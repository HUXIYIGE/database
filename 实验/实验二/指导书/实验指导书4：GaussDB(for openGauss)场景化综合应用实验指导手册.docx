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20AA9F" w14:textId="77777777" w:rsidR="0020153C" w:rsidRPr="00336CBE" w:rsidRDefault="0020153C" w:rsidP="0020153C">
      <w:pPr>
        <w:pStyle w:val="Cover2"/>
        <w:rPr>
          <w:rFonts w:ascii="Huawei Sans" w:eastAsia="方正兰亭黑简体" w:hAnsi="Huawei Sans" w:cs="Huawei Sans"/>
          <w:lang w:eastAsia="zh-CN"/>
        </w:rPr>
      </w:pPr>
    </w:p>
    <w:p w14:paraId="6A128FAC" w14:textId="77777777" w:rsidR="00B02320" w:rsidRPr="00336CBE" w:rsidRDefault="00B02320" w:rsidP="0020153C">
      <w:pPr>
        <w:pStyle w:val="Cover2"/>
        <w:rPr>
          <w:rFonts w:ascii="Huawei Sans" w:eastAsia="方正兰亭黑简体" w:hAnsi="Huawei Sans" w:cs="Huawei Sans"/>
          <w:lang w:eastAsia="zh-CN"/>
        </w:rPr>
      </w:pPr>
    </w:p>
    <w:p w14:paraId="651EA168" w14:textId="77777777" w:rsidR="00B02320" w:rsidRPr="00336CBE" w:rsidRDefault="00B02320" w:rsidP="0020153C">
      <w:pPr>
        <w:pStyle w:val="Cover2"/>
        <w:rPr>
          <w:rFonts w:ascii="Huawei Sans" w:eastAsia="方正兰亭黑简体" w:hAnsi="Huawei Sans" w:cs="Huawei Sans"/>
          <w:lang w:eastAsia="zh-CN"/>
        </w:rPr>
      </w:pPr>
    </w:p>
    <w:p w14:paraId="63231082" w14:textId="77777777" w:rsidR="00B02320" w:rsidRPr="00336CBE" w:rsidRDefault="00B02320" w:rsidP="0020153C">
      <w:pPr>
        <w:pStyle w:val="Cover2"/>
        <w:rPr>
          <w:rFonts w:ascii="Huawei Sans" w:eastAsia="方正兰亭黑简体" w:hAnsi="Huawei Sans" w:cs="Huawei Sans"/>
          <w:lang w:eastAsia="zh-CN"/>
        </w:rPr>
      </w:pPr>
    </w:p>
    <w:p w14:paraId="533D437C" w14:textId="77777777" w:rsidR="00B02320" w:rsidRPr="00336CBE" w:rsidRDefault="00B02320" w:rsidP="0020153C">
      <w:pPr>
        <w:pStyle w:val="Cover2"/>
        <w:rPr>
          <w:rFonts w:ascii="Huawei Sans" w:eastAsia="方正兰亭黑简体" w:hAnsi="Huawei Sans" w:cs="Huawei Sans"/>
          <w:lang w:eastAsia="zh-CN"/>
        </w:rPr>
      </w:pPr>
    </w:p>
    <w:p w14:paraId="0C946DDC" w14:textId="66F9089F" w:rsidR="00D84D0F" w:rsidRPr="00336CBE" w:rsidRDefault="00D84D0F" w:rsidP="00D84D0F">
      <w:pPr>
        <w:topLinePunct w:val="0"/>
        <w:spacing w:before="0" w:after="0" w:line="240" w:lineRule="auto"/>
        <w:ind w:left="0"/>
        <w:jc w:val="center"/>
        <w:rPr>
          <w:rFonts w:ascii="Huawei Sans" w:eastAsia="方正兰亭黑简体" w:hAnsi="Huawei Sans" w:cs="Huawei Sans"/>
          <w:noProof/>
          <w:sz w:val="72"/>
          <w:szCs w:val="72"/>
        </w:rPr>
      </w:pPr>
      <w:r w:rsidRPr="00336CBE">
        <w:rPr>
          <w:rFonts w:ascii="Huawei Sans" w:eastAsia="方正兰亭黑简体" w:hAnsi="Huawei Sans" w:cs="Huawei Sans"/>
          <w:noProof/>
          <w:sz w:val="72"/>
          <w:szCs w:val="72"/>
        </w:rPr>
        <w:t>《数据库》</w:t>
      </w:r>
    </w:p>
    <w:p w14:paraId="71145D02" w14:textId="77777777" w:rsidR="00A207BB" w:rsidRDefault="00FB7563" w:rsidP="00D84D0F">
      <w:pPr>
        <w:topLinePunct w:val="0"/>
        <w:spacing w:before="0" w:after="0" w:line="240" w:lineRule="auto"/>
        <w:ind w:left="0"/>
        <w:jc w:val="center"/>
        <w:rPr>
          <w:rFonts w:ascii="Huawei Sans" w:eastAsia="方正兰亭黑简体" w:hAnsi="Huawei Sans" w:cs="Huawei Sans"/>
          <w:noProof/>
          <w:sz w:val="72"/>
          <w:szCs w:val="72"/>
        </w:rPr>
      </w:pPr>
      <w:r>
        <w:rPr>
          <w:rFonts w:ascii="Huawei Sans" w:eastAsia="方正兰亭黑简体" w:hAnsi="Huawei Sans" w:cs="Huawei Sans"/>
          <w:noProof/>
          <w:sz w:val="72"/>
          <w:szCs w:val="72"/>
        </w:rPr>
        <w:t>GaussDB(for openGauss</w:t>
      </w:r>
      <w:r w:rsidR="00D84D0F" w:rsidRPr="00336CBE">
        <w:rPr>
          <w:rFonts w:ascii="Huawei Sans" w:eastAsia="方正兰亭黑简体" w:hAnsi="Huawei Sans" w:cs="Huawei Sans"/>
          <w:noProof/>
          <w:sz w:val="72"/>
          <w:szCs w:val="72"/>
        </w:rPr>
        <w:t>)</w:t>
      </w:r>
    </w:p>
    <w:p w14:paraId="35474812" w14:textId="35411781" w:rsidR="00D84D0F" w:rsidRPr="00336CBE" w:rsidRDefault="00D84D0F" w:rsidP="00D84D0F">
      <w:pPr>
        <w:topLinePunct w:val="0"/>
        <w:spacing w:before="0" w:after="0" w:line="240" w:lineRule="auto"/>
        <w:ind w:left="0"/>
        <w:jc w:val="center"/>
        <w:rPr>
          <w:rFonts w:ascii="Huawei Sans" w:eastAsia="方正兰亭黑简体" w:hAnsi="Huawei Sans" w:cs="Huawei Sans"/>
          <w:noProof/>
          <w:sz w:val="72"/>
          <w:szCs w:val="72"/>
        </w:rPr>
      </w:pPr>
      <w:r w:rsidRPr="00336CBE">
        <w:rPr>
          <w:rFonts w:ascii="Huawei Sans" w:eastAsia="方正兰亭黑简体" w:hAnsi="Huawei Sans" w:cs="Huawei Sans"/>
          <w:noProof/>
          <w:sz w:val="72"/>
          <w:szCs w:val="72"/>
        </w:rPr>
        <w:t>场景化</w:t>
      </w:r>
      <w:r w:rsidR="00B814FD">
        <w:rPr>
          <w:rFonts w:ascii="Huawei Sans" w:eastAsia="方正兰亭黑简体" w:hAnsi="Huawei Sans" w:cs="Huawei Sans" w:hint="eastAsia"/>
          <w:noProof/>
          <w:sz w:val="72"/>
          <w:szCs w:val="72"/>
        </w:rPr>
        <w:t>综合应用</w:t>
      </w:r>
      <w:r w:rsidR="00B814FD">
        <w:rPr>
          <w:rFonts w:ascii="Huawei Sans" w:eastAsia="方正兰亭黑简体" w:hAnsi="Huawei Sans" w:cs="Huawei Sans"/>
          <w:noProof/>
          <w:sz w:val="72"/>
          <w:szCs w:val="72"/>
        </w:rPr>
        <w:t>实验</w:t>
      </w:r>
    </w:p>
    <w:p w14:paraId="22520186" w14:textId="77777777" w:rsidR="0020153C" w:rsidRPr="00336CBE" w:rsidRDefault="0020153C" w:rsidP="0020153C">
      <w:pPr>
        <w:pStyle w:val="Cover2"/>
        <w:rPr>
          <w:rFonts w:ascii="Huawei Sans" w:eastAsia="方正兰亭黑简体" w:hAnsi="Huawei Sans" w:cs="Huawei Sans"/>
          <w:lang w:eastAsia="zh-CN"/>
        </w:rPr>
      </w:pPr>
    </w:p>
    <w:p w14:paraId="3F112442" w14:textId="77777777" w:rsidR="0020153C" w:rsidRPr="00336CBE" w:rsidRDefault="0020153C" w:rsidP="0020153C">
      <w:pPr>
        <w:pStyle w:val="Cover2"/>
        <w:rPr>
          <w:rFonts w:ascii="Huawei Sans" w:eastAsia="方正兰亭黑简体" w:hAnsi="Huawei Sans" w:cs="Huawei Sans"/>
          <w:lang w:eastAsia="zh-CN"/>
        </w:rPr>
      </w:pPr>
    </w:p>
    <w:p w14:paraId="0FA8C2C2" w14:textId="77777777" w:rsidR="0020153C" w:rsidRPr="00336CBE" w:rsidRDefault="0020153C" w:rsidP="0020153C">
      <w:pPr>
        <w:pStyle w:val="Cover2"/>
        <w:rPr>
          <w:rFonts w:ascii="Huawei Sans" w:eastAsia="方正兰亭黑简体" w:hAnsi="Huawei Sans" w:cs="Huawei Sans"/>
          <w:lang w:eastAsia="zh-CN"/>
        </w:rPr>
      </w:pPr>
    </w:p>
    <w:p w14:paraId="58444A97" w14:textId="77777777" w:rsidR="0020153C" w:rsidRPr="00336CBE" w:rsidRDefault="0020153C" w:rsidP="0020153C">
      <w:pPr>
        <w:pStyle w:val="Cover2"/>
        <w:rPr>
          <w:rFonts w:ascii="Huawei Sans" w:eastAsia="方正兰亭黑简体" w:hAnsi="Huawei Sans" w:cs="Huawei Sans"/>
          <w:lang w:eastAsia="zh-CN"/>
        </w:rPr>
      </w:pPr>
    </w:p>
    <w:p w14:paraId="4EEE72F3" w14:textId="77777777" w:rsidR="0020153C" w:rsidRPr="00336CBE" w:rsidRDefault="0020153C" w:rsidP="0020153C">
      <w:pPr>
        <w:pStyle w:val="Cover2"/>
        <w:rPr>
          <w:rFonts w:ascii="Huawei Sans" w:eastAsia="方正兰亭黑简体" w:hAnsi="Huawei Sans" w:cs="Huawei Sans"/>
          <w:lang w:eastAsia="zh-CN"/>
        </w:rPr>
      </w:pPr>
    </w:p>
    <w:p w14:paraId="62ED3664" w14:textId="414C8387" w:rsidR="00213E96" w:rsidRPr="00336CBE" w:rsidRDefault="00213E96" w:rsidP="0020153C">
      <w:pPr>
        <w:pStyle w:val="Cover2"/>
        <w:rPr>
          <w:rFonts w:ascii="Huawei Sans" w:eastAsia="方正兰亭黑简体" w:hAnsi="Huawei Sans" w:cs="Huawei Sans"/>
          <w:lang w:eastAsia="zh-CN"/>
        </w:rPr>
      </w:pPr>
    </w:p>
    <w:p w14:paraId="2F5EACC8" w14:textId="5E174D38" w:rsidR="00213E96" w:rsidRPr="00336CBE" w:rsidRDefault="00213E96" w:rsidP="0020153C">
      <w:pPr>
        <w:pStyle w:val="Cover2"/>
        <w:rPr>
          <w:rFonts w:ascii="Huawei Sans" w:eastAsia="方正兰亭黑简体" w:hAnsi="Huawei Sans" w:cs="Huawei Sans"/>
          <w:lang w:eastAsia="zh-CN"/>
        </w:rPr>
      </w:pPr>
    </w:p>
    <w:p w14:paraId="3EFA5202" w14:textId="2428E973" w:rsidR="00213E96" w:rsidRPr="00336CBE" w:rsidRDefault="00213E96" w:rsidP="0020153C">
      <w:pPr>
        <w:pStyle w:val="Cover2"/>
        <w:rPr>
          <w:rFonts w:ascii="Huawei Sans" w:eastAsia="方正兰亭黑简体" w:hAnsi="Huawei Sans" w:cs="Huawei Sans"/>
          <w:lang w:eastAsia="zh-CN"/>
        </w:rPr>
      </w:pPr>
    </w:p>
    <w:p w14:paraId="5090A8A2" w14:textId="1B7B2006" w:rsidR="00213E96" w:rsidRPr="00336CBE" w:rsidRDefault="00213E96" w:rsidP="0020153C">
      <w:pPr>
        <w:pStyle w:val="Cover2"/>
        <w:rPr>
          <w:rFonts w:ascii="Huawei Sans" w:eastAsia="方正兰亭黑简体" w:hAnsi="Huawei Sans" w:cs="Huawei Sans"/>
          <w:lang w:eastAsia="zh-CN"/>
        </w:rPr>
      </w:pPr>
    </w:p>
    <w:p w14:paraId="7CB96A1D" w14:textId="77777777" w:rsidR="00213E96" w:rsidRPr="00336CBE" w:rsidRDefault="00213E96" w:rsidP="00213E96">
      <w:pPr>
        <w:pStyle w:val="Cover2"/>
        <w:jc w:val="left"/>
        <w:rPr>
          <w:rFonts w:ascii="Huawei Sans" w:eastAsia="方正兰亭黑简体" w:hAnsi="Huawei Sans" w:cs="Huawei Sans"/>
          <w:lang w:eastAsia="zh-CN"/>
        </w:rPr>
      </w:pPr>
    </w:p>
    <w:p w14:paraId="6A48373C" w14:textId="7052DA57" w:rsidR="00213E96" w:rsidRPr="00336CBE" w:rsidRDefault="00342110" w:rsidP="00B02320">
      <w:pPr>
        <w:pStyle w:val="cover--"/>
        <w:rPr>
          <w:rFonts w:ascii="Huawei Sans" w:eastAsia="方正兰亭黑简体" w:hAnsi="Huawei Sans" w:cs="Huawei Sans"/>
          <w:noProof/>
        </w:rPr>
      </w:pPr>
      <w:r w:rsidRPr="00336CBE">
        <w:rPr>
          <w:rFonts w:ascii="Huawei Sans" w:eastAsia="方正兰亭黑简体" w:hAnsi="Huawei Sans" w:cs="Huawei Sans"/>
          <w:noProof/>
        </w:rPr>
        <w:drawing>
          <wp:inline distT="0" distB="0" distL="0" distR="0" wp14:anchorId="59921424" wp14:editId="57BD509D">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wx341670\AppData\Local\Microsoft\Windows\INetCache\Content.Word\HW_POS_RBG_Vertical-150p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2975" cy="962025"/>
                    </a:xfrm>
                    <a:prstGeom prst="rect">
                      <a:avLst/>
                    </a:prstGeom>
                    <a:noFill/>
                    <a:ln>
                      <a:noFill/>
                    </a:ln>
                  </pic:spPr>
                </pic:pic>
              </a:graphicData>
            </a:graphic>
          </wp:inline>
        </w:drawing>
      </w:r>
      <w:r w:rsidR="00213E96" w:rsidRPr="00336CBE">
        <w:rPr>
          <w:rFonts w:ascii="Huawei Sans" w:eastAsia="方正兰亭黑简体" w:hAnsi="Huawei Sans" w:cs="Huawei Sans"/>
          <w:caps/>
        </w:rPr>
        <w:fldChar w:fldCharType="begin"/>
      </w:r>
      <w:r w:rsidR="00213E96" w:rsidRPr="00336CBE">
        <w:rPr>
          <w:rFonts w:ascii="Huawei Sans" w:eastAsia="方正兰亭黑简体" w:hAnsi="Huawei Sans" w:cs="Huawei Sans"/>
          <w:caps/>
        </w:rPr>
        <w:instrText xml:space="preserve"> DOCPROPERTY  Confidential </w:instrText>
      </w:r>
      <w:r w:rsidR="00213E96" w:rsidRPr="00336CBE">
        <w:rPr>
          <w:rFonts w:ascii="Huawei Sans" w:eastAsia="方正兰亭黑简体" w:hAnsi="Huawei Sans" w:cs="Huawei Sans"/>
          <w:caps/>
        </w:rPr>
        <w:fldChar w:fldCharType="end"/>
      </w:r>
    </w:p>
    <w:p w14:paraId="6F7BEF1B" w14:textId="77777777" w:rsidR="00213E96" w:rsidRPr="00336CBE" w:rsidRDefault="00213E96" w:rsidP="00213E96">
      <w:pPr>
        <w:pStyle w:val="Cover2"/>
        <w:rPr>
          <w:rFonts w:ascii="Huawei Sans" w:eastAsia="方正兰亭黑简体" w:hAnsi="Huawei Sans" w:cs="Huawei Sans"/>
          <w:lang w:eastAsia="zh-CN"/>
        </w:rPr>
      </w:pPr>
      <w:r w:rsidRPr="00336CBE">
        <w:rPr>
          <w:rFonts w:ascii="Huawei Sans" w:eastAsia="方正兰亭黑简体" w:hAnsi="Huawei Sans" w:cs="Huawei Sans"/>
          <w:lang w:eastAsia="zh-CN"/>
        </w:rPr>
        <w:t>华为技术有限公司</w:t>
      </w:r>
    </w:p>
    <w:p w14:paraId="4C0703B4" w14:textId="77777777" w:rsidR="00033B54" w:rsidRPr="00336CBE" w:rsidRDefault="00033B54">
      <w:pPr>
        <w:topLinePunct w:val="0"/>
        <w:adjustRightInd/>
        <w:snapToGrid/>
        <w:spacing w:before="0" w:after="0" w:line="240" w:lineRule="auto"/>
        <w:ind w:left="0"/>
        <w:rPr>
          <w:rFonts w:ascii="Huawei Sans" w:eastAsia="方正兰亭黑简体" w:hAnsi="Huawei Sans" w:cs="Huawei Sans"/>
        </w:rPr>
        <w:sectPr w:rsidR="00033B54" w:rsidRPr="00336CBE" w:rsidSect="006A0A2D">
          <w:pgSz w:w="11906" w:h="16838" w:code="9"/>
          <w:pgMar w:top="1701" w:right="1134" w:bottom="1701" w:left="1134" w:header="567" w:footer="567" w:gutter="0"/>
          <w:pgNumType w:start="1"/>
          <w:cols w:space="425"/>
          <w:docGrid w:linePitch="312"/>
        </w:sectPr>
      </w:pPr>
      <w:r w:rsidRPr="00336CBE">
        <w:rPr>
          <w:rFonts w:ascii="Huawei Sans" w:eastAsia="方正兰亭黑简体" w:hAnsi="Huawei Sans" w:cs="Huawei Sans"/>
        </w:rPr>
        <w:br w:type="page"/>
      </w:r>
    </w:p>
    <w:bookmarkStart w:id="0" w:name="_Ref218071467" w:displacedByCustomXml="next"/>
    <w:bookmarkStart w:id="1" w:name="_Ref218071624" w:displacedByCustomXml="next"/>
    <w:bookmarkStart w:id="2" w:name="_Ref218071784" w:displacedByCustomXml="next"/>
    <w:bookmarkStart w:id="3" w:name="_Ref218072047" w:displacedByCustomXml="next"/>
    <w:bookmarkStart w:id="4" w:name="_Ref218422894" w:displacedByCustomXml="next"/>
    <w:bookmarkStart w:id="5" w:name="_Ref218422900" w:displacedByCustomXml="next"/>
    <w:bookmarkStart w:id="6" w:name="_Ref218423379" w:displacedByCustomXml="next"/>
    <w:bookmarkStart w:id="7" w:name="_Toc218425197" w:displacedByCustomXml="next"/>
    <w:bookmarkStart w:id="8" w:name="_Toc227138864" w:displacedByCustomXml="next"/>
    <w:bookmarkStart w:id="9" w:name="_Toc437504216" w:displacedByCustomXml="next"/>
    <w:sdt>
      <w:sdtPr>
        <w:rPr>
          <w:rFonts w:ascii="微软雅黑" w:eastAsia="微软雅黑" w:hAnsi="微软雅黑" w:cs="Huawei Sans"/>
          <w:b w:val="0"/>
          <w:bCs w:val="0"/>
          <w:sz w:val="21"/>
          <w:szCs w:val="21"/>
          <w:lang w:val="zh-CN"/>
        </w:rPr>
        <w:id w:val="-1966112858"/>
        <w:docPartObj>
          <w:docPartGallery w:val="Table of Contents"/>
          <w:docPartUnique/>
        </w:docPartObj>
      </w:sdtPr>
      <w:sdtEndPr>
        <w:rPr>
          <w:sz w:val="20"/>
          <w:szCs w:val="20"/>
        </w:rPr>
      </w:sdtEndPr>
      <w:sdtContent>
        <w:p w14:paraId="5B902EF0" w14:textId="5CE9B1BA" w:rsidR="0020153C" w:rsidRPr="00336CBE" w:rsidRDefault="0020153C" w:rsidP="00FD6CD0">
          <w:pPr>
            <w:pStyle w:val="Contents"/>
            <w:rPr>
              <w:rFonts w:cs="Huawei Sans"/>
            </w:rPr>
          </w:pPr>
          <w:r w:rsidRPr="00336CBE">
            <w:rPr>
              <w:rFonts w:cs="Huawei Sans"/>
              <w:lang w:val="zh-CN"/>
            </w:rPr>
            <w:t>目录</w:t>
          </w:r>
        </w:p>
        <w:p w14:paraId="16A2D0CD" w14:textId="77777777" w:rsidR="00597090" w:rsidRDefault="001B1484">
          <w:pPr>
            <w:pStyle w:val="TOC1"/>
            <w:tabs>
              <w:tab w:val="right" w:leader="dot" w:pos="9628"/>
            </w:tabs>
            <w:rPr>
              <w:rFonts w:asciiTheme="minorHAnsi" w:eastAsiaTheme="minorEastAsia" w:hAnsiTheme="minorHAnsi" w:cstheme="minorBidi"/>
              <w:b w:val="0"/>
              <w:bCs w:val="0"/>
              <w:noProof/>
              <w:kern w:val="2"/>
              <w:sz w:val="21"/>
              <w:szCs w:val="22"/>
            </w:rPr>
          </w:pPr>
          <w:r w:rsidRPr="00336CBE">
            <w:rPr>
              <w:rFonts w:cs="Huawei Sans"/>
              <w:b w:val="0"/>
              <w:bCs w:val="0"/>
              <w:noProof/>
            </w:rPr>
            <w:fldChar w:fldCharType="begin"/>
          </w:r>
          <w:r w:rsidRPr="00336CBE">
            <w:rPr>
              <w:rFonts w:cs="Huawei Sans"/>
              <w:b w:val="0"/>
              <w:bCs w:val="0"/>
              <w:noProof/>
            </w:rPr>
            <w:instrText xml:space="preserve"> TOC \o "1-3" \h \z \u </w:instrText>
          </w:r>
          <w:r w:rsidRPr="00336CBE">
            <w:rPr>
              <w:rFonts w:cs="Huawei Sans"/>
              <w:b w:val="0"/>
              <w:bCs w:val="0"/>
              <w:noProof/>
            </w:rPr>
            <w:fldChar w:fldCharType="separate"/>
          </w:r>
          <w:hyperlink w:anchor="_Toc71278192" w:history="1">
            <w:r w:rsidR="00597090" w:rsidRPr="00A61E10">
              <w:rPr>
                <w:rStyle w:val="af1"/>
                <w:rFonts w:cs="Huawei Sans" w:hint="eastAsia"/>
                <w:noProof/>
              </w:rPr>
              <w:t>前</w:t>
            </w:r>
            <w:r w:rsidR="00597090" w:rsidRPr="00A61E10">
              <w:rPr>
                <w:rStyle w:val="af1"/>
                <w:rFonts w:cs="Huawei Sans"/>
                <w:noProof/>
              </w:rPr>
              <w:t xml:space="preserve">  </w:t>
            </w:r>
            <w:r w:rsidR="00597090" w:rsidRPr="00A61E10">
              <w:rPr>
                <w:rStyle w:val="af1"/>
                <w:rFonts w:cs="Huawei Sans" w:hint="eastAsia"/>
                <w:noProof/>
              </w:rPr>
              <w:t>言</w:t>
            </w:r>
            <w:r w:rsidR="00597090">
              <w:rPr>
                <w:noProof/>
                <w:webHidden/>
              </w:rPr>
              <w:tab/>
            </w:r>
            <w:r w:rsidR="00597090">
              <w:rPr>
                <w:noProof/>
                <w:webHidden/>
              </w:rPr>
              <w:fldChar w:fldCharType="begin"/>
            </w:r>
            <w:r w:rsidR="00597090">
              <w:rPr>
                <w:noProof/>
                <w:webHidden/>
              </w:rPr>
              <w:instrText xml:space="preserve"> PAGEREF _Toc71278192 \h </w:instrText>
            </w:r>
            <w:r w:rsidR="00597090">
              <w:rPr>
                <w:noProof/>
                <w:webHidden/>
              </w:rPr>
            </w:r>
            <w:r w:rsidR="00597090">
              <w:rPr>
                <w:noProof/>
                <w:webHidden/>
              </w:rPr>
              <w:fldChar w:fldCharType="separate"/>
            </w:r>
            <w:r w:rsidR="00597090">
              <w:rPr>
                <w:noProof/>
                <w:webHidden/>
              </w:rPr>
              <w:t>2</w:t>
            </w:r>
            <w:r w:rsidR="00597090">
              <w:rPr>
                <w:noProof/>
                <w:webHidden/>
              </w:rPr>
              <w:fldChar w:fldCharType="end"/>
            </w:r>
          </w:hyperlink>
        </w:p>
        <w:p w14:paraId="7F30F859" w14:textId="77777777" w:rsidR="00597090" w:rsidRDefault="002F5F27">
          <w:pPr>
            <w:pStyle w:val="TOC2"/>
            <w:tabs>
              <w:tab w:val="right" w:leader="dot" w:pos="9628"/>
            </w:tabs>
            <w:rPr>
              <w:rFonts w:asciiTheme="minorHAnsi" w:eastAsiaTheme="minorEastAsia" w:hAnsiTheme="minorHAnsi" w:cstheme="minorBidi"/>
              <w:kern w:val="2"/>
              <w:sz w:val="21"/>
              <w:szCs w:val="22"/>
            </w:rPr>
          </w:pPr>
          <w:hyperlink w:anchor="_Toc71278193" w:history="1">
            <w:r w:rsidR="00597090" w:rsidRPr="00A61E10">
              <w:rPr>
                <w:rStyle w:val="af1"/>
                <w:rFonts w:cs="Huawei Sans" w:hint="eastAsia"/>
              </w:rPr>
              <w:t>简介</w:t>
            </w:r>
            <w:r w:rsidR="00597090">
              <w:rPr>
                <w:webHidden/>
              </w:rPr>
              <w:tab/>
            </w:r>
            <w:r w:rsidR="00597090">
              <w:rPr>
                <w:webHidden/>
              </w:rPr>
              <w:fldChar w:fldCharType="begin"/>
            </w:r>
            <w:r w:rsidR="00597090">
              <w:rPr>
                <w:webHidden/>
              </w:rPr>
              <w:instrText xml:space="preserve"> PAGEREF _Toc71278193 \h </w:instrText>
            </w:r>
            <w:r w:rsidR="00597090">
              <w:rPr>
                <w:webHidden/>
              </w:rPr>
            </w:r>
            <w:r w:rsidR="00597090">
              <w:rPr>
                <w:webHidden/>
              </w:rPr>
              <w:fldChar w:fldCharType="separate"/>
            </w:r>
            <w:r w:rsidR="00597090">
              <w:rPr>
                <w:webHidden/>
              </w:rPr>
              <w:t>2</w:t>
            </w:r>
            <w:r w:rsidR="00597090">
              <w:rPr>
                <w:webHidden/>
              </w:rPr>
              <w:fldChar w:fldCharType="end"/>
            </w:r>
          </w:hyperlink>
        </w:p>
        <w:p w14:paraId="14B47129" w14:textId="77777777" w:rsidR="00597090" w:rsidRDefault="002F5F27">
          <w:pPr>
            <w:pStyle w:val="TOC2"/>
            <w:tabs>
              <w:tab w:val="right" w:leader="dot" w:pos="9628"/>
            </w:tabs>
            <w:rPr>
              <w:rFonts w:asciiTheme="minorHAnsi" w:eastAsiaTheme="minorEastAsia" w:hAnsiTheme="minorHAnsi" w:cstheme="minorBidi"/>
              <w:kern w:val="2"/>
              <w:sz w:val="21"/>
              <w:szCs w:val="22"/>
            </w:rPr>
          </w:pPr>
          <w:hyperlink w:anchor="_Toc71278194" w:history="1">
            <w:r w:rsidR="00597090" w:rsidRPr="00A61E10">
              <w:rPr>
                <w:rStyle w:val="af1"/>
                <w:rFonts w:cs="Huawei Sans" w:hint="eastAsia"/>
              </w:rPr>
              <w:t>内容描述</w:t>
            </w:r>
            <w:r w:rsidR="00597090">
              <w:rPr>
                <w:webHidden/>
              </w:rPr>
              <w:tab/>
            </w:r>
            <w:r w:rsidR="00597090">
              <w:rPr>
                <w:webHidden/>
              </w:rPr>
              <w:fldChar w:fldCharType="begin"/>
            </w:r>
            <w:r w:rsidR="00597090">
              <w:rPr>
                <w:webHidden/>
              </w:rPr>
              <w:instrText xml:space="preserve"> PAGEREF _Toc71278194 \h </w:instrText>
            </w:r>
            <w:r w:rsidR="00597090">
              <w:rPr>
                <w:webHidden/>
              </w:rPr>
            </w:r>
            <w:r w:rsidR="00597090">
              <w:rPr>
                <w:webHidden/>
              </w:rPr>
              <w:fldChar w:fldCharType="separate"/>
            </w:r>
            <w:r w:rsidR="00597090">
              <w:rPr>
                <w:webHidden/>
              </w:rPr>
              <w:t>2</w:t>
            </w:r>
            <w:r w:rsidR="00597090">
              <w:rPr>
                <w:webHidden/>
              </w:rPr>
              <w:fldChar w:fldCharType="end"/>
            </w:r>
          </w:hyperlink>
        </w:p>
        <w:p w14:paraId="6965EB10" w14:textId="77777777" w:rsidR="00597090" w:rsidRDefault="002F5F27">
          <w:pPr>
            <w:pStyle w:val="TOC2"/>
            <w:tabs>
              <w:tab w:val="right" w:leader="dot" w:pos="9628"/>
            </w:tabs>
            <w:rPr>
              <w:rFonts w:asciiTheme="minorHAnsi" w:eastAsiaTheme="minorEastAsia" w:hAnsiTheme="minorHAnsi" w:cstheme="minorBidi"/>
              <w:kern w:val="2"/>
              <w:sz w:val="21"/>
              <w:szCs w:val="22"/>
            </w:rPr>
          </w:pPr>
          <w:hyperlink w:anchor="_Toc71278195" w:history="1">
            <w:r w:rsidR="00597090" w:rsidRPr="00A61E10">
              <w:rPr>
                <w:rStyle w:val="af1"/>
                <w:rFonts w:cs="Huawei Sans" w:hint="eastAsia"/>
              </w:rPr>
              <w:t>实验环境说明</w:t>
            </w:r>
            <w:r w:rsidR="00597090">
              <w:rPr>
                <w:webHidden/>
              </w:rPr>
              <w:tab/>
            </w:r>
            <w:r w:rsidR="00597090">
              <w:rPr>
                <w:webHidden/>
              </w:rPr>
              <w:fldChar w:fldCharType="begin"/>
            </w:r>
            <w:r w:rsidR="00597090">
              <w:rPr>
                <w:webHidden/>
              </w:rPr>
              <w:instrText xml:space="preserve"> PAGEREF _Toc71278195 \h </w:instrText>
            </w:r>
            <w:r w:rsidR="00597090">
              <w:rPr>
                <w:webHidden/>
              </w:rPr>
            </w:r>
            <w:r w:rsidR="00597090">
              <w:rPr>
                <w:webHidden/>
              </w:rPr>
              <w:fldChar w:fldCharType="separate"/>
            </w:r>
            <w:r w:rsidR="00597090">
              <w:rPr>
                <w:webHidden/>
              </w:rPr>
              <w:t>2</w:t>
            </w:r>
            <w:r w:rsidR="00597090">
              <w:rPr>
                <w:webHidden/>
              </w:rPr>
              <w:fldChar w:fldCharType="end"/>
            </w:r>
          </w:hyperlink>
        </w:p>
        <w:p w14:paraId="05F7B55C" w14:textId="77777777" w:rsidR="00597090" w:rsidRDefault="002F5F27">
          <w:pPr>
            <w:pStyle w:val="TOC2"/>
            <w:tabs>
              <w:tab w:val="right" w:leader="dot" w:pos="9628"/>
            </w:tabs>
            <w:rPr>
              <w:rFonts w:asciiTheme="minorHAnsi" w:eastAsiaTheme="minorEastAsia" w:hAnsiTheme="minorHAnsi" w:cstheme="minorBidi"/>
              <w:kern w:val="2"/>
              <w:sz w:val="21"/>
              <w:szCs w:val="22"/>
            </w:rPr>
          </w:pPr>
          <w:hyperlink w:anchor="_Toc71278196" w:history="1">
            <w:r w:rsidR="00597090" w:rsidRPr="00A61E10">
              <w:rPr>
                <w:rStyle w:val="af1"/>
                <w:rFonts w:hint="eastAsia"/>
              </w:rPr>
              <w:t>实验概览</w:t>
            </w:r>
            <w:r w:rsidR="00597090">
              <w:rPr>
                <w:webHidden/>
              </w:rPr>
              <w:tab/>
            </w:r>
            <w:r w:rsidR="00597090">
              <w:rPr>
                <w:webHidden/>
              </w:rPr>
              <w:fldChar w:fldCharType="begin"/>
            </w:r>
            <w:r w:rsidR="00597090">
              <w:rPr>
                <w:webHidden/>
              </w:rPr>
              <w:instrText xml:space="preserve"> PAGEREF _Toc71278196 \h </w:instrText>
            </w:r>
            <w:r w:rsidR="00597090">
              <w:rPr>
                <w:webHidden/>
              </w:rPr>
            </w:r>
            <w:r w:rsidR="00597090">
              <w:rPr>
                <w:webHidden/>
              </w:rPr>
              <w:fldChar w:fldCharType="separate"/>
            </w:r>
            <w:r w:rsidR="00597090">
              <w:rPr>
                <w:webHidden/>
              </w:rPr>
              <w:t>3</w:t>
            </w:r>
            <w:r w:rsidR="00597090">
              <w:rPr>
                <w:webHidden/>
              </w:rPr>
              <w:fldChar w:fldCharType="end"/>
            </w:r>
          </w:hyperlink>
        </w:p>
        <w:p w14:paraId="0AF53728" w14:textId="77777777" w:rsidR="00597090" w:rsidRDefault="002F5F27">
          <w:pPr>
            <w:pStyle w:val="TOC1"/>
            <w:tabs>
              <w:tab w:val="right" w:leader="dot" w:pos="9628"/>
            </w:tabs>
            <w:rPr>
              <w:rFonts w:asciiTheme="minorHAnsi" w:eastAsiaTheme="minorEastAsia" w:hAnsiTheme="minorHAnsi" w:cstheme="minorBidi"/>
              <w:b w:val="0"/>
              <w:bCs w:val="0"/>
              <w:noProof/>
              <w:kern w:val="2"/>
              <w:sz w:val="21"/>
              <w:szCs w:val="22"/>
            </w:rPr>
          </w:pPr>
          <w:hyperlink w:anchor="_Toc71278197" w:history="1">
            <w:r w:rsidR="00597090" w:rsidRPr="00A61E10">
              <w:rPr>
                <w:rStyle w:val="af1"/>
                <w:rFonts w:cs="Huawei Sans"/>
                <w:noProof/>
              </w:rPr>
              <w:t>1</w:t>
            </w:r>
            <w:r w:rsidR="00597090" w:rsidRPr="00A61E10">
              <w:rPr>
                <w:rStyle w:val="af1"/>
                <w:rFonts w:cs="Huawei Sans" w:hint="eastAsia"/>
                <w:noProof/>
              </w:rPr>
              <w:t xml:space="preserve"> </w:t>
            </w:r>
            <w:r w:rsidR="00597090" w:rsidRPr="00A61E10">
              <w:rPr>
                <w:rStyle w:val="af1"/>
                <w:rFonts w:cs="Huawei Sans" w:hint="eastAsia"/>
                <w:noProof/>
              </w:rPr>
              <w:t>金融场景化实验</w:t>
            </w:r>
            <w:r w:rsidR="00597090">
              <w:rPr>
                <w:noProof/>
                <w:webHidden/>
              </w:rPr>
              <w:tab/>
            </w:r>
            <w:r w:rsidR="00597090">
              <w:rPr>
                <w:noProof/>
                <w:webHidden/>
              </w:rPr>
              <w:fldChar w:fldCharType="begin"/>
            </w:r>
            <w:r w:rsidR="00597090">
              <w:rPr>
                <w:noProof/>
                <w:webHidden/>
              </w:rPr>
              <w:instrText xml:space="preserve"> PAGEREF _Toc71278197 \h </w:instrText>
            </w:r>
            <w:r w:rsidR="00597090">
              <w:rPr>
                <w:noProof/>
                <w:webHidden/>
              </w:rPr>
            </w:r>
            <w:r w:rsidR="00597090">
              <w:rPr>
                <w:noProof/>
                <w:webHidden/>
              </w:rPr>
              <w:fldChar w:fldCharType="separate"/>
            </w:r>
            <w:r w:rsidR="00597090">
              <w:rPr>
                <w:noProof/>
                <w:webHidden/>
              </w:rPr>
              <w:t>4</w:t>
            </w:r>
            <w:r w:rsidR="00597090">
              <w:rPr>
                <w:noProof/>
                <w:webHidden/>
              </w:rPr>
              <w:fldChar w:fldCharType="end"/>
            </w:r>
          </w:hyperlink>
        </w:p>
        <w:p w14:paraId="7C51BDDD" w14:textId="77777777" w:rsidR="00597090" w:rsidRDefault="002F5F27">
          <w:pPr>
            <w:pStyle w:val="TOC2"/>
            <w:tabs>
              <w:tab w:val="right" w:leader="dot" w:pos="9628"/>
            </w:tabs>
            <w:rPr>
              <w:rFonts w:asciiTheme="minorHAnsi" w:eastAsiaTheme="minorEastAsia" w:hAnsiTheme="minorHAnsi" w:cstheme="minorBidi"/>
              <w:kern w:val="2"/>
              <w:sz w:val="21"/>
              <w:szCs w:val="22"/>
            </w:rPr>
          </w:pPr>
          <w:hyperlink w:anchor="_Toc71278198" w:history="1">
            <w:r w:rsidR="00597090" w:rsidRPr="00A61E10">
              <w:rPr>
                <w:rStyle w:val="af1"/>
                <w:rFonts w:cs="Huawei Sans"/>
                <w:snapToGrid w:val="0"/>
              </w:rPr>
              <w:t>1.1</w:t>
            </w:r>
            <w:r w:rsidR="00597090" w:rsidRPr="00A61E10">
              <w:rPr>
                <w:rStyle w:val="af1"/>
                <w:rFonts w:cs="Huawei Sans" w:hint="eastAsia"/>
              </w:rPr>
              <w:t xml:space="preserve"> </w:t>
            </w:r>
            <w:r w:rsidR="00597090" w:rsidRPr="00A61E10">
              <w:rPr>
                <w:rStyle w:val="af1"/>
                <w:rFonts w:cs="Huawei Sans" w:hint="eastAsia"/>
              </w:rPr>
              <w:t>金融数据模型</w:t>
            </w:r>
            <w:r w:rsidR="00597090">
              <w:rPr>
                <w:webHidden/>
              </w:rPr>
              <w:tab/>
            </w:r>
            <w:r w:rsidR="00597090">
              <w:rPr>
                <w:webHidden/>
              </w:rPr>
              <w:fldChar w:fldCharType="begin"/>
            </w:r>
            <w:r w:rsidR="00597090">
              <w:rPr>
                <w:webHidden/>
              </w:rPr>
              <w:instrText xml:space="preserve"> PAGEREF _Toc71278198 \h </w:instrText>
            </w:r>
            <w:r w:rsidR="00597090">
              <w:rPr>
                <w:webHidden/>
              </w:rPr>
            </w:r>
            <w:r w:rsidR="00597090">
              <w:rPr>
                <w:webHidden/>
              </w:rPr>
              <w:fldChar w:fldCharType="separate"/>
            </w:r>
            <w:r w:rsidR="00597090">
              <w:rPr>
                <w:webHidden/>
              </w:rPr>
              <w:t>4</w:t>
            </w:r>
            <w:r w:rsidR="00597090">
              <w:rPr>
                <w:webHidden/>
              </w:rPr>
              <w:fldChar w:fldCharType="end"/>
            </w:r>
          </w:hyperlink>
        </w:p>
        <w:p w14:paraId="66EDBA4C" w14:textId="77777777" w:rsidR="00597090" w:rsidRDefault="002F5F27">
          <w:pPr>
            <w:pStyle w:val="TOC3"/>
            <w:tabs>
              <w:tab w:val="right" w:leader="dot" w:pos="9628"/>
            </w:tabs>
            <w:rPr>
              <w:rFonts w:asciiTheme="minorHAnsi" w:eastAsiaTheme="minorEastAsia" w:hAnsiTheme="minorHAnsi" w:cstheme="minorBidi"/>
              <w:kern w:val="2"/>
              <w:sz w:val="21"/>
              <w:szCs w:val="22"/>
            </w:rPr>
          </w:pPr>
          <w:hyperlink w:anchor="_Toc71278199" w:history="1">
            <w:r w:rsidR="00597090" w:rsidRPr="00A61E10">
              <w:rPr>
                <w:rStyle w:val="af1"/>
                <w:rFonts w:cs="Huawei Sans"/>
                <w:bCs/>
                <w:snapToGrid w:val="0"/>
              </w:rPr>
              <w:t>1.1.1</w:t>
            </w:r>
            <w:r w:rsidR="00597090" w:rsidRPr="00A61E10">
              <w:rPr>
                <w:rStyle w:val="af1"/>
              </w:rPr>
              <w:t xml:space="preserve"> </w:t>
            </w:r>
            <w:r w:rsidR="00597090" w:rsidRPr="00A61E10">
              <w:rPr>
                <w:rStyle w:val="af1"/>
                <w:rFonts w:cs="Huawei Sans"/>
              </w:rPr>
              <w:t>E-R</w:t>
            </w:r>
            <w:r w:rsidR="00597090" w:rsidRPr="00A61E10">
              <w:rPr>
                <w:rStyle w:val="af1"/>
                <w:rFonts w:cs="Huawei Sans" w:hint="eastAsia"/>
              </w:rPr>
              <w:t>图</w:t>
            </w:r>
            <w:r w:rsidR="00597090">
              <w:rPr>
                <w:webHidden/>
              </w:rPr>
              <w:tab/>
            </w:r>
            <w:r w:rsidR="00597090">
              <w:rPr>
                <w:webHidden/>
              </w:rPr>
              <w:fldChar w:fldCharType="begin"/>
            </w:r>
            <w:r w:rsidR="00597090">
              <w:rPr>
                <w:webHidden/>
              </w:rPr>
              <w:instrText xml:space="preserve"> PAGEREF _Toc71278199 \h </w:instrText>
            </w:r>
            <w:r w:rsidR="00597090">
              <w:rPr>
                <w:webHidden/>
              </w:rPr>
            </w:r>
            <w:r w:rsidR="00597090">
              <w:rPr>
                <w:webHidden/>
              </w:rPr>
              <w:fldChar w:fldCharType="separate"/>
            </w:r>
            <w:r w:rsidR="00597090">
              <w:rPr>
                <w:webHidden/>
              </w:rPr>
              <w:t>4</w:t>
            </w:r>
            <w:r w:rsidR="00597090">
              <w:rPr>
                <w:webHidden/>
              </w:rPr>
              <w:fldChar w:fldCharType="end"/>
            </w:r>
          </w:hyperlink>
        </w:p>
        <w:p w14:paraId="4910EEEB" w14:textId="77777777" w:rsidR="00597090" w:rsidRDefault="002F5F27">
          <w:pPr>
            <w:pStyle w:val="TOC3"/>
            <w:tabs>
              <w:tab w:val="right" w:leader="dot" w:pos="9628"/>
            </w:tabs>
            <w:rPr>
              <w:rFonts w:asciiTheme="minorHAnsi" w:eastAsiaTheme="minorEastAsia" w:hAnsiTheme="minorHAnsi" w:cstheme="minorBidi"/>
              <w:kern w:val="2"/>
              <w:sz w:val="21"/>
              <w:szCs w:val="22"/>
            </w:rPr>
          </w:pPr>
          <w:hyperlink w:anchor="_Toc71278200" w:history="1">
            <w:r w:rsidR="00597090" w:rsidRPr="00A61E10">
              <w:rPr>
                <w:rStyle w:val="af1"/>
                <w:rFonts w:cs="Huawei Sans"/>
                <w:bCs/>
                <w:snapToGrid w:val="0"/>
              </w:rPr>
              <w:t>1.1.2</w:t>
            </w:r>
            <w:r w:rsidR="00597090" w:rsidRPr="00A61E10">
              <w:rPr>
                <w:rStyle w:val="af1"/>
                <w:rFonts w:cs="Huawei Sans" w:hint="eastAsia"/>
              </w:rPr>
              <w:t xml:space="preserve"> </w:t>
            </w:r>
            <w:r w:rsidR="00597090" w:rsidRPr="00A61E10">
              <w:rPr>
                <w:rStyle w:val="af1"/>
                <w:rFonts w:cs="Huawei Sans" w:hint="eastAsia"/>
              </w:rPr>
              <w:t>关系模式</w:t>
            </w:r>
            <w:r w:rsidR="00597090">
              <w:rPr>
                <w:webHidden/>
              </w:rPr>
              <w:tab/>
            </w:r>
            <w:r w:rsidR="00597090">
              <w:rPr>
                <w:webHidden/>
              </w:rPr>
              <w:fldChar w:fldCharType="begin"/>
            </w:r>
            <w:r w:rsidR="00597090">
              <w:rPr>
                <w:webHidden/>
              </w:rPr>
              <w:instrText xml:space="preserve"> PAGEREF _Toc71278200 \h </w:instrText>
            </w:r>
            <w:r w:rsidR="00597090">
              <w:rPr>
                <w:webHidden/>
              </w:rPr>
            </w:r>
            <w:r w:rsidR="00597090">
              <w:rPr>
                <w:webHidden/>
              </w:rPr>
              <w:fldChar w:fldCharType="separate"/>
            </w:r>
            <w:r w:rsidR="00597090">
              <w:rPr>
                <w:webHidden/>
              </w:rPr>
              <w:t>5</w:t>
            </w:r>
            <w:r w:rsidR="00597090">
              <w:rPr>
                <w:webHidden/>
              </w:rPr>
              <w:fldChar w:fldCharType="end"/>
            </w:r>
          </w:hyperlink>
        </w:p>
        <w:p w14:paraId="29AA8A22" w14:textId="77777777" w:rsidR="00597090" w:rsidRDefault="002F5F27">
          <w:pPr>
            <w:pStyle w:val="TOC3"/>
            <w:tabs>
              <w:tab w:val="right" w:leader="dot" w:pos="9628"/>
            </w:tabs>
            <w:rPr>
              <w:rFonts w:asciiTheme="minorHAnsi" w:eastAsiaTheme="minorEastAsia" w:hAnsiTheme="minorHAnsi" w:cstheme="minorBidi"/>
              <w:kern w:val="2"/>
              <w:sz w:val="21"/>
              <w:szCs w:val="22"/>
            </w:rPr>
          </w:pPr>
          <w:hyperlink w:anchor="_Toc71278201" w:history="1">
            <w:r w:rsidR="00597090" w:rsidRPr="00A61E10">
              <w:rPr>
                <w:rStyle w:val="af1"/>
                <w:rFonts w:cs="Huawei Sans"/>
                <w:bCs/>
                <w:snapToGrid w:val="0"/>
              </w:rPr>
              <w:t>1.1.3</w:t>
            </w:r>
            <w:r w:rsidR="00597090" w:rsidRPr="00A61E10">
              <w:rPr>
                <w:rStyle w:val="af1"/>
                <w:rFonts w:hint="eastAsia"/>
              </w:rPr>
              <w:t xml:space="preserve"> </w:t>
            </w:r>
            <w:r w:rsidR="00597090" w:rsidRPr="00A61E10">
              <w:rPr>
                <w:rStyle w:val="af1"/>
                <w:rFonts w:hint="eastAsia"/>
              </w:rPr>
              <w:t>物理模型</w:t>
            </w:r>
            <w:r w:rsidR="00597090">
              <w:rPr>
                <w:webHidden/>
              </w:rPr>
              <w:tab/>
            </w:r>
            <w:r w:rsidR="00597090">
              <w:rPr>
                <w:webHidden/>
              </w:rPr>
              <w:fldChar w:fldCharType="begin"/>
            </w:r>
            <w:r w:rsidR="00597090">
              <w:rPr>
                <w:webHidden/>
              </w:rPr>
              <w:instrText xml:space="preserve"> PAGEREF _Toc71278201 \h </w:instrText>
            </w:r>
            <w:r w:rsidR="00597090">
              <w:rPr>
                <w:webHidden/>
              </w:rPr>
            </w:r>
            <w:r w:rsidR="00597090">
              <w:rPr>
                <w:webHidden/>
              </w:rPr>
              <w:fldChar w:fldCharType="separate"/>
            </w:r>
            <w:r w:rsidR="00597090">
              <w:rPr>
                <w:webHidden/>
              </w:rPr>
              <w:t>6</w:t>
            </w:r>
            <w:r w:rsidR="00597090">
              <w:rPr>
                <w:webHidden/>
              </w:rPr>
              <w:fldChar w:fldCharType="end"/>
            </w:r>
          </w:hyperlink>
        </w:p>
        <w:p w14:paraId="0E820F40" w14:textId="77777777" w:rsidR="00597090" w:rsidRDefault="002F5F27">
          <w:pPr>
            <w:pStyle w:val="TOC2"/>
            <w:tabs>
              <w:tab w:val="right" w:leader="dot" w:pos="9628"/>
            </w:tabs>
            <w:rPr>
              <w:rFonts w:asciiTheme="minorHAnsi" w:eastAsiaTheme="minorEastAsia" w:hAnsiTheme="minorHAnsi" w:cstheme="minorBidi"/>
              <w:kern w:val="2"/>
              <w:sz w:val="21"/>
              <w:szCs w:val="22"/>
            </w:rPr>
          </w:pPr>
          <w:hyperlink w:anchor="_Toc71278202" w:history="1">
            <w:r w:rsidR="00597090" w:rsidRPr="00A61E10">
              <w:rPr>
                <w:rStyle w:val="af1"/>
                <w:rFonts w:cs="Huawei Sans"/>
                <w:snapToGrid w:val="0"/>
              </w:rPr>
              <w:t>1.2</w:t>
            </w:r>
            <w:r w:rsidR="00597090" w:rsidRPr="00A61E10">
              <w:rPr>
                <w:rStyle w:val="af1"/>
                <w:rFonts w:cs="Huawei Sans"/>
              </w:rPr>
              <w:t xml:space="preserve"> GaussDB(for openGauss)</w:t>
            </w:r>
            <w:r w:rsidR="00597090" w:rsidRPr="00A61E10">
              <w:rPr>
                <w:rStyle w:val="af1"/>
                <w:rFonts w:cs="Huawei Sans" w:hint="eastAsia"/>
              </w:rPr>
              <w:t>数据模型表操作</w:t>
            </w:r>
            <w:r w:rsidR="00597090">
              <w:rPr>
                <w:webHidden/>
              </w:rPr>
              <w:tab/>
            </w:r>
            <w:r w:rsidR="00597090">
              <w:rPr>
                <w:webHidden/>
              </w:rPr>
              <w:fldChar w:fldCharType="begin"/>
            </w:r>
            <w:r w:rsidR="00597090">
              <w:rPr>
                <w:webHidden/>
              </w:rPr>
              <w:instrText xml:space="preserve"> PAGEREF _Toc71278202 \h </w:instrText>
            </w:r>
            <w:r w:rsidR="00597090">
              <w:rPr>
                <w:webHidden/>
              </w:rPr>
            </w:r>
            <w:r w:rsidR="00597090">
              <w:rPr>
                <w:webHidden/>
              </w:rPr>
              <w:fldChar w:fldCharType="separate"/>
            </w:r>
            <w:r w:rsidR="00597090">
              <w:rPr>
                <w:webHidden/>
              </w:rPr>
              <w:t>10</w:t>
            </w:r>
            <w:r w:rsidR="00597090">
              <w:rPr>
                <w:webHidden/>
              </w:rPr>
              <w:fldChar w:fldCharType="end"/>
            </w:r>
          </w:hyperlink>
        </w:p>
        <w:p w14:paraId="2E8FB602" w14:textId="77777777" w:rsidR="00597090" w:rsidRDefault="002F5F27">
          <w:pPr>
            <w:pStyle w:val="TOC3"/>
            <w:tabs>
              <w:tab w:val="right" w:leader="dot" w:pos="9628"/>
            </w:tabs>
            <w:rPr>
              <w:rFonts w:asciiTheme="minorHAnsi" w:eastAsiaTheme="minorEastAsia" w:hAnsiTheme="minorHAnsi" w:cstheme="minorBidi"/>
              <w:kern w:val="2"/>
              <w:sz w:val="21"/>
              <w:szCs w:val="22"/>
            </w:rPr>
          </w:pPr>
          <w:hyperlink w:anchor="_Toc71278203" w:history="1">
            <w:r w:rsidR="00597090" w:rsidRPr="00A61E10">
              <w:rPr>
                <w:rStyle w:val="af1"/>
                <w:rFonts w:cs="Huawei Sans"/>
                <w:bCs/>
                <w:snapToGrid w:val="0"/>
              </w:rPr>
              <w:t>1.2.1</w:t>
            </w:r>
            <w:r w:rsidR="00597090" w:rsidRPr="00A61E10">
              <w:rPr>
                <w:rStyle w:val="af1"/>
                <w:rFonts w:cs="Huawei Sans" w:hint="eastAsia"/>
              </w:rPr>
              <w:t xml:space="preserve"> </w:t>
            </w:r>
            <w:r w:rsidR="00597090" w:rsidRPr="00A61E10">
              <w:rPr>
                <w:rStyle w:val="af1"/>
                <w:rFonts w:cs="Huawei Sans" w:hint="eastAsia"/>
              </w:rPr>
              <w:t>初始化数据库</w:t>
            </w:r>
            <w:r w:rsidR="00597090">
              <w:rPr>
                <w:webHidden/>
              </w:rPr>
              <w:tab/>
            </w:r>
            <w:r w:rsidR="00597090">
              <w:rPr>
                <w:webHidden/>
              </w:rPr>
              <w:fldChar w:fldCharType="begin"/>
            </w:r>
            <w:r w:rsidR="00597090">
              <w:rPr>
                <w:webHidden/>
              </w:rPr>
              <w:instrText xml:space="preserve"> PAGEREF _Toc71278203 \h </w:instrText>
            </w:r>
            <w:r w:rsidR="00597090">
              <w:rPr>
                <w:webHidden/>
              </w:rPr>
            </w:r>
            <w:r w:rsidR="00597090">
              <w:rPr>
                <w:webHidden/>
              </w:rPr>
              <w:fldChar w:fldCharType="separate"/>
            </w:r>
            <w:r w:rsidR="00597090">
              <w:rPr>
                <w:webHidden/>
              </w:rPr>
              <w:t>10</w:t>
            </w:r>
            <w:r w:rsidR="00597090">
              <w:rPr>
                <w:webHidden/>
              </w:rPr>
              <w:fldChar w:fldCharType="end"/>
            </w:r>
          </w:hyperlink>
        </w:p>
        <w:p w14:paraId="5A464790" w14:textId="77777777" w:rsidR="00597090" w:rsidRDefault="002F5F27">
          <w:pPr>
            <w:pStyle w:val="TOC3"/>
            <w:tabs>
              <w:tab w:val="right" w:leader="dot" w:pos="9628"/>
            </w:tabs>
            <w:rPr>
              <w:rFonts w:asciiTheme="minorHAnsi" w:eastAsiaTheme="minorEastAsia" w:hAnsiTheme="minorHAnsi" w:cstheme="minorBidi"/>
              <w:kern w:val="2"/>
              <w:sz w:val="21"/>
              <w:szCs w:val="22"/>
            </w:rPr>
          </w:pPr>
          <w:hyperlink w:anchor="_Toc71278204" w:history="1">
            <w:r w:rsidR="00597090" w:rsidRPr="00A61E10">
              <w:rPr>
                <w:rStyle w:val="af1"/>
                <w:rFonts w:cs="Huawei Sans"/>
                <w:bCs/>
                <w:snapToGrid w:val="0"/>
              </w:rPr>
              <w:t>1.2.2</w:t>
            </w:r>
            <w:r w:rsidR="00597090" w:rsidRPr="00A61E10">
              <w:rPr>
                <w:rStyle w:val="af1"/>
                <w:rFonts w:cs="Huawei Sans" w:hint="eastAsia"/>
              </w:rPr>
              <w:t xml:space="preserve"> </w:t>
            </w:r>
            <w:r w:rsidR="00597090" w:rsidRPr="00A61E10">
              <w:rPr>
                <w:rStyle w:val="af1"/>
                <w:rFonts w:cs="Huawei Sans" w:hint="eastAsia"/>
              </w:rPr>
              <w:t>表的创建</w:t>
            </w:r>
            <w:r w:rsidR="00597090">
              <w:rPr>
                <w:webHidden/>
              </w:rPr>
              <w:tab/>
            </w:r>
            <w:r w:rsidR="00597090">
              <w:rPr>
                <w:webHidden/>
              </w:rPr>
              <w:fldChar w:fldCharType="begin"/>
            </w:r>
            <w:r w:rsidR="00597090">
              <w:rPr>
                <w:webHidden/>
              </w:rPr>
              <w:instrText xml:space="preserve"> PAGEREF _Toc71278204 \h </w:instrText>
            </w:r>
            <w:r w:rsidR="00597090">
              <w:rPr>
                <w:webHidden/>
              </w:rPr>
            </w:r>
            <w:r w:rsidR="00597090">
              <w:rPr>
                <w:webHidden/>
              </w:rPr>
              <w:fldChar w:fldCharType="separate"/>
            </w:r>
            <w:r w:rsidR="00597090">
              <w:rPr>
                <w:webHidden/>
              </w:rPr>
              <w:t>14</w:t>
            </w:r>
            <w:r w:rsidR="00597090">
              <w:rPr>
                <w:webHidden/>
              </w:rPr>
              <w:fldChar w:fldCharType="end"/>
            </w:r>
          </w:hyperlink>
        </w:p>
        <w:p w14:paraId="55343B2C" w14:textId="77777777" w:rsidR="00597090" w:rsidRDefault="002F5F27">
          <w:pPr>
            <w:pStyle w:val="TOC3"/>
            <w:tabs>
              <w:tab w:val="right" w:leader="dot" w:pos="9628"/>
            </w:tabs>
            <w:rPr>
              <w:rFonts w:asciiTheme="minorHAnsi" w:eastAsiaTheme="minorEastAsia" w:hAnsiTheme="minorHAnsi" w:cstheme="minorBidi"/>
              <w:kern w:val="2"/>
              <w:sz w:val="21"/>
              <w:szCs w:val="22"/>
            </w:rPr>
          </w:pPr>
          <w:hyperlink w:anchor="_Toc71278205" w:history="1">
            <w:r w:rsidR="00597090" w:rsidRPr="00A61E10">
              <w:rPr>
                <w:rStyle w:val="af1"/>
                <w:rFonts w:cs="Huawei Sans"/>
                <w:bCs/>
                <w:snapToGrid w:val="0"/>
              </w:rPr>
              <w:t>1.2.3</w:t>
            </w:r>
            <w:r w:rsidR="00597090" w:rsidRPr="00A61E10">
              <w:rPr>
                <w:rStyle w:val="af1"/>
                <w:rFonts w:cs="Huawei Sans" w:hint="eastAsia"/>
              </w:rPr>
              <w:t xml:space="preserve"> </w:t>
            </w:r>
            <w:r w:rsidR="00597090" w:rsidRPr="00A61E10">
              <w:rPr>
                <w:rStyle w:val="af1"/>
                <w:rFonts w:cs="Huawei Sans" w:hint="eastAsia"/>
              </w:rPr>
              <w:t>表数据的插入</w:t>
            </w:r>
            <w:r w:rsidR="00597090">
              <w:rPr>
                <w:webHidden/>
              </w:rPr>
              <w:tab/>
            </w:r>
            <w:r w:rsidR="00597090">
              <w:rPr>
                <w:webHidden/>
              </w:rPr>
              <w:fldChar w:fldCharType="begin"/>
            </w:r>
            <w:r w:rsidR="00597090">
              <w:rPr>
                <w:webHidden/>
              </w:rPr>
              <w:instrText xml:space="preserve"> PAGEREF _Toc71278205 \h </w:instrText>
            </w:r>
            <w:r w:rsidR="00597090">
              <w:rPr>
                <w:webHidden/>
              </w:rPr>
            </w:r>
            <w:r w:rsidR="00597090">
              <w:rPr>
                <w:webHidden/>
              </w:rPr>
              <w:fldChar w:fldCharType="separate"/>
            </w:r>
            <w:r w:rsidR="00597090">
              <w:rPr>
                <w:webHidden/>
              </w:rPr>
              <w:t>16</w:t>
            </w:r>
            <w:r w:rsidR="00597090">
              <w:rPr>
                <w:webHidden/>
              </w:rPr>
              <w:fldChar w:fldCharType="end"/>
            </w:r>
          </w:hyperlink>
        </w:p>
        <w:p w14:paraId="4FCEFB59" w14:textId="77777777" w:rsidR="00597090" w:rsidRDefault="002F5F27">
          <w:pPr>
            <w:pStyle w:val="TOC3"/>
            <w:tabs>
              <w:tab w:val="right" w:leader="dot" w:pos="9628"/>
            </w:tabs>
            <w:rPr>
              <w:rFonts w:asciiTheme="minorHAnsi" w:eastAsiaTheme="minorEastAsia" w:hAnsiTheme="minorHAnsi" w:cstheme="minorBidi"/>
              <w:kern w:val="2"/>
              <w:sz w:val="21"/>
              <w:szCs w:val="22"/>
            </w:rPr>
          </w:pPr>
          <w:hyperlink w:anchor="_Toc71278206" w:history="1">
            <w:r w:rsidR="00597090" w:rsidRPr="00A61E10">
              <w:rPr>
                <w:rStyle w:val="af1"/>
                <w:rFonts w:cs="Huawei Sans"/>
                <w:bCs/>
                <w:snapToGrid w:val="0"/>
              </w:rPr>
              <w:t>1.2.4</w:t>
            </w:r>
            <w:r w:rsidR="00597090" w:rsidRPr="00A61E10">
              <w:rPr>
                <w:rStyle w:val="af1"/>
                <w:rFonts w:cs="Huawei Sans" w:hint="eastAsia"/>
              </w:rPr>
              <w:t xml:space="preserve"> </w:t>
            </w:r>
            <w:r w:rsidR="00597090" w:rsidRPr="00A61E10">
              <w:rPr>
                <w:rStyle w:val="af1"/>
                <w:rFonts w:cs="Huawei Sans" w:hint="eastAsia"/>
              </w:rPr>
              <w:t>手工插入一条数据</w:t>
            </w:r>
            <w:r w:rsidR="00597090">
              <w:rPr>
                <w:webHidden/>
              </w:rPr>
              <w:tab/>
            </w:r>
            <w:r w:rsidR="00597090">
              <w:rPr>
                <w:webHidden/>
              </w:rPr>
              <w:fldChar w:fldCharType="begin"/>
            </w:r>
            <w:r w:rsidR="00597090">
              <w:rPr>
                <w:webHidden/>
              </w:rPr>
              <w:instrText xml:space="preserve"> PAGEREF _Toc71278206 \h </w:instrText>
            </w:r>
            <w:r w:rsidR="00597090">
              <w:rPr>
                <w:webHidden/>
              </w:rPr>
            </w:r>
            <w:r w:rsidR="00597090">
              <w:rPr>
                <w:webHidden/>
              </w:rPr>
              <w:fldChar w:fldCharType="separate"/>
            </w:r>
            <w:r w:rsidR="00597090">
              <w:rPr>
                <w:webHidden/>
              </w:rPr>
              <w:t>20</w:t>
            </w:r>
            <w:r w:rsidR="00597090">
              <w:rPr>
                <w:webHidden/>
              </w:rPr>
              <w:fldChar w:fldCharType="end"/>
            </w:r>
          </w:hyperlink>
        </w:p>
        <w:p w14:paraId="528D628B" w14:textId="77777777" w:rsidR="00597090" w:rsidRDefault="002F5F27">
          <w:pPr>
            <w:pStyle w:val="TOC3"/>
            <w:tabs>
              <w:tab w:val="right" w:leader="dot" w:pos="9628"/>
            </w:tabs>
            <w:rPr>
              <w:rFonts w:asciiTheme="minorHAnsi" w:eastAsiaTheme="minorEastAsia" w:hAnsiTheme="minorHAnsi" w:cstheme="minorBidi"/>
              <w:kern w:val="2"/>
              <w:sz w:val="21"/>
              <w:szCs w:val="22"/>
            </w:rPr>
          </w:pPr>
          <w:hyperlink w:anchor="_Toc71278207" w:history="1">
            <w:r w:rsidR="00597090" w:rsidRPr="00A61E10">
              <w:rPr>
                <w:rStyle w:val="af1"/>
                <w:rFonts w:cs="Huawei Sans"/>
                <w:bCs/>
                <w:snapToGrid w:val="0"/>
              </w:rPr>
              <w:t>1.2.5</w:t>
            </w:r>
            <w:r w:rsidR="00597090" w:rsidRPr="00A61E10">
              <w:rPr>
                <w:rStyle w:val="af1"/>
                <w:rFonts w:cs="Huawei Sans" w:hint="eastAsia"/>
              </w:rPr>
              <w:t xml:space="preserve"> </w:t>
            </w:r>
            <w:r w:rsidR="00597090" w:rsidRPr="00A61E10">
              <w:rPr>
                <w:rStyle w:val="af1"/>
                <w:rFonts w:cs="Huawei Sans" w:hint="eastAsia"/>
              </w:rPr>
              <w:t>添加约束</w:t>
            </w:r>
            <w:r w:rsidR="00597090">
              <w:rPr>
                <w:webHidden/>
              </w:rPr>
              <w:tab/>
            </w:r>
            <w:r w:rsidR="00597090">
              <w:rPr>
                <w:webHidden/>
              </w:rPr>
              <w:fldChar w:fldCharType="begin"/>
            </w:r>
            <w:r w:rsidR="00597090">
              <w:rPr>
                <w:webHidden/>
              </w:rPr>
              <w:instrText xml:space="preserve"> PAGEREF _Toc71278207 \h </w:instrText>
            </w:r>
            <w:r w:rsidR="00597090">
              <w:rPr>
                <w:webHidden/>
              </w:rPr>
            </w:r>
            <w:r w:rsidR="00597090">
              <w:rPr>
                <w:webHidden/>
              </w:rPr>
              <w:fldChar w:fldCharType="separate"/>
            </w:r>
            <w:r w:rsidR="00597090">
              <w:rPr>
                <w:webHidden/>
              </w:rPr>
              <w:t>21</w:t>
            </w:r>
            <w:r w:rsidR="00597090">
              <w:rPr>
                <w:webHidden/>
              </w:rPr>
              <w:fldChar w:fldCharType="end"/>
            </w:r>
          </w:hyperlink>
        </w:p>
        <w:p w14:paraId="150A46D7" w14:textId="77777777" w:rsidR="00597090" w:rsidRDefault="002F5F27">
          <w:pPr>
            <w:pStyle w:val="TOC3"/>
            <w:tabs>
              <w:tab w:val="right" w:leader="dot" w:pos="9628"/>
            </w:tabs>
            <w:rPr>
              <w:rFonts w:asciiTheme="minorHAnsi" w:eastAsiaTheme="minorEastAsia" w:hAnsiTheme="minorHAnsi" w:cstheme="minorBidi"/>
              <w:kern w:val="2"/>
              <w:sz w:val="21"/>
              <w:szCs w:val="22"/>
            </w:rPr>
          </w:pPr>
          <w:hyperlink w:anchor="_Toc71278208" w:history="1">
            <w:r w:rsidR="00597090" w:rsidRPr="00A61E10">
              <w:rPr>
                <w:rStyle w:val="af1"/>
                <w:rFonts w:cs="Huawei Sans"/>
                <w:bCs/>
                <w:snapToGrid w:val="0"/>
              </w:rPr>
              <w:t>1.2.6</w:t>
            </w:r>
            <w:r w:rsidR="00597090" w:rsidRPr="00A61E10">
              <w:rPr>
                <w:rStyle w:val="af1"/>
                <w:rFonts w:cs="Huawei Sans" w:hint="eastAsia"/>
              </w:rPr>
              <w:t xml:space="preserve"> </w:t>
            </w:r>
            <w:r w:rsidR="00597090" w:rsidRPr="00A61E10">
              <w:rPr>
                <w:rStyle w:val="af1"/>
                <w:rFonts w:cs="Huawei Sans" w:hint="eastAsia"/>
              </w:rPr>
              <w:t>查询数据</w:t>
            </w:r>
            <w:r w:rsidR="00597090">
              <w:rPr>
                <w:webHidden/>
              </w:rPr>
              <w:tab/>
            </w:r>
            <w:r w:rsidR="00597090">
              <w:rPr>
                <w:webHidden/>
              </w:rPr>
              <w:fldChar w:fldCharType="begin"/>
            </w:r>
            <w:r w:rsidR="00597090">
              <w:rPr>
                <w:webHidden/>
              </w:rPr>
              <w:instrText xml:space="preserve"> PAGEREF _Toc71278208 \h </w:instrText>
            </w:r>
            <w:r w:rsidR="00597090">
              <w:rPr>
                <w:webHidden/>
              </w:rPr>
            </w:r>
            <w:r w:rsidR="00597090">
              <w:rPr>
                <w:webHidden/>
              </w:rPr>
              <w:fldChar w:fldCharType="separate"/>
            </w:r>
            <w:r w:rsidR="00597090">
              <w:rPr>
                <w:webHidden/>
              </w:rPr>
              <w:t>21</w:t>
            </w:r>
            <w:r w:rsidR="00597090">
              <w:rPr>
                <w:webHidden/>
              </w:rPr>
              <w:fldChar w:fldCharType="end"/>
            </w:r>
          </w:hyperlink>
        </w:p>
        <w:p w14:paraId="464C5F80" w14:textId="77777777" w:rsidR="00597090" w:rsidRDefault="002F5F27">
          <w:pPr>
            <w:pStyle w:val="TOC3"/>
            <w:tabs>
              <w:tab w:val="right" w:leader="dot" w:pos="9628"/>
            </w:tabs>
            <w:rPr>
              <w:rFonts w:asciiTheme="minorHAnsi" w:eastAsiaTheme="minorEastAsia" w:hAnsiTheme="minorHAnsi" w:cstheme="minorBidi"/>
              <w:kern w:val="2"/>
              <w:sz w:val="21"/>
              <w:szCs w:val="22"/>
            </w:rPr>
          </w:pPr>
          <w:hyperlink w:anchor="_Toc71278209" w:history="1">
            <w:r w:rsidR="00597090" w:rsidRPr="00A61E10">
              <w:rPr>
                <w:rStyle w:val="af1"/>
                <w:rFonts w:cs="Huawei Sans"/>
                <w:bCs/>
                <w:snapToGrid w:val="0"/>
              </w:rPr>
              <w:t>1.2.7</w:t>
            </w:r>
            <w:r w:rsidR="00597090" w:rsidRPr="00A61E10">
              <w:rPr>
                <w:rStyle w:val="af1"/>
                <w:rFonts w:cs="Huawei Sans" w:hint="eastAsia"/>
              </w:rPr>
              <w:t xml:space="preserve"> </w:t>
            </w:r>
            <w:r w:rsidR="00597090" w:rsidRPr="00A61E10">
              <w:rPr>
                <w:rStyle w:val="af1"/>
                <w:rFonts w:cs="Huawei Sans" w:hint="eastAsia"/>
              </w:rPr>
              <w:t>视图</w:t>
            </w:r>
            <w:r w:rsidR="00597090">
              <w:rPr>
                <w:webHidden/>
              </w:rPr>
              <w:tab/>
            </w:r>
            <w:r w:rsidR="00597090">
              <w:rPr>
                <w:webHidden/>
              </w:rPr>
              <w:fldChar w:fldCharType="begin"/>
            </w:r>
            <w:r w:rsidR="00597090">
              <w:rPr>
                <w:webHidden/>
              </w:rPr>
              <w:instrText xml:space="preserve"> PAGEREF _Toc71278209 \h </w:instrText>
            </w:r>
            <w:r w:rsidR="00597090">
              <w:rPr>
                <w:webHidden/>
              </w:rPr>
            </w:r>
            <w:r w:rsidR="00597090">
              <w:rPr>
                <w:webHidden/>
              </w:rPr>
              <w:fldChar w:fldCharType="separate"/>
            </w:r>
            <w:r w:rsidR="00597090">
              <w:rPr>
                <w:webHidden/>
              </w:rPr>
              <w:t>26</w:t>
            </w:r>
            <w:r w:rsidR="00597090">
              <w:rPr>
                <w:webHidden/>
              </w:rPr>
              <w:fldChar w:fldCharType="end"/>
            </w:r>
          </w:hyperlink>
        </w:p>
        <w:p w14:paraId="7AF89095" w14:textId="77777777" w:rsidR="00597090" w:rsidRDefault="002F5F27">
          <w:pPr>
            <w:pStyle w:val="TOC3"/>
            <w:tabs>
              <w:tab w:val="right" w:leader="dot" w:pos="9628"/>
            </w:tabs>
            <w:rPr>
              <w:rFonts w:asciiTheme="minorHAnsi" w:eastAsiaTheme="minorEastAsia" w:hAnsiTheme="minorHAnsi" w:cstheme="minorBidi"/>
              <w:kern w:val="2"/>
              <w:sz w:val="21"/>
              <w:szCs w:val="22"/>
            </w:rPr>
          </w:pPr>
          <w:hyperlink w:anchor="_Toc71278210" w:history="1">
            <w:r w:rsidR="00597090" w:rsidRPr="00A61E10">
              <w:rPr>
                <w:rStyle w:val="af1"/>
                <w:rFonts w:cs="Huawei Sans"/>
                <w:bCs/>
                <w:snapToGrid w:val="0"/>
              </w:rPr>
              <w:t>1.2.8</w:t>
            </w:r>
            <w:r w:rsidR="00597090" w:rsidRPr="00A61E10">
              <w:rPr>
                <w:rStyle w:val="af1"/>
                <w:rFonts w:cs="Huawei Sans" w:hint="eastAsia"/>
              </w:rPr>
              <w:t xml:space="preserve"> </w:t>
            </w:r>
            <w:r w:rsidR="00597090" w:rsidRPr="00A61E10">
              <w:rPr>
                <w:rStyle w:val="af1"/>
                <w:rFonts w:cs="Huawei Sans" w:hint="eastAsia"/>
              </w:rPr>
              <w:t>索引</w:t>
            </w:r>
            <w:r w:rsidR="00597090">
              <w:rPr>
                <w:webHidden/>
              </w:rPr>
              <w:tab/>
            </w:r>
            <w:r w:rsidR="00597090">
              <w:rPr>
                <w:webHidden/>
              </w:rPr>
              <w:fldChar w:fldCharType="begin"/>
            </w:r>
            <w:r w:rsidR="00597090">
              <w:rPr>
                <w:webHidden/>
              </w:rPr>
              <w:instrText xml:space="preserve"> PAGEREF _Toc71278210 \h </w:instrText>
            </w:r>
            <w:r w:rsidR="00597090">
              <w:rPr>
                <w:webHidden/>
              </w:rPr>
            </w:r>
            <w:r w:rsidR="00597090">
              <w:rPr>
                <w:webHidden/>
              </w:rPr>
              <w:fldChar w:fldCharType="separate"/>
            </w:r>
            <w:r w:rsidR="00597090">
              <w:rPr>
                <w:webHidden/>
              </w:rPr>
              <w:t>27</w:t>
            </w:r>
            <w:r w:rsidR="00597090">
              <w:rPr>
                <w:webHidden/>
              </w:rPr>
              <w:fldChar w:fldCharType="end"/>
            </w:r>
          </w:hyperlink>
        </w:p>
        <w:p w14:paraId="2CCF913A" w14:textId="77777777" w:rsidR="00597090" w:rsidRDefault="002F5F27">
          <w:pPr>
            <w:pStyle w:val="TOC3"/>
            <w:tabs>
              <w:tab w:val="right" w:leader="dot" w:pos="9628"/>
            </w:tabs>
            <w:rPr>
              <w:rFonts w:asciiTheme="minorHAnsi" w:eastAsiaTheme="minorEastAsia" w:hAnsiTheme="minorHAnsi" w:cstheme="minorBidi"/>
              <w:kern w:val="2"/>
              <w:sz w:val="21"/>
              <w:szCs w:val="22"/>
            </w:rPr>
          </w:pPr>
          <w:hyperlink w:anchor="_Toc71278211" w:history="1">
            <w:r w:rsidR="00597090" w:rsidRPr="00A61E10">
              <w:rPr>
                <w:rStyle w:val="af1"/>
                <w:rFonts w:cs="Huawei Sans"/>
                <w:bCs/>
                <w:snapToGrid w:val="0"/>
              </w:rPr>
              <w:t>1.2.9</w:t>
            </w:r>
            <w:r w:rsidR="00597090" w:rsidRPr="00A61E10">
              <w:rPr>
                <w:rStyle w:val="af1"/>
                <w:rFonts w:cs="Huawei Sans" w:hint="eastAsia"/>
              </w:rPr>
              <w:t xml:space="preserve"> </w:t>
            </w:r>
            <w:r w:rsidR="00597090" w:rsidRPr="00A61E10">
              <w:rPr>
                <w:rStyle w:val="af1"/>
                <w:rFonts w:cs="Huawei Sans" w:hint="eastAsia"/>
              </w:rPr>
              <w:t>数据的修改和删除</w:t>
            </w:r>
            <w:r w:rsidR="00597090">
              <w:rPr>
                <w:webHidden/>
              </w:rPr>
              <w:tab/>
            </w:r>
            <w:r w:rsidR="00597090">
              <w:rPr>
                <w:webHidden/>
              </w:rPr>
              <w:fldChar w:fldCharType="begin"/>
            </w:r>
            <w:r w:rsidR="00597090">
              <w:rPr>
                <w:webHidden/>
              </w:rPr>
              <w:instrText xml:space="preserve"> PAGEREF _Toc71278211 \h </w:instrText>
            </w:r>
            <w:r w:rsidR="00597090">
              <w:rPr>
                <w:webHidden/>
              </w:rPr>
            </w:r>
            <w:r w:rsidR="00597090">
              <w:rPr>
                <w:webHidden/>
              </w:rPr>
              <w:fldChar w:fldCharType="separate"/>
            </w:r>
            <w:r w:rsidR="00597090">
              <w:rPr>
                <w:webHidden/>
              </w:rPr>
              <w:t>28</w:t>
            </w:r>
            <w:r w:rsidR="00597090">
              <w:rPr>
                <w:webHidden/>
              </w:rPr>
              <w:fldChar w:fldCharType="end"/>
            </w:r>
          </w:hyperlink>
        </w:p>
        <w:p w14:paraId="32032388" w14:textId="77777777" w:rsidR="00597090" w:rsidRDefault="002F5F27">
          <w:pPr>
            <w:pStyle w:val="TOC3"/>
            <w:tabs>
              <w:tab w:val="right" w:leader="dot" w:pos="9628"/>
            </w:tabs>
            <w:rPr>
              <w:rFonts w:asciiTheme="minorHAnsi" w:eastAsiaTheme="minorEastAsia" w:hAnsiTheme="minorHAnsi" w:cstheme="minorBidi"/>
              <w:kern w:val="2"/>
              <w:sz w:val="21"/>
              <w:szCs w:val="22"/>
            </w:rPr>
          </w:pPr>
          <w:hyperlink w:anchor="_Toc71278212" w:history="1">
            <w:r w:rsidR="00597090" w:rsidRPr="00A61E10">
              <w:rPr>
                <w:rStyle w:val="af1"/>
                <w:rFonts w:cs="Huawei Sans"/>
                <w:bCs/>
                <w:snapToGrid w:val="0"/>
              </w:rPr>
              <w:t>1.2.10</w:t>
            </w:r>
            <w:r w:rsidR="00597090" w:rsidRPr="00A61E10">
              <w:rPr>
                <w:rStyle w:val="af1"/>
                <w:rFonts w:cs="Huawei Sans" w:hint="eastAsia"/>
              </w:rPr>
              <w:t xml:space="preserve"> </w:t>
            </w:r>
            <w:r w:rsidR="00597090" w:rsidRPr="00A61E10">
              <w:rPr>
                <w:rStyle w:val="af1"/>
                <w:rFonts w:cs="Huawei Sans" w:hint="eastAsia"/>
              </w:rPr>
              <w:t>新用户的创建和授权</w:t>
            </w:r>
            <w:r w:rsidR="00597090">
              <w:rPr>
                <w:webHidden/>
              </w:rPr>
              <w:tab/>
            </w:r>
            <w:r w:rsidR="00597090">
              <w:rPr>
                <w:webHidden/>
              </w:rPr>
              <w:fldChar w:fldCharType="begin"/>
            </w:r>
            <w:r w:rsidR="00597090">
              <w:rPr>
                <w:webHidden/>
              </w:rPr>
              <w:instrText xml:space="preserve"> PAGEREF _Toc71278212 \h </w:instrText>
            </w:r>
            <w:r w:rsidR="00597090">
              <w:rPr>
                <w:webHidden/>
              </w:rPr>
            </w:r>
            <w:r w:rsidR="00597090">
              <w:rPr>
                <w:webHidden/>
              </w:rPr>
              <w:fldChar w:fldCharType="separate"/>
            </w:r>
            <w:r w:rsidR="00597090">
              <w:rPr>
                <w:webHidden/>
              </w:rPr>
              <w:t>29</w:t>
            </w:r>
            <w:r w:rsidR="00597090">
              <w:rPr>
                <w:webHidden/>
              </w:rPr>
              <w:fldChar w:fldCharType="end"/>
            </w:r>
          </w:hyperlink>
        </w:p>
        <w:p w14:paraId="3D76DA7E" w14:textId="77777777" w:rsidR="00597090" w:rsidRDefault="002F5F27">
          <w:pPr>
            <w:pStyle w:val="TOC3"/>
            <w:tabs>
              <w:tab w:val="right" w:leader="dot" w:pos="9628"/>
            </w:tabs>
            <w:rPr>
              <w:rFonts w:asciiTheme="minorHAnsi" w:eastAsiaTheme="minorEastAsia" w:hAnsiTheme="minorHAnsi" w:cstheme="minorBidi"/>
              <w:kern w:val="2"/>
              <w:sz w:val="21"/>
              <w:szCs w:val="22"/>
            </w:rPr>
          </w:pPr>
          <w:hyperlink w:anchor="_Toc71278213" w:history="1">
            <w:r w:rsidR="00597090" w:rsidRPr="00A61E10">
              <w:rPr>
                <w:rStyle w:val="af1"/>
                <w:rFonts w:cs="Huawei Sans"/>
                <w:bCs/>
                <w:snapToGrid w:val="0"/>
              </w:rPr>
              <w:t>1.2.11</w:t>
            </w:r>
            <w:r w:rsidR="00597090" w:rsidRPr="00A61E10">
              <w:rPr>
                <w:rStyle w:val="af1"/>
                <w:rFonts w:cs="Huawei Sans" w:hint="eastAsia"/>
              </w:rPr>
              <w:t xml:space="preserve"> </w:t>
            </w:r>
            <w:r w:rsidR="00597090" w:rsidRPr="00A61E10">
              <w:rPr>
                <w:rStyle w:val="af1"/>
                <w:rFonts w:cs="Huawei Sans" w:hint="eastAsia"/>
              </w:rPr>
              <w:t>新用户连接数据库</w:t>
            </w:r>
            <w:r w:rsidR="00597090">
              <w:rPr>
                <w:webHidden/>
              </w:rPr>
              <w:tab/>
            </w:r>
            <w:r w:rsidR="00597090">
              <w:rPr>
                <w:webHidden/>
              </w:rPr>
              <w:fldChar w:fldCharType="begin"/>
            </w:r>
            <w:r w:rsidR="00597090">
              <w:rPr>
                <w:webHidden/>
              </w:rPr>
              <w:instrText xml:space="preserve"> PAGEREF _Toc71278213 \h </w:instrText>
            </w:r>
            <w:r w:rsidR="00597090">
              <w:rPr>
                <w:webHidden/>
              </w:rPr>
            </w:r>
            <w:r w:rsidR="00597090">
              <w:rPr>
                <w:webHidden/>
              </w:rPr>
              <w:fldChar w:fldCharType="separate"/>
            </w:r>
            <w:r w:rsidR="00597090">
              <w:rPr>
                <w:webHidden/>
              </w:rPr>
              <w:t>30</w:t>
            </w:r>
            <w:r w:rsidR="00597090">
              <w:rPr>
                <w:webHidden/>
              </w:rPr>
              <w:fldChar w:fldCharType="end"/>
            </w:r>
          </w:hyperlink>
        </w:p>
        <w:p w14:paraId="13A8F58F" w14:textId="77777777" w:rsidR="00597090" w:rsidRDefault="002F5F27">
          <w:pPr>
            <w:pStyle w:val="TOC2"/>
            <w:tabs>
              <w:tab w:val="right" w:leader="dot" w:pos="9628"/>
            </w:tabs>
            <w:rPr>
              <w:rFonts w:asciiTheme="minorHAnsi" w:eastAsiaTheme="minorEastAsia" w:hAnsiTheme="minorHAnsi" w:cstheme="minorBidi"/>
              <w:kern w:val="2"/>
              <w:sz w:val="21"/>
              <w:szCs w:val="22"/>
            </w:rPr>
          </w:pPr>
          <w:hyperlink w:anchor="_Toc71278214" w:history="1">
            <w:r w:rsidR="00597090" w:rsidRPr="00A61E10">
              <w:rPr>
                <w:rStyle w:val="af1"/>
                <w:rFonts w:cs="Huawei Sans"/>
                <w:snapToGrid w:val="0"/>
              </w:rPr>
              <w:t>1.3</w:t>
            </w:r>
            <w:r w:rsidR="00597090" w:rsidRPr="00A61E10">
              <w:rPr>
                <w:rStyle w:val="af1"/>
                <w:rFonts w:cs="Huawei Sans" w:hint="eastAsia"/>
              </w:rPr>
              <w:t xml:space="preserve"> </w:t>
            </w:r>
            <w:r w:rsidR="00597090" w:rsidRPr="00A61E10">
              <w:rPr>
                <w:rStyle w:val="af1"/>
                <w:rFonts w:cs="Huawei Sans" w:hint="eastAsia"/>
              </w:rPr>
              <w:t>使用</w:t>
            </w:r>
            <w:r w:rsidR="00597090" w:rsidRPr="00A61E10">
              <w:rPr>
                <w:rStyle w:val="af1"/>
                <w:rFonts w:cs="Huawei Sans"/>
              </w:rPr>
              <w:t>JDBC</w:t>
            </w:r>
            <w:r w:rsidR="00597090" w:rsidRPr="00A61E10">
              <w:rPr>
                <w:rStyle w:val="af1"/>
                <w:rFonts w:cs="Huawei Sans" w:hint="eastAsia"/>
              </w:rPr>
              <w:t>连接数据库</w:t>
            </w:r>
            <w:r w:rsidR="00597090">
              <w:rPr>
                <w:webHidden/>
              </w:rPr>
              <w:tab/>
            </w:r>
            <w:r w:rsidR="00597090">
              <w:rPr>
                <w:webHidden/>
              </w:rPr>
              <w:fldChar w:fldCharType="begin"/>
            </w:r>
            <w:r w:rsidR="00597090">
              <w:rPr>
                <w:webHidden/>
              </w:rPr>
              <w:instrText xml:space="preserve"> PAGEREF _Toc71278214 \h </w:instrText>
            </w:r>
            <w:r w:rsidR="00597090">
              <w:rPr>
                <w:webHidden/>
              </w:rPr>
            </w:r>
            <w:r w:rsidR="00597090">
              <w:rPr>
                <w:webHidden/>
              </w:rPr>
              <w:fldChar w:fldCharType="separate"/>
            </w:r>
            <w:r w:rsidR="00597090">
              <w:rPr>
                <w:webHidden/>
              </w:rPr>
              <w:t>31</w:t>
            </w:r>
            <w:r w:rsidR="00597090">
              <w:rPr>
                <w:webHidden/>
              </w:rPr>
              <w:fldChar w:fldCharType="end"/>
            </w:r>
          </w:hyperlink>
        </w:p>
        <w:p w14:paraId="53E123FF" w14:textId="77777777" w:rsidR="00597090" w:rsidRDefault="002F5F27">
          <w:pPr>
            <w:pStyle w:val="TOC3"/>
            <w:tabs>
              <w:tab w:val="right" w:leader="dot" w:pos="9628"/>
            </w:tabs>
            <w:rPr>
              <w:rFonts w:asciiTheme="minorHAnsi" w:eastAsiaTheme="minorEastAsia" w:hAnsiTheme="minorHAnsi" w:cstheme="minorBidi"/>
              <w:kern w:val="2"/>
              <w:sz w:val="21"/>
              <w:szCs w:val="22"/>
            </w:rPr>
          </w:pPr>
          <w:hyperlink w:anchor="_Toc71278215" w:history="1">
            <w:r w:rsidR="00597090" w:rsidRPr="00A61E10">
              <w:rPr>
                <w:rStyle w:val="af1"/>
                <w:rFonts w:cs="Huawei Sans"/>
                <w:bCs/>
                <w:snapToGrid w:val="0"/>
              </w:rPr>
              <w:t>1.3.1</w:t>
            </w:r>
            <w:r w:rsidR="00597090" w:rsidRPr="00A61E10">
              <w:rPr>
                <w:rStyle w:val="af1"/>
                <w:rFonts w:cs="Huawei Sans" w:hint="eastAsia"/>
              </w:rPr>
              <w:t xml:space="preserve"> </w:t>
            </w:r>
            <w:r w:rsidR="00597090" w:rsidRPr="00A61E10">
              <w:rPr>
                <w:rStyle w:val="af1"/>
                <w:rFonts w:cs="Huawei Sans" w:hint="eastAsia"/>
              </w:rPr>
              <w:t>准备连接环境</w:t>
            </w:r>
            <w:r w:rsidR="00597090">
              <w:rPr>
                <w:webHidden/>
              </w:rPr>
              <w:tab/>
            </w:r>
            <w:r w:rsidR="00597090">
              <w:rPr>
                <w:webHidden/>
              </w:rPr>
              <w:fldChar w:fldCharType="begin"/>
            </w:r>
            <w:r w:rsidR="00597090">
              <w:rPr>
                <w:webHidden/>
              </w:rPr>
              <w:instrText xml:space="preserve"> PAGEREF _Toc71278215 \h </w:instrText>
            </w:r>
            <w:r w:rsidR="00597090">
              <w:rPr>
                <w:webHidden/>
              </w:rPr>
            </w:r>
            <w:r w:rsidR="00597090">
              <w:rPr>
                <w:webHidden/>
              </w:rPr>
              <w:fldChar w:fldCharType="separate"/>
            </w:r>
            <w:r w:rsidR="00597090">
              <w:rPr>
                <w:webHidden/>
              </w:rPr>
              <w:t>31</w:t>
            </w:r>
            <w:r w:rsidR="00597090">
              <w:rPr>
                <w:webHidden/>
              </w:rPr>
              <w:fldChar w:fldCharType="end"/>
            </w:r>
          </w:hyperlink>
        </w:p>
        <w:p w14:paraId="7F2EDE8D" w14:textId="77777777" w:rsidR="00597090" w:rsidRDefault="002F5F27">
          <w:pPr>
            <w:pStyle w:val="TOC3"/>
            <w:tabs>
              <w:tab w:val="right" w:leader="dot" w:pos="9628"/>
            </w:tabs>
            <w:rPr>
              <w:rFonts w:asciiTheme="minorHAnsi" w:eastAsiaTheme="minorEastAsia" w:hAnsiTheme="minorHAnsi" w:cstheme="minorBidi"/>
              <w:kern w:val="2"/>
              <w:sz w:val="21"/>
              <w:szCs w:val="22"/>
            </w:rPr>
          </w:pPr>
          <w:hyperlink w:anchor="_Toc71278216" w:history="1">
            <w:r w:rsidR="00597090" w:rsidRPr="00A61E10">
              <w:rPr>
                <w:rStyle w:val="af1"/>
                <w:rFonts w:cs="Huawei Sans"/>
                <w:bCs/>
                <w:snapToGrid w:val="0"/>
              </w:rPr>
              <w:t>1.3.2</w:t>
            </w:r>
            <w:r w:rsidR="00597090" w:rsidRPr="00A61E10">
              <w:rPr>
                <w:rStyle w:val="af1"/>
                <w:rFonts w:cs="Huawei Sans" w:hint="eastAsia"/>
              </w:rPr>
              <w:t xml:space="preserve"> </w:t>
            </w:r>
            <w:r w:rsidR="00597090" w:rsidRPr="00A61E10">
              <w:rPr>
                <w:rStyle w:val="af1"/>
                <w:rFonts w:cs="Huawei Sans" w:hint="eastAsia"/>
              </w:rPr>
              <w:t>下载并安装</w:t>
            </w:r>
            <w:r w:rsidR="00597090" w:rsidRPr="00A61E10">
              <w:rPr>
                <w:rStyle w:val="af1"/>
                <w:rFonts w:cs="Huawei Sans"/>
              </w:rPr>
              <w:t>JDK</w:t>
            </w:r>
            <w:r w:rsidR="00597090">
              <w:rPr>
                <w:webHidden/>
              </w:rPr>
              <w:tab/>
            </w:r>
            <w:r w:rsidR="00597090">
              <w:rPr>
                <w:webHidden/>
              </w:rPr>
              <w:fldChar w:fldCharType="begin"/>
            </w:r>
            <w:r w:rsidR="00597090">
              <w:rPr>
                <w:webHidden/>
              </w:rPr>
              <w:instrText xml:space="preserve"> PAGEREF _Toc71278216 \h </w:instrText>
            </w:r>
            <w:r w:rsidR="00597090">
              <w:rPr>
                <w:webHidden/>
              </w:rPr>
            </w:r>
            <w:r w:rsidR="00597090">
              <w:rPr>
                <w:webHidden/>
              </w:rPr>
              <w:fldChar w:fldCharType="separate"/>
            </w:r>
            <w:r w:rsidR="00597090">
              <w:rPr>
                <w:webHidden/>
              </w:rPr>
              <w:t>38</w:t>
            </w:r>
            <w:r w:rsidR="00597090">
              <w:rPr>
                <w:webHidden/>
              </w:rPr>
              <w:fldChar w:fldCharType="end"/>
            </w:r>
          </w:hyperlink>
        </w:p>
        <w:p w14:paraId="441CBD29" w14:textId="77777777" w:rsidR="00597090" w:rsidRDefault="002F5F27">
          <w:pPr>
            <w:pStyle w:val="TOC3"/>
            <w:tabs>
              <w:tab w:val="right" w:leader="dot" w:pos="9628"/>
            </w:tabs>
            <w:rPr>
              <w:rFonts w:asciiTheme="minorHAnsi" w:eastAsiaTheme="minorEastAsia" w:hAnsiTheme="minorHAnsi" w:cstheme="minorBidi"/>
              <w:kern w:val="2"/>
              <w:sz w:val="21"/>
              <w:szCs w:val="22"/>
            </w:rPr>
          </w:pPr>
          <w:hyperlink w:anchor="_Toc71278217" w:history="1">
            <w:r w:rsidR="00597090" w:rsidRPr="00A61E10">
              <w:rPr>
                <w:rStyle w:val="af1"/>
                <w:rFonts w:cs="Huawei Sans"/>
                <w:bCs/>
                <w:snapToGrid w:val="0"/>
              </w:rPr>
              <w:t>1.3.3</w:t>
            </w:r>
            <w:r w:rsidR="00597090" w:rsidRPr="00A61E10">
              <w:rPr>
                <w:rStyle w:val="af1"/>
                <w:rFonts w:cs="Huawei Sans" w:hint="eastAsia"/>
              </w:rPr>
              <w:t xml:space="preserve"> </w:t>
            </w:r>
            <w:r w:rsidR="00597090" w:rsidRPr="00A61E10">
              <w:rPr>
                <w:rStyle w:val="af1"/>
                <w:rFonts w:cs="Huawei Sans" w:hint="eastAsia"/>
              </w:rPr>
              <w:t>配置</w:t>
            </w:r>
            <w:r w:rsidR="00597090" w:rsidRPr="00A61E10">
              <w:rPr>
                <w:rStyle w:val="af1"/>
                <w:rFonts w:cs="Huawei Sans"/>
              </w:rPr>
              <w:t>JDK</w:t>
            </w:r>
            <w:r w:rsidR="00597090" w:rsidRPr="00A61E10">
              <w:rPr>
                <w:rStyle w:val="af1"/>
                <w:rFonts w:cs="Huawei Sans" w:hint="eastAsia"/>
              </w:rPr>
              <w:t>环境变量</w:t>
            </w:r>
            <w:r w:rsidR="00597090">
              <w:rPr>
                <w:webHidden/>
              </w:rPr>
              <w:tab/>
            </w:r>
            <w:r w:rsidR="00597090">
              <w:rPr>
                <w:webHidden/>
              </w:rPr>
              <w:fldChar w:fldCharType="begin"/>
            </w:r>
            <w:r w:rsidR="00597090">
              <w:rPr>
                <w:webHidden/>
              </w:rPr>
              <w:instrText xml:space="preserve"> PAGEREF _Toc71278217 \h </w:instrText>
            </w:r>
            <w:r w:rsidR="00597090">
              <w:rPr>
                <w:webHidden/>
              </w:rPr>
            </w:r>
            <w:r w:rsidR="00597090">
              <w:rPr>
                <w:webHidden/>
              </w:rPr>
              <w:fldChar w:fldCharType="separate"/>
            </w:r>
            <w:r w:rsidR="00597090">
              <w:rPr>
                <w:webHidden/>
              </w:rPr>
              <w:t>40</w:t>
            </w:r>
            <w:r w:rsidR="00597090">
              <w:rPr>
                <w:webHidden/>
              </w:rPr>
              <w:fldChar w:fldCharType="end"/>
            </w:r>
          </w:hyperlink>
        </w:p>
        <w:p w14:paraId="1D91A424" w14:textId="77777777" w:rsidR="00597090" w:rsidRDefault="002F5F27">
          <w:pPr>
            <w:pStyle w:val="TOC3"/>
            <w:tabs>
              <w:tab w:val="right" w:leader="dot" w:pos="9628"/>
            </w:tabs>
            <w:rPr>
              <w:rFonts w:asciiTheme="minorHAnsi" w:eastAsiaTheme="minorEastAsia" w:hAnsiTheme="minorHAnsi" w:cstheme="minorBidi"/>
              <w:kern w:val="2"/>
              <w:sz w:val="21"/>
              <w:szCs w:val="22"/>
            </w:rPr>
          </w:pPr>
          <w:hyperlink w:anchor="_Toc71278218" w:history="1">
            <w:r w:rsidR="00597090" w:rsidRPr="00A61E10">
              <w:rPr>
                <w:rStyle w:val="af1"/>
                <w:rFonts w:cs="Huawei Sans"/>
                <w:bCs/>
                <w:snapToGrid w:val="0"/>
              </w:rPr>
              <w:t>1.3.4</w:t>
            </w:r>
            <w:r w:rsidR="00597090" w:rsidRPr="00A61E10">
              <w:rPr>
                <w:rStyle w:val="af1"/>
                <w:rFonts w:cs="Huawei Sans" w:hint="eastAsia"/>
              </w:rPr>
              <w:t xml:space="preserve"> </w:t>
            </w:r>
            <w:r w:rsidR="00597090" w:rsidRPr="00A61E10">
              <w:rPr>
                <w:rStyle w:val="af1"/>
                <w:rFonts w:cs="Huawei Sans" w:hint="eastAsia"/>
              </w:rPr>
              <w:t>连接</w:t>
            </w:r>
            <w:r w:rsidR="00597090" w:rsidRPr="00A61E10">
              <w:rPr>
                <w:rStyle w:val="af1"/>
                <w:rFonts w:cs="Huawei Sans"/>
              </w:rPr>
              <w:t>GaussDB(for openGauss)</w:t>
            </w:r>
            <w:r w:rsidR="00597090" w:rsidRPr="00A61E10">
              <w:rPr>
                <w:rStyle w:val="af1"/>
                <w:rFonts w:cs="Huawei Sans" w:hint="eastAsia"/>
              </w:rPr>
              <w:t>并执行</w:t>
            </w:r>
            <w:r w:rsidR="00597090" w:rsidRPr="00A61E10">
              <w:rPr>
                <w:rStyle w:val="af1"/>
                <w:rFonts w:cs="Huawei Sans"/>
              </w:rPr>
              <w:t>Java</w:t>
            </w:r>
            <w:r w:rsidR="00597090" w:rsidRPr="00A61E10">
              <w:rPr>
                <w:rStyle w:val="af1"/>
                <w:rFonts w:cs="Huawei Sans" w:hint="eastAsia"/>
              </w:rPr>
              <w:t>代码</w:t>
            </w:r>
            <w:r w:rsidR="00597090">
              <w:rPr>
                <w:webHidden/>
              </w:rPr>
              <w:tab/>
            </w:r>
            <w:r w:rsidR="00597090">
              <w:rPr>
                <w:webHidden/>
              </w:rPr>
              <w:fldChar w:fldCharType="begin"/>
            </w:r>
            <w:r w:rsidR="00597090">
              <w:rPr>
                <w:webHidden/>
              </w:rPr>
              <w:instrText xml:space="preserve"> PAGEREF _Toc71278218 \h </w:instrText>
            </w:r>
            <w:r w:rsidR="00597090">
              <w:rPr>
                <w:webHidden/>
              </w:rPr>
            </w:r>
            <w:r w:rsidR="00597090">
              <w:rPr>
                <w:webHidden/>
              </w:rPr>
              <w:fldChar w:fldCharType="separate"/>
            </w:r>
            <w:r w:rsidR="00597090">
              <w:rPr>
                <w:webHidden/>
              </w:rPr>
              <w:t>42</w:t>
            </w:r>
            <w:r w:rsidR="00597090">
              <w:rPr>
                <w:webHidden/>
              </w:rPr>
              <w:fldChar w:fldCharType="end"/>
            </w:r>
          </w:hyperlink>
        </w:p>
        <w:p w14:paraId="7752AF2C" w14:textId="77777777" w:rsidR="00597090" w:rsidRDefault="002F5F27">
          <w:pPr>
            <w:pStyle w:val="TOC2"/>
            <w:tabs>
              <w:tab w:val="right" w:leader="dot" w:pos="9628"/>
            </w:tabs>
            <w:rPr>
              <w:rFonts w:asciiTheme="minorHAnsi" w:eastAsiaTheme="minorEastAsia" w:hAnsiTheme="minorHAnsi" w:cstheme="minorBidi"/>
              <w:kern w:val="2"/>
              <w:sz w:val="21"/>
              <w:szCs w:val="22"/>
            </w:rPr>
          </w:pPr>
          <w:hyperlink w:anchor="_Toc71278219" w:history="1">
            <w:r w:rsidR="00597090" w:rsidRPr="00A61E10">
              <w:rPr>
                <w:rStyle w:val="af1"/>
                <w:rFonts w:cs="Huawei Sans"/>
                <w:snapToGrid w:val="0"/>
              </w:rPr>
              <w:t>1.4</w:t>
            </w:r>
            <w:r w:rsidR="00597090" w:rsidRPr="00A61E10">
              <w:rPr>
                <w:rStyle w:val="af1"/>
                <w:rFonts w:cs="Huawei Sans" w:hint="eastAsia"/>
              </w:rPr>
              <w:t xml:space="preserve"> </w:t>
            </w:r>
            <w:r w:rsidR="00597090" w:rsidRPr="00A61E10">
              <w:rPr>
                <w:rStyle w:val="af1"/>
                <w:rFonts w:cs="Huawei Sans" w:hint="eastAsia"/>
              </w:rPr>
              <w:t>实验小结</w:t>
            </w:r>
            <w:r w:rsidR="00597090">
              <w:rPr>
                <w:webHidden/>
              </w:rPr>
              <w:tab/>
            </w:r>
            <w:r w:rsidR="00597090">
              <w:rPr>
                <w:webHidden/>
              </w:rPr>
              <w:fldChar w:fldCharType="begin"/>
            </w:r>
            <w:r w:rsidR="00597090">
              <w:rPr>
                <w:webHidden/>
              </w:rPr>
              <w:instrText xml:space="preserve"> PAGEREF _Toc71278219 \h </w:instrText>
            </w:r>
            <w:r w:rsidR="00597090">
              <w:rPr>
                <w:webHidden/>
              </w:rPr>
            </w:r>
            <w:r w:rsidR="00597090">
              <w:rPr>
                <w:webHidden/>
              </w:rPr>
              <w:fldChar w:fldCharType="separate"/>
            </w:r>
            <w:r w:rsidR="00597090">
              <w:rPr>
                <w:webHidden/>
              </w:rPr>
              <w:t>44</w:t>
            </w:r>
            <w:r w:rsidR="00597090">
              <w:rPr>
                <w:webHidden/>
              </w:rPr>
              <w:fldChar w:fldCharType="end"/>
            </w:r>
          </w:hyperlink>
        </w:p>
        <w:p w14:paraId="1A1B1C95" w14:textId="6248EB1C" w:rsidR="00B81DEF" w:rsidRPr="00336CBE" w:rsidRDefault="001B1484" w:rsidP="0020153C">
          <w:pPr>
            <w:rPr>
              <w:rFonts w:ascii="Huawei Sans" w:eastAsia="方正兰亭黑简体" w:hAnsi="Huawei Sans" w:cs="Huawei Sans"/>
              <w:lang w:val="zh-CN"/>
            </w:rPr>
          </w:pPr>
          <w:r w:rsidRPr="00336CBE">
            <w:rPr>
              <w:rFonts w:ascii="Huawei Sans" w:eastAsia="方正兰亭黑简体" w:hAnsi="Huawei Sans" w:cs="Huawei Sans"/>
              <w:b/>
              <w:bCs/>
              <w:noProof/>
              <w:sz w:val="24"/>
              <w:szCs w:val="24"/>
            </w:rPr>
            <w:fldChar w:fldCharType="end"/>
          </w:r>
        </w:p>
      </w:sdtContent>
    </w:sdt>
    <w:p w14:paraId="382C5C2C" w14:textId="77777777" w:rsidR="00D84D0F" w:rsidRPr="00336CBE" w:rsidRDefault="00002614" w:rsidP="00A85E85">
      <w:pPr>
        <w:pStyle w:val="1e"/>
        <w:rPr>
          <w:lang w:val="zh-CN"/>
        </w:rPr>
      </w:pPr>
      <w:r w:rsidRPr="00336CBE">
        <w:rPr>
          <w:lang w:val="zh-CN"/>
        </w:rPr>
        <w:br w:type="page"/>
      </w:r>
      <w:bookmarkStart w:id="10" w:name="_Toc7361460"/>
      <w:bookmarkStart w:id="11" w:name="_Toc48143480"/>
    </w:p>
    <w:p w14:paraId="7822A4D8" w14:textId="18D8DD60" w:rsidR="004237DC" w:rsidRPr="00336CBE" w:rsidRDefault="004237DC" w:rsidP="00D84D0F">
      <w:pPr>
        <w:pStyle w:val="64"/>
        <w:rPr>
          <w:rFonts w:cs="Huawei Sans"/>
        </w:rPr>
      </w:pPr>
      <w:bookmarkStart w:id="12" w:name="_Toc71278192"/>
      <w:r w:rsidRPr="00336CBE">
        <w:rPr>
          <w:rFonts w:cs="Huawei Sans"/>
        </w:rPr>
        <w:lastRenderedPageBreak/>
        <w:t>前</w:t>
      </w:r>
      <w:r w:rsidRPr="00336CBE">
        <w:rPr>
          <w:rFonts w:cs="Huawei Sans"/>
        </w:rPr>
        <w:t xml:space="preserve">  </w:t>
      </w:r>
      <w:r w:rsidRPr="00336CBE">
        <w:rPr>
          <w:rFonts w:cs="Huawei Sans"/>
        </w:rPr>
        <w:t>言</w:t>
      </w:r>
      <w:bookmarkEnd w:id="10"/>
      <w:bookmarkEnd w:id="11"/>
      <w:bookmarkEnd w:id="12"/>
    </w:p>
    <w:p w14:paraId="641AF332" w14:textId="77777777" w:rsidR="004237DC" w:rsidRPr="00336CBE" w:rsidRDefault="004237DC" w:rsidP="004237DC">
      <w:pPr>
        <w:pStyle w:val="Heading2NoNumber"/>
        <w:rPr>
          <w:rFonts w:cs="Huawei Sans"/>
          <w:lang w:eastAsia="zh-CN"/>
        </w:rPr>
      </w:pPr>
      <w:bookmarkStart w:id="13" w:name="_Toc7361461"/>
      <w:bookmarkStart w:id="14" w:name="_Toc48143481"/>
      <w:bookmarkStart w:id="15" w:name="_Toc71278193"/>
      <w:r w:rsidRPr="00336CBE">
        <w:rPr>
          <w:rFonts w:cs="Huawei Sans"/>
          <w:lang w:eastAsia="zh-CN"/>
        </w:rPr>
        <w:t>简介</w:t>
      </w:r>
      <w:bookmarkEnd w:id="13"/>
      <w:bookmarkEnd w:id="14"/>
      <w:bookmarkEnd w:id="15"/>
    </w:p>
    <w:p w14:paraId="6C80AB0B" w14:textId="72674379" w:rsidR="00DA5283" w:rsidRDefault="00DA5283" w:rsidP="00A85E85">
      <w:pPr>
        <w:pStyle w:val="1e"/>
      </w:pPr>
      <w:r w:rsidRPr="00336CBE">
        <w:t>本实验指导书以金融数据库模型为例，主要目的是为了让读者由浅渐深的熟悉</w:t>
      </w:r>
      <w:r w:rsidR="00786A18">
        <w:t>GaussDB(for openGauss)</w:t>
      </w:r>
      <w:r w:rsidRPr="00336CBE">
        <w:t>数据库。</w:t>
      </w:r>
    </w:p>
    <w:p w14:paraId="426CB6E6" w14:textId="77777777" w:rsidR="004237DC" w:rsidRPr="00336CBE" w:rsidRDefault="004237DC" w:rsidP="004237DC">
      <w:pPr>
        <w:pStyle w:val="Heading2NoNumber"/>
        <w:rPr>
          <w:rFonts w:cs="Huawei Sans"/>
          <w:lang w:eastAsia="zh-CN"/>
        </w:rPr>
      </w:pPr>
      <w:bookmarkStart w:id="16" w:name="_Toc7361462"/>
      <w:bookmarkStart w:id="17" w:name="_Toc48143482"/>
      <w:bookmarkStart w:id="18" w:name="_Toc71278194"/>
      <w:r w:rsidRPr="00336CBE">
        <w:rPr>
          <w:rFonts w:cs="Huawei Sans"/>
          <w:lang w:eastAsia="zh-CN"/>
        </w:rPr>
        <w:t>内容描述</w:t>
      </w:r>
      <w:bookmarkEnd w:id="16"/>
      <w:bookmarkEnd w:id="17"/>
      <w:bookmarkEnd w:id="18"/>
    </w:p>
    <w:p w14:paraId="0166C31D" w14:textId="153D4C8A" w:rsidR="00DA5283" w:rsidRPr="00336CBE" w:rsidRDefault="00DA5283" w:rsidP="00A85E85">
      <w:pPr>
        <w:pStyle w:val="1e"/>
      </w:pPr>
      <w:r w:rsidRPr="00336CBE">
        <w:t>本实验指导书以金融行业为场景，设计数据库模型，并使用华为云</w:t>
      </w:r>
      <w:r w:rsidR="00014FF5">
        <w:t>GaussDB(for openGauss)</w:t>
      </w:r>
      <w:r w:rsidRPr="00336CBE">
        <w:t>构建金融场景下的数据库，通</w:t>
      </w:r>
      <w:r w:rsidR="008B4C3B" w:rsidRPr="00336CBE">
        <w:t>过</w:t>
      </w:r>
      <w:r w:rsidRPr="00336CBE">
        <w:t>对数据库中的对象（表、约束、视图、索引等）创建，掌握基础</w:t>
      </w:r>
      <w:r w:rsidRPr="00336CBE">
        <w:t>SQL</w:t>
      </w:r>
      <w:r w:rsidRPr="00336CBE">
        <w:t>语法，并通过对表中数据的增删改查，模拟金融场景下的业务实现。</w:t>
      </w:r>
    </w:p>
    <w:p w14:paraId="6ADB10B6" w14:textId="02250E07" w:rsidR="00DA5283" w:rsidRPr="00336CBE" w:rsidRDefault="00DA5283" w:rsidP="00A85E85">
      <w:pPr>
        <w:pStyle w:val="1e"/>
      </w:pPr>
      <w:r w:rsidRPr="00336CBE">
        <w:t>本实验中的金融数据模型，主要是为了实现实验操作而构造的，若与现实场景中模型相似，纯属巧合。</w:t>
      </w:r>
    </w:p>
    <w:p w14:paraId="327BE4DA" w14:textId="20AF42DE" w:rsidR="004237DC" w:rsidRPr="00336CBE" w:rsidRDefault="004237DC" w:rsidP="004237DC">
      <w:pPr>
        <w:pStyle w:val="Heading2NoNumber"/>
        <w:rPr>
          <w:rFonts w:cs="Huawei Sans"/>
        </w:rPr>
      </w:pPr>
      <w:bookmarkStart w:id="19" w:name="_Toc7361465"/>
      <w:bookmarkStart w:id="20" w:name="_Toc48143483"/>
      <w:bookmarkStart w:id="21" w:name="_Toc71278195"/>
      <w:r w:rsidRPr="00336CBE">
        <w:rPr>
          <w:rFonts w:cs="Huawei Sans"/>
        </w:rPr>
        <w:t>实验环境说明</w:t>
      </w:r>
      <w:bookmarkEnd w:id="19"/>
      <w:bookmarkEnd w:id="20"/>
      <w:bookmarkEnd w:id="21"/>
    </w:p>
    <w:p w14:paraId="5607451A" w14:textId="77777777" w:rsidR="004237DC" w:rsidRPr="00336CBE" w:rsidRDefault="004237DC" w:rsidP="00DA5283">
      <w:pPr>
        <w:pStyle w:val="4a"/>
        <w:numPr>
          <w:ilvl w:val="0"/>
          <w:numId w:val="20"/>
        </w:numPr>
        <w:tabs>
          <w:tab w:val="num" w:pos="2126"/>
        </w:tabs>
        <w:ind w:left="1446" w:hanging="425"/>
        <w:rPr>
          <w:rFonts w:cs="Huawei Sans"/>
        </w:rPr>
      </w:pPr>
      <w:r w:rsidRPr="00336CBE">
        <w:rPr>
          <w:rFonts w:cs="Huawei Sans"/>
        </w:rPr>
        <w:t>组网说明</w:t>
      </w:r>
    </w:p>
    <w:p w14:paraId="6FF2E257" w14:textId="10FD6C46" w:rsidR="004237DC" w:rsidRPr="00336CBE" w:rsidRDefault="004237DC" w:rsidP="00A85E85">
      <w:pPr>
        <w:pStyle w:val="1e"/>
      </w:pPr>
      <w:r w:rsidRPr="00336CBE">
        <w:t>本实验环境为华为云</w:t>
      </w:r>
      <w:r w:rsidR="00014FF5">
        <w:t>GaussDB(for openGauss)</w:t>
      </w:r>
      <w:r w:rsidRPr="00336CBE">
        <w:t>数据库。</w:t>
      </w:r>
    </w:p>
    <w:p w14:paraId="53E21306" w14:textId="77777777" w:rsidR="004237DC" w:rsidRPr="00336CBE" w:rsidRDefault="004237DC" w:rsidP="00DA5283">
      <w:pPr>
        <w:pStyle w:val="4a"/>
        <w:numPr>
          <w:ilvl w:val="0"/>
          <w:numId w:val="20"/>
        </w:numPr>
        <w:tabs>
          <w:tab w:val="num" w:pos="2126"/>
        </w:tabs>
        <w:ind w:left="1446" w:hanging="425"/>
        <w:rPr>
          <w:rFonts w:cs="Huawei Sans"/>
        </w:rPr>
      </w:pPr>
      <w:r w:rsidRPr="00336CBE">
        <w:rPr>
          <w:rFonts w:cs="Huawei Sans"/>
        </w:rPr>
        <w:t>设备介绍</w:t>
      </w:r>
    </w:p>
    <w:p w14:paraId="2300AAEB" w14:textId="44150924" w:rsidR="004237DC" w:rsidRDefault="004237DC" w:rsidP="00A85E85">
      <w:pPr>
        <w:pStyle w:val="1e"/>
      </w:pPr>
      <w:r w:rsidRPr="00336CBE">
        <w:t>为了满足</w:t>
      </w:r>
      <w:r w:rsidR="00DA5283" w:rsidRPr="00336CBE">
        <w:t>本</w:t>
      </w:r>
      <w:r w:rsidRPr="00336CBE">
        <w:t>实验需要，建议实验环境采用以下配置：</w:t>
      </w:r>
    </w:p>
    <w:p w14:paraId="3B915766" w14:textId="77777777" w:rsidR="008B2CE0" w:rsidRPr="007321F0" w:rsidRDefault="008B2CE0" w:rsidP="008B2CE0">
      <w:pPr>
        <w:pStyle w:val="50"/>
        <w:numPr>
          <w:ilvl w:val="0"/>
          <w:numId w:val="0"/>
        </w:numPr>
        <w:ind w:left="1021" w:firstLineChars="1450" w:firstLine="3364"/>
        <w:jc w:val="left"/>
      </w:pPr>
      <w:r w:rsidRPr="007321F0">
        <w:rPr>
          <w:rFonts w:hint="eastAsia"/>
        </w:rPr>
        <w:t>设备明细表</w:t>
      </w:r>
    </w:p>
    <w:tbl>
      <w:tblPr>
        <w:tblStyle w:val="V30"/>
        <w:tblW w:w="859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519"/>
        <w:gridCol w:w="2824"/>
        <w:gridCol w:w="4247"/>
      </w:tblGrid>
      <w:tr w:rsidR="004237DC" w:rsidRPr="00336CBE" w14:paraId="2D1041A9" w14:textId="77777777" w:rsidTr="009A4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68AEE31D" w14:textId="77777777" w:rsidR="004237DC" w:rsidRPr="00336CBE" w:rsidRDefault="004237DC" w:rsidP="005A44AA">
            <w:pPr>
              <w:pStyle w:val="5a"/>
              <w:rPr>
                <w:rFonts w:cs="Huawei Sans"/>
              </w:rPr>
            </w:pPr>
            <w:r w:rsidRPr="00336CBE">
              <w:rPr>
                <w:rFonts w:cs="Huawei Sans"/>
              </w:rPr>
              <w:t>设备名称</w:t>
            </w:r>
          </w:p>
        </w:tc>
        <w:tc>
          <w:tcPr>
            <w:tcW w:w="2824" w:type="dxa"/>
          </w:tcPr>
          <w:p w14:paraId="184BB152" w14:textId="77777777" w:rsidR="004237DC" w:rsidRPr="00336CBE" w:rsidRDefault="004237DC" w:rsidP="005A44AA">
            <w:pPr>
              <w:pStyle w:val="5a"/>
              <w:cnfStyle w:val="100000000000" w:firstRow="1" w:lastRow="0" w:firstColumn="0" w:lastColumn="0" w:oddVBand="0" w:evenVBand="0" w:oddHBand="0" w:evenHBand="0" w:firstRowFirstColumn="0" w:firstRowLastColumn="0" w:lastRowFirstColumn="0" w:lastRowLastColumn="0"/>
              <w:rPr>
                <w:rFonts w:cs="Huawei Sans"/>
              </w:rPr>
            </w:pPr>
            <w:r w:rsidRPr="00336CBE">
              <w:rPr>
                <w:rFonts w:cs="Huawei Sans"/>
              </w:rPr>
              <w:t>设备型号</w:t>
            </w:r>
          </w:p>
        </w:tc>
        <w:tc>
          <w:tcPr>
            <w:tcW w:w="4247" w:type="dxa"/>
          </w:tcPr>
          <w:p w14:paraId="2ADE4BD7" w14:textId="77777777" w:rsidR="004237DC" w:rsidRPr="00336CBE" w:rsidRDefault="004237DC" w:rsidP="005A44AA">
            <w:pPr>
              <w:pStyle w:val="5a"/>
              <w:cnfStyle w:val="100000000000" w:firstRow="1" w:lastRow="0" w:firstColumn="0" w:lastColumn="0" w:oddVBand="0" w:evenVBand="0" w:oddHBand="0" w:evenHBand="0" w:firstRowFirstColumn="0" w:firstRowLastColumn="0" w:lastRowFirstColumn="0" w:lastRowLastColumn="0"/>
              <w:rPr>
                <w:rFonts w:cs="Huawei Sans"/>
              </w:rPr>
            </w:pPr>
            <w:r w:rsidRPr="00336CBE">
              <w:rPr>
                <w:rFonts w:cs="Huawei Sans"/>
              </w:rPr>
              <w:t>软件版本</w:t>
            </w:r>
          </w:p>
        </w:tc>
      </w:tr>
      <w:tr w:rsidR="004237DC" w:rsidRPr="00336CBE" w14:paraId="7A4C22FE" w14:textId="77777777" w:rsidTr="009A4EF8">
        <w:tc>
          <w:tcPr>
            <w:cnfStyle w:val="001000000000" w:firstRow="0" w:lastRow="0" w:firstColumn="1" w:lastColumn="0" w:oddVBand="0" w:evenVBand="0" w:oddHBand="0" w:evenHBand="0" w:firstRowFirstColumn="0" w:firstRowLastColumn="0" w:lastRowFirstColumn="0" w:lastRowLastColumn="0"/>
            <w:tcW w:w="1519" w:type="dxa"/>
          </w:tcPr>
          <w:p w14:paraId="63B3BFF7" w14:textId="77777777" w:rsidR="004237DC" w:rsidRPr="00336CBE" w:rsidRDefault="004237DC" w:rsidP="005A44AA">
            <w:pPr>
              <w:pStyle w:val="5a"/>
              <w:jc w:val="left"/>
              <w:rPr>
                <w:rFonts w:cs="Huawei Sans"/>
              </w:rPr>
            </w:pPr>
            <w:r w:rsidRPr="00336CBE">
              <w:rPr>
                <w:rFonts w:cs="Huawei Sans"/>
              </w:rPr>
              <w:t>数据库</w:t>
            </w:r>
          </w:p>
        </w:tc>
        <w:tc>
          <w:tcPr>
            <w:tcW w:w="2824" w:type="dxa"/>
          </w:tcPr>
          <w:p w14:paraId="01D86331" w14:textId="79DA869D" w:rsidR="004237DC" w:rsidRPr="00336CBE" w:rsidRDefault="00014FF5" w:rsidP="00450644">
            <w:pPr>
              <w:pStyle w:val="5a"/>
              <w:cnfStyle w:val="000000000000" w:firstRow="0" w:lastRow="0" w:firstColumn="0" w:lastColumn="0" w:oddVBand="0" w:evenVBand="0" w:oddHBand="0" w:evenHBand="0" w:firstRowFirstColumn="0" w:firstRowLastColumn="0" w:lastRowFirstColumn="0" w:lastRowLastColumn="0"/>
              <w:rPr>
                <w:rFonts w:cs="Huawei Sans"/>
              </w:rPr>
            </w:pPr>
            <w:r>
              <w:rPr>
                <w:rFonts w:cs="Huawei Sans"/>
              </w:rPr>
              <w:t>GaussDB(for openGauss)</w:t>
            </w:r>
            <w:r w:rsidR="005F3835">
              <w:rPr>
                <w:rFonts w:cs="Huawei Sans"/>
              </w:rPr>
              <w:t xml:space="preserve"> 8</w:t>
            </w:r>
            <w:r w:rsidR="00DA5283" w:rsidRPr="00336CBE">
              <w:rPr>
                <w:rFonts w:cs="Huawei Sans"/>
              </w:rPr>
              <w:t xml:space="preserve"> </w:t>
            </w:r>
            <w:r w:rsidR="00DA5283" w:rsidRPr="00336CBE">
              <w:rPr>
                <w:rFonts w:cs="Huawei Sans"/>
              </w:rPr>
              <w:t>核</w:t>
            </w:r>
            <w:r w:rsidR="005F3835">
              <w:rPr>
                <w:rFonts w:cs="Huawei Sans"/>
              </w:rPr>
              <w:t xml:space="preserve"> | </w:t>
            </w:r>
            <w:r w:rsidR="00450644">
              <w:rPr>
                <w:rFonts w:cs="Huawei Sans"/>
              </w:rPr>
              <w:t>64</w:t>
            </w:r>
            <w:r w:rsidR="00DA5283" w:rsidRPr="00336CBE">
              <w:rPr>
                <w:rFonts w:cs="Huawei Sans"/>
              </w:rPr>
              <w:t xml:space="preserve"> GB</w:t>
            </w:r>
          </w:p>
        </w:tc>
        <w:tc>
          <w:tcPr>
            <w:tcW w:w="4247" w:type="dxa"/>
          </w:tcPr>
          <w:p w14:paraId="6561F6F6" w14:textId="47B610C7" w:rsidR="004237DC" w:rsidRPr="00336CBE" w:rsidRDefault="00014FF5" w:rsidP="005A44AA">
            <w:pPr>
              <w:pStyle w:val="5a"/>
              <w:cnfStyle w:val="000000000000" w:firstRow="0" w:lastRow="0" w:firstColumn="0" w:lastColumn="0" w:oddVBand="0" w:evenVBand="0" w:oddHBand="0" w:evenHBand="0" w:firstRowFirstColumn="0" w:firstRowLastColumn="0" w:lastRowFirstColumn="0" w:lastRowLastColumn="0"/>
              <w:rPr>
                <w:rFonts w:cs="Huawei Sans"/>
              </w:rPr>
            </w:pPr>
            <w:r>
              <w:rPr>
                <w:rFonts w:cs="Huawei Sans"/>
              </w:rPr>
              <w:t>GaussDB(for openGauss)</w:t>
            </w:r>
            <w:r w:rsidR="00801AA0" w:rsidRPr="00336CBE">
              <w:rPr>
                <w:rFonts w:cs="Huawei Sans"/>
              </w:rPr>
              <w:t>服务</w:t>
            </w:r>
          </w:p>
        </w:tc>
      </w:tr>
    </w:tbl>
    <w:p w14:paraId="3C560C9D" w14:textId="77777777" w:rsidR="00CC6A2B" w:rsidRDefault="00CC6A2B" w:rsidP="00CC6A2B">
      <w:pPr>
        <w:pStyle w:val="Heading2NoNumber"/>
        <w:rPr>
          <w:lang w:eastAsia="zh-CN"/>
        </w:rPr>
      </w:pPr>
      <w:bookmarkStart w:id="22" w:name="_Toc71278196"/>
      <w:r>
        <w:rPr>
          <w:rFonts w:hint="eastAsia"/>
          <w:lang w:eastAsia="zh-CN"/>
        </w:rPr>
        <w:lastRenderedPageBreak/>
        <w:t>实验概览</w:t>
      </w:r>
      <w:bookmarkEnd w:id="22"/>
    </w:p>
    <w:p w14:paraId="6AA8A50A" w14:textId="7B37812A" w:rsidR="004237DC" w:rsidRDefault="002E6900" w:rsidP="00A85E85">
      <w:pPr>
        <w:pStyle w:val="1e"/>
        <w:rPr>
          <w:rFonts w:cs="Huawei Sans"/>
        </w:rPr>
      </w:pPr>
      <w:r>
        <w:rPr>
          <w:noProof/>
        </w:rPr>
        <w:drawing>
          <wp:inline distT="0" distB="0" distL="0" distR="0" wp14:anchorId="1B6319DA" wp14:editId="2A87D32B">
            <wp:extent cx="5330190" cy="3866586"/>
            <wp:effectExtent l="19050" t="19050" r="22860" b="196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1657" cy="3867650"/>
                    </a:xfrm>
                    <a:prstGeom prst="rect">
                      <a:avLst/>
                    </a:prstGeom>
                    <a:ln w="12700">
                      <a:solidFill>
                        <a:schemeClr val="bg1">
                          <a:lumMod val="85000"/>
                        </a:schemeClr>
                      </a:solidFill>
                    </a:ln>
                  </pic:spPr>
                </pic:pic>
              </a:graphicData>
            </a:graphic>
          </wp:inline>
        </w:drawing>
      </w:r>
    </w:p>
    <w:p w14:paraId="02B59995" w14:textId="00DF759A" w:rsidR="008B2CE0" w:rsidRDefault="008B2CE0" w:rsidP="008B2CE0">
      <w:pPr>
        <w:pStyle w:val="9"/>
        <w:numPr>
          <w:ilvl w:val="0"/>
          <w:numId w:val="0"/>
        </w:numPr>
        <w:ind w:left="1701" w:firstLineChars="1300" w:firstLine="3016"/>
        <w:jc w:val="left"/>
        <w:rPr>
          <w:rFonts w:cs="Huawei Sans"/>
        </w:rPr>
      </w:pPr>
      <w:r>
        <w:rPr>
          <w:rFonts w:hint="eastAsia"/>
        </w:rPr>
        <w:t>本实验概览图</w:t>
      </w:r>
    </w:p>
    <w:p w14:paraId="6A5A7419" w14:textId="2B24D4AD" w:rsidR="002E6900" w:rsidRDefault="002E6900">
      <w:pPr>
        <w:topLinePunct w:val="0"/>
        <w:adjustRightInd/>
        <w:snapToGrid/>
        <w:spacing w:before="0" w:after="0" w:line="240" w:lineRule="auto"/>
        <w:ind w:left="0"/>
        <w:rPr>
          <w:rFonts w:ascii="Huawei Sans" w:hAnsi="Huawei Sans" w:cs="Huawei Sans"/>
        </w:rPr>
      </w:pPr>
      <w:r>
        <w:rPr>
          <w:rFonts w:ascii="Huawei Sans" w:hAnsi="Huawei Sans" w:cs="Huawei Sans"/>
        </w:rPr>
        <w:br w:type="page"/>
      </w:r>
    </w:p>
    <w:p w14:paraId="62D06BD0" w14:textId="77777777" w:rsidR="004237DC" w:rsidRPr="00336CBE" w:rsidRDefault="004237DC" w:rsidP="00DA5283">
      <w:pPr>
        <w:pStyle w:val="1"/>
        <w:numPr>
          <w:ilvl w:val="0"/>
          <w:numId w:val="4"/>
        </w:numPr>
        <w:ind w:right="220"/>
        <w:rPr>
          <w:rFonts w:cs="Huawei Sans"/>
        </w:rPr>
      </w:pPr>
      <w:bookmarkStart w:id="23" w:name="_Toc48143484"/>
      <w:bookmarkStart w:id="24" w:name="_Toc71278197"/>
      <w:r w:rsidRPr="00336CBE">
        <w:rPr>
          <w:rFonts w:cs="Huawei Sans"/>
        </w:rPr>
        <w:lastRenderedPageBreak/>
        <w:t>金融场景化实验</w:t>
      </w:r>
      <w:bookmarkEnd w:id="23"/>
      <w:bookmarkEnd w:id="24"/>
    </w:p>
    <w:p w14:paraId="5C6EE42C" w14:textId="77777777" w:rsidR="004237DC" w:rsidRPr="00336CBE" w:rsidRDefault="004237DC" w:rsidP="00DA5283">
      <w:pPr>
        <w:pStyle w:val="2"/>
        <w:numPr>
          <w:ilvl w:val="1"/>
          <w:numId w:val="4"/>
        </w:numPr>
        <w:rPr>
          <w:rFonts w:cs="Huawei Sans"/>
          <w:lang w:eastAsia="zh-CN"/>
        </w:rPr>
      </w:pPr>
      <w:bookmarkStart w:id="25" w:name="_Toc19795481"/>
      <w:bookmarkStart w:id="26" w:name="_Toc45098033"/>
      <w:bookmarkStart w:id="27" w:name="_Toc48143487"/>
      <w:bookmarkStart w:id="28" w:name="_Toc71278198"/>
      <w:bookmarkStart w:id="29" w:name="_Toc16353956"/>
      <w:r w:rsidRPr="00336CBE">
        <w:rPr>
          <w:rFonts w:cs="Huawei Sans"/>
          <w:lang w:eastAsia="zh-CN"/>
        </w:rPr>
        <w:t>金融数据模型</w:t>
      </w:r>
      <w:bookmarkEnd w:id="25"/>
      <w:bookmarkEnd w:id="26"/>
      <w:bookmarkEnd w:id="27"/>
      <w:bookmarkEnd w:id="28"/>
    </w:p>
    <w:p w14:paraId="10CEF0A5" w14:textId="42F26E1F" w:rsidR="00816D0E" w:rsidRPr="00D748B1" w:rsidRDefault="004237DC" w:rsidP="00A85E85">
      <w:pPr>
        <w:pStyle w:val="1e"/>
      </w:pPr>
      <w:r w:rsidRPr="00336CBE">
        <w:t>假设</w:t>
      </w:r>
      <w:r w:rsidRPr="00336CBE">
        <w:t>A</w:t>
      </w:r>
      <w:r w:rsidRPr="00336CBE">
        <w:t>市</w:t>
      </w:r>
      <w:r w:rsidRPr="00336CBE">
        <w:t>C</w:t>
      </w:r>
      <w:r w:rsidRPr="00336CBE">
        <w:t>银行为了方便对银行数据的管理和操作，引入了华为</w:t>
      </w:r>
      <w:r w:rsidR="00014FF5">
        <w:t>GaussDB(for openGauss)</w:t>
      </w:r>
      <w:r w:rsidRPr="00336CBE">
        <w:t>数据库。针对</w:t>
      </w:r>
      <w:r w:rsidRPr="00336CBE">
        <w:t>C</w:t>
      </w:r>
      <w:r w:rsidRPr="00336CBE">
        <w:t>银行的业</w:t>
      </w:r>
      <w:r w:rsidR="009429F2">
        <w:t>务，本实验主要将对象分为客户、银行卡、理财产品、保险</w:t>
      </w:r>
      <w:r w:rsidR="009429F2">
        <w:rPr>
          <w:rFonts w:hint="eastAsia"/>
        </w:rPr>
        <w:t>和</w:t>
      </w:r>
      <w:r w:rsidR="009429F2">
        <w:t>基金</w:t>
      </w:r>
      <w:r w:rsidRPr="00336CBE">
        <w:t>。因此，针对这些数据库对象，本实验假设</w:t>
      </w:r>
      <w:r w:rsidRPr="00336CBE">
        <w:t>C</w:t>
      </w:r>
      <w:r w:rsidRPr="00336CBE">
        <w:t>银行的金融数据库存在着以下关系：客户可以办理银行卡，同时客户可以购买不同的银行产品，如理财产品，基金和保险。那么，根据</w:t>
      </w:r>
      <w:r w:rsidRPr="00336CBE">
        <w:t>C</w:t>
      </w:r>
      <w:r w:rsidRPr="00336CBE">
        <w:t>银</w:t>
      </w:r>
      <w:r w:rsidR="00816D0E" w:rsidRPr="00D748B1">
        <w:t>行的对象关系，本实验给出了相应的关系模式和</w:t>
      </w:r>
      <w:r w:rsidR="00816D0E" w:rsidRPr="00D748B1">
        <w:t>ER</w:t>
      </w:r>
      <w:r w:rsidR="00816D0E" w:rsidRPr="00D748B1">
        <w:t>图，并对其进行较为复杂的数据库操作。</w:t>
      </w:r>
    </w:p>
    <w:p w14:paraId="6DF2A50F" w14:textId="05202D51" w:rsidR="00816D0E" w:rsidRPr="00D748B1" w:rsidRDefault="004A5B61" w:rsidP="00816D0E">
      <w:pPr>
        <w:pStyle w:val="3"/>
        <w:numPr>
          <w:ilvl w:val="2"/>
          <w:numId w:val="4"/>
        </w:numPr>
        <w:rPr>
          <w:rFonts w:cs="Huawei Sans"/>
        </w:rPr>
      </w:pPr>
      <w:bookmarkStart w:id="30" w:name="_Toc16353957"/>
      <w:bookmarkStart w:id="31" w:name="_Toc19795483"/>
      <w:bookmarkStart w:id="32" w:name="_Toc45098035"/>
      <w:bookmarkStart w:id="33" w:name="_Toc55836209"/>
      <w:bookmarkStart w:id="34" w:name="_Toc71278199"/>
      <w:r w:rsidRPr="00BC11AC">
        <mc:AlternateContent>
          <mc:Choice Requires="wps">
            <w:drawing>
              <wp:anchor distT="0" distB="0" distL="114300" distR="114300" simplePos="0" relativeHeight="251822080" behindDoc="0" locked="0" layoutInCell="1" allowOverlap="1" wp14:anchorId="4D61C881" wp14:editId="3A62F09C">
                <wp:simplePos x="0" y="0"/>
                <wp:positionH relativeFrom="column">
                  <wp:posOffset>4789756</wp:posOffset>
                </wp:positionH>
                <wp:positionV relativeFrom="paragraph">
                  <wp:posOffset>218879</wp:posOffset>
                </wp:positionV>
                <wp:extent cx="628146" cy="585763"/>
                <wp:effectExtent l="0" t="0" r="0" b="5080"/>
                <wp:wrapNone/>
                <wp:docPr id="85" name="文本框 85"/>
                <wp:cNvGraphicFramePr/>
                <a:graphic xmlns:a="http://schemas.openxmlformats.org/drawingml/2006/main">
                  <a:graphicData uri="http://schemas.microsoft.com/office/word/2010/wordprocessingShape">
                    <wps:wsp>
                      <wps:cNvSpPr txBox="1"/>
                      <wps:spPr>
                        <a:xfrm>
                          <a:off x="0" y="0"/>
                          <a:ext cx="628146" cy="585763"/>
                        </a:xfrm>
                        <a:prstGeom prst="rect">
                          <a:avLst/>
                        </a:prstGeom>
                        <a:noFill/>
                        <a:ln w="6350">
                          <a:noFill/>
                        </a:ln>
                      </wps:spPr>
                      <wps:txbx>
                        <w:txbxContent>
                          <w:p w14:paraId="2E2ADB57"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客户登录</w:t>
                            </w:r>
                            <w:r>
                              <w:rPr>
                                <w:rFonts w:ascii="方正兰亭黑简体" w:eastAsia="方正兰亭黑简体"/>
                                <w:sz w:val="21"/>
                                <w:szCs w:val="21"/>
                              </w:rPr>
                              <w:t>密码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61C881" id="_x0000_t202" coordsize="21600,21600" o:spt="202" path="m,l,21600r21600,l21600,xe">
                <v:stroke joinstyle="miter"/>
                <v:path gradientshapeok="t" o:connecttype="rect"/>
              </v:shapetype>
              <v:shape id="文本框 85" o:spid="_x0000_s1026" type="#_x0000_t202" style="position:absolute;left:0;text-align:left;margin-left:377.15pt;margin-top:17.25pt;width:49.45pt;height:46.1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" filled="f" stroked="f" strokeweight=".5pt">
                <v:textbox>
                  <w:txbxContent>
                    <w:p w14:paraId="2E2ADB57"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客户登录</w:t>
                      </w:r>
                      <w:r>
                        <w:rPr>
                          <w:rFonts w:ascii="方正兰亭黑简体" w:eastAsia="方正兰亭黑简体"/>
                          <w:sz w:val="21"/>
                          <w:szCs w:val="21"/>
                        </w:rPr>
                        <w:t>密码</w:t>
                      </w:r>
                    </w:p>
                  </w:txbxContent>
                </v:textbox>
              </v:shape>
            </w:pict>
          </mc:Fallback>
        </mc:AlternateContent>
      </w:r>
      <w:r w:rsidRPr="00F74AE0">
        <mc:AlternateContent>
          <mc:Choice Requires="wps">
            <w:drawing>
              <wp:anchor distT="0" distB="0" distL="114300" distR="114300" simplePos="0" relativeHeight="251824128" behindDoc="0" locked="0" layoutInCell="1" allowOverlap="1" wp14:anchorId="5392C338" wp14:editId="3B3F3BED">
                <wp:simplePos x="0" y="0"/>
                <wp:positionH relativeFrom="column">
                  <wp:posOffset>3992587</wp:posOffset>
                </wp:positionH>
                <wp:positionV relativeFrom="paragraph">
                  <wp:posOffset>233532</wp:posOffset>
                </wp:positionV>
                <wp:extent cx="482600" cy="565639"/>
                <wp:effectExtent l="0" t="0" r="0" b="6350"/>
                <wp:wrapNone/>
                <wp:docPr id="87" name="文本框 87"/>
                <wp:cNvGraphicFramePr/>
                <a:graphic xmlns:a="http://schemas.openxmlformats.org/drawingml/2006/main">
                  <a:graphicData uri="http://schemas.microsoft.com/office/word/2010/wordprocessingShape">
                    <wps:wsp>
                      <wps:cNvSpPr txBox="1"/>
                      <wps:spPr>
                        <a:xfrm>
                          <a:off x="0" y="0"/>
                          <a:ext cx="482600" cy="565639"/>
                        </a:xfrm>
                        <a:prstGeom prst="rect">
                          <a:avLst/>
                        </a:prstGeom>
                        <a:noFill/>
                        <a:ln w="6350">
                          <a:noFill/>
                        </a:ln>
                      </wps:spPr>
                      <wps:txbx>
                        <w:txbxContent>
                          <w:p w14:paraId="4F9A9C24"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客户邮箱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2C338" id="文本框 87" o:spid="_x0000_s1027" type="#_x0000_t202" style="position:absolute;left:0;text-align:left;margin-left:314.4pt;margin-top:18.4pt;width:38pt;height:44.5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" filled="f" stroked="f" strokeweight=".5pt">
                <v:textbox>
                  <w:txbxContent>
                    <w:p w14:paraId="4F9A9C24"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客户邮箱</w:t>
                      </w:r>
                    </w:p>
                  </w:txbxContent>
                </v:textbox>
              </v:shape>
            </w:pict>
          </mc:Fallback>
        </mc:AlternateContent>
      </w:r>
      <w:r w:rsidRPr="00BC11AC">
        <mc:AlternateContent>
          <mc:Choice Requires="wps">
            <w:drawing>
              <wp:anchor distT="0" distB="0" distL="114300" distR="114300" simplePos="0" relativeHeight="251820032" behindDoc="0" locked="0" layoutInCell="1" allowOverlap="1" wp14:anchorId="416D55BC" wp14:editId="6FD343AC">
                <wp:simplePos x="0" y="0"/>
                <wp:positionH relativeFrom="column">
                  <wp:posOffset>3034225</wp:posOffset>
                </wp:positionH>
                <wp:positionV relativeFrom="paragraph">
                  <wp:posOffset>274564</wp:posOffset>
                </wp:positionV>
                <wp:extent cx="594360" cy="5715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594360" cy="571500"/>
                        </a:xfrm>
                        <a:prstGeom prst="rect">
                          <a:avLst/>
                        </a:prstGeom>
                        <a:noFill/>
                        <a:ln w="6350">
                          <a:noFill/>
                        </a:ln>
                      </wps:spPr>
                      <wps:txbx>
                        <w:txbxContent>
                          <w:p w14:paraId="0C667FEC"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客户手机号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D55BC" id="文本框 67" o:spid="_x0000_s1028" type="#_x0000_t202" style="position:absolute;left:0;text-align:left;margin-left:238.9pt;margin-top:21.6pt;width:46.8pt;height:4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" filled="f" stroked="f" strokeweight=".5pt">
                <v:textbox>
                  <w:txbxContent>
                    <w:p w14:paraId="0C667FEC"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客户手机号</w:t>
                      </w:r>
                    </w:p>
                  </w:txbxContent>
                </v:textbox>
              </v:shape>
            </w:pict>
          </mc:Fallback>
        </mc:AlternateContent>
      </w:r>
      <w:r w:rsidRPr="00BC11AC">
        <mc:AlternateContent>
          <mc:Choice Requires="wps">
            <w:drawing>
              <wp:anchor distT="0" distB="0" distL="114300" distR="114300" simplePos="0" relativeHeight="251817984" behindDoc="0" locked="0" layoutInCell="1" allowOverlap="1" wp14:anchorId="0FB2AFB2" wp14:editId="6466D798">
                <wp:simplePos x="0" y="0"/>
                <wp:positionH relativeFrom="column">
                  <wp:posOffset>2295672</wp:posOffset>
                </wp:positionH>
                <wp:positionV relativeFrom="paragraph">
                  <wp:posOffset>245257</wp:posOffset>
                </wp:positionV>
                <wp:extent cx="482600" cy="609600"/>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482600" cy="609600"/>
                        </a:xfrm>
                        <a:prstGeom prst="rect">
                          <a:avLst/>
                        </a:prstGeom>
                        <a:noFill/>
                        <a:ln w="6350">
                          <a:noFill/>
                        </a:ln>
                      </wps:spPr>
                      <wps:txbx>
                        <w:txbxContent>
                          <w:p w14:paraId="45CC9E9E"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客户</w:t>
                            </w:r>
                            <w:r>
                              <w:rPr>
                                <w:rFonts w:ascii="方正兰亭黑简体" w:eastAsia="方正兰亭黑简体"/>
                                <w:sz w:val="21"/>
                                <w:szCs w:val="21"/>
                              </w:rPr>
                              <w:t>名称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2AFB2" id="文本框 68" o:spid="_x0000_s1029" type="#_x0000_t202" style="position:absolute;left:0;text-align:left;margin-left:180.75pt;margin-top:19.3pt;width:38pt;height:4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" filled="f" stroked="f" strokeweight=".5pt">
                <v:textbox>
                  <w:txbxContent>
                    <w:p w14:paraId="45CC9E9E"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客户</w:t>
                      </w:r>
                      <w:r>
                        <w:rPr>
                          <w:rFonts w:ascii="方正兰亭黑简体" w:eastAsia="方正兰亭黑简体"/>
                          <w:sz w:val="21"/>
                          <w:szCs w:val="21"/>
                        </w:rPr>
                        <w:t>名称</w:t>
                      </w:r>
                    </w:p>
                  </w:txbxContent>
                </v:textbox>
              </v:shape>
            </w:pict>
          </mc:Fallback>
        </mc:AlternateContent>
      </w:r>
      <w:r w:rsidRPr="00BC11AC">
        <mc:AlternateContent>
          <mc:Choice Requires="wps">
            <w:drawing>
              <wp:anchor distT="0" distB="0" distL="114300" distR="114300" simplePos="0" relativeHeight="251815936" behindDoc="0" locked="0" layoutInCell="1" allowOverlap="1" wp14:anchorId="1F46E774" wp14:editId="7412FE1A">
                <wp:simplePos x="0" y="0"/>
                <wp:positionH relativeFrom="column">
                  <wp:posOffset>1510225</wp:posOffset>
                </wp:positionH>
                <wp:positionV relativeFrom="paragraph">
                  <wp:posOffset>239394</wp:posOffset>
                </wp:positionV>
                <wp:extent cx="635000" cy="600417"/>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635000" cy="600417"/>
                        </a:xfrm>
                        <a:prstGeom prst="rect">
                          <a:avLst/>
                        </a:prstGeom>
                        <a:noFill/>
                        <a:ln w="6350">
                          <a:noFill/>
                        </a:ln>
                      </wps:spPr>
                      <wps:txbx>
                        <w:txbxContent>
                          <w:p w14:paraId="25E6757C"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客户</w:t>
                            </w:r>
                            <w:r>
                              <w:rPr>
                                <w:rFonts w:ascii="方正兰亭黑简体" w:eastAsia="方正兰亭黑简体"/>
                                <w:sz w:val="21"/>
                                <w:szCs w:val="21"/>
                              </w:rPr>
                              <w:t>身份证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6E774" id="文本框 69" o:spid="_x0000_s1030" type="#_x0000_t202" style="position:absolute;left:0;text-align:left;margin-left:118.9pt;margin-top:18.85pt;width:50pt;height:47.3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" filled="f" stroked="f" strokeweight=".5pt">
                <v:textbox>
                  <w:txbxContent>
                    <w:p w14:paraId="25E6757C"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客户</w:t>
                      </w:r>
                      <w:r>
                        <w:rPr>
                          <w:rFonts w:ascii="方正兰亭黑简体" w:eastAsia="方正兰亭黑简体"/>
                          <w:sz w:val="21"/>
                          <w:szCs w:val="21"/>
                        </w:rPr>
                        <w:t>身份证</w:t>
                      </w:r>
                    </w:p>
                  </w:txbxContent>
                </v:textbox>
              </v:shape>
            </w:pict>
          </mc:Fallback>
        </mc:AlternateContent>
      </w:r>
      <w:r w:rsidRPr="00BC11AC">
        <mc:AlternateContent>
          <mc:Choice Requires="wps">
            <w:drawing>
              <wp:anchor distT="0" distB="0" distL="114300" distR="114300" simplePos="0" relativeHeight="251813888" behindDoc="0" locked="0" layoutInCell="1" allowOverlap="1" wp14:anchorId="2CA89C19" wp14:editId="19E398D3">
                <wp:simplePos x="0" y="0"/>
                <wp:positionH relativeFrom="column">
                  <wp:posOffset>692541</wp:posOffset>
                </wp:positionH>
                <wp:positionV relativeFrom="paragraph">
                  <wp:posOffset>286286</wp:posOffset>
                </wp:positionV>
                <wp:extent cx="482600" cy="621323"/>
                <wp:effectExtent l="0" t="0" r="0" b="7620"/>
                <wp:wrapNone/>
                <wp:docPr id="70" name="文本框 70"/>
                <wp:cNvGraphicFramePr/>
                <a:graphic xmlns:a="http://schemas.openxmlformats.org/drawingml/2006/main">
                  <a:graphicData uri="http://schemas.microsoft.com/office/word/2010/wordprocessingShape">
                    <wps:wsp>
                      <wps:cNvSpPr txBox="1"/>
                      <wps:spPr>
                        <a:xfrm>
                          <a:off x="0" y="0"/>
                          <a:ext cx="482600" cy="621323"/>
                        </a:xfrm>
                        <a:prstGeom prst="rect">
                          <a:avLst/>
                        </a:prstGeom>
                        <a:noFill/>
                        <a:ln w="6350">
                          <a:noFill/>
                        </a:ln>
                      </wps:spPr>
                      <wps:txbx>
                        <w:txbxContent>
                          <w:p w14:paraId="50DEED88"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客户编号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89C19" id="文本框 70" o:spid="_x0000_s1031" type="#_x0000_t202" style="position:absolute;left:0;text-align:left;margin-left:54.55pt;margin-top:22.55pt;width:38pt;height:48.9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" filled="f" stroked="f" strokeweight=".5pt">
                <v:textbox>
                  <w:txbxContent>
                    <w:p w14:paraId="50DEED88"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客户编号</w:t>
                      </w:r>
                    </w:p>
                  </w:txbxContent>
                </v:textbox>
              </v:shape>
            </w:pict>
          </mc:Fallback>
        </mc:AlternateContent>
      </w:r>
      <w:r w:rsidR="00816D0E" w:rsidRPr="00F74AE0">
        <mc:AlternateContent>
          <mc:Choice Requires="wps">
            <w:drawing>
              <wp:anchor distT="0" distB="0" distL="114300" distR="114300" simplePos="0" relativeHeight="251823104" behindDoc="0" locked="0" layoutInCell="1" allowOverlap="1" wp14:anchorId="1092E255" wp14:editId="1DE1C49A">
                <wp:simplePos x="0" y="0"/>
                <wp:positionH relativeFrom="column">
                  <wp:posOffset>3916680</wp:posOffset>
                </wp:positionH>
                <wp:positionV relativeFrom="paragraph">
                  <wp:posOffset>375920</wp:posOffset>
                </wp:positionV>
                <wp:extent cx="640080" cy="421640"/>
                <wp:effectExtent l="0" t="0" r="26670" b="16510"/>
                <wp:wrapNone/>
                <wp:docPr id="86" name="椭圆 86"/>
                <wp:cNvGraphicFramePr/>
                <a:graphic xmlns:a="http://schemas.openxmlformats.org/drawingml/2006/main">
                  <a:graphicData uri="http://schemas.microsoft.com/office/word/2010/wordprocessingShape">
                    <wps:wsp>
                      <wps:cNvSpPr/>
                      <wps:spPr>
                        <a:xfrm>
                          <a:off x="0" y="0"/>
                          <a:ext cx="64008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5D02F7" id="椭圆 86" o:spid="_x0000_s1026" style="position:absolute;left:0;text-align:left;margin-left:308.4pt;margin-top:29.6pt;width:50.4pt;height:33.2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" filled="f" strokecolor="black [3213]" strokeweight="1pt"/>
            </w:pict>
          </mc:Fallback>
        </mc:AlternateContent>
      </w:r>
      <w:r w:rsidR="00816D0E" w:rsidRPr="00BC11AC">
        <mc:AlternateContent>
          <mc:Choice Requires="wps">
            <w:drawing>
              <wp:anchor distT="0" distB="0" distL="114300" distR="114300" simplePos="0" relativeHeight="251821056" behindDoc="0" locked="0" layoutInCell="1" allowOverlap="1" wp14:anchorId="68177DAE" wp14:editId="683D6A94">
                <wp:simplePos x="0" y="0"/>
                <wp:positionH relativeFrom="column">
                  <wp:posOffset>4695190</wp:posOffset>
                </wp:positionH>
                <wp:positionV relativeFrom="paragraph">
                  <wp:posOffset>347345</wp:posOffset>
                </wp:positionV>
                <wp:extent cx="833120" cy="421640"/>
                <wp:effectExtent l="0" t="0" r="24130" b="16510"/>
                <wp:wrapNone/>
                <wp:docPr id="84" name="椭圆 84"/>
                <wp:cNvGraphicFramePr/>
                <a:graphic xmlns:a="http://schemas.openxmlformats.org/drawingml/2006/main">
                  <a:graphicData uri="http://schemas.microsoft.com/office/word/2010/wordprocessingShape">
                    <wps:wsp>
                      <wps:cNvSpPr/>
                      <wps:spPr>
                        <a:xfrm>
                          <a:off x="0" y="0"/>
                          <a:ext cx="83312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0F2A6F" id="椭圆 84" o:spid="_x0000_s1026" style="position:absolute;left:0;text-align:left;margin-left:369.7pt;margin-top:27.35pt;width:65.6pt;height:33.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" filled="f" strokecolor="black [3213]" strokeweight="1pt"/>
            </w:pict>
          </mc:Fallback>
        </mc:AlternateContent>
      </w:r>
      <w:r w:rsidR="00816D0E" w:rsidRPr="00BC11AC">
        <mc:AlternateContent>
          <mc:Choice Requires="wps">
            <w:drawing>
              <wp:anchor distT="0" distB="0" distL="114300" distR="114300" simplePos="0" relativeHeight="251819008" behindDoc="0" locked="0" layoutInCell="1" allowOverlap="1" wp14:anchorId="172E9EF6" wp14:editId="72950C1F">
                <wp:simplePos x="0" y="0"/>
                <wp:positionH relativeFrom="column">
                  <wp:posOffset>2910840</wp:posOffset>
                </wp:positionH>
                <wp:positionV relativeFrom="paragraph">
                  <wp:posOffset>382905</wp:posOffset>
                </wp:positionV>
                <wp:extent cx="789024" cy="421640"/>
                <wp:effectExtent l="0" t="0" r="11430" b="16510"/>
                <wp:wrapNone/>
                <wp:docPr id="71" name="椭圆 71"/>
                <wp:cNvGraphicFramePr/>
                <a:graphic xmlns:a="http://schemas.openxmlformats.org/drawingml/2006/main">
                  <a:graphicData uri="http://schemas.microsoft.com/office/word/2010/wordprocessingShape">
                    <wps:wsp>
                      <wps:cNvSpPr/>
                      <wps:spPr>
                        <a:xfrm>
                          <a:off x="0" y="0"/>
                          <a:ext cx="789024"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5A1B6" id="椭圆 71" o:spid="_x0000_s1026" style="position:absolute;left:0;text-align:left;margin-left:229.2pt;margin-top:30.15pt;width:62.15pt;height:33.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" filled="f" strokecolor="black [3213]" strokeweight="1pt"/>
            </w:pict>
          </mc:Fallback>
        </mc:AlternateContent>
      </w:r>
      <w:r w:rsidR="00816D0E" w:rsidRPr="00BC11AC">
        <mc:AlternateContent>
          <mc:Choice Requires="wps">
            <w:drawing>
              <wp:anchor distT="0" distB="0" distL="114300" distR="114300" simplePos="0" relativeHeight="251816960" behindDoc="0" locked="0" layoutInCell="1" allowOverlap="1" wp14:anchorId="5AFEE969" wp14:editId="004D4D92">
                <wp:simplePos x="0" y="0"/>
                <wp:positionH relativeFrom="column">
                  <wp:posOffset>2219960</wp:posOffset>
                </wp:positionH>
                <wp:positionV relativeFrom="paragraph">
                  <wp:posOffset>370840</wp:posOffset>
                </wp:positionV>
                <wp:extent cx="640080" cy="421640"/>
                <wp:effectExtent l="0" t="0" r="26670" b="16510"/>
                <wp:wrapNone/>
                <wp:docPr id="72" name="椭圆 72"/>
                <wp:cNvGraphicFramePr/>
                <a:graphic xmlns:a="http://schemas.openxmlformats.org/drawingml/2006/main">
                  <a:graphicData uri="http://schemas.microsoft.com/office/word/2010/wordprocessingShape">
                    <wps:wsp>
                      <wps:cNvSpPr/>
                      <wps:spPr>
                        <a:xfrm>
                          <a:off x="0" y="0"/>
                          <a:ext cx="64008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7D7273" id="椭圆 72" o:spid="_x0000_s1026" style="position:absolute;left:0;text-align:left;margin-left:174.8pt;margin-top:29.2pt;width:50.4pt;height:33.2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" filled="f" strokecolor="black [3213]" strokeweight="1pt"/>
            </w:pict>
          </mc:Fallback>
        </mc:AlternateContent>
      </w:r>
      <w:r w:rsidR="00816D0E" w:rsidRPr="00BC11AC">
        <mc:AlternateContent>
          <mc:Choice Requires="wps">
            <w:drawing>
              <wp:anchor distT="0" distB="0" distL="114300" distR="114300" simplePos="0" relativeHeight="251814912" behindDoc="0" locked="0" layoutInCell="1" allowOverlap="1" wp14:anchorId="30A58726" wp14:editId="593E7D9E">
                <wp:simplePos x="0" y="0"/>
                <wp:positionH relativeFrom="column">
                  <wp:posOffset>1449070</wp:posOffset>
                </wp:positionH>
                <wp:positionV relativeFrom="paragraph">
                  <wp:posOffset>372745</wp:posOffset>
                </wp:positionV>
                <wp:extent cx="716280" cy="421640"/>
                <wp:effectExtent l="0" t="0" r="26670" b="16510"/>
                <wp:wrapNone/>
                <wp:docPr id="73" name="椭圆 73"/>
                <wp:cNvGraphicFramePr/>
                <a:graphic xmlns:a="http://schemas.openxmlformats.org/drawingml/2006/main">
                  <a:graphicData uri="http://schemas.microsoft.com/office/word/2010/wordprocessingShape">
                    <wps:wsp>
                      <wps:cNvSpPr/>
                      <wps:spPr>
                        <a:xfrm>
                          <a:off x="0" y="0"/>
                          <a:ext cx="71628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89E8D4" id="椭圆 73" o:spid="_x0000_s1026" style="position:absolute;left:0;text-align:left;margin-left:114.1pt;margin-top:29.35pt;width:56.4pt;height:33.2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" filled="f" strokecolor="black [3213]" strokeweight="1pt"/>
            </w:pict>
          </mc:Fallback>
        </mc:AlternateContent>
      </w:r>
      <w:r w:rsidR="00816D0E" w:rsidRPr="00BC11AC">
        <mc:AlternateContent>
          <mc:Choice Requires="wps">
            <w:drawing>
              <wp:anchor distT="0" distB="0" distL="114300" distR="114300" simplePos="0" relativeHeight="251812864" behindDoc="0" locked="0" layoutInCell="1" allowOverlap="1" wp14:anchorId="4D660332" wp14:editId="5D95651C">
                <wp:simplePos x="0" y="0"/>
                <wp:positionH relativeFrom="column">
                  <wp:posOffset>607060</wp:posOffset>
                </wp:positionH>
                <wp:positionV relativeFrom="paragraph">
                  <wp:posOffset>419100</wp:posOffset>
                </wp:positionV>
                <wp:extent cx="640080" cy="421640"/>
                <wp:effectExtent l="0" t="0" r="26670" b="16510"/>
                <wp:wrapNone/>
                <wp:docPr id="76" name="椭圆 76"/>
                <wp:cNvGraphicFramePr/>
                <a:graphic xmlns:a="http://schemas.openxmlformats.org/drawingml/2006/main">
                  <a:graphicData uri="http://schemas.microsoft.com/office/word/2010/wordprocessingShape">
                    <wps:wsp>
                      <wps:cNvSpPr/>
                      <wps:spPr>
                        <a:xfrm>
                          <a:off x="0" y="0"/>
                          <a:ext cx="64008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2F24FE" id="椭圆 76" o:spid="_x0000_s1026" style="position:absolute;left:0;text-align:left;margin-left:47.8pt;margin-top:33pt;width:50.4pt;height:33.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" filled="f" strokecolor="black [3213]" strokeweight="1pt"/>
            </w:pict>
          </mc:Fallback>
        </mc:AlternateContent>
      </w:r>
      <w:r w:rsidR="00816D0E" w:rsidRPr="00D748B1">
        <w:rPr>
          <w:rFonts w:cs="Huawei Sans"/>
        </w:rPr>
        <w:t>E</w:t>
      </w:r>
      <w:r w:rsidR="00816D0E">
        <w:rPr>
          <w:rFonts w:cs="Huawei Sans" w:hint="eastAsia"/>
        </w:rPr>
        <w:t>-</w:t>
      </w:r>
      <w:r w:rsidR="00816D0E" w:rsidRPr="00D748B1">
        <w:rPr>
          <w:rFonts w:cs="Huawei Sans"/>
        </w:rPr>
        <w:t>R</w:t>
      </w:r>
      <w:r w:rsidR="00816D0E" w:rsidRPr="00D748B1">
        <w:rPr>
          <w:rFonts w:cs="Huawei Sans"/>
        </w:rPr>
        <w:t>图</w:t>
      </w:r>
      <w:bookmarkEnd w:id="30"/>
      <w:bookmarkEnd w:id="31"/>
      <w:bookmarkEnd w:id="32"/>
      <w:bookmarkEnd w:id="33"/>
      <w:bookmarkEnd w:id="34"/>
    </w:p>
    <w:p w14:paraId="10B3165B" w14:textId="77777777" w:rsidR="00816D0E" w:rsidRDefault="00816D0E" w:rsidP="00A85E85">
      <w:pPr>
        <w:pStyle w:val="1e"/>
      </w:pPr>
    </w:p>
    <w:p w14:paraId="7BF3D225" w14:textId="775967DE" w:rsidR="00816D0E" w:rsidRDefault="004A5B61" w:rsidP="00A85E85">
      <w:pPr>
        <w:pStyle w:val="1e"/>
      </w:pPr>
      <w:r>
        <w:rPr>
          <w:noProof/>
        </w:rPr>
        <mc:AlternateContent>
          <mc:Choice Requires="wps">
            <w:drawing>
              <wp:anchor distT="0" distB="0" distL="114300" distR="114300" simplePos="0" relativeHeight="251731968" behindDoc="0" locked="0" layoutInCell="1" allowOverlap="1" wp14:anchorId="6AD333BE" wp14:editId="50635451">
                <wp:simplePos x="0" y="0"/>
                <wp:positionH relativeFrom="column">
                  <wp:posOffset>5126795</wp:posOffset>
                </wp:positionH>
                <wp:positionV relativeFrom="paragraph">
                  <wp:posOffset>86750</wp:posOffset>
                </wp:positionV>
                <wp:extent cx="482600" cy="592601"/>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482600" cy="592601"/>
                        </a:xfrm>
                        <a:prstGeom prst="rect">
                          <a:avLst/>
                        </a:prstGeom>
                        <a:noFill/>
                        <a:ln w="6350">
                          <a:noFill/>
                        </a:ln>
                      </wps:spPr>
                      <wps:txbx>
                        <w:txbxContent>
                          <w:p w14:paraId="0BF20109" w14:textId="77777777" w:rsidR="000916FB" w:rsidRPr="006128CA" w:rsidRDefault="000916FB" w:rsidP="00816D0E">
                            <w:pPr>
                              <w:ind w:left="0"/>
                              <w:rPr>
                                <w:rFonts w:ascii="方正兰亭黑简体" w:eastAsia="方正兰亭黑简体"/>
                                <w:sz w:val="21"/>
                                <w:szCs w:val="21"/>
                              </w:rPr>
                            </w:pPr>
                            <w:r w:rsidRPr="006128CA">
                              <w:rPr>
                                <w:rFonts w:ascii="方正兰亭黑简体" w:eastAsia="方正兰亭黑简体" w:hint="eastAsia"/>
                                <w:sz w:val="21"/>
                                <w:szCs w:val="21"/>
                              </w:rPr>
                              <w:t>银行卡号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333BE" id="文本框 75" o:spid="_x0000_s1032" type="#_x0000_t202" style="position:absolute;left:0;text-align:left;margin-left:403.7pt;margin-top:6.85pt;width:38pt;height:46.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" filled="f" stroked="f" strokeweight=".5pt">
                <v:textbox>
                  <w:txbxContent>
                    <w:p w14:paraId="0BF20109" w14:textId="77777777" w:rsidR="000916FB" w:rsidRPr="006128CA" w:rsidRDefault="000916FB" w:rsidP="00816D0E">
                      <w:pPr>
                        <w:ind w:left="0"/>
                        <w:rPr>
                          <w:rFonts w:ascii="方正兰亭黑简体" w:eastAsia="方正兰亭黑简体"/>
                          <w:sz w:val="21"/>
                          <w:szCs w:val="21"/>
                        </w:rPr>
                      </w:pPr>
                      <w:r w:rsidRPr="006128CA">
                        <w:rPr>
                          <w:rFonts w:ascii="方正兰亭黑简体" w:eastAsia="方正兰亭黑简体" w:hint="eastAsia"/>
                          <w:sz w:val="21"/>
                          <w:szCs w:val="21"/>
                        </w:rPr>
                        <w:t>银行卡号</w:t>
                      </w:r>
                    </w:p>
                  </w:txbxContent>
                </v:textbox>
              </v:shape>
            </w:pict>
          </mc:Fallback>
        </mc:AlternateContent>
      </w:r>
      <w:r w:rsidR="00816D0E">
        <w:rPr>
          <w:noProof/>
        </w:rPr>
        <mc:AlternateContent>
          <mc:Choice Requires="wps">
            <w:drawing>
              <wp:anchor distT="0" distB="0" distL="114300" distR="114300" simplePos="0" relativeHeight="251744256" behindDoc="0" locked="0" layoutInCell="1" allowOverlap="1" wp14:anchorId="1334B4AF" wp14:editId="6804594A">
                <wp:simplePos x="0" y="0"/>
                <wp:positionH relativeFrom="column">
                  <wp:posOffset>2685098</wp:posOffset>
                </wp:positionH>
                <wp:positionV relativeFrom="paragraph">
                  <wp:posOffset>107633</wp:posOffset>
                </wp:positionV>
                <wp:extent cx="2190750" cy="538480"/>
                <wp:effectExtent l="0" t="0" r="19050" b="33020"/>
                <wp:wrapNone/>
                <wp:docPr id="93" name="直接连接符 93"/>
                <wp:cNvGraphicFramePr/>
                <a:graphic xmlns:a="http://schemas.openxmlformats.org/drawingml/2006/main">
                  <a:graphicData uri="http://schemas.microsoft.com/office/word/2010/wordprocessingShape">
                    <wps:wsp>
                      <wps:cNvCnPr/>
                      <wps:spPr>
                        <a:xfrm flipH="1">
                          <a:off x="0" y="0"/>
                          <a:ext cx="2190750" cy="5384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54AC4" id="直接连接符 93" o:spid="_x0000_s1026" style="position:absolute;left:0;text-align:lef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45pt,8.5pt" to="383.95pt,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" strokecolor="black [3213]" strokeweight="1pt"/>
            </w:pict>
          </mc:Fallback>
        </mc:AlternateContent>
      </w:r>
      <w:r w:rsidR="00816D0E">
        <w:rPr>
          <w:noProof/>
        </w:rPr>
        <mc:AlternateContent>
          <mc:Choice Requires="wps">
            <w:drawing>
              <wp:anchor distT="0" distB="0" distL="114300" distR="114300" simplePos="0" relativeHeight="251743232" behindDoc="0" locked="0" layoutInCell="1" allowOverlap="1" wp14:anchorId="09E2632C" wp14:editId="4D03490E">
                <wp:simplePos x="0" y="0"/>
                <wp:positionH relativeFrom="column">
                  <wp:posOffset>2642870</wp:posOffset>
                </wp:positionH>
                <wp:positionV relativeFrom="paragraph">
                  <wp:posOffset>109855</wp:posOffset>
                </wp:positionV>
                <wp:extent cx="1391920" cy="487680"/>
                <wp:effectExtent l="0" t="0" r="17780" b="26670"/>
                <wp:wrapNone/>
                <wp:docPr id="92" name="直接连接符 92"/>
                <wp:cNvGraphicFramePr/>
                <a:graphic xmlns:a="http://schemas.openxmlformats.org/drawingml/2006/main">
                  <a:graphicData uri="http://schemas.microsoft.com/office/word/2010/wordprocessingShape">
                    <wps:wsp>
                      <wps:cNvCnPr/>
                      <wps:spPr>
                        <a:xfrm flipH="1">
                          <a:off x="0" y="0"/>
                          <a:ext cx="1391920" cy="4876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E05AA0" id="直接连接符 92" o:spid="_x0000_s1026" style="position:absolute;left:0;text-align:lef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1pt,8.65pt" to="317.7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" strokecolor="black [3213]" strokeweight="1pt"/>
            </w:pict>
          </mc:Fallback>
        </mc:AlternateContent>
      </w:r>
      <w:r w:rsidR="00816D0E">
        <w:rPr>
          <w:noProof/>
        </w:rPr>
        <mc:AlternateContent>
          <mc:Choice Requires="wps">
            <w:drawing>
              <wp:anchor distT="0" distB="0" distL="114300" distR="114300" simplePos="0" relativeHeight="251742208" behindDoc="0" locked="0" layoutInCell="1" allowOverlap="1" wp14:anchorId="12166F29" wp14:editId="01B33FE8">
                <wp:simplePos x="0" y="0"/>
                <wp:positionH relativeFrom="column">
                  <wp:posOffset>2520950</wp:posOffset>
                </wp:positionH>
                <wp:positionV relativeFrom="paragraph">
                  <wp:posOffset>135255</wp:posOffset>
                </wp:positionV>
                <wp:extent cx="609600" cy="472440"/>
                <wp:effectExtent l="0" t="0" r="19050" b="22860"/>
                <wp:wrapNone/>
                <wp:docPr id="91" name="直接连接符 91"/>
                <wp:cNvGraphicFramePr/>
                <a:graphic xmlns:a="http://schemas.openxmlformats.org/drawingml/2006/main">
                  <a:graphicData uri="http://schemas.microsoft.com/office/word/2010/wordprocessingShape">
                    <wps:wsp>
                      <wps:cNvCnPr/>
                      <wps:spPr>
                        <a:xfrm flipH="1">
                          <a:off x="0" y="0"/>
                          <a:ext cx="609600" cy="4724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81BF75" id="直接连接符 91" o:spid="_x0000_s1026" style="position:absolute;left:0;text-align:lef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5pt,10.65pt" to="246.5pt,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" strokecolor="black [3213]" strokeweight="1pt"/>
            </w:pict>
          </mc:Fallback>
        </mc:AlternateContent>
      </w:r>
      <w:r w:rsidR="00816D0E">
        <w:rPr>
          <w:noProof/>
        </w:rPr>
        <mc:AlternateContent>
          <mc:Choice Requires="wps">
            <w:drawing>
              <wp:anchor distT="0" distB="0" distL="114300" distR="114300" simplePos="0" relativeHeight="251741184" behindDoc="0" locked="0" layoutInCell="1" allowOverlap="1" wp14:anchorId="54A749BF" wp14:editId="30C51382">
                <wp:simplePos x="0" y="0"/>
                <wp:positionH relativeFrom="column">
                  <wp:posOffset>2429510</wp:posOffset>
                </wp:positionH>
                <wp:positionV relativeFrom="paragraph">
                  <wp:posOffset>135255</wp:posOffset>
                </wp:positionV>
                <wp:extent cx="81280" cy="477520"/>
                <wp:effectExtent l="0" t="0" r="33020" b="36830"/>
                <wp:wrapNone/>
                <wp:docPr id="90" name="直接连接符 90"/>
                <wp:cNvGraphicFramePr/>
                <a:graphic xmlns:a="http://schemas.openxmlformats.org/drawingml/2006/main">
                  <a:graphicData uri="http://schemas.microsoft.com/office/word/2010/wordprocessingShape">
                    <wps:wsp>
                      <wps:cNvCnPr/>
                      <wps:spPr>
                        <a:xfrm flipH="1">
                          <a:off x="0" y="0"/>
                          <a:ext cx="81280" cy="4775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935503" id="直接连接符 90" o:spid="_x0000_s1026" style="position:absolute;left:0;text-align:lef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3pt,10.65pt" to="197.7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" strokecolor="black [3213]" strokeweight="1pt"/>
            </w:pict>
          </mc:Fallback>
        </mc:AlternateContent>
      </w:r>
      <w:r w:rsidR="00816D0E">
        <w:rPr>
          <w:noProof/>
        </w:rPr>
        <mc:AlternateContent>
          <mc:Choice Requires="wps">
            <w:drawing>
              <wp:anchor distT="0" distB="0" distL="114300" distR="114300" simplePos="0" relativeHeight="251740160" behindDoc="0" locked="0" layoutInCell="1" allowOverlap="1" wp14:anchorId="138A3B05" wp14:editId="3906EBA9">
                <wp:simplePos x="0" y="0"/>
                <wp:positionH relativeFrom="column">
                  <wp:posOffset>1946910</wp:posOffset>
                </wp:positionH>
                <wp:positionV relativeFrom="paragraph">
                  <wp:posOffset>135255</wp:posOffset>
                </wp:positionV>
                <wp:extent cx="391160" cy="477520"/>
                <wp:effectExtent l="0" t="0" r="27940" b="36830"/>
                <wp:wrapNone/>
                <wp:docPr id="89" name="直接连接符 89"/>
                <wp:cNvGraphicFramePr/>
                <a:graphic xmlns:a="http://schemas.openxmlformats.org/drawingml/2006/main">
                  <a:graphicData uri="http://schemas.microsoft.com/office/word/2010/wordprocessingShape">
                    <wps:wsp>
                      <wps:cNvCnPr/>
                      <wps:spPr>
                        <a:xfrm>
                          <a:off x="0" y="0"/>
                          <a:ext cx="391160" cy="4775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9301D1" id="直接连接符 89"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3pt,10.65pt" to="184.1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" strokecolor="black [3213]" strokeweight="1pt"/>
            </w:pict>
          </mc:Fallback>
        </mc:AlternateContent>
      </w:r>
      <w:r w:rsidR="00816D0E">
        <w:rPr>
          <w:noProof/>
        </w:rPr>
        <mc:AlternateContent>
          <mc:Choice Requires="wps">
            <w:drawing>
              <wp:anchor distT="0" distB="0" distL="114300" distR="114300" simplePos="0" relativeHeight="251739136" behindDoc="0" locked="0" layoutInCell="1" allowOverlap="1" wp14:anchorId="598B78C0" wp14:editId="56A44D18">
                <wp:simplePos x="0" y="0"/>
                <wp:positionH relativeFrom="column">
                  <wp:posOffset>1134110</wp:posOffset>
                </wp:positionH>
                <wp:positionV relativeFrom="paragraph">
                  <wp:posOffset>135255</wp:posOffset>
                </wp:positionV>
                <wp:extent cx="1148080" cy="477520"/>
                <wp:effectExtent l="0" t="0" r="33020" b="36830"/>
                <wp:wrapNone/>
                <wp:docPr id="88" name="直接连接符 88"/>
                <wp:cNvGraphicFramePr/>
                <a:graphic xmlns:a="http://schemas.openxmlformats.org/drawingml/2006/main">
                  <a:graphicData uri="http://schemas.microsoft.com/office/word/2010/wordprocessingShape">
                    <wps:wsp>
                      <wps:cNvCnPr/>
                      <wps:spPr>
                        <a:xfrm>
                          <a:off x="0" y="0"/>
                          <a:ext cx="1148080" cy="4775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005203" id="直接连接符 88" o:spid="_x0000_s1026" style="position:absolute;left:0;text-align:lef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3pt,10.65pt" to="179.7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" strokecolor="black [3213]" strokeweight="1pt"/>
            </w:pict>
          </mc:Fallback>
        </mc:AlternateContent>
      </w:r>
      <w:r w:rsidR="00816D0E">
        <w:rPr>
          <w:noProof/>
        </w:rPr>
        <mc:AlternateContent>
          <mc:Choice Requires="wps">
            <w:drawing>
              <wp:anchor distT="0" distB="0" distL="114300" distR="114300" simplePos="0" relativeHeight="251730944" behindDoc="0" locked="0" layoutInCell="1" allowOverlap="1" wp14:anchorId="782E6868" wp14:editId="266A927A">
                <wp:simplePos x="0" y="0"/>
                <wp:positionH relativeFrom="column">
                  <wp:posOffset>5045710</wp:posOffset>
                </wp:positionH>
                <wp:positionV relativeFrom="paragraph">
                  <wp:posOffset>226060</wp:posOffset>
                </wp:positionV>
                <wp:extent cx="640080" cy="421640"/>
                <wp:effectExtent l="0" t="0" r="26670" b="16510"/>
                <wp:wrapNone/>
                <wp:docPr id="74" name="椭圆 74"/>
                <wp:cNvGraphicFramePr/>
                <a:graphic xmlns:a="http://schemas.openxmlformats.org/drawingml/2006/main">
                  <a:graphicData uri="http://schemas.microsoft.com/office/word/2010/wordprocessingShape">
                    <wps:wsp>
                      <wps:cNvSpPr/>
                      <wps:spPr>
                        <a:xfrm>
                          <a:off x="0" y="0"/>
                          <a:ext cx="64008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91B77" id="椭圆 74" o:spid="_x0000_s1026" style="position:absolute;left:0;text-align:left;margin-left:397.3pt;margin-top:17.8pt;width:50.4pt;height:33.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" filled="f" strokecolor="black [3213]" strokeweight="1pt"/>
            </w:pict>
          </mc:Fallback>
        </mc:AlternateContent>
      </w:r>
    </w:p>
    <w:p w14:paraId="53D1C0D0" w14:textId="77777777" w:rsidR="00816D0E" w:rsidRDefault="00816D0E" w:rsidP="00A85E85">
      <w:pPr>
        <w:pStyle w:val="1e"/>
      </w:pPr>
      <w:r>
        <w:rPr>
          <w:noProof/>
        </w:rPr>
        <mc:AlternateContent>
          <mc:Choice Requires="wps">
            <w:drawing>
              <wp:anchor distT="0" distB="0" distL="114300" distR="114300" simplePos="0" relativeHeight="251804672" behindDoc="0" locked="0" layoutInCell="1" allowOverlap="1" wp14:anchorId="767D5218" wp14:editId="40C35210">
                <wp:simplePos x="0" y="0"/>
                <wp:positionH relativeFrom="column">
                  <wp:posOffset>3801110</wp:posOffset>
                </wp:positionH>
                <wp:positionV relativeFrom="paragraph">
                  <wp:posOffset>217805</wp:posOffset>
                </wp:positionV>
                <wp:extent cx="914400" cy="381000"/>
                <wp:effectExtent l="0" t="0" r="0" b="0"/>
                <wp:wrapNone/>
                <wp:docPr id="154" name="文本框 154"/>
                <wp:cNvGraphicFramePr/>
                <a:graphic xmlns:a="http://schemas.openxmlformats.org/drawingml/2006/main">
                  <a:graphicData uri="http://schemas.microsoft.com/office/word/2010/wordprocessingShape">
                    <wps:wsp>
                      <wps:cNvSpPr txBox="1"/>
                      <wps:spPr>
                        <a:xfrm>
                          <a:off x="0" y="0"/>
                          <a:ext cx="914400" cy="381000"/>
                        </a:xfrm>
                        <a:prstGeom prst="rect">
                          <a:avLst/>
                        </a:prstGeom>
                        <a:noFill/>
                        <a:ln w="6350">
                          <a:noFill/>
                        </a:ln>
                      </wps:spPr>
                      <wps:txbx>
                        <w:txbxContent>
                          <w:p w14:paraId="508C2D65"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sz w:val="21"/>
                                <w:szCs w:val="21"/>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7D5218" id="文本框 154" o:spid="_x0000_s1033" type="#_x0000_t202" style="position:absolute;left:0;text-align:left;margin-left:299.3pt;margin-top:17.15pt;width:1in;height:30pt;z-index:251804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" filled="f" stroked="f" strokeweight=".5pt">
                <v:textbox>
                  <w:txbxContent>
                    <w:p w14:paraId="508C2D65"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sz w:val="21"/>
                          <w:szCs w:val="21"/>
                        </w:rPr>
                        <w:t>N</w:t>
                      </w:r>
                    </w:p>
                  </w:txbxContent>
                </v:textbox>
              </v:shape>
            </w:pict>
          </mc:Fallback>
        </mc:AlternateContent>
      </w:r>
      <w:r>
        <w:rPr>
          <w:noProof/>
        </w:rPr>
        <mc:AlternateContent>
          <mc:Choice Requires="wps">
            <w:drawing>
              <wp:anchor distT="0" distB="0" distL="114300" distR="114300" simplePos="0" relativeHeight="251803648" behindDoc="0" locked="0" layoutInCell="1" allowOverlap="1" wp14:anchorId="203006A8" wp14:editId="6D7C2283">
                <wp:simplePos x="0" y="0"/>
                <wp:positionH relativeFrom="column">
                  <wp:posOffset>3002915</wp:posOffset>
                </wp:positionH>
                <wp:positionV relativeFrom="paragraph">
                  <wp:posOffset>217805</wp:posOffset>
                </wp:positionV>
                <wp:extent cx="914400" cy="381000"/>
                <wp:effectExtent l="0" t="0" r="0" b="0"/>
                <wp:wrapNone/>
                <wp:docPr id="153" name="文本框 153"/>
                <wp:cNvGraphicFramePr/>
                <a:graphic xmlns:a="http://schemas.openxmlformats.org/drawingml/2006/main">
                  <a:graphicData uri="http://schemas.microsoft.com/office/word/2010/wordprocessingShape">
                    <wps:wsp>
                      <wps:cNvSpPr txBox="1"/>
                      <wps:spPr>
                        <a:xfrm>
                          <a:off x="0" y="0"/>
                          <a:ext cx="914400" cy="381000"/>
                        </a:xfrm>
                        <a:prstGeom prst="rect">
                          <a:avLst/>
                        </a:prstGeom>
                        <a:noFill/>
                        <a:ln w="6350">
                          <a:noFill/>
                        </a:ln>
                      </wps:spPr>
                      <wps:txbx>
                        <w:txbxContent>
                          <w:p w14:paraId="68C881EA"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3006A8" id="文本框 153" o:spid="_x0000_s1034" type="#_x0000_t202" style="position:absolute;left:0;text-align:left;margin-left:236.45pt;margin-top:17.15pt;width:1in;height:30pt;z-index:251803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" filled="f" stroked="f" strokeweight=".5pt">
                <v:textbox>
                  <w:txbxContent>
                    <w:p w14:paraId="68C881EA"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1</w:t>
                      </w:r>
                    </w:p>
                  </w:txbxContent>
                </v:textbox>
              </v:shape>
            </w:pict>
          </mc:Fallback>
        </mc:AlternateContent>
      </w:r>
    </w:p>
    <w:p w14:paraId="30DED0A4" w14:textId="77777777" w:rsidR="00816D0E" w:rsidRDefault="00816D0E" w:rsidP="00A85E85">
      <w:pPr>
        <w:pStyle w:val="1e"/>
      </w:pPr>
      <w:r w:rsidRPr="00DE3382">
        <w:rPr>
          <w:noProof/>
        </w:rPr>
        <mc:AlternateContent>
          <mc:Choice Requires="wps">
            <w:drawing>
              <wp:anchor distT="0" distB="0" distL="114300" distR="114300" simplePos="0" relativeHeight="251715584" behindDoc="0" locked="0" layoutInCell="1" allowOverlap="1" wp14:anchorId="4E44E05E" wp14:editId="43605BD4">
                <wp:simplePos x="0" y="0"/>
                <wp:positionH relativeFrom="column">
                  <wp:posOffset>4089400</wp:posOffset>
                </wp:positionH>
                <wp:positionV relativeFrom="paragraph">
                  <wp:posOffset>67310</wp:posOffset>
                </wp:positionV>
                <wp:extent cx="594360" cy="375920"/>
                <wp:effectExtent l="0" t="0" r="0" b="5080"/>
                <wp:wrapNone/>
                <wp:docPr id="94" name="文本框 94"/>
                <wp:cNvGraphicFramePr/>
                <a:graphic xmlns:a="http://schemas.openxmlformats.org/drawingml/2006/main">
                  <a:graphicData uri="http://schemas.microsoft.com/office/word/2010/wordprocessingShape">
                    <wps:wsp>
                      <wps:cNvSpPr txBox="1"/>
                      <wps:spPr>
                        <a:xfrm>
                          <a:off x="0" y="0"/>
                          <a:ext cx="594360" cy="375920"/>
                        </a:xfrm>
                        <a:prstGeom prst="rect">
                          <a:avLst/>
                        </a:prstGeom>
                        <a:noFill/>
                        <a:ln w="6350">
                          <a:noFill/>
                        </a:ln>
                      </wps:spPr>
                      <wps:txbx>
                        <w:txbxContent>
                          <w:p w14:paraId="26C1A190" w14:textId="77777777" w:rsidR="000916FB" w:rsidRPr="006128CA" w:rsidRDefault="000916FB" w:rsidP="00816D0E">
                            <w:pPr>
                              <w:ind w:left="0"/>
                              <w:rPr>
                                <w:rFonts w:ascii="方正兰亭黑简体" w:eastAsia="方正兰亭黑简体"/>
                                <w:sz w:val="21"/>
                                <w:szCs w:val="21"/>
                              </w:rPr>
                            </w:pPr>
                            <w:r w:rsidRPr="006128CA">
                              <w:rPr>
                                <w:rFonts w:ascii="方正兰亭黑简体" w:eastAsia="方正兰亭黑简体" w:hint="eastAsia"/>
                                <w:sz w:val="21"/>
                                <w:szCs w:val="21"/>
                              </w:rPr>
                              <w:t>银行卡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4E05E" id="文本框 94" o:spid="_x0000_s1035" type="#_x0000_t202" style="position:absolute;left:0;text-align:left;margin-left:322pt;margin-top:5.3pt;width:46.8pt;height:29.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" filled="f" stroked="f" strokeweight=".5pt">
                <v:textbox>
                  <w:txbxContent>
                    <w:p w14:paraId="26C1A190" w14:textId="77777777" w:rsidR="000916FB" w:rsidRPr="006128CA" w:rsidRDefault="000916FB" w:rsidP="00816D0E">
                      <w:pPr>
                        <w:ind w:left="0"/>
                        <w:rPr>
                          <w:rFonts w:ascii="方正兰亭黑简体" w:eastAsia="方正兰亭黑简体"/>
                          <w:sz w:val="21"/>
                          <w:szCs w:val="21"/>
                        </w:rPr>
                      </w:pPr>
                      <w:r w:rsidRPr="006128CA">
                        <w:rPr>
                          <w:rFonts w:ascii="方正兰亭黑简体" w:eastAsia="方正兰亭黑简体" w:hint="eastAsia"/>
                          <w:sz w:val="21"/>
                          <w:szCs w:val="21"/>
                        </w:rPr>
                        <w:t>银行卡</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62AF9A26" wp14:editId="05B97E3F">
                <wp:simplePos x="0" y="0"/>
                <wp:positionH relativeFrom="column">
                  <wp:posOffset>4664710</wp:posOffset>
                </wp:positionH>
                <wp:positionV relativeFrom="paragraph">
                  <wp:posOffset>16510</wp:posOffset>
                </wp:positionV>
                <wp:extent cx="381000" cy="187960"/>
                <wp:effectExtent l="0" t="0" r="19050" b="21590"/>
                <wp:wrapNone/>
                <wp:docPr id="102" name="直接连接符 102"/>
                <wp:cNvGraphicFramePr/>
                <a:graphic xmlns:a="http://schemas.openxmlformats.org/drawingml/2006/main">
                  <a:graphicData uri="http://schemas.microsoft.com/office/word/2010/wordprocessingShape">
                    <wps:wsp>
                      <wps:cNvCnPr/>
                      <wps:spPr>
                        <a:xfrm flipV="1">
                          <a:off x="0" y="0"/>
                          <a:ext cx="381000" cy="18796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A4096E" id="直接连接符 102" o:spid="_x0000_s1026" style="position:absolute;left:0;text-align:lef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3pt,1.3pt" to="397.3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" strokecolor="black [3213]" strokeweight="1pt"/>
            </w:pict>
          </mc:Fallback>
        </mc:AlternateContent>
      </w:r>
      <w:r w:rsidRPr="00DE3382">
        <w:rPr>
          <w:noProof/>
        </w:rPr>
        <mc:AlternateContent>
          <mc:Choice Requires="wps">
            <w:drawing>
              <wp:anchor distT="0" distB="0" distL="114300" distR="114300" simplePos="0" relativeHeight="251714560" behindDoc="0" locked="0" layoutInCell="1" allowOverlap="1" wp14:anchorId="382CF394" wp14:editId="2F89538D">
                <wp:simplePos x="0" y="0"/>
                <wp:positionH relativeFrom="column">
                  <wp:posOffset>4094480</wp:posOffset>
                </wp:positionH>
                <wp:positionV relativeFrom="paragraph">
                  <wp:posOffset>159385</wp:posOffset>
                </wp:positionV>
                <wp:extent cx="568960" cy="213360"/>
                <wp:effectExtent l="0" t="0" r="21590" b="15240"/>
                <wp:wrapNone/>
                <wp:docPr id="103" name="矩形 103"/>
                <wp:cNvGraphicFramePr/>
                <a:graphic xmlns:a="http://schemas.openxmlformats.org/drawingml/2006/main">
                  <a:graphicData uri="http://schemas.microsoft.com/office/word/2010/wordprocessingShape">
                    <wps:wsp>
                      <wps:cNvSpPr/>
                      <wps:spPr>
                        <a:xfrm>
                          <a:off x="0" y="0"/>
                          <a:ext cx="568960" cy="21336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F9B6A" id="矩形 103" o:spid="_x0000_s1026" style="position:absolute;left:0;text-align:left;margin-left:322.4pt;margin-top:12.55pt;width:44.8pt;height:1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" filled="f" strokecolor="black [3213]" strokeweight="1pt"/>
            </w:pict>
          </mc:Fallback>
        </mc:AlternateContent>
      </w:r>
      <w:r>
        <w:rPr>
          <w:noProof/>
        </w:rPr>
        <mc:AlternateContent>
          <mc:Choice Requires="wps">
            <w:drawing>
              <wp:anchor distT="0" distB="0" distL="114300" distR="114300" simplePos="0" relativeHeight="251723776" behindDoc="0" locked="0" layoutInCell="1" allowOverlap="1" wp14:anchorId="42571972" wp14:editId="2278005C">
                <wp:simplePos x="0" y="0"/>
                <wp:positionH relativeFrom="column">
                  <wp:posOffset>3351530</wp:posOffset>
                </wp:positionH>
                <wp:positionV relativeFrom="paragraph">
                  <wp:posOffset>57150</wp:posOffset>
                </wp:positionV>
                <wp:extent cx="914400" cy="381000"/>
                <wp:effectExtent l="0" t="0" r="0" b="0"/>
                <wp:wrapNone/>
                <wp:docPr id="104" name="文本框 104"/>
                <wp:cNvGraphicFramePr/>
                <a:graphic xmlns:a="http://schemas.openxmlformats.org/drawingml/2006/main">
                  <a:graphicData uri="http://schemas.microsoft.com/office/word/2010/wordprocessingShape">
                    <wps:wsp>
                      <wps:cNvSpPr txBox="1"/>
                      <wps:spPr>
                        <a:xfrm>
                          <a:off x="0" y="0"/>
                          <a:ext cx="914400" cy="381000"/>
                        </a:xfrm>
                        <a:prstGeom prst="rect">
                          <a:avLst/>
                        </a:prstGeom>
                        <a:noFill/>
                        <a:ln w="6350">
                          <a:noFill/>
                        </a:ln>
                      </wps:spPr>
                      <wps:txbx>
                        <w:txbxContent>
                          <w:p w14:paraId="10ADECCC" w14:textId="77777777" w:rsidR="000916FB" w:rsidRPr="006128CA" w:rsidRDefault="000916FB" w:rsidP="00816D0E">
                            <w:pPr>
                              <w:ind w:left="0"/>
                              <w:rPr>
                                <w:rFonts w:ascii="方正兰亭黑简体" w:eastAsia="方正兰亭黑简体"/>
                                <w:sz w:val="21"/>
                                <w:szCs w:val="21"/>
                              </w:rPr>
                            </w:pPr>
                            <w:r w:rsidRPr="006128CA">
                              <w:rPr>
                                <w:rFonts w:ascii="方正兰亭黑简体" w:eastAsia="方正兰亭黑简体" w:hint="eastAsia"/>
                                <w:sz w:val="21"/>
                                <w:szCs w:val="21"/>
                              </w:rPr>
                              <w:t>办理</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571972" id="文本框 104" o:spid="_x0000_s1036" type="#_x0000_t202" style="position:absolute;left:0;text-align:left;margin-left:263.9pt;margin-top:4.5pt;width:1in;height:30pt;z-index:251723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" filled="f" stroked="f" strokeweight=".5pt">
                <v:textbox>
                  <w:txbxContent>
                    <w:p w14:paraId="10ADECCC" w14:textId="77777777" w:rsidR="000916FB" w:rsidRPr="006128CA" w:rsidRDefault="000916FB" w:rsidP="00816D0E">
                      <w:pPr>
                        <w:ind w:left="0"/>
                        <w:rPr>
                          <w:rFonts w:ascii="方正兰亭黑简体" w:eastAsia="方正兰亭黑简体"/>
                          <w:sz w:val="21"/>
                          <w:szCs w:val="21"/>
                        </w:rPr>
                      </w:pPr>
                      <w:r w:rsidRPr="006128CA">
                        <w:rPr>
                          <w:rFonts w:ascii="方正兰亭黑简体" w:eastAsia="方正兰亭黑简体" w:hint="eastAsia"/>
                          <w:sz w:val="21"/>
                          <w:szCs w:val="21"/>
                        </w:rPr>
                        <w:t>办理</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70B28A02" wp14:editId="0C655E99">
                <wp:simplePos x="0" y="0"/>
                <wp:positionH relativeFrom="column">
                  <wp:posOffset>3333750</wp:posOffset>
                </wp:positionH>
                <wp:positionV relativeFrom="paragraph">
                  <wp:posOffset>62230</wp:posOffset>
                </wp:positionV>
                <wp:extent cx="482600" cy="375920"/>
                <wp:effectExtent l="0" t="0" r="12700" b="24130"/>
                <wp:wrapNone/>
                <wp:docPr id="106" name="菱形 106"/>
                <wp:cNvGraphicFramePr/>
                <a:graphic xmlns:a="http://schemas.openxmlformats.org/drawingml/2006/main">
                  <a:graphicData uri="http://schemas.microsoft.com/office/word/2010/wordprocessingShape">
                    <wps:wsp>
                      <wps:cNvSpPr/>
                      <wps:spPr>
                        <a:xfrm>
                          <a:off x="0" y="0"/>
                          <a:ext cx="482600" cy="375920"/>
                        </a:xfrm>
                        <a:prstGeom prst="diamond">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EA9647" id="_x0000_t4" coordsize="21600,21600" o:spt="4" path="m10800,l,10800,10800,21600,21600,10800xe">
                <v:stroke joinstyle="miter"/>
                <v:path gradientshapeok="t" o:connecttype="rect" textboxrect="5400,5400,16200,16200"/>
              </v:shapetype>
              <v:shape id="菱形 106" o:spid="_x0000_s1026" type="#_x0000_t4" style="position:absolute;left:0;text-align:left;margin-left:262.5pt;margin-top:4.9pt;width:38pt;height:29.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" filled="f" strokecolor="black [3213]" strokeweight="1pt"/>
            </w:pict>
          </mc:Fallback>
        </mc:AlternateContent>
      </w:r>
      <w:r>
        <w:rPr>
          <w:noProof/>
        </w:rPr>
        <mc:AlternateContent>
          <mc:Choice Requires="wps">
            <w:drawing>
              <wp:anchor distT="0" distB="0" distL="114300" distR="114300" simplePos="0" relativeHeight="251713536" behindDoc="0" locked="0" layoutInCell="1" allowOverlap="1" wp14:anchorId="27EACE67" wp14:editId="75FD0F72">
                <wp:simplePos x="0" y="0"/>
                <wp:positionH relativeFrom="column">
                  <wp:posOffset>2160270</wp:posOffset>
                </wp:positionH>
                <wp:positionV relativeFrom="paragraph">
                  <wp:posOffset>62230</wp:posOffset>
                </wp:positionV>
                <wp:extent cx="914400" cy="375920"/>
                <wp:effectExtent l="0" t="0" r="0" b="5080"/>
                <wp:wrapNone/>
                <wp:docPr id="107" name="文本框 107"/>
                <wp:cNvGraphicFramePr/>
                <a:graphic xmlns:a="http://schemas.openxmlformats.org/drawingml/2006/main">
                  <a:graphicData uri="http://schemas.microsoft.com/office/word/2010/wordprocessingShape">
                    <wps:wsp>
                      <wps:cNvSpPr txBox="1"/>
                      <wps:spPr>
                        <a:xfrm>
                          <a:off x="0" y="0"/>
                          <a:ext cx="914400" cy="375920"/>
                        </a:xfrm>
                        <a:prstGeom prst="rect">
                          <a:avLst/>
                        </a:prstGeom>
                        <a:noFill/>
                        <a:ln w="6350">
                          <a:noFill/>
                        </a:ln>
                      </wps:spPr>
                      <wps:txbx>
                        <w:txbxContent>
                          <w:p w14:paraId="790932FD" w14:textId="77777777" w:rsidR="000916FB" w:rsidRPr="006128CA" w:rsidRDefault="000916FB" w:rsidP="00816D0E">
                            <w:pPr>
                              <w:ind w:left="0"/>
                              <w:rPr>
                                <w:rFonts w:ascii="方正兰亭黑简体" w:eastAsia="方正兰亭黑简体"/>
                                <w:sz w:val="21"/>
                                <w:szCs w:val="21"/>
                              </w:rPr>
                            </w:pPr>
                            <w:r w:rsidRPr="006128CA">
                              <w:rPr>
                                <w:rFonts w:ascii="方正兰亭黑简体" w:eastAsia="方正兰亭黑简体" w:hint="eastAsia"/>
                                <w:sz w:val="21"/>
                                <w:szCs w:val="21"/>
                              </w:rPr>
                              <w:t>客户</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ACE67" id="文本框 107" o:spid="_x0000_s1037" type="#_x0000_t202" style="position:absolute;left:0;text-align:left;margin-left:170.1pt;margin-top:4.9pt;width:1in;height:29.6pt;z-index:2517135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" filled="f" stroked="f" strokeweight=".5pt">
                <v:textbox>
                  <w:txbxContent>
                    <w:p w14:paraId="790932FD" w14:textId="77777777" w:rsidR="000916FB" w:rsidRPr="006128CA" w:rsidRDefault="000916FB" w:rsidP="00816D0E">
                      <w:pPr>
                        <w:ind w:left="0"/>
                        <w:rPr>
                          <w:rFonts w:ascii="方正兰亭黑简体" w:eastAsia="方正兰亭黑简体"/>
                          <w:sz w:val="21"/>
                          <w:szCs w:val="21"/>
                        </w:rPr>
                      </w:pPr>
                      <w:r w:rsidRPr="006128CA">
                        <w:rPr>
                          <w:rFonts w:ascii="方正兰亭黑简体" w:eastAsia="方正兰亭黑简体" w:hint="eastAsia"/>
                          <w:sz w:val="21"/>
                          <w:szCs w:val="21"/>
                        </w:rPr>
                        <w:t>客户</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084673F1" wp14:editId="11DA8AD8">
                <wp:simplePos x="0" y="0"/>
                <wp:positionH relativeFrom="column">
                  <wp:posOffset>2104390</wp:posOffset>
                </wp:positionH>
                <wp:positionV relativeFrom="paragraph">
                  <wp:posOffset>158750</wp:posOffset>
                </wp:positionV>
                <wp:extent cx="568960" cy="213360"/>
                <wp:effectExtent l="0" t="0" r="21590" b="15240"/>
                <wp:wrapNone/>
                <wp:docPr id="108" name="矩形 108"/>
                <wp:cNvGraphicFramePr/>
                <a:graphic xmlns:a="http://schemas.openxmlformats.org/drawingml/2006/main">
                  <a:graphicData uri="http://schemas.microsoft.com/office/word/2010/wordprocessingShape">
                    <wps:wsp>
                      <wps:cNvSpPr/>
                      <wps:spPr>
                        <a:xfrm>
                          <a:off x="0" y="0"/>
                          <a:ext cx="568960" cy="21336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22A19" id="矩形 108" o:spid="_x0000_s1026" style="position:absolute;left:0;text-align:left;margin-left:165.7pt;margin-top:12.5pt;width:44.8pt;height:16.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" filled="f" strokecolor="black [3213]" strokeweight="1pt"/>
            </w:pict>
          </mc:Fallback>
        </mc:AlternateContent>
      </w:r>
    </w:p>
    <w:p w14:paraId="6EF6FEB0" w14:textId="77777777" w:rsidR="00816D0E" w:rsidRDefault="00816D0E" w:rsidP="00A85E85">
      <w:pPr>
        <w:pStyle w:val="1e"/>
      </w:pPr>
      <w:r>
        <w:rPr>
          <w:noProof/>
        </w:rPr>
        <mc:AlternateContent>
          <mc:Choice Requires="wps">
            <w:drawing>
              <wp:anchor distT="0" distB="0" distL="114300" distR="114300" simplePos="0" relativeHeight="251807744" behindDoc="0" locked="0" layoutInCell="1" allowOverlap="1" wp14:anchorId="080D2CFB" wp14:editId="7C83489C">
                <wp:simplePos x="0" y="0"/>
                <wp:positionH relativeFrom="column">
                  <wp:posOffset>2272030</wp:posOffset>
                </wp:positionH>
                <wp:positionV relativeFrom="paragraph">
                  <wp:posOffset>211455</wp:posOffset>
                </wp:positionV>
                <wp:extent cx="914400" cy="381000"/>
                <wp:effectExtent l="0" t="0" r="0" b="0"/>
                <wp:wrapNone/>
                <wp:docPr id="157" name="文本框 157"/>
                <wp:cNvGraphicFramePr/>
                <a:graphic xmlns:a="http://schemas.openxmlformats.org/drawingml/2006/main">
                  <a:graphicData uri="http://schemas.microsoft.com/office/word/2010/wordprocessingShape">
                    <wps:wsp>
                      <wps:cNvSpPr txBox="1"/>
                      <wps:spPr>
                        <a:xfrm>
                          <a:off x="0" y="0"/>
                          <a:ext cx="914400" cy="381000"/>
                        </a:xfrm>
                        <a:prstGeom prst="rect">
                          <a:avLst/>
                        </a:prstGeom>
                        <a:noFill/>
                        <a:ln w="6350">
                          <a:noFill/>
                        </a:ln>
                      </wps:spPr>
                      <wps:txbx>
                        <w:txbxContent>
                          <w:p w14:paraId="2C5463F0"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sz w:val="21"/>
                                <w:szCs w:val="21"/>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0D2CFB" id="文本框 157" o:spid="_x0000_s1038" type="#_x0000_t202" style="position:absolute;left:0;text-align:left;margin-left:178.9pt;margin-top:16.65pt;width:1in;height:30pt;z-index:251807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" filled="f" stroked="f" strokeweight=".5pt">
                <v:textbox>
                  <w:txbxContent>
                    <w:p w14:paraId="2C5463F0"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sz w:val="21"/>
                          <w:szCs w:val="21"/>
                        </w:rPr>
                        <w:t>N</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5385880D" wp14:editId="44C12C78">
                <wp:simplePos x="0" y="0"/>
                <wp:positionH relativeFrom="column">
                  <wp:posOffset>1684020</wp:posOffset>
                </wp:positionH>
                <wp:positionV relativeFrom="paragraph">
                  <wp:posOffset>90805</wp:posOffset>
                </wp:positionV>
                <wp:extent cx="914400" cy="381000"/>
                <wp:effectExtent l="0" t="0" r="0" b="0"/>
                <wp:wrapNone/>
                <wp:docPr id="155" name="文本框 155"/>
                <wp:cNvGraphicFramePr/>
                <a:graphic xmlns:a="http://schemas.openxmlformats.org/drawingml/2006/main">
                  <a:graphicData uri="http://schemas.microsoft.com/office/word/2010/wordprocessingShape">
                    <wps:wsp>
                      <wps:cNvSpPr txBox="1"/>
                      <wps:spPr>
                        <a:xfrm>
                          <a:off x="0" y="0"/>
                          <a:ext cx="914400" cy="381000"/>
                        </a:xfrm>
                        <a:prstGeom prst="rect">
                          <a:avLst/>
                        </a:prstGeom>
                        <a:noFill/>
                        <a:ln w="6350">
                          <a:noFill/>
                        </a:ln>
                      </wps:spPr>
                      <wps:txbx>
                        <w:txbxContent>
                          <w:p w14:paraId="30BBA227"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sz w:val="21"/>
                                <w:szCs w:val="21"/>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85880D" id="文本框 155" o:spid="_x0000_s1039" type="#_x0000_t202" style="position:absolute;left:0;text-align:left;margin-left:132.6pt;margin-top:7.15pt;width:1in;height:30pt;z-index:251805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" filled="f" stroked="f" strokeweight=".5pt">
                <v:textbox>
                  <w:txbxContent>
                    <w:p w14:paraId="30BBA227"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sz w:val="21"/>
                          <w:szCs w:val="21"/>
                        </w:rPr>
                        <w:t>N</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41D3D7F4" wp14:editId="771075BE">
                <wp:simplePos x="0" y="0"/>
                <wp:positionH relativeFrom="column">
                  <wp:posOffset>3801110</wp:posOffset>
                </wp:positionH>
                <wp:positionV relativeFrom="paragraph">
                  <wp:posOffset>23495</wp:posOffset>
                </wp:positionV>
                <wp:extent cx="274320" cy="10160"/>
                <wp:effectExtent l="0" t="0" r="30480" b="27940"/>
                <wp:wrapNone/>
                <wp:docPr id="109" name="直接连接符 109"/>
                <wp:cNvGraphicFramePr/>
                <a:graphic xmlns:a="http://schemas.openxmlformats.org/drawingml/2006/main">
                  <a:graphicData uri="http://schemas.microsoft.com/office/word/2010/wordprocessingShape">
                    <wps:wsp>
                      <wps:cNvCnPr/>
                      <wps:spPr>
                        <a:xfrm>
                          <a:off x="0" y="0"/>
                          <a:ext cx="274320" cy="1016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16DF8" id="直接连接符 109"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3pt,1.85pt" to="320.9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" strokecolor="black [3213]" strokeweight="1pt"/>
            </w:pict>
          </mc:Fallback>
        </mc:AlternateContent>
      </w:r>
      <w:r>
        <w:rPr>
          <w:noProof/>
        </w:rPr>
        <mc:AlternateContent>
          <mc:Choice Requires="wps">
            <w:drawing>
              <wp:anchor distT="0" distB="0" distL="114300" distR="114300" simplePos="0" relativeHeight="251738112" behindDoc="0" locked="0" layoutInCell="1" allowOverlap="1" wp14:anchorId="4D81EC83" wp14:editId="0C5B4C6A">
                <wp:simplePos x="0" y="0"/>
                <wp:positionH relativeFrom="column">
                  <wp:posOffset>4664710</wp:posOffset>
                </wp:positionH>
                <wp:positionV relativeFrom="paragraph">
                  <wp:posOffset>99695</wp:posOffset>
                </wp:positionV>
                <wp:extent cx="381000" cy="375920"/>
                <wp:effectExtent l="0" t="0" r="19050" b="24130"/>
                <wp:wrapNone/>
                <wp:docPr id="110" name="直接连接符 110"/>
                <wp:cNvGraphicFramePr/>
                <a:graphic xmlns:a="http://schemas.openxmlformats.org/drawingml/2006/main">
                  <a:graphicData uri="http://schemas.microsoft.com/office/word/2010/wordprocessingShape">
                    <wps:wsp>
                      <wps:cNvCnPr/>
                      <wps:spPr>
                        <a:xfrm>
                          <a:off x="0" y="0"/>
                          <a:ext cx="381000" cy="3759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7385C5" id="直接连接符 110"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3pt,7.85pt" to="397.3pt,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" strokecolor="black [3213]" strokeweight="1pt"/>
            </w:pict>
          </mc:Fallback>
        </mc:AlternateContent>
      </w:r>
      <w:r>
        <w:rPr>
          <w:noProof/>
        </w:rPr>
        <mc:AlternateContent>
          <mc:Choice Requires="wps">
            <w:drawing>
              <wp:anchor distT="0" distB="0" distL="114300" distR="114300" simplePos="0" relativeHeight="251735040" behindDoc="0" locked="0" layoutInCell="1" allowOverlap="1" wp14:anchorId="258F246C" wp14:editId="7F7519A0">
                <wp:simplePos x="0" y="0"/>
                <wp:positionH relativeFrom="column">
                  <wp:posOffset>2673349</wp:posOffset>
                </wp:positionH>
                <wp:positionV relativeFrom="paragraph">
                  <wp:posOffset>23495</wp:posOffset>
                </wp:positionV>
                <wp:extent cx="664845" cy="15240"/>
                <wp:effectExtent l="0" t="0" r="20955" b="22860"/>
                <wp:wrapNone/>
                <wp:docPr id="111" name="直接连接符 111"/>
                <wp:cNvGraphicFramePr/>
                <a:graphic xmlns:a="http://schemas.openxmlformats.org/drawingml/2006/main">
                  <a:graphicData uri="http://schemas.microsoft.com/office/word/2010/wordprocessingShape">
                    <wps:wsp>
                      <wps:cNvCnPr/>
                      <wps:spPr>
                        <a:xfrm flipV="1">
                          <a:off x="0" y="0"/>
                          <a:ext cx="664845" cy="152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C6806" id="直接连接符 111" o:spid="_x0000_s1026" style="position:absolute;left:0;text-align:lef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5pt,1.85pt" to="26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" strokecolor="black [3213]" strokeweight="1pt"/>
            </w:pict>
          </mc:Fallback>
        </mc:AlternateContent>
      </w:r>
      <w:r>
        <w:rPr>
          <w:noProof/>
        </w:rPr>
        <mc:AlternateContent>
          <mc:Choice Requires="wps">
            <w:drawing>
              <wp:anchor distT="0" distB="0" distL="114300" distR="114300" simplePos="0" relativeHeight="251747328" behindDoc="0" locked="0" layoutInCell="1" allowOverlap="1" wp14:anchorId="4A64F986" wp14:editId="1EC560D3">
                <wp:simplePos x="0" y="0"/>
                <wp:positionH relativeFrom="column">
                  <wp:posOffset>2571750</wp:posOffset>
                </wp:positionH>
                <wp:positionV relativeFrom="paragraph">
                  <wp:posOffset>145415</wp:posOffset>
                </wp:positionV>
                <wp:extent cx="1127760" cy="411480"/>
                <wp:effectExtent l="0" t="0" r="15240" b="26670"/>
                <wp:wrapNone/>
                <wp:docPr id="112" name="直接连接符 112"/>
                <wp:cNvGraphicFramePr/>
                <a:graphic xmlns:a="http://schemas.openxmlformats.org/drawingml/2006/main">
                  <a:graphicData uri="http://schemas.microsoft.com/office/word/2010/wordprocessingShape">
                    <wps:wsp>
                      <wps:cNvCnPr/>
                      <wps:spPr>
                        <a:xfrm flipH="1" flipV="1">
                          <a:off x="0" y="0"/>
                          <a:ext cx="1127760" cy="4114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FBAFF3" id="直接连接符 112" o:spid="_x0000_s1026" style="position:absolute;left:0;text-align:left;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11.45pt" to="291.3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" strokecolor="black [3213]" strokeweight="1pt"/>
            </w:pict>
          </mc:Fallback>
        </mc:AlternateContent>
      </w:r>
      <w:r>
        <w:rPr>
          <w:noProof/>
        </w:rPr>
        <mc:AlternateContent>
          <mc:Choice Requires="wps">
            <w:drawing>
              <wp:anchor distT="0" distB="0" distL="114300" distR="114300" simplePos="0" relativeHeight="251746304" behindDoc="0" locked="0" layoutInCell="1" allowOverlap="1" wp14:anchorId="15203BA6" wp14:editId="109CFD3D">
                <wp:simplePos x="0" y="0"/>
                <wp:positionH relativeFrom="column">
                  <wp:posOffset>2378710</wp:posOffset>
                </wp:positionH>
                <wp:positionV relativeFrom="paragraph">
                  <wp:posOffset>145415</wp:posOffset>
                </wp:positionV>
                <wp:extent cx="401320" cy="416560"/>
                <wp:effectExtent l="0" t="0" r="36830" b="21590"/>
                <wp:wrapNone/>
                <wp:docPr id="113" name="直接连接符 113"/>
                <wp:cNvGraphicFramePr/>
                <a:graphic xmlns:a="http://schemas.openxmlformats.org/drawingml/2006/main">
                  <a:graphicData uri="http://schemas.microsoft.com/office/word/2010/wordprocessingShape">
                    <wps:wsp>
                      <wps:cNvCnPr/>
                      <wps:spPr>
                        <a:xfrm>
                          <a:off x="0" y="0"/>
                          <a:ext cx="401320" cy="41656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28CAC2" id="直接连接符 113" o:spid="_x0000_s1026" style="position:absolute;left:0;text-align:lef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3pt,11.45pt" to="218.9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" strokecolor="black [3213]" strokeweight="1pt"/>
            </w:pict>
          </mc:Fallback>
        </mc:AlternateContent>
      </w:r>
      <w:r>
        <w:rPr>
          <w:noProof/>
        </w:rPr>
        <mc:AlternateContent>
          <mc:Choice Requires="wps">
            <w:drawing>
              <wp:anchor distT="0" distB="0" distL="114300" distR="114300" simplePos="0" relativeHeight="251745280" behindDoc="0" locked="0" layoutInCell="1" allowOverlap="1" wp14:anchorId="71ABCDE5" wp14:editId="6706C7FE">
                <wp:simplePos x="0" y="0"/>
                <wp:positionH relativeFrom="column">
                  <wp:posOffset>1611630</wp:posOffset>
                </wp:positionH>
                <wp:positionV relativeFrom="paragraph">
                  <wp:posOffset>145415</wp:posOffset>
                </wp:positionV>
                <wp:extent cx="670560" cy="426720"/>
                <wp:effectExtent l="0" t="0" r="15240" b="30480"/>
                <wp:wrapNone/>
                <wp:docPr id="114" name="直接连接符 114"/>
                <wp:cNvGraphicFramePr/>
                <a:graphic xmlns:a="http://schemas.openxmlformats.org/drawingml/2006/main">
                  <a:graphicData uri="http://schemas.microsoft.com/office/word/2010/wordprocessingShape">
                    <wps:wsp>
                      <wps:cNvCnPr/>
                      <wps:spPr>
                        <a:xfrm flipH="1">
                          <a:off x="0" y="0"/>
                          <a:ext cx="670560" cy="4267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256FE6" id="直接连接符 114" o:spid="_x0000_s1026" style="position:absolute;left:0;text-align:lef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1.45pt" to="179.7pt,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" strokecolor="black [3213]" strokeweight="1pt"/>
            </w:pict>
          </mc:Fallback>
        </mc:AlternateContent>
      </w:r>
    </w:p>
    <w:p w14:paraId="1495A159" w14:textId="7D404673" w:rsidR="00816D0E" w:rsidRDefault="004A5B61" w:rsidP="00A85E85">
      <w:pPr>
        <w:pStyle w:val="1e"/>
      </w:pPr>
      <w:r w:rsidRPr="00BC11AC">
        <w:rPr>
          <w:noProof/>
        </w:rPr>
        <mc:AlternateContent>
          <mc:Choice Requires="wps">
            <w:drawing>
              <wp:anchor distT="0" distB="0" distL="114300" distR="114300" simplePos="0" relativeHeight="251734016" behindDoc="0" locked="0" layoutInCell="1" allowOverlap="1" wp14:anchorId="39697AFA" wp14:editId="074583A2">
                <wp:simplePos x="0" y="0"/>
                <wp:positionH relativeFrom="column">
                  <wp:posOffset>5149655</wp:posOffset>
                </wp:positionH>
                <wp:positionV relativeFrom="paragraph">
                  <wp:posOffset>2735</wp:posOffset>
                </wp:positionV>
                <wp:extent cx="640080" cy="568569"/>
                <wp:effectExtent l="0" t="0" r="0" b="3175"/>
                <wp:wrapNone/>
                <wp:docPr id="115" name="文本框 115"/>
                <wp:cNvGraphicFramePr/>
                <a:graphic xmlns:a="http://schemas.openxmlformats.org/drawingml/2006/main">
                  <a:graphicData uri="http://schemas.microsoft.com/office/word/2010/wordprocessingShape">
                    <wps:wsp>
                      <wps:cNvSpPr txBox="1"/>
                      <wps:spPr>
                        <a:xfrm>
                          <a:off x="0" y="0"/>
                          <a:ext cx="640080" cy="568569"/>
                        </a:xfrm>
                        <a:prstGeom prst="rect">
                          <a:avLst/>
                        </a:prstGeom>
                        <a:noFill/>
                        <a:ln w="6350">
                          <a:noFill/>
                        </a:ln>
                      </wps:spPr>
                      <wps:txbx>
                        <w:txbxContent>
                          <w:p w14:paraId="7A35D3B1" w14:textId="77777777" w:rsidR="000916FB" w:rsidRPr="006128CA" w:rsidRDefault="000916FB" w:rsidP="00816D0E">
                            <w:pPr>
                              <w:ind w:left="0"/>
                              <w:rPr>
                                <w:rFonts w:ascii="方正兰亭黑简体" w:eastAsia="方正兰亭黑简体"/>
                                <w:sz w:val="21"/>
                                <w:szCs w:val="21"/>
                              </w:rPr>
                            </w:pPr>
                            <w:r w:rsidRPr="006128CA">
                              <w:rPr>
                                <w:rFonts w:ascii="方正兰亭黑简体" w:eastAsia="方正兰亭黑简体" w:hint="eastAsia"/>
                                <w:sz w:val="21"/>
                                <w:szCs w:val="21"/>
                              </w:rPr>
                              <w:t>银行</w:t>
                            </w:r>
                            <w:r>
                              <w:rPr>
                                <w:rFonts w:ascii="方正兰亭黑简体" w:eastAsia="方正兰亭黑简体" w:hint="eastAsia"/>
                                <w:sz w:val="21"/>
                                <w:szCs w:val="21"/>
                              </w:rPr>
                              <w:t>卡类型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97AFA" id="文本框 115" o:spid="_x0000_s1040" type="#_x0000_t202" style="position:absolute;left:0;text-align:left;margin-left:405.5pt;margin-top:.2pt;width:50.4pt;height:44.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" filled="f" stroked="f" strokeweight=".5pt">
                <v:textbox>
                  <w:txbxContent>
                    <w:p w14:paraId="7A35D3B1" w14:textId="77777777" w:rsidR="000916FB" w:rsidRPr="006128CA" w:rsidRDefault="000916FB" w:rsidP="00816D0E">
                      <w:pPr>
                        <w:ind w:left="0"/>
                        <w:rPr>
                          <w:rFonts w:ascii="方正兰亭黑简体" w:eastAsia="方正兰亭黑简体"/>
                          <w:sz w:val="21"/>
                          <w:szCs w:val="21"/>
                        </w:rPr>
                      </w:pPr>
                      <w:r w:rsidRPr="006128CA">
                        <w:rPr>
                          <w:rFonts w:ascii="方正兰亭黑简体" w:eastAsia="方正兰亭黑简体" w:hint="eastAsia"/>
                          <w:sz w:val="21"/>
                          <w:szCs w:val="21"/>
                        </w:rPr>
                        <w:t>银行</w:t>
                      </w:r>
                      <w:r>
                        <w:rPr>
                          <w:rFonts w:ascii="方正兰亭黑简体" w:eastAsia="方正兰亭黑简体" w:hint="eastAsia"/>
                          <w:sz w:val="21"/>
                          <w:szCs w:val="21"/>
                        </w:rPr>
                        <w:t>卡类型</w:t>
                      </w:r>
                    </w:p>
                  </w:txbxContent>
                </v:textbox>
              </v:shape>
            </w:pict>
          </mc:Fallback>
        </mc:AlternateContent>
      </w:r>
      <w:r w:rsidR="00816D0E">
        <w:rPr>
          <w:noProof/>
        </w:rPr>
        <mc:AlternateContent>
          <mc:Choice Requires="wps">
            <w:drawing>
              <wp:anchor distT="0" distB="0" distL="114300" distR="114300" simplePos="0" relativeHeight="251808768" behindDoc="0" locked="0" layoutInCell="1" allowOverlap="1" wp14:anchorId="0A335A95" wp14:editId="263E4817">
                <wp:simplePos x="0" y="0"/>
                <wp:positionH relativeFrom="column">
                  <wp:posOffset>2947670</wp:posOffset>
                </wp:positionH>
                <wp:positionV relativeFrom="paragraph">
                  <wp:posOffset>35560</wp:posOffset>
                </wp:positionV>
                <wp:extent cx="914400" cy="381000"/>
                <wp:effectExtent l="0" t="0" r="0" b="0"/>
                <wp:wrapNone/>
                <wp:docPr id="158" name="文本框 158"/>
                <wp:cNvGraphicFramePr/>
                <a:graphic xmlns:a="http://schemas.openxmlformats.org/drawingml/2006/main">
                  <a:graphicData uri="http://schemas.microsoft.com/office/word/2010/wordprocessingShape">
                    <wps:wsp>
                      <wps:cNvSpPr txBox="1"/>
                      <wps:spPr>
                        <a:xfrm>
                          <a:off x="0" y="0"/>
                          <a:ext cx="914400" cy="381000"/>
                        </a:xfrm>
                        <a:prstGeom prst="rect">
                          <a:avLst/>
                        </a:prstGeom>
                        <a:noFill/>
                        <a:ln w="6350">
                          <a:noFill/>
                        </a:ln>
                      </wps:spPr>
                      <wps:txbx>
                        <w:txbxContent>
                          <w:p w14:paraId="5A89EFF0"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sz w:val="21"/>
                                <w:szCs w:val="21"/>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35A95" id="文本框 158" o:spid="_x0000_s1041" type="#_x0000_t202" style="position:absolute;left:0;text-align:left;margin-left:232.1pt;margin-top:2.8pt;width:1in;height:30pt;z-index:251808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" filled="f" stroked="f" strokeweight=".5pt">
                <v:textbox>
                  <w:txbxContent>
                    <w:p w14:paraId="5A89EFF0"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sz w:val="21"/>
                          <w:szCs w:val="21"/>
                        </w:rPr>
                        <w:t>N</w:t>
                      </w:r>
                    </w:p>
                  </w:txbxContent>
                </v:textbox>
              </v:shape>
            </w:pict>
          </mc:Fallback>
        </mc:AlternateContent>
      </w:r>
      <w:r w:rsidR="00816D0E" w:rsidRPr="00BC11AC">
        <w:rPr>
          <w:noProof/>
        </w:rPr>
        <mc:AlternateContent>
          <mc:Choice Requires="wps">
            <w:drawing>
              <wp:anchor distT="0" distB="0" distL="114300" distR="114300" simplePos="0" relativeHeight="251732992" behindDoc="0" locked="0" layoutInCell="1" allowOverlap="1" wp14:anchorId="6AC8DABD" wp14:editId="367C83F7">
                <wp:simplePos x="0" y="0"/>
                <wp:positionH relativeFrom="column">
                  <wp:posOffset>5030470</wp:posOffset>
                </wp:positionH>
                <wp:positionV relativeFrom="paragraph">
                  <wp:posOffset>121920</wp:posOffset>
                </wp:positionV>
                <wp:extent cx="777240" cy="421640"/>
                <wp:effectExtent l="0" t="0" r="22860" b="16510"/>
                <wp:wrapNone/>
                <wp:docPr id="116" name="椭圆 116"/>
                <wp:cNvGraphicFramePr/>
                <a:graphic xmlns:a="http://schemas.openxmlformats.org/drawingml/2006/main">
                  <a:graphicData uri="http://schemas.microsoft.com/office/word/2010/wordprocessingShape">
                    <wps:wsp>
                      <wps:cNvSpPr/>
                      <wps:spPr>
                        <a:xfrm>
                          <a:off x="0" y="0"/>
                          <a:ext cx="77724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5A518" id="椭圆 116" o:spid="_x0000_s1026" style="position:absolute;left:0;text-align:left;margin-left:396.1pt;margin-top:9.6pt;width:61.2pt;height:33.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" filled="f" strokecolor="black [3213]" strokeweight="1pt"/>
            </w:pict>
          </mc:Fallback>
        </mc:AlternateContent>
      </w:r>
    </w:p>
    <w:p w14:paraId="4B5B8D1A" w14:textId="77777777" w:rsidR="00816D0E" w:rsidRDefault="00816D0E" w:rsidP="00A85E85">
      <w:pPr>
        <w:pStyle w:val="1e"/>
      </w:pPr>
      <w:r w:rsidRPr="006128CA">
        <w:rPr>
          <w:noProof/>
        </w:rPr>
        <mc:AlternateContent>
          <mc:Choice Requires="wps">
            <w:drawing>
              <wp:anchor distT="0" distB="0" distL="114300" distR="114300" simplePos="0" relativeHeight="251727872" behindDoc="0" locked="0" layoutInCell="1" allowOverlap="1" wp14:anchorId="61DF6595" wp14:editId="5248F093">
                <wp:simplePos x="0" y="0"/>
                <wp:positionH relativeFrom="column">
                  <wp:posOffset>2545715</wp:posOffset>
                </wp:positionH>
                <wp:positionV relativeFrom="paragraph">
                  <wp:posOffset>112395</wp:posOffset>
                </wp:positionV>
                <wp:extent cx="914400" cy="381000"/>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914400" cy="381000"/>
                        </a:xfrm>
                        <a:prstGeom prst="rect">
                          <a:avLst/>
                        </a:prstGeom>
                        <a:noFill/>
                        <a:ln w="6350">
                          <a:noFill/>
                        </a:ln>
                      </wps:spPr>
                      <wps:txbx>
                        <w:txbxContent>
                          <w:p w14:paraId="72589767" w14:textId="77777777" w:rsidR="000916FB" w:rsidRPr="006128CA" w:rsidRDefault="000916FB" w:rsidP="00816D0E">
                            <w:pPr>
                              <w:ind w:left="0"/>
                              <w:rPr>
                                <w:rFonts w:ascii="方正兰亭黑简体" w:eastAsia="方正兰亭黑简体"/>
                                <w:sz w:val="21"/>
                                <w:szCs w:val="21"/>
                              </w:rPr>
                            </w:pPr>
                            <w:r w:rsidRPr="006128CA">
                              <w:rPr>
                                <w:rFonts w:ascii="方正兰亭黑简体" w:eastAsia="方正兰亭黑简体" w:hint="eastAsia"/>
                                <w:sz w:val="21"/>
                                <w:szCs w:val="21"/>
                              </w:rPr>
                              <w:t>拥有</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DF6595" id="文本框 117" o:spid="_x0000_s1042" type="#_x0000_t202" style="position:absolute;left:0;text-align:left;margin-left:200.45pt;margin-top:8.85pt;width:1in;height:30pt;z-index:251727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" filled="f" stroked="f" strokeweight=".5pt">
                <v:textbox>
                  <w:txbxContent>
                    <w:p w14:paraId="72589767" w14:textId="77777777" w:rsidR="000916FB" w:rsidRPr="006128CA" w:rsidRDefault="000916FB" w:rsidP="00816D0E">
                      <w:pPr>
                        <w:ind w:left="0"/>
                        <w:rPr>
                          <w:rFonts w:ascii="方正兰亭黑简体" w:eastAsia="方正兰亭黑简体"/>
                          <w:sz w:val="21"/>
                          <w:szCs w:val="21"/>
                        </w:rPr>
                      </w:pPr>
                      <w:r w:rsidRPr="006128CA">
                        <w:rPr>
                          <w:rFonts w:ascii="方正兰亭黑简体" w:eastAsia="方正兰亭黑简体" w:hint="eastAsia"/>
                          <w:sz w:val="21"/>
                          <w:szCs w:val="21"/>
                        </w:rPr>
                        <w:t>拥有</w:t>
                      </w:r>
                    </w:p>
                  </w:txbxContent>
                </v:textbox>
              </v:shape>
            </w:pict>
          </mc:Fallback>
        </mc:AlternateContent>
      </w:r>
      <w:r w:rsidRPr="006128CA">
        <w:rPr>
          <w:noProof/>
        </w:rPr>
        <mc:AlternateContent>
          <mc:Choice Requires="wps">
            <w:drawing>
              <wp:anchor distT="0" distB="0" distL="114300" distR="114300" simplePos="0" relativeHeight="251728896" behindDoc="0" locked="0" layoutInCell="1" allowOverlap="1" wp14:anchorId="53422360" wp14:editId="2B53E9E6">
                <wp:simplePos x="0" y="0"/>
                <wp:positionH relativeFrom="column">
                  <wp:posOffset>3471545</wp:posOffset>
                </wp:positionH>
                <wp:positionV relativeFrom="paragraph">
                  <wp:posOffset>107315</wp:posOffset>
                </wp:positionV>
                <wp:extent cx="482600" cy="375920"/>
                <wp:effectExtent l="0" t="0" r="12700" b="24130"/>
                <wp:wrapNone/>
                <wp:docPr id="118" name="菱形 118"/>
                <wp:cNvGraphicFramePr/>
                <a:graphic xmlns:a="http://schemas.openxmlformats.org/drawingml/2006/main">
                  <a:graphicData uri="http://schemas.microsoft.com/office/word/2010/wordprocessingShape">
                    <wps:wsp>
                      <wps:cNvSpPr/>
                      <wps:spPr>
                        <a:xfrm>
                          <a:off x="0" y="0"/>
                          <a:ext cx="482600" cy="375920"/>
                        </a:xfrm>
                        <a:prstGeom prst="diamond">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8EA82" id="菱形 118" o:spid="_x0000_s1026" type="#_x0000_t4" style="position:absolute;left:0;text-align:left;margin-left:273.35pt;margin-top:8.45pt;width:38pt;height:29.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" filled="f" strokecolor="black [3213]" strokeweight="1pt"/>
            </w:pict>
          </mc:Fallback>
        </mc:AlternateContent>
      </w:r>
      <w:r w:rsidRPr="006128CA">
        <w:rPr>
          <w:noProof/>
        </w:rPr>
        <mc:AlternateContent>
          <mc:Choice Requires="wps">
            <w:drawing>
              <wp:anchor distT="0" distB="0" distL="114300" distR="114300" simplePos="0" relativeHeight="251729920" behindDoc="0" locked="0" layoutInCell="1" allowOverlap="1" wp14:anchorId="4D40F618" wp14:editId="502DD2E1">
                <wp:simplePos x="0" y="0"/>
                <wp:positionH relativeFrom="column">
                  <wp:posOffset>3495675</wp:posOffset>
                </wp:positionH>
                <wp:positionV relativeFrom="paragraph">
                  <wp:posOffset>102235</wp:posOffset>
                </wp:positionV>
                <wp:extent cx="914400" cy="381000"/>
                <wp:effectExtent l="0" t="0" r="0" b="0"/>
                <wp:wrapNone/>
                <wp:docPr id="119" name="文本框 119"/>
                <wp:cNvGraphicFramePr/>
                <a:graphic xmlns:a="http://schemas.openxmlformats.org/drawingml/2006/main">
                  <a:graphicData uri="http://schemas.microsoft.com/office/word/2010/wordprocessingShape">
                    <wps:wsp>
                      <wps:cNvSpPr txBox="1"/>
                      <wps:spPr>
                        <a:xfrm>
                          <a:off x="0" y="0"/>
                          <a:ext cx="914400" cy="381000"/>
                        </a:xfrm>
                        <a:prstGeom prst="rect">
                          <a:avLst/>
                        </a:prstGeom>
                        <a:noFill/>
                        <a:ln w="6350">
                          <a:noFill/>
                        </a:ln>
                      </wps:spPr>
                      <wps:txbx>
                        <w:txbxContent>
                          <w:p w14:paraId="04A08BA7" w14:textId="77777777" w:rsidR="000916FB" w:rsidRPr="006128CA" w:rsidRDefault="000916FB" w:rsidP="00816D0E">
                            <w:pPr>
                              <w:ind w:left="0"/>
                              <w:rPr>
                                <w:rFonts w:ascii="方正兰亭黑简体" w:eastAsia="方正兰亭黑简体"/>
                                <w:sz w:val="21"/>
                                <w:szCs w:val="21"/>
                              </w:rPr>
                            </w:pPr>
                            <w:r w:rsidRPr="006128CA">
                              <w:rPr>
                                <w:rFonts w:ascii="方正兰亭黑简体" w:eastAsia="方正兰亭黑简体" w:hint="eastAsia"/>
                                <w:sz w:val="21"/>
                                <w:szCs w:val="21"/>
                              </w:rPr>
                              <w:t>拥有</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40F618" id="文本框 119" o:spid="_x0000_s1043" type="#_x0000_t202" style="position:absolute;left:0;text-align:left;margin-left:275.25pt;margin-top:8.05pt;width:1in;height:30pt;z-index:2517299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" filled="f" stroked="f" strokeweight=".5pt">
                <v:textbox>
                  <w:txbxContent>
                    <w:p w14:paraId="04A08BA7" w14:textId="77777777" w:rsidR="000916FB" w:rsidRPr="006128CA" w:rsidRDefault="000916FB" w:rsidP="00816D0E">
                      <w:pPr>
                        <w:ind w:left="0"/>
                        <w:rPr>
                          <w:rFonts w:ascii="方正兰亭黑简体" w:eastAsia="方正兰亭黑简体"/>
                          <w:sz w:val="21"/>
                          <w:szCs w:val="21"/>
                        </w:rPr>
                      </w:pPr>
                      <w:r w:rsidRPr="006128CA">
                        <w:rPr>
                          <w:rFonts w:ascii="方正兰亭黑简体" w:eastAsia="方正兰亭黑简体" w:hint="eastAsia"/>
                          <w:sz w:val="21"/>
                          <w:szCs w:val="21"/>
                        </w:rPr>
                        <w:t>拥有</w:t>
                      </w:r>
                    </w:p>
                  </w:txbxContent>
                </v:textbox>
              </v:shape>
            </w:pict>
          </mc:Fallback>
        </mc:AlternateContent>
      </w:r>
      <w:r w:rsidRPr="006128CA">
        <w:rPr>
          <w:noProof/>
        </w:rPr>
        <mc:AlternateContent>
          <mc:Choice Requires="wps">
            <w:drawing>
              <wp:anchor distT="0" distB="0" distL="114300" distR="114300" simplePos="0" relativeHeight="251726848" behindDoc="0" locked="0" layoutInCell="1" allowOverlap="1" wp14:anchorId="08FFEB9E" wp14:editId="5CFEB2C3">
                <wp:simplePos x="0" y="0"/>
                <wp:positionH relativeFrom="column">
                  <wp:posOffset>2546985</wp:posOffset>
                </wp:positionH>
                <wp:positionV relativeFrom="paragraph">
                  <wp:posOffset>117475</wp:posOffset>
                </wp:positionV>
                <wp:extent cx="482600" cy="375920"/>
                <wp:effectExtent l="0" t="0" r="12700" b="24130"/>
                <wp:wrapNone/>
                <wp:docPr id="120" name="菱形 120"/>
                <wp:cNvGraphicFramePr/>
                <a:graphic xmlns:a="http://schemas.openxmlformats.org/drawingml/2006/main">
                  <a:graphicData uri="http://schemas.microsoft.com/office/word/2010/wordprocessingShape">
                    <wps:wsp>
                      <wps:cNvSpPr/>
                      <wps:spPr>
                        <a:xfrm>
                          <a:off x="0" y="0"/>
                          <a:ext cx="482600" cy="375920"/>
                        </a:xfrm>
                        <a:prstGeom prst="diamond">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2A909" id="菱形 120" o:spid="_x0000_s1026" type="#_x0000_t4" style="position:absolute;left:0;text-align:left;margin-left:200.55pt;margin-top:9.25pt;width:38pt;height:29.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" filled="f" strokecolor="black [3213]" strokeweight="1pt"/>
            </w:pict>
          </mc:Fallback>
        </mc:AlternateContent>
      </w:r>
      <w:r w:rsidRPr="006128CA">
        <w:rPr>
          <w:noProof/>
        </w:rPr>
        <mc:AlternateContent>
          <mc:Choice Requires="wps">
            <w:drawing>
              <wp:anchor distT="0" distB="0" distL="114300" distR="114300" simplePos="0" relativeHeight="251724800" behindDoc="0" locked="0" layoutInCell="1" allowOverlap="1" wp14:anchorId="321CBCAE" wp14:editId="137F30E3">
                <wp:simplePos x="0" y="0"/>
                <wp:positionH relativeFrom="column">
                  <wp:posOffset>1363345</wp:posOffset>
                </wp:positionH>
                <wp:positionV relativeFrom="paragraph">
                  <wp:posOffset>120650</wp:posOffset>
                </wp:positionV>
                <wp:extent cx="482600" cy="375920"/>
                <wp:effectExtent l="0" t="0" r="12700" b="24130"/>
                <wp:wrapNone/>
                <wp:docPr id="121" name="菱形 121"/>
                <wp:cNvGraphicFramePr/>
                <a:graphic xmlns:a="http://schemas.openxmlformats.org/drawingml/2006/main">
                  <a:graphicData uri="http://schemas.microsoft.com/office/word/2010/wordprocessingShape">
                    <wps:wsp>
                      <wps:cNvSpPr/>
                      <wps:spPr>
                        <a:xfrm>
                          <a:off x="0" y="0"/>
                          <a:ext cx="482600" cy="375920"/>
                        </a:xfrm>
                        <a:prstGeom prst="diamond">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D6323" id="菱形 121" o:spid="_x0000_s1026" type="#_x0000_t4" style="position:absolute;left:0;text-align:left;margin-left:107.35pt;margin-top:9.5pt;width:38pt;height:29.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" filled="f" strokecolor="black [3213]" strokeweight="1pt"/>
            </w:pict>
          </mc:Fallback>
        </mc:AlternateContent>
      </w:r>
      <w:r w:rsidRPr="006128CA">
        <w:rPr>
          <w:noProof/>
        </w:rPr>
        <mc:AlternateContent>
          <mc:Choice Requires="wps">
            <w:drawing>
              <wp:anchor distT="0" distB="0" distL="114300" distR="114300" simplePos="0" relativeHeight="251725824" behindDoc="0" locked="0" layoutInCell="1" allowOverlap="1" wp14:anchorId="1183277F" wp14:editId="6F8EDAFF">
                <wp:simplePos x="0" y="0"/>
                <wp:positionH relativeFrom="column">
                  <wp:posOffset>1387475</wp:posOffset>
                </wp:positionH>
                <wp:positionV relativeFrom="paragraph">
                  <wp:posOffset>105410</wp:posOffset>
                </wp:positionV>
                <wp:extent cx="914400" cy="38100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914400" cy="381000"/>
                        </a:xfrm>
                        <a:prstGeom prst="rect">
                          <a:avLst/>
                        </a:prstGeom>
                        <a:noFill/>
                        <a:ln w="6350">
                          <a:noFill/>
                        </a:ln>
                      </wps:spPr>
                      <wps:txbx>
                        <w:txbxContent>
                          <w:p w14:paraId="6CCD4C1B" w14:textId="77777777" w:rsidR="000916FB" w:rsidRPr="006128CA" w:rsidRDefault="000916FB" w:rsidP="00816D0E">
                            <w:pPr>
                              <w:ind w:left="0"/>
                              <w:rPr>
                                <w:rFonts w:ascii="方正兰亭黑简体" w:eastAsia="方正兰亭黑简体"/>
                                <w:sz w:val="21"/>
                                <w:szCs w:val="21"/>
                              </w:rPr>
                            </w:pPr>
                            <w:r w:rsidRPr="006128CA">
                              <w:rPr>
                                <w:rFonts w:ascii="方正兰亭黑简体" w:eastAsia="方正兰亭黑简体" w:hint="eastAsia"/>
                                <w:sz w:val="21"/>
                                <w:szCs w:val="21"/>
                              </w:rPr>
                              <w:t>拥有</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83277F" id="文本框 122" o:spid="_x0000_s1044" type="#_x0000_t202" style="position:absolute;left:0;text-align:left;margin-left:109.25pt;margin-top:8.3pt;width:1in;height:30pt;z-index:251725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" filled="f" stroked="f" strokeweight=".5pt">
                <v:textbox>
                  <w:txbxContent>
                    <w:p w14:paraId="6CCD4C1B" w14:textId="77777777" w:rsidR="000916FB" w:rsidRPr="006128CA" w:rsidRDefault="000916FB" w:rsidP="00816D0E">
                      <w:pPr>
                        <w:ind w:left="0"/>
                        <w:rPr>
                          <w:rFonts w:ascii="方正兰亭黑简体" w:eastAsia="方正兰亭黑简体"/>
                          <w:sz w:val="21"/>
                          <w:szCs w:val="21"/>
                        </w:rPr>
                      </w:pPr>
                      <w:r w:rsidRPr="006128CA">
                        <w:rPr>
                          <w:rFonts w:ascii="方正兰亭黑简体" w:eastAsia="方正兰亭黑简体" w:hint="eastAsia"/>
                          <w:sz w:val="21"/>
                          <w:szCs w:val="21"/>
                        </w:rPr>
                        <w:t>拥有</w:t>
                      </w:r>
                    </w:p>
                  </w:txbxContent>
                </v:textbox>
              </v:shape>
            </w:pict>
          </mc:Fallback>
        </mc:AlternateContent>
      </w:r>
    </w:p>
    <w:p w14:paraId="1240FA03" w14:textId="77777777" w:rsidR="00816D0E" w:rsidRDefault="00816D0E" w:rsidP="00A85E85">
      <w:pPr>
        <w:pStyle w:val="1e"/>
      </w:pPr>
      <w:r w:rsidRPr="00DF2AA0">
        <w:rPr>
          <w:noProof/>
        </w:rPr>
        <mc:AlternateContent>
          <mc:Choice Requires="wps">
            <w:drawing>
              <wp:anchor distT="0" distB="0" distL="114300" distR="114300" simplePos="0" relativeHeight="251778048" behindDoc="0" locked="0" layoutInCell="1" allowOverlap="1" wp14:anchorId="56745AC0" wp14:editId="75620E91">
                <wp:simplePos x="0" y="0"/>
                <wp:positionH relativeFrom="column">
                  <wp:posOffset>4795618</wp:posOffset>
                </wp:positionH>
                <wp:positionV relativeFrom="paragraph">
                  <wp:posOffset>141752</wp:posOffset>
                </wp:positionV>
                <wp:extent cx="482600" cy="594946"/>
                <wp:effectExtent l="0" t="0" r="0" b="0"/>
                <wp:wrapNone/>
                <wp:docPr id="128" name="文本框 128"/>
                <wp:cNvGraphicFramePr/>
                <a:graphic xmlns:a="http://schemas.openxmlformats.org/drawingml/2006/main">
                  <a:graphicData uri="http://schemas.microsoft.com/office/word/2010/wordprocessingShape">
                    <wps:wsp>
                      <wps:cNvSpPr txBox="1"/>
                      <wps:spPr>
                        <a:xfrm>
                          <a:off x="0" y="0"/>
                          <a:ext cx="482600" cy="594946"/>
                        </a:xfrm>
                        <a:prstGeom prst="rect">
                          <a:avLst/>
                        </a:prstGeom>
                        <a:noFill/>
                        <a:ln w="6350">
                          <a:noFill/>
                        </a:ln>
                      </wps:spPr>
                      <wps:txbx>
                        <w:txbxContent>
                          <w:p w14:paraId="27E94892"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保险项目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45AC0" id="文本框 128" o:spid="_x0000_s1045" type="#_x0000_t202" style="position:absolute;left:0;text-align:left;margin-left:377.6pt;margin-top:11.15pt;width:38pt;height:46.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" filled="f" stroked="f" strokeweight=".5pt">
                <v:textbox>
                  <w:txbxContent>
                    <w:p w14:paraId="27E94892"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保险项目</w:t>
                      </w:r>
                    </w:p>
                  </w:txbxContent>
                </v:textbox>
              </v:shape>
            </w:pict>
          </mc:Fallback>
        </mc:AlternateContent>
      </w:r>
    </w:p>
    <w:p w14:paraId="61C3F737" w14:textId="77777777" w:rsidR="00816D0E" w:rsidRDefault="00816D0E" w:rsidP="00A85E85">
      <w:pPr>
        <w:pStyle w:val="1e"/>
      </w:pPr>
      <w:r>
        <w:rPr>
          <w:noProof/>
        </w:rPr>
        <mc:AlternateContent>
          <mc:Choice Requires="wps">
            <w:drawing>
              <wp:anchor distT="0" distB="0" distL="114300" distR="114300" simplePos="0" relativeHeight="251749376" behindDoc="0" locked="0" layoutInCell="1" allowOverlap="1" wp14:anchorId="1857B51C" wp14:editId="77CBC391">
                <wp:simplePos x="0" y="0"/>
                <wp:positionH relativeFrom="column">
                  <wp:posOffset>2780030</wp:posOffset>
                </wp:positionH>
                <wp:positionV relativeFrom="paragraph">
                  <wp:posOffset>31115</wp:posOffset>
                </wp:positionV>
                <wp:extent cx="0" cy="1397000"/>
                <wp:effectExtent l="0" t="0" r="19050" b="12700"/>
                <wp:wrapNone/>
                <wp:docPr id="123" name="直接连接符 123"/>
                <wp:cNvGraphicFramePr/>
                <a:graphic xmlns:a="http://schemas.openxmlformats.org/drawingml/2006/main">
                  <a:graphicData uri="http://schemas.microsoft.com/office/word/2010/wordprocessingShape">
                    <wps:wsp>
                      <wps:cNvCnPr/>
                      <wps:spPr>
                        <a:xfrm flipH="1" flipV="1">
                          <a:off x="0" y="0"/>
                          <a:ext cx="0" cy="1397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83DF39" id="直接连接符 123" o:spid="_x0000_s1026" style="position:absolute;left:0;text-align:lef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9pt,2.45pt" to="218.9pt,1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" strokecolor="black [3213]" strokeweight="1pt"/>
            </w:pict>
          </mc:Fallback>
        </mc:AlternateContent>
      </w:r>
      <w:r>
        <w:rPr>
          <w:noProof/>
        </w:rPr>
        <mc:AlternateContent>
          <mc:Choice Requires="wps">
            <w:drawing>
              <wp:anchor distT="0" distB="0" distL="114300" distR="114300" simplePos="0" relativeHeight="251810816" behindDoc="0" locked="0" layoutInCell="1" allowOverlap="1" wp14:anchorId="5F1A8E0E" wp14:editId="18C89D02">
                <wp:simplePos x="0" y="0"/>
                <wp:positionH relativeFrom="column">
                  <wp:posOffset>3521710</wp:posOffset>
                </wp:positionH>
                <wp:positionV relativeFrom="paragraph">
                  <wp:posOffset>26035</wp:posOffset>
                </wp:positionV>
                <wp:extent cx="914400" cy="381000"/>
                <wp:effectExtent l="0" t="0" r="0" b="0"/>
                <wp:wrapNone/>
                <wp:docPr id="160" name="文本框 160"/>
                <wp:cNvGraphicFramePr/>
                <a:graphic xmlns:a="http://schemas.openxmlformats.org/drawingml/2006/main">
                  <a:graphicData uri="http://schemas.microsoft.com/office/word/2010/wordprocessingShape">
                    <wps:wsp>
                      <wps:cNvSpPr txBox="1"/>
                      <wps:spPr>
                        <a:xfrm>
                          <a:off x="0" y="0"/>
                          <a:ext cx="914400" cy="381000"/>
                        </a:xfrm>
                        <a:prstGeom prst="rect">
                          <a:avLst/>
                        </a:prstGeom>
                        <a:noFill/>
                        <a:ln w="6350">
                          <a:noFill/>
                        </a:ln>
                      </wps:spPr>
                      <wps:txbx>
                        <w:txbxContent>
                          <w:p w14:paraId="61758010"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sz w:val="21"/>
                                <w:szCs w:val="21"/>
                              </w:rPr>
                              <w:t>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1A8E0E" id="文本框 160" o:spid="_x0000_s1046" type="#_x0000_t202" style="position:absolute;left:0;text-align:left;margin-left:277.3pt;margin-top:2.05pt;width:1in;height:30pt;z-index:251810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" filled="f" stroked="f" strokeweight=".5pt">
                <v:textbox>
                  <w:txbxContent>
                    <w:p w14:paraId="61758010"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sz w:val="21"/>
                          <w:szCs w:val="21"/>
                        </w:rPr>
                        <w:t>M</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633C1B1C" wp14:editId="13E8E2A8">
                <wp:simplePos x="0" y="0"/>
                <wp:positionH relativeFrom="column">
                  <wp:posOffset>2449830</wp:posOffset>
                </wp:positionH>
                <wp:positionV relativeFrom="paragraph">
                  <wp:posOffset>92075</wp:posOffset>
                </wp:positionV>
                <wp:extent cx="914400" cy="381000"/>
                <wp:effectExtent l="0" t="0" r="0" b="0"/>
                <wp:wrapNone/>
                <wp:docPr id="159" name="文本框 159"/>
                <wp:cNvGraphicFramePr/>
                <a:graphic xmlns:a="http://schemas.openxmlformats.org/drawingml/2006/main">
                  <a:graphicData uri="http://schemas.microsoft.com/office/word/2010/wordprocessingShape">
                    <wps:wsp>
                      <wps:cNvSpPr txBox="1"/>
                      <wps:spPr>
                        <a:xfrm>
                          <a:off x="0" y="0"/>
                          <a:ext cx="914400" cy="381000"/>
                        </a:xfrm>
                        <a:prstGeom prst="rect">
                          <a:avLst/>
                        </a:prstGeom>
                        <a:noFill/>
                        <a:ln w="6350">
                          <a:noFill/>
                        </a:ln>
                      </wps:spPr>
                      <wps:txbx>
                        <w:txbxContent>
                          <w:p w14:paraId="79EA82E5"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sz w:val="21"/>
                                <w:szCs w:val="21"/>
                              </w:rPr>
                              <w:t>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3C1B1C" id="文本框 159" o:spid="_x0000_s1047" type="#_x0000_t202" style="position:absolute;left:0;text-align:left;margin-left:192.9pt;margin-top:7.25pt;width:1in;height:30pt;z-index:251809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" filled="f" stroked="f" strokeweight=".5pt">
                <v:textbox>
                  <w:txbxContent>
                    <w:p w14:paraId="79EA82E5"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sz w:val="21"/>
                          <w:szCs w:val="21"/>
                        </w:rPr>
                        <w:t>M</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684C0691" wp14:editId="47A4EA14">
                <wp:simplePos x="0" y="0"/>
                <wp:positionH relativeFrom="column">
                  <wp:posOffset>1316990</wp:posOffset>
                </wp:positionH>
                <wp:positionV relativeFrom="paragraph">
                  <wp:posOffset>26035</wp:posOffset>
                </wp:positionV>
                <wp:extent cx="914400" cy="381000"/>
                <wp:effectExtent l="0" t="0" r="0" b="0"/>
                <wp:wrapNone/>
                <wp:docPr id="156" name="文本框 156"/>
                <wp:cNvGraphicFramePr/>
                <a:graphic xmlns:a="http://schemas.openxmlformats.org/drawingml/2006/main">
                  <a:graphicData uri="http://schemas.microsoft.com/office/word/2010/wordprocessingShape">
                    <wps:wsp>
                      <wps:cNvSpPr txBox="1"/>
                      <wps:spPr>
                        <a:xfrm>
                          <a:off x="0" y="0"/>
                          <a:ext cx="914400" cy="381000"/>
                        </a:xfrm>
                        <a:prstGeom prst="rect">
                          <a:avLst/>
                        </a:prstGeom>
                        <a:noFill/>
                        <a:ln w="6350">
                          <a:noFill/>
                        </a:ln>
                      </wps:spPr>
                      <wps:txbx>
                        <w:txbxContent>
                          <w:p w14:paraId="58A08821"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sz w:val="21"/>
                                <w:szCs w:val="21"/>
                              </w:rPr>
                              <w:t>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C0691" id="文本框 156" o:spid="_x0000_s1048" type="#_x0000_t202" style="position:absolute;left:0;text-align:left;margin-left:103.7pt;margin-top:2.05pt;width:1in;height:30pt;z-index:251806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" filled="f" stroked="f" strokeweight=".5pt">
                <v:textbox>
                  <w:txbxContent>
                    <w:p w14:paraId="58A08821"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sz w:val="21"/>
                          <w:szCs w:val="21"/>
                        </w:rPr>
                        <w:t>M</w:t>
                      </w:r>
                    </w:p>
                  </w:txbxContent>
                </v:textbox>
              </v:shape>
            </w:pict>
          </mc:Fallback>
        </mc:AlternateContent>
      </w:r>
      <w:r w:rsidRPr="00DF2AA0">
        <w:rPr>
          <w:noProof/>
        </w:rPr>
        <mc:AlternateContent>
          <mc:Choice Requires="wps">
            <w:drawing>
              <wp:anchor distT="0" distB="0" distL="114300" distR="114300" simplePos="0" relativeHeight="251771904" behindDoc="0" locked="0" layoutInCell="1" allowOverlap="1" wp14:anchorId="1CB4CF58" wp14:editId="5F8320C8">
                <wp:simplePos x="0" y="0"/>
                <wp:positionH relativeFrom="column">
                  <wp:posOffset>4720590</wp:posOffset>
                </wp:positionH>
                <wp:positionV relativeFrom="paragraph">
                  <wp:posOffset>51435</wp:posOffset>
                </wp:positionV>
                <wp:extent cx="640080" cy="421640"/>
                <wp:effectExtent l="0" t="0" r="26670" b="16510"/>
                <wp:wrapNone/>
                <wp:docPr id="124" name="椭圆 124"/>
                <wp:cNvGraphicFramePr/>
                <a:graphic xmlns:a="http://schemas.openxmlformats.org/drawingml/2006/main">
                  <a:graphicData uri="http://schemas.microsoft.com/office/word/2010/wordprocessingShape">
                    <wps:wsp>
                      <wps:cNvSpPr/>
                      <wps:spPr>
                        <a:xfrm>
                          <a:off x="0" y="0"/>
                          <a:ext cx="64008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AAEAF0" id="椭圆 124" o:spid="_x0000_s1026" style="position:absolute;left:0;text-align:left;margin-left:371.7pt;margin-top:4.05pt;width:50.4pt;height:33.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" filled="f" strokecolor="black [3213]" strokeweight="1pt"/>
            </w:pict>
          </mc:Fallback>
        </mc:AlternateContent>
      </w:r>
      <w:r>
        <w:rPr>
          <w:noProof/>
        </w:rPr>
        <mc:AlternateContent>
          <mc:Choice Requires="wps">
            <w:drawing>
              <wp:anchor distT="0" distB="0" distL="114300" distR="114300" simplePos="0" relativeHeight="251748352" behindDoc="0" locked="0" layoutInCell="1" allowOverlap="1" wp14:anchorId="448D933D" wp14:editId="06566B4C">
                <wp:simplePos x="0" y="0"/>
                <wp:positionH relativeFrom="column">
                  <wp:posOffset>3699510</wp:posOffset>
                </wp:positionH>
                <wp:positionV relativeFrom="paragraph">
                  <wp:posOffset>31115</wp:posOffset>
                </wp:positionV>
                <wp:extent cx="355600" cy="320040"/>
                <wp:effectExtent l="0" t="0" r="25400" b="22860"/>
                <wp:wrapNone/>
                <wp:docPr id="125" name="直接连接符 125"/>
                <wp:cNvGraphicFramePr/>
                <a:graphic xmlns:a="http://schemas.openxmlformats.org/drawingml/2006/main">
                  <a:graphicData uri="http://schemas.microsoft.com/office/word/2010/wordprocessingShape">
                    <wps:wsp>
                      <wps:cNvCnPr/>
                      <wps:spPr>
                        <a:xfrm flipH="1" flipV="1">
                          <a:off x="0" y="0"/>
                          <a:ext cx="355600" cy="3200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ECD622" id="直接连接符 125" o:spid="_x0000_s1026" style="position:absolute;left:0;text-align:lef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3pt,2.45pt" to="319.3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" strokecolor="black [3213]" strokeweight="1pt"/>
            </w:pict>
          </mc:Fallback>
        </mc:AlternateContent>
      </w:r>
      <w:r>
        <w:rPr>
          <w:noProof/>
        </w:rPr>
        <mc:AlternateContent>
          <mc:Choice Requires="wps">
            <w:drawing>
              <wp:anchor distT="0" distB="0" distL="114300" distR="114300" simplePos="0" relativeHeight="251750400" behindDoc="0" locked="0" layoutInCell="1" allowOverlap="1" wp14:anchorId="3C5EF7CF" wp14:editId="225598B1">
                <wp:simplePos x="0" y="0"/>
                <wp:positionH relativeFrom="column">
                  <wp:posOffset>1611630</wp:posOffset>
                </wp:positionH>
                <wp:positionV relativeFrom="paragraph">
                  <wp:posOffset>51435</wp:posOffset>
                </wp:positionV>
                <wp:extent cx="0" cy="299720"/>
                <wp:effectExtent l="0" t="0" r="19050" b="24130"/>
                <wp:wrapNone/>
                <wp:docPr id="126" name="直接连接符 126"/>
                <wp:cNvGraphicFramePr/>
                <a:graphic xmlns:a="http://schemas.openxmlformats.org/drawingml/2006/main">
                  <a:graphicData uri="http://schemas.microsoft.com/office/word/2010/wordprocessingShape">
                    <wps:wsp>
                      <wps:cNvCnPr/>
                      <wps:spPr>
                        <a:xfrm flipH="1">
                          <a:off x="0" y="0"/>
                          <a:ext cx="0" cy="2997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3B66CB" id="直接连接符 126" o:spid="_x0000_s1026" style="position:absolute;left:0;text-align:lef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4.05pt" to="126.9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" strokecolor="black [3213]" strokeweight="1pt"/>
            </w:pict>
          </mc:Fallback>
        </mc:AlternateContent>
      </w:r>
    </w:p>
    <w:p w14:paraId="35EFE6AD" w14:textId="77777777" w:rsidR="00816D0E" w:rsidRDefault="00816D0E" w:rsidP="00A85E85">
      <w:pPr>
        <w:pStyle w:val="1e"/>
      </w:pPr>
      <w:r>
        <w:rPr>
          <w:noProof/>
        </w:rPr>
        <mc:AlternateContent>
          <mc:Choice Requires="wps">
            <w:drawing>
              <wp:anchor distT="0" distB="0" distL="114300" distR="114300" simplePos="0" relativeHeight="251783168" behindDoc="0" locked="0" layoutInCell="1" allowOverlap="1" wp14:anchorId="48CF85A2" wp14:editId="5C466EB1">
                <wp:simplePos x="0" y="0"/>
                <wp:positionH relativeFrom="column">
                  <wp:posOffset>4324350</wp:posOffset>
                </wp:positionH>
                <wp:positionV relativeFrom="paragraph">
                  <wp:posOffset>210820</wp:posOffset>
                </wp:positionV>
                <wp:extent cx="513080" cy="441960"/>
                <wp:effectExtent l="0" t="0" r="20320" b="34290"/>
                <wp:wrapNone/>
                <wp:docPr id="133" name="直接连接符 133"/>
                <wp:cNvGraphicFramePr/>
                <a:graphic xmlns:a="http://schemas.openxmlformats.org/drawingml/2006/main">
                  <a:graphicData uri="http://schemas.microsoft.com/office/word/2010/wordprocessingShape">
                    <wps:wsp>
                      <wps:cNvCnPr/>
                      <wps:spPr>
                        <a:xfrm>
                          <a:off x="0" y="0"/>
                          <a:ext cx="513080" cy="44196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109E32" id="直接连接符 133"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16.6pt" to="380.9pt,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" strokecolor="black [3213]" strokeweight="1pt"/>
            </w:pict>
          </mc:Fallback>
        </mc:AlternateContent>
      </w:r>
      <w:r>
        <w:rPr>
          <w:noProof/>
        </w:rPr>
        <mc:AlternateContent>
          <mc:Choice Requires="wps">
            <w:drawing>
              <wp:anchor distT="0" distB="0" distL="114300" distR="114300" simplePos="0" relativeHeight="251784192" behindDoc="0" locked="0" layoutInCell="1" allowOverlap="1" wp14:anchorId="15116A26" wp14:editId="5821F238">
                <wp:simplePos x="0" y="0"/>
                <wp:positionH relativeFrom="column">
                  <wp:posOffset>4324350</wp:posOffset>
                </wp:positionH>
                <wp:positionV relativeFrom="paragraph">
                  <wp:posOffset>17780</wp:posOffset>
                </wp:positionV>
                <wp:extent cx="416560" cy="162560"/>
                <wp:effectExtent l="0" t="0" r="21590" b="27940"/>
                <wp:wrapNone/>
                <wp:docPr id="134" name="直接连接符 134"/>
                <wp:cNvGraphicFramePr/>
                <a:graphic xmlns:a="http://schemas.openxmlformats.org/drawingml/2006/main">
                  <a:graphicData uri="http://schemas.microsoft.com/office/word/2010/wordprocessingShape">
                    <wps:wsp>
                      <wps:cNvCnPr/>
                      <wps:spPr>
                        <a:xfrm flipV="1">
                          <a:off x="0" y="0"/>
                          <a:ext cx="416560" cy="16256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72F956" id="直接连接符 134" o:spid="_x0000_s1026" style="position:absolute;left:0;text-align:left;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1.4pt" to="373.3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" strokecolor="black [3213]" strokeweight="1pt"/>
            </w:pict>
          </mc:Fallback>
        </mc:AlternateContent>
      </w:r>
      <w:r w:rsidRPr="00DE3382">
        <w:rPr>
          <w:noProof/>
        </w:rPr>
        <mc:AlternateContent>
          <mc:Choice Requires="wps">
            <w:drawing>
              <wp:anchor distT="0" distB="0" distL="114300" distR="114300" simplePos="0" relativeHeight="251721728" behindDoc="0" locked="0" layoutInCell="1" allowOverlap="1" wp14:anchorId="295633F3" wp14:editId="6B13B071">
                <wp:simplePos x="0" y="0"/>
                <wp:positionH relativeFrom="column">
                  <wp:posOffset>3815715</wp:posOffset>
                </wp:positionH>
                <wp:positionV relativeFrom="paragraph">
                  <wp:posOffset>41275</wp:posOffset>
                </wp:positionV>
                <wp:extent cx="914400" cy="375920"/>
                <wp:effectExtent l="0" t="0" r="0" b="5080"/>
                <wp:wrapNone/>
                <wp:docPr id="127" name="文本框 127"/>
                <wp:cNvGraphicFramePr/>
                <a:graphic xmlns:a="http://schemas.openxmlformats.org/drawingml/2006/main">
                  <a:graphicData uri="http://schemas.microsoft.com/office/word/2010/wordprocessingShape">
                    <wps:wsp>
                      <wps:cNvSpPr txBox="1"/>
                      <wps:spPr>
                        <a:xfrm>
                          <a:off x="0" y="0"/>
                          <a:ext cx="914400" cy="375920"/>
                        </a:xfrm>
                        <a:prstGeom prst="rect">
                          <a:avLst/>
                        </a:prstGeom>
                        <a:noFill/>
                        <a:ln w="6350">
                          <a:noFill/>
                        </a:ln>
                      </wps:spPr>
                      <wps:txbx>
                        <w:txbxContent>
                          <w:p w14:paraId="29462606" w14:textId="77777777" w:rsidR="000916FB" w:rsidRPr="006128CA" w:rsidRDefault="000916FB" w:rsidP="00816D0E">
                            <w:pPr>
                              <w:ind w:left="0"/>
                              <w:rPr>
                                <w:rFonts w:ascii="方正兰亭黑简体" w:eastAsia="方正兰亭黑简体"/>
                                <w:sz w:val="21"/>
                                <w:szCs w:val="21"/>
                              </w:rPr>
                            </w:pPr>
                            <w:r w:rsidRPr="006128CA">
                              <w:rPr>
                                <w:rFonts w:ascii="方正兰亭黑简体" w:eastAsia="方正兰亭黑简体" w:hint="eastAsia"/>
                                <w:sz w:val="21"/>
                                <w:szCs w:val="21"/>
                              </w:rPr>
                              <w:t>保险</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633F3" id="文本框 127" o:spid="_x0000_s1049" type="#_x0000_t202" style="position:absolute;left:0;text-align:left;margin-left:300.45pt;margin-top:3.25pt;width:1in;height:29.6pt;z-index:251721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" filled="f" stroked="f" strokeweight=".5pt">
                <v:textbox>
                  <w:txbxContent>
                    <w:p w14:paraId="29462606" w14:textId="77777777" w:rsidR="000916FB" w:rsidRPr="006128CA" w:rsidRDefault="000916FB" w:rsidP="00816D0E">
                      <w:pPr>
                        <w:ind w:left="0"/>
                        <w:rPr>
                          <w:rFonts w:ascii="方正兰亭黑简体" w:eastAsia="方正兰亭黑简体"/>
                          <w:sz w:val="21"/>
                          <w:szCs w:val="21"/>
                        </w:rPr>
                      </w:pPr>
                      <w:r w:rsidRPr="006128CA">
                        <w:rPr>
                          <w:rFonts w:ascii="方正兰亭黑简体" w:eastAsia="方正兰亭黑简体" w:hint="eastAsia"/>
                          <w:sz w:val="21"/>
                          <w:szCs w:val="21"/>
                        </w:rPr>
                        <w:t>保险</w:t>
                      </w:r>
                    </w:p>
                  </w:txbxContent>
                </v:textbox>
              </v:shape>
            </w:pict>
          </mc:Fallback>
        </mc:AlternateContent>
      </w:r>
      <w:r w:rsidRPr="00DE3382">
        <w:rPr>
          <w:noProof/>
        </w:rPr>
        <mc:AlternateContent>
          <mc:Choice Requires="wps">
            <w:drawing>
              <wp:anchor distT="0" distB="0" distL="114300" distR="114300" simplePos="0" relativeHeight="251720704" behindDoc="0" locked="0" layoutInCell="1" allowOverlap="1" wp14:anchorId="6D64BD9C" wp14:editId="4CCAEC80">
                <wp:simplePos x="0" y="0"/>
                <wp:positionH relativeFrom="column">
                  <wp:posOffset>3756025</wp:posOffset>
                </wp:positionH>
                <wp:positionV relativeFrom="paragraph">
                  <wp:posOffset>122555</wp:posOffset>
                </wp:positionV>
                <wp:extent cx="568960" cy="213360"/>
                <wp:effectExtent l="0" t="0" r="21590" b="15240"/>
                <wp:wrapNone/>
                <wp:docPr id="129" name="矩形 129"/>
                <wp:cNvGraphicFramePr/>
                <a:graphic xmlns:a="http://schemas.openxmlformats.org/drawingml/2006/main">
                  <a:graphicData uri="http://schemas.microsoft.com/office/word/2010/wordprocessingShape">
                    <wps:wsp>
                      <wps:cNvSpPr/>
                      <wps:spPr>
                        <a:xfrm>
                          <a:off x="0" y="0"/>
                          <a:ext cx="568960" cy="21336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6952D" id="矩形 129" o:spid="_x0000_s1026" style="position:absolute;left:0;text-align:left;margin-left:295.75pt;margin-top:9.65pt;width:44.8pt;height:16.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" filled="f" strokecolor="black [3213]" strokeweight="1pt"/>
            </w:pict>
          </mc:Fallback>
        </mc:AlternateContent>
      </w:r>
      <w:r w:rsidRPr="00DE3382">
        <w:rPr>
          <w:noProof/>
        </w:rPr>
        <mc:AlternateContent>
          <mc:Choice Requires="wps">
            <w:drawing>
              <wp:anchor distT="0" distB="0" distL="114300" distR="114300" simplePos="0" relativeHeight="251716608" behindDoc="0" locked="0" layoutInCell="1" allowOverlap="1" wp14:anchorId="1FDFDAD2" wp14:editId="69DA687A">
                <wp:simplePos x="0" y="0"/>
                <wp:positionH relativeFrom="column">
                  <wp:posOffset>1174750</wp:posOffset>
                </wp:positionH>
                <wp:positionV relativeFrom="paragraph">
                  <wp:posOffset>124460</wp:posOffset>
                </wp:positionV>
                <wp:extent cx="792480" cy="213360"/>
                <wp:effectExtent l="0" t="0" r="26670" b="15240"/>
                <wp:wrapNone/>
                <wp:docPr id="130" name="矩形 130"/>
                <wp:cNvGraphicFramePr/>
                <a:graphic xmlns:a="http://schemas.openxmlformats.org/drawingml/2006/main">
                  <a:graphicData uri="http://schemas.microsoft.com/office/word/2010/wordprocessingShape">
                    <wps:wsp>
                      <wps:cNvSpPr/>
                      <wps:spPr>
                        <a:xfrm>
                          <a:off x="0" y="0"/>
                          <a:ext cx="792480" cy="21336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04242" id="矩形 130" o:spid="_x0000_s1026" style="position:absolute;left:0;text-align:left;margin-left:92.5pt;margin-top:9.8pt;width:62.4pt;height:16.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" filled="f" strokecolor="black [3213]" strokeweight="1pt"/>
            </w:pict>
          </mc:Fallback>
        </mc:AlternateContent>
      </w:r>
      <w:r w:rsidRPr="00DE3382">
        <w:rPr>
          <w:noProof/>
        </w:rPr>
        <mc:AlternateContent>
          <mc:Choice Requires="wps">
            <w:drawing>
              <wp:anchor distT="0" distB="0" distL="114300" distR="114300" simplePos="0" relativeHeight="251717632" behindDoc="0" locked="0" layoutInCell="1" allowOverlap="1" wp14:anchorId="7AE70761" wp14:editId="0C130622">
                <wp:simplePos x="0" y="0"/>
                <wp:positionH relativeFrom="column">
                  <wp:posOffset>1237615</wp:posOffset>
                </wp:positionH>
                <wp:positionV relativeFrom="paragraph">
                  <wp:posOffset>44450</wp:posOffset>
                </wp:positionV>
                <wp:extent cx="914400" cy="375920"/>
                <wp:effectExtent l="0" t="0" r="0" b="5080"/>
                <wp:wrapNone/>
                <wp:docPr id="131" name="文本框 131"/>
                <wp:cNvGraphicFramePr/>
                <a:graphic xmlns:a="http://schemas.openxmlformats.org/drawingml/2006/main">
                  <a:graphicData uri="http://schemas.microsoft.com/office/word/2010/wordprocessingShape">
                    <wps:wsp>
                      <wps:cNvSpPr txBox="1"/>
                      <wps:spPr>
                        <a:xfrm>
                          <a:off x="0" y="0"/>
                          <a:ext cx="914400" cy="375920"/>
                        </a:xfrm>
                        <a:prstGeom prst="rect">
                          <a:avLst/>
                        </a:prstGeom>
                        <a:noFill/>
                        <a:ln w="6350">
                          <a:noFill/>
                        </a:ln>
                      </wps:spPr>
                      <wps:txbx>
                        <w:txbxContent>
                          <w:p w14:paraId="01D433DA" w14:textId="77777777" w:rsidR="000916FB" w:rsidRPr="006128CA" w:rsidRDefault="000916FB" w:rsidP="00816D0E">
                            <w:pPr>
                              <w:ind w:left="0"/>
                              <w:rPr>
                                <w:rFonts w:ascii="方正兰亭黑简体" w:eastAsia="方正兰亭黑简体"/>
                                <w:sz w:val="21"/>
                                <w:szCs w:val="21"/>
                              </w:rPr>
                            </w:pPr>
                            <w:r w:rsidRPr="006128CA">
                              <w:rPr>
                                <w:rFonts w:ascii="方正兰亭黑简体" w:eastAsia="方正兰亭黑简体" w:hint="eastAsia"/>
                                <w:sz w:val="21"/>
                                <w:szCs w:val="21"/>
                              </w:rPr>
                              <w:t>理财产品</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E70761" id="文本框 131" o:spid="_x0000_s1050" type="#_x0000_t202" style="position:absolute;left:0;text-align:left;margin-left:97.45pt;margin-top:3.5pt;width:1in;height:29.6pt;z-index:251717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" filled="f" stroked="f" strokeweight=".5pt">
                <v:textbox>
                  <w:txbxContent>
                    <w:p w14:paraId="01D433DA" w14:textId="77777777" w:rsidR="000916FB" w:rsidRPr="006128CA" w:rsidRDefault="000916FB" w:rsidP="00816D0E">
                      <w:pPr>
                        <w:ind w:left="0"/>
                        <w:rPr>
                          <w:rFonts w:ascii="方正兰亭黑简体" w:eastAsia="方正兰亭黑简体"/>
                          <w:sz w:val="21"/>
                          <w:szCs w:val="21"/>
                        </w:rPr>
                      </w:pPr>
                      <w:r w:rsidRPr="006128CA">
                        <w:rPr>
                          <w:rFonts w:ascii="方正兰亭黑简体" w:eastAsia="方正兰亭黑简体" w:hint="eastAsia"/>
                          <w:sz w:val="21"/>
                          <w:szCs w:val="21"/>
                        </w:rPr>
                        <w:t>理财产品</w:t>
                      </w:r>
                    </w:p>
                  </w:txbxContent>
                </v:textbox>
              </v:shape>
            </w:pict>
          </mc:Fallback>
        </mc:AlternateContent>
      </w:r>
    </w:p>
    <w:p w14:paraId="4F7151B0" w14:textId="5A0786B4" w:rsidR="00816D0E" w:rsidRDefault="004A5B61" w:rsidP="00A85E85">
      <w:pPr>
        <w:pStyle w:val="1e"/>
      </w:pPr>
      <w:r w:rsidRPr="00DF2AA0">
        <w:rPr>
          <w:noProof/>
        </w:rPr>
        <mc:AlternateContent>
          <mc:Choice Requires="wps">
            <w:drawing>
              <wp:anchor distT="0" distB="0" distL="114300" distR="114300" simplePos="0" relativeHeight="251772928" behindDoc="0" locked="0" layoutInCell="1" allowOverlap="1" wp14:anchorId="7B5A03BB" wp14:editId="09CCDC6A">
                <wp:simplePos x="0" y="0"/>
                <wp:positionH relativeFrom="column">
                  <wp:posOffset>3075256</wp:posOffset>
                </wp:positionH>
                <wp:positionV relativeFrom="paragraph">
                  <wp:posOffset>213213</wp:posOffset>
                </wp:positionV>
                <wp:extent cx="482600" cy="606670"/>
                <wp:effectExtent l="0" t="0" r="0" b="3175"/>
                <wp:wrapNone/>
                <wp:docPr id="145" name="文本框 145"/>
                <wp:cNvGraphicFramePr/>
                <a:graphic xmlns:a="http://schemas.openxmlformats.org/drawingml/2006/main">
                  <a:graphicData uri="http://schemas.microsoft.com/office/word/2010/wordprocessingShape">
                    <wps:wsp>
                      <wps:cNvSpPr txBox="1"/>
                      <wps:spPr>
                        <a:xfrm>
                          <a:off x="0" y="0"/>
                          <a:ext cx="482600" cy="606670"/>
                        </a:xfrm>
                        <a:prstGeom prst="rect">
                          <a:avLst/>
                        </a:prstGeom>
                        <a:noFill/>
                        <a:ln w="6350">
                          <a:noFill/>
                        </a:ln>
                      </wps:spPr>
                      <wps:txbx>
                        <w:txbxContent>
                          <w:p w14:paraId="72D997F9"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保险编号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A03BB" id="文本框 145" o:spid="_x0000_s1051" type="#_x0000_t202" style="position:absolute;left:0;text-align:left;margin-left:242.15pt;margin-top:16.8pt;width:38pt;height:47.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" filled="f" stroked="f" strokeweight=".5pt">
                <v:textbox>
                  <w:txbxContent>
                    <w:p w14:paraId="72D997F9"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保险编号</w:t>
                      </w:r>
                    </w:p>
                  </w:txbxContent>
                </v:textbox>
              </v:shape>
            </w:pict>
          </mc:Fallback>
        </mc:AlternateContent>
      </w:r>
      <w:r w:rsidRPr="00DF2AA0">
        <w:rPr>
          <w:noProof/>
        </w:rPr>
        <mc:AlternateContent>
          <mc:Choice Requires="wps">
            <w:drawing>
              <wp:anchor distT="0" distB="0" distL="114300" distR="114300" simplePos="0" relativeHeight="251773952" behindDoc="0" locked="0" layoutInCell="1" allowOverlap="1" wp14:anchorId="579BCC48" wp14:editId="7B711BB5">
                <wp:simplePos x="0" y="0"/>
                <wp:positionH relativeFrom="column">
                  <wp:posOffset>3942764</wp:posOffset>
                </wp:positionH>
                <wp:positionV relativeFrom="paragraph">
                  <wp:posOffset>213212</wp:posOffset>
                </wp:positionV>
                <wp:extent cx="482600" cy="556847"/>
                <wp:effectExtent l="0" t="0" r="0" b="0"/>
                <wp:wrapNone/>
                <wp:docPr id="144" name="文本框 144"/>
                <wp:cNvGraphicFramePr/>
                <a:graphic xmlns:a="http://schemas.openxmlformats.org/drawingml/2006/main">
                  <a:graphicData uri="http://schemas.microsoft.com/office/word/2010/wordprocessingShape">
                    <wps:wsp>
                      <wps:cNvSpPr txBox="1"/>
                      <wps:spPr>
                        <a:xfrm>
                          <a:off x="0" y="0"/>
                          <a:ext cx="482600" cy="556847"/>
                        </a:xfrm>
                        <a:prstGeom prst="rect">
                          <a:avLst/>
                        </a:prstGeom>
                        <a:noFill/>
                        <a:ln w="6350">
                          <a:noFill/>
                        </a:ln>
                      </wps:spPr>
                      <wps:txbx>
                        <w:txbxContent>
                          <w:p w14:paraId="45C28290"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保险名称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BCC48" id="文本框 144" o:spid="_x0000_s1052" type="#_x0000_t202" style="position:absolute;left:0;text-align:left;margin-left:310.45pt;margin-top:16.8pt;width:38pt;height:43.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" filled="f" stroked="f" strokeweight=".5pt">
                <v:textbox>
                  <w:txbxContent>
                    <w:p w14:paraId="45C28290"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保险名称</w:t>
                      </w:r>
                    </w:p>
                  </w:txbxContent>
                </v:textbox>
              </v:shape>
            </w:pict>
          </mc:Fallback>
        </mc:AlternateContent>
      </w:r>
      <w:r w:rsidRPr="00DF2AA0">
        <w:rPr>
          <w:noProof/>
        </w:rPr>
        <mc:AlternateContent>
          <mc:Choice Requires="wps">
            <w:drawing>
              <wp:anchor distT="0" distB="0" distL="114300" distR="114300" simplePos="0" relativeHeight="251774976" behindDoc="0" locked="0" layoutInCell="1" allowOverlap="1" wp14:anchorId="2113089D" wp14:editId="64219B63">
                <wp:simplePos x="0" y="0"/>
                <wp:positionH relativeFrom="column">
                  <wp:posOffset>4877679</wp:posOffset>
                </wp:positionH>
                <wp:positionV relativeFrom="paragraph">
                  <wp:posOffset>213212</wp:posOffset>
                </wp:positionV>
                <wp:extent cx="482600" cy="633047"/>
                <wp:effectExtent l="0" t="0" r="0" b="0"/>
                <wp:wrapNone/>
                <wp:docPr id="143" name="文本框 143"/>
                <wp:cNvGraphicFramePr/>
                <a:graphic xmlns:a="http://schemas.openxmlformats.org/drawingml/2006/main">
                  <a:graphicData uri="http://schemas.microsoft.com/office/word/2010/wordprocessingShape">
                    <wps:wsp>
                      <wps:cNvSpPr txBox="1"/>
                      <wps:spPr>
                        <a:xfrm>
                          <a:off x="0" y="0"/>
                          <a:ext cx="482600" cy="633047"/>
                        </a:xfrm>
                        <a:prstGeom prst="rect">
                          <a:avLst/>
                        </a:prstGeom>
                        <a:noFill/>
                        <a:ln w="6350">
                          <a:noFill/>
                        </a:ln>
                      </wps:spPr>
                      <wps:txbx>
                        <w:txbxContent>
                          <w:p w14:paraId="5BE48B25"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保险金额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3089D" id="文本框 143" o:spid="_x0000_s1053" type="#_x0000_t202" style="position:absolute;left:0;text-align:left;margin-left:384.05pt;margin-top:16.8pt;width:38pt;height:49.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" filled="f" stroked="f" strokeweight=".5pt">
                <v:textbox>
                  <w:txbxContent>
                    <w:p w14:paraId="5BE48B25"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保险金额</w:t>
                      </w:r>
                    </w:p>
                  </w:txbxContent>
                </v:textbox>
              </v:shape>
            </w:pict>
          </mc:Fallback>
        </mc:AlternateContent>
      </w:r>
      <w:r w:rsidR="00816D0E">
        <w:rPr>
          <w:noProof/>
        </w:rPr>
        <mc:AlternateContent>
          <mc:Choice Requires="wps">
            <w:drawing>
              <wp:anchor distT="0" distB="0" distL="114300" distR="114300" simplePos="0" relativeHeight="251782144" behindDoc="0" locked="0" layoutInCell="1" allowOverlap="1" wp14:anchorId="50DEFD6C" wp14:editId="15AD057C">
                <wp:simplePos x="0" y="0"/>
                <wp:positionH relativeFrom="column">
                  <wp:posOffset>4268470</wp:posOffset>
                </wp:positionH>
                <wp:positionV relativeFrom="paragraph">
                  <wp:posOffset>106680</wp:posOffset>
                </wp:positionV>
                <wp:extent cx="482600" cy="665480"/>
                <wp:effectExtent l="0" t="0" r="31750" b="20320"/>
                <wp:wrapNone/>
                <wp:docPr id="132" name="直接连接符 132"/>
                <wp:cNvGraphicFramePr/>
                <a:graphic xmlns:a="http://schemas.openxmlformats.org/drawingml/2006/main">
                  <a:graphicData uri="http://schemas.microsoft.com/office/word/2010/wordprocessingShape">
                    <wps:wsp>
                      <wps:cNvCnPr/>
                      <wps:spPr>
                        <a:xfrm>
                          <a:off x="0" y="0"/>
                          <a:ext cx="482600" cy="6654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E8CBE9" id="直接连接符 132"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1pt,8.4pt" to="374.1pt,6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" strokecolor="black [3213]" strokeweight="1pt"/>
            </w:pict>
          </mc:Fallback>
        </mc:AlternateContent>
      </w:r>
      <w:r w:rsidR="00816D0E">
        <w:rPr>
          <w:noProof/>
        </w:rPr>
        <mc:AlternateContent>
          <mc:Choice Requires="wps">
            <w:drawing>
              <wp:anchor distT="0" distB="0" distL="114300" distR="114300" simplePos="0" relativeHeight="251781120" behindDoc="0" locked="0" layoutInCell="1" allowOverlap="1" wp14:anchorId="29B81315" wp14:editId="15C0C67A">
                <wp:simplePos x="0" y="0"/>
                <wp:positionH relativeFrom="column">
                  <wp:posOffset>4055110</wp:posOffset>
                </wp:positionH>
                <wp:positionV relativeFrom="paragraph">
                  <wp:posOffset>106680</wp:posOffset>
                </wp:positionV>
                <wp:extent cx="143510" cy="264160"/>
                <wp:effectExtent l="0" t="0" r="27940" b="21590"/>
                <wp:wrapNone/>
                <wp:docPr id="135" name="直接连接符 135"/>
                <wp:cNvGraphicFramePr/>
                <a:graphic xmlns:a="http://schemas.openxmlformats.org/drawingml/2006/main">
                  <a:graphicData uri="http://schemas.microsoft.com/office/word/2010/wordprocessingShape">
                    <wps:wsp>
                      <wps:cNvCnPr/>
                      <wps:spPr>
                        <a:xfrm flipH="1" flipV="1">
                          <a:off x="0" y="0"/>
                          <a:ext cx="143510" cy="26416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6E7E4" id="直接连接符 135" o:spid="_x0000_s1026" style="position:absolute;left:0;text-align:lef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3pt,8.4pt" to="330.6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" strokecolor="black [3213]" strokeweight="1pt"/>
            </w:pict>
          </mc:Fallback>
        </mc:AlternateContent>
      </w:r>
      <w:r w:rsidR="00816D0E">
        <w:rPr>
          <w:noProof/>
        </w:rPr>
        <mc:AlternateContent>
          <mc:Choice Requires="wps">
            <w:drawing>
              <wp:anchor distT="0" distB="0" distL="114300" distR="114300" simplePos="0" relativeHeight="251780096" behindDoc="0" locked="0" layoutInCell="1" allowOverlap="1" wp14:anchorId="1F8AF27D" wp14:editId="308579C8">
                <wp:simplePos x="0" y="0"/>
                <wp:positionH relativeFrom="column">
                  <wp:posOffset>3669030</wp:posOffset>
                </wp:positionH>
                <wp:positionV relativeFrom="paragraph">
                  <wp:posOffset>111760</wp:posOffset>
                </wp:positionV>
                <wp:extent cx="269240" cy="731520"/>
                <wp:effectExtent l="0" t="0" r="35560" b="30480"/>
                <wp:wrapNone/>
                <wp:docPr id="136" name="直接连接符 136"/>
                <wp:cNvGraphicFramePr/>
                <a:graphic xmlns:a="http://schemas.openxmlformats.org/drawingml/2006/main">
                  <a:graphicData uri="http://schemas.microsoft.com/office/word/2010/wordprocessingShape">
                    <wps:wsp>
                      <wps:cNvCnPr/>
                      <wps:spPr>
                        <a:xfrm flipH="1">
                          <a:off x="0" y="0"/>
                          <a:ext cx="269240" cy="7315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C98731" id="直接连接符 136" o:spid="_x0000_s1026" style="position:absolute;left:0;text-align:lef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9pt,8.8pt" to="310.1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" strokecolor="black [3213]" strokeweight="1pt"/>
            </w:pict>
          </mc:Fallback>
        </mc:AlternateContent>
      </w:r>
      <w:r w:rsidR="00816D0E">
        <w:rPr>
          <w:noProof/>
        </w:rPr>
        <mc:AlternateContent>
          <mc:Choice Requires="wps">
            <w:drawing>
              <wp:anchor distT="0" distB="0" distL="114300" distR="114300" simplePos="0" relativeHeight="251779072" behindDoc="0" locked="0" layoutInCell="1" allowOverlap="1" wp14:anchorId="0B9DB55E" wp14:editId="3C43841B">
                <wp:simplePos x="0" y="0"/>
                <wp:positionH relativeFrom="column">
                  <wp:posOffset>3379470</wp:posOffset>
                </wp:positionH>
                <wp:positionV relativeFrom="paragraph">
                  <wp:posOffset>111760</wp:posOffset>
                </wp:positionV>
                <wp:extent cx="487680" cy="238760"/>
                <wp:effectExtent l="0" t="0" r="26670" b="27940"/>
                <wp:wrapNone/>
                <wp:docPr id="137" name="直接连接符 137"/>
                <wp:cNvGraphicFramePr/>
                <a:graphic xmlns:a="http://schemas.openxmlformats.org/drawingml/2006/main">
                  <a:graphicData uri="http://schemas.microsoft.com/office/word/2010/wordprocessingShape">
                    <wps:wsp>
                      <wps:cNvCnPr/>
                      <wps:spPr>
                        <a:xfrm flipH="1">
                          <a:off x="0" y="0"/>
                          <a:ext cx="487680" cy="23876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2224C1" id="直接连接符 137" o:spid="_x0000_s1026" style="position:absolute;left:0;text-align:lef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1pt,8.8pt" to="304.5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" strokecolor="black [3213]" strokeweight="1pt"/>
            </w:pict>
          </mc:Fallback>
        </mc:AlternateContent>
      </w:r>
      <w:r w:rsidR="00816D0E">
        <w:rPr>
          <w:noProof/>
        </w:rPr>
        <mc:AlternateContent>
          <mc:Choice Requires="wps">
            <w:drawing>
              <wp:anchor distT="0" distB="0" distL="114300" distR="114300" simplePos="0" relativeHeight="251765760" behindDoc="0" locked="0" layoutInCell="1" allowOverlap="1" wp14:anchorId="052FD90D" wp14:editId="17A68804">
                <wp:simplePos x="0" y="0"/>
                <wp:positionH relativeFrom="column">
                  <wp:posOffset>1870710</wp:posOffset>
                </wp:positionH>
                <wp:positionV relativeFrom="paragraph">
                  <wp:posOffset>111760</wp:posOffset>
                </wp:positionV>
                <wp:extent cx="269240" cy="259080"/>
                <wp:effectExtent l="0" t="0" r="16510" b="26670"/>
                <wp:wrapNone/>
                <wp:docPr id="138" name="直接连接符 138"/>
                <wp:cNvGraphicFramePr/>
                <a:graphic xmlns:a="http://schemas.openxmlformats.org/drawingml/2006/main">
                  <a:graphicData uri="http://schemas.microsoft.com/office/word/2010/wordprocessingShape">
                    <wps:wsp>
                      <wps:cNvCnPr/>
                      <wps:spPr>
                        <a:xfrm flipH="1" flipV="1">
                          <a:off x="0" y="0"/>
                          <a:ext cx="269240" cy="259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0852B" id="直接连接符 138" o:spid="_x0000_s1026" style="position:absolute;left:0;text-align:lef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3pt,8.8pt" to="168.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" strokecolor="black [3213]" strokeweight="1pt"/>
            </w:pict>
          </mc:Fallback>
        </mc:AlternateContent>
      </w:r>
      <w:r w:rsidR="00816D0E">
        <w:rPr>
          <w:noProof/>
        </w:rPr>
        <mc:AlternateContent>
          <mc:Choice Requires="wps">
            <w:drawing>
              <wp:anchor distT="0" distB="0" distL="114300" distR="114300" simplePos="0" relativeHeight="251764736" behindDoc="0" locked="0" layoutInCell="1" allowOverlap="1" wp14:anchorId="6ABCAF15" wp14:editId="6395AA38">
                <wp:simplePos x="0" y="0"/>
                <wp:positionH relativeFrom="column">
                  <wp:posOffset>1738630</wp:posOffset>
                </wp:positionH>
                <wp:positionV relativeFrom="paragraph">
                  <wp:posOffset>137160</wp:posOffset>
                </wp:positionV>
                <wp:extent cx="55880" cy="746760"/>
                <wp:effectExtent l="0" t="0" r="20320" b="15240"/>
                <wp:wrapNone/>
                <wp:docPr id="139" name="直接连接符 139"/>
                <wp:cNvGraphicFramePr/>
                <a:graphic xmlns:a="http://schemas.openxmlformats.org/drawingml/2006/main">
                  <a:graphicData uri="http://schemas.microsoft.com/office/word/2010/wordprocessingShape">
                    <wps:wsp>
                      <wps:cNvCnPr/>
                      <wps:spPr>
                        <a:xfrm flipH="1" flipV="1">
                          <a:off x="0" y="0"/>
                          <a:ext cx="55880" cy="74676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96760" id="直接连接符 139" o:spid="_x0000_s1026" style="position:absolute;left:0;text-align:lef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9pt,10.8pt" to="141.3pt,6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" strokecolor="black [3213]" strokeweight="1pt"/>
            </w:pict>
          </mc:Fallback>
        </mc:AlternateContent>
      </w:r>
      <w:r w:rsidR="00816D0E">
        <w:rPr>
          <w:noProof/>
        </w:rPr>
        <mc:AlternateContent>
          <mc:Choice Requires="wps">
            <w:drawing>
              <wp:anchor distT="0" distB="0" distL="114300" distR="114300" simplePos="0" relativeHeight="251763712" behindDoc="0" locked="0" layoutInCell="1" allowOverlap="1" wp14:anchorId="7FB00E44" wp14:editId="2020446F">
                <wp:simplePos x="0" y="0"/>
                <wp:positionH relativeFrom="column">
                  <wp:posOffset>1388110</wp:posOffset>
                </wp:positionH>
                <wp:positionV relativeFrom="paragraph">
                  <wp:posOffset>111760</wp:posOffset>
                </wp:positionV>
                <wp:extent cx="0" cy="243840"/>
                <wp:effectExtent l="0" t="0" r="19050" b="22860"/>
                <wp:wrapNone/>
                <wp:docPr id="140" name="直接连接符 140"/>
                <wp:cNvGraphicFramePr/>
                <a:graphic xmlns:a="http://schemas.openxmlformats.org/drawingml/2006/main">
                  <a:graphicData uri="http://schemas.microsoft.com/office/word/2010/wordprocessingShape">
                    <wps:wsp>
                      <wps:cNvCnPr/>
                      <wps:spPr>
                        <a:xfrm flipV="1">
                          <a:off x="0" y="0"/>
                          <a:ext cx="0" cy="2438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04F3EC" id="直接连接符 140" o:spid="_x0000_s1026" style="position:absolute;left:0;text-align:lef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3pt,8.8pt" to="109.3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" strokecolor="black [3213]" strokeweight="1pt"/>
            </w:pict>
          </mc:Fallback>
        </mc:AlternateContent>
      </w:r>
      <w:r w:rsidR="00816D0E">
        <w:rPr>
          <w:noProof/>
        </w:rPr>
        <mc:AlternateContent>
          <mc:Choice Requires="wps">
            <w:drawing>
              <wp:anchor distT="0" distB="0" distL="114300" distR="114300" simplePos="0" relativeHeight="251762688" behindDoc="0" locked="0" layoutInCell="1" allowOverlap="1" wp14:anchorId="10EE2860" wp14:editId="1B8F9A62">
                <wp:simplePos x="0" y="0"/>
                <wp:positionH relativeFrom="column">
                  <wp:posOffset>808990</wp:posOffset>
                </wp:positionH>
                <wp:positionV relativeFrom="paragraph">
                  <wp:posOffset>111760</wp:posOffset>
                </wp:positionV>
                <wp:extent cx="523240" cy="731520"/>
                <wp:effectExtent l="0" t="0" r="29210" b="30480"/>
                <wp:wrapNone/>
                <wp:docPr id="141" name="直接连接符 141"/>
                <wp:cNvGraphicFramePr/>
                <a:graphic xmlns:a="http://schemas.openxmlformats.org/drawingml/2006/main">
                  <a:graphicData uri="http://schemas.microsoft.com/office/word/2010/wordprocessingShape">
                    <wps:wsp>
                      <wps:cNvCnPr/>
                      <wps:spPr>
                        <a:xfrm flipV="1">
                          <a:off x="0" y="0"/>
                          <a:ext cx="523240" cy="7315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97C79" id="直接连接符 141" o:spid="_x0000_s1026" style="position:absolute;left:0;text-align:lef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pt,8.8pt" to="104.9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" strokecolor="black [3213]" strokeweight="1pt"/>
            </w:pict>
          </mc:Fallback>
        </mc:AlternateContent>
      </w:r>
      <w:r w:rsidR="00816D0E">
        <w:rPr>
          <w:noProof/>
        </w:rPr>
        <mc:AlternateContent>
          <mc:Choice Requires="wps">
            <w:drawing>
              <wp:anchor distT="0" distB="0" distL="114300" distR="114300" simplePos="0" relativeHeight="251761664" behindDoc="0" locked="0" layoutInCell="1" allowOverlap="1" wp14:anchorId="6F225B38" wp14:editId="14126756">
                <wp:simplePos x="0" y="0"/>
                <wp:positionH relativeFrom="column">
                  <wp:posOffset>687070</wp:posOffset>
                </wp:positionH>
                <wp:positionV relativeFrom="paragraph">
                  <wp:posOffset>111760</wp:posOffset>
                </wp:positionV>
                <wp:extent cx="614680" cy="314960"/>
                <wp:effectExtent l="0" t="0" r="33020" b="27940"/>
                <wp:wrapNone/>
                <wp:docPr id="142" name="直接连接符 142"/>
                <wp:cNvGraphicFramePr/>
                <a:graphic xmlns:a="http://schemas.openxmlformats.org/drawingml/2006/main">
                  <a:graphicData uri="http://schemas.microsoft.com/office/word/2010/wordprocessingShape">
                    <wps:wsp>
                      <wps:cNvCnPr/>
                      <wps:spPr>
                        <a:xfrm flipV="1">
                          <a:off x="0" y="0"/>
                          <a:ext cx="614680" cy="31496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27FAD" id="直接连接符 142" o:spid="_x0000_s1026" style="position:absolute;left:0;text-align:lef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1pt,8.8pt" to="102.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" strokecolor="black [3213]" strokeweight="1pt"/>
            </w:pict>
          </mc:Fallback>
        </mc:AlternateContent>
      </w:r>
    </w:p>
    <w:p w14:paraId="4957BAC8" w14:textId="1A9D8950" w:rsidR="00816D0E" w:rsidRDefault="005F7F37" w:rsidP="00A85E85">
      <w:pPr>
        <w:pStyle w:val="1e"/>
      </w:pPr>
      <w:r w:rsidRPr="00DF2AA0">
        <w:rPr>
          <w:noProof/>
        </w:rPr>
        <mc:AlternateContent>
          <mc:Choice Requires="wps">
            <w:drawing>
              <wp:anchor distT="0" distB="0" distL="114300" distR="114300" simplePos="0" relativeHeight="251758592" behindDoc="0" locked="0" layoutInCell="1" allowOverlap="1" wp14:anchorId="22BDFCDF" wp14:editId="02333EE8">
                <wp:simplePos x="0" y="0"/>
                <wp:positionH relativeFrom="column">
                  <wp:posOffset>194310</wp:posOffset>
                </wp:positionH>
                <wp:positionV relativeFrom="paragraph">
                  <wp:posOffset>10942</wp:posOffset>
                </wp:positionV>
                <wp:extent cx="482600" cy="603738"/>
                <wp:effectExtent l="0" t="0" r="0" b="6350"/>
                <wp:wrapNone/>
                <wp:docPr id="150" name="文本框 150"/>
                <wp:cNvGraphicFramePr/>
                <a:graphic xmlns:a="http://schemas.openxmlformats.org/drawingml/2006/main">
                  <a:graphicData uri="http://schemas.microsoft.com/office/word/2010/wordprocessingShape">
                    <wps:wsp>
                      <wps:cNvSpPr txBox="1"/>
                      <wps:spPr>
                        <a:xfrm>
                          <a:off x="0" y="0"/>
                          <a:ext cx="482600" cy="603738"/>
                        </a:xfrm>
                        <a:prstGeom prst="rect">
                          <a:avLst/>
                        </a:prstGeom>
                        <a:noFill/>
                        <a:ln w="6350">
                          <a:noFill/>
                        </a:ln>
                      </wps:spPr>
                      <wps:txbx>
                        <w:txbxContent>
                          <w:p w14:paraId="6C6BF449"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产品名称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DFCDF" id="文本框 150" o:spid="_x0000_s1054" type="#_x0000_t202" style="position:absolute;left:0;text-align:left;margin-left:15.3pt;margin-top:.85pt;width:38pt;height:47.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" filled="f" stroked="f" strokeweight=".5pt">
                <v:textbox>
                  <w:txbxContent>
                    <w:p w14:paraId="6C6BF449"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产品名称</w:t>
                      </w:r>
                    </w:p>
                  </w:txbxContent>
                </v:textbox>
              </v:shape>
            </w:pict>
          </mc:Fallback>
        </mc:AlternateContent>
      </w:r>
      <w:r w:rsidRPr="00DF2AA0">
        <w:rPr>
          <w:noProof/>
        </w:rPr>
        <mc:AlternateContent>
          <mc:Choice Requires="wps">
            <w:drawing>
              <wp:anchor distT="0" distB="0" distL="114300" distR="114300" simplePos="0" relativeHeight="251756544" behindDoc="0" locked="0" layoutInCell="1" allowOverlap="1" wp14:anchorId="0D97A5F9" wp14:editId="738A112B">
                <wp:simplePos x="0" y="0"/>
                <wp:positionH relativeFrom="column">
                  <wp:posOffset>1143879</wp:posOffset>
                </wp:positionH>
                <wp:positionV relativeFrom="paragraph">
                  <wp:posOffset>2149</wp:posOffset>
                </wp:positionV>
                <wp:extent cx="482600" cy="562708"/>
                <wp:effectExtent l="0" t="0" r="0" b="0"/>
                <wp:wrapNone/>
                <wp:docPr id="149" name="文本框 149"/>
                <wp:cNvGraphicFramePr/>
                <a:graphic xmlns:a="http://schemas.openxmlformats.org/drawingml/2006/main">
                  <a:graphicData uri="http://schemas.microsoft.com/office/word/2010/wordprocessingShape">
                    <wps:wsp>
                      <wps:cNvSpPr txBox="1"/>
                      <wps:spPr>
                        <a:xfrm>
                          <a:off x="0" y="0"/>
                          <a:ext cx="482600" cy="562708"/>
                        </a:xfrm>
                        <a:prstGeom prst="rect">
                          <a:avLst/>
                        </a:prstGeom>
                        <a:noFill/>
                        <a:ln w="6350">
                          <a:noFill/>
                        </a:ln>
                      </wps:spPr>
                      <wps:txbx>
                        <w:txbxContent>
                          <w:p w14:paraId="6BC5A4FD"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产品编号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7A5F9" id="文本框 149" o:spid="_x0000_s1055" type="#_x0000_t202" style="position:absolute;left:0;text-align:left;margin-left:90.05pt;margin-top:.15pt;width:38pt;height:44.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" filled="f" stroked="f" strokeweight=".5pt">
                <v:textbox>
                  <w:txbxContent>
                    <w:p w14:paraId="6BC5A4FD"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产品编号</w:t>
                      </w:r>
                    </w:p>
                  </w:txbxContent>
                </v:textbox>
              </v:shape>
            </w:pict>
          </mc:Fallback>
        </mc:AlternateContent>
      </w:r>
      <w:r w:rsidR="004A5B61" w:rsidRPr="00DF2AA0">
        <w:rPr>
          <w:noProof/>
        </w:rPr>
        <mc:AlternateContent>
          <mc:Choice Requires="wps">
            <w:drawing>
              <wp:anchor distT="0" distB="0" distL="114300" distR="114300" simplePos="0" relativeHeight="251760640" behindDoc="0" locked="0" layoutInCell="1" allowOverlap="1" wp14:anchorId="7BF2F454" wp14:editId="7AA039E6">
                <wp:simplePos x="0" y="0"/>
                <wp:positionH relativeFrom="column">
                  <wp:posOffset>2014318</wp:posOffset>
                </wp:positionH>
                <wp:positionV relativeFrom="paragraph">
                  <wp:posOffset>2149</wp:posOffset>
                </wp:positionV>
                <wp:extent cx="482600" cy="603494"/>
                <wp:effectExtent l="0" t="0" r="0" b="6350"/>
                <wp:wrapNone/>
                <wp:docPr id="162" name="文本框 162"/>
                <wp:cNvGraphicFramePr/>
                <a:graphic xmlns:a="http://schemas.openxmlformats.org/drawingml/2006/main">
                  <a:graphicData uri="http://schemas.microsoft.com/office/word/2010/wordprocessingShape">
                    <wps:wsp>
                      <wps:cNvSpPr txBox="1"/>
                      <wps:spPr>
                        <a:xfrm>
                          <a:off x="0" y="0"/>
                          <a:ext cx="482600" cy="603494"/>
                        </a:xfrm>
                        <a:prstGeom prst="rect">
                          <a:avLst/>
                        </a:prstGeom>
                        <a:noFill/>
                        <a:ln w="6350">
                          <a:noFill/>
                        </a:ln>
                      </wps:spPr>
                      <wps:txbx>
                        <w:txbxContent>
                          <w:p w14:paraId="6024F1BE"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产品描述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2F454" id="文本框 162" o:spid="_x0000_s1056" type="#_x0000_t202" style="position:absolute;left:0;text-align:left;margin-left:158.6pt;margin-top:.15pt;width:38pt;height:4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" filled="f" stroked="f" strokeweight=".5pt">
                <v:textbox>
                  <w:txbxContent>
                    <w:p w14:paraId="6024F1BE"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产品描述</w:t>
                      </w:r>
                    </w:p>
                  </w:txbxContent>
                </v:textbox>
              </v:shape>
            </w:pict>
          </mc:Fallback>
        </mc:AlternateContent>
      </w:r>
      <w:r w:rsidR="00816D0E" w:rsidRPr="00DF2AA0">
        <w:rPr>
          <w:noProof/>
        </w:rPr>
        <mc:AlternateContent>
          <mc:Choice Requires="wps">
            <w:drawing>
              <wp:anchor distT="0" distB="0" distL="114300" distR="114300" simplePos="0" relativeHeight="251768832" behindDoc="0" locked="0" layoutInCell="1" allowOverlap="1" wp14:anchorId="1B6D11B4" wp14:editId="424CF5AA">
                <wp:simplePos x="0" y="0"/>
                <wp:positionH relativeFrom="column">
                  <wp:posOffset>4776470</wp:posOffset>
                </wp:positionH>
                <wp:positionV relativeFrom="paragraph">
                  <wp:posOffset>123825</wp:posOffset>
                </wp:positionV>
                <wp:extent cx="640080" cy="421640"/>
                <wp:effectExtent l="0" t="0" r="26670" b="16510"/>
                <wp:wrapNone/>
                <wp:docPr id="146" name="椭圆 146"/>
                <wp:cNvGraphicFramePr/>
                <a:graphic xmlns:a="http://schemas.openxmlformats.org/drawingml/2006/main">
                  <a:graphicData uri="http://schemas.microsoft.com/office/word/2010/wordprocessingShape">
                    <wps:wsp>
                      <wps:cNvSpPr/>
                      <wps:spPr>
                        <a:xfrm>
                          <a:off x="0" y="0"/>
                          <a:ext cx="64008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A5DEF" id="椭圆 146" o:spid="_x0000_s1026" style="position:absolute;left:0;text-align:left;margin-left:376.1pt;margin-top:9.75pt;width:50.4pt;height:33.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" filled="f" strokecolor="black [3213]" strokeweight="1pt"/>
            </w:pict>
          </mc:Fallback>
        </mc:AlternateContent>
      </w:r>
      <w:r w:rsidR="00816D0E" w:rsidRPr="00DF2AA0">
        <w:rPr>
          <w:noProof/>
        </w:rPr>
        <mc:AlternateContent>
          <mc:Choice Requires="wps">
            <w:drawing>
              <wp:anchor distT="0" distB="0" distL="114300" distR="114300" simplePos="0" relativeHeight="251767808" behindDoc="0" locked="0" layoutInCell="1" allowOverlap="1" wp14:anchorId="1D795B58" wp14:editId="53B1F79D">
                <wp:simplePos x="0" y="0"/>
                <wp:positionH relativeFrom="column">
                  <wp:posOffset>3867150</wp:posOffset>
                </wp:positionH>
                <wp:positionV relativeFrom="paragraph">
                  <wp:posOffset>128905</wp:posOffset>
                </wp:positionV>
                <wp:extent cx="640080" cy="421640"/>
                <wp:effectExtent l="0" t="0" r="26670" b="16510"/>
                <wp:wrapNone/>
                <wp:docPr id="147" name="椭圆 147"/>
                <wp:cNvGraphicFramePr/>
                <a:graphic xmlns:a="http://schemas.openxmlformats.org/drawingml/2006/main">
                  <a:graphicData uri="http://schemas.microsoft.com/office/word/2010/wordprocessingShape">
                    <wps:wsp>
                      <wps:cNvSpPr/>
                      <wps:spPr>
                        <a:xfrm>
                          <a:off x="0" y="0"/>
                          <a:ext cx="64008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00668" id="椭圆 147" o:spid="_x0000_s1026" style="position:absolute;left:0;text-align:left;margin-left:304.5pt;margin-top:10.15pt;width:50.4pt;height:33.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" filled="f" strokecolor="black [3213]" strokeweight="1pt"/>
            </w:pict>
          </mc:Fallback>
        </mc:AlternateContent>
      </w:r>
      <w:r w:rsidR="00816D0E" w:rsidRPr="00DF2AA0">
        <w:rPr>
          <w:noProof/>
        </w:rPr>
        <mc:AlternateContent>
          <mc:Choice Requires="wps">
            <w:drawing>
              <wp:anchor distT="0" distB="0" distL="114300" distR="114300" simplePos="0" relativeHeight="251766784" behindDoc="0" locked="0" layoutInCell="1" allowOverlap="1" wp14:anchorId="6D752829" wp14:editId="648C845A">
                <wp:simplePos x="0" y="0"/>
                <wp:positionH relativeFrom="column">
                  <wp:posOffset>3011805</wp:posOffset>
                </wp:positionH>
                <wp:positionV relativeFrom="paragraph">
                  <wp:posOffset>121285</wp:posOffset>
                </wp:positionV>
                <wp:extent cx="640080" cy="421640"/>
                <wp:effectExtent l="0" t="0" r="26670" b="16510"/>
                <wp:wrapNone/>
                <wp:docPr id="148" name="椭圆 148"/>
                <wp:cNvGraphicFramePr/>
                <a:graphic xmlns:a="http://schemas.openxmlformats.org/drawingml/2006/main">
                  <a:graphicData uri="http://schemas.microsoft.com/office/word/2010/wordprocessingShape">
                    <wps:wsp>
                      <wps:cNvSpPr/>
                      <wps:spPr>
                        <a:xfrm>
                          <a:off x="0" y="0"/>
                          <a:ext cx="64008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94442C" id="椭圆 148" o:spid="_x0000_s1026" style="position:absolute;left:0;text-align:left;margin-left:237.15pt;margin-top:9.55pt;width:50.4pt;height:33.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" filled="f" strokecolor="black [3213]" strokeweight="1pt"/>
            </w:pict>
          </mc:Fallback>
        </mc:AlternateContent>
      </w:r>
      <w:r w:rsidR="00816D0E" w:rsidRPr="00DF2AA0">
        <w:rPr>
          <w:noProof/>
        </w:rPr>
        <mc:AlternateContent>
          <mc:Choice Requires="wps">
            <w:drawing>
              <wp:anchor distT="0" distB="0" distL="114300" distR="114300" simplePos="0" relativeHeight="251757568" behindDoc="0" locked="0" layoutInCell="1" allowOverlap="1" wp14:anchorId="64D58930" wp14:editId="6EFCE40E">
                <wp:simplePos x="0" y="0"/>
                <wp:positionH relativeFrom="column">
                  <wp:posOffset>121920</wp:posOffset>
                </wp:positionH>
                <wp:positionV relativeFrom="paragraph">
                  <wp:posOffset>132715</wp:posOffset>
                </wp:positionV>
                <wp:extent cx="640080" cy="421640"/>
                <wp:effectExtent l="0" t="0" r="26670" b="16510"/>
                <wp:wrapNone/>
                <wp:docPr id="151" name="椭圆 151"/>
                <wp:cNvGraphicFramePr/>
                <a:graphic xmlns:a="http://schemas.openxmlformats.org/drawingml/2006/main">
                  <a:graphicData uri="http://schemas.microsoft.com/office/word/2010/wordprocessingShape">
                    <wps:wsp>
                      <wps:cNvSpPr/>
                      <wps:spPr>
                        <a:xfrm>
                          <a:off x="0" y="0"/>
                          <a:ext cx="64008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DDE35" id="椭圆 151" o:spid="_x0000_s1026" style="position:absolute;left:0;text-align:left;margin-left:9.6pt;margin-top:10.45pt;width:50.4pt;height:33.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" filled="f" strokecolor="black [3213]" strokeweight="1pt"/>
            </w:pict>
          </mc:Fallback>
        </mc:AlternateContent>
      </w:r>
      <w:r w:rsidR="00816D0E" w:rsidRPr="00DF2AA0">
        <w:rPr>
          <w:noProof/>
        </w:rPr>
        <mc:AlternateContent>
          <mc:Choice Requires="wps">
            <w:drawing>
              <wp:anchor distT="0" distB="0" distL="114300" distR="114300" simplePos="0" relativeHeight="251755520" behindDoc="0" locked="0" layoutInCell="1" allowOverlap="1" wp14:anchorId="76C5E352" wp14:editId="20AEB2E8">
                <wp:simplePos x="0" y="0"/>
                <wp:positionH relativeFrom="column">
                  <wp:posOffset>1071880</wp:posOffset>
                </wp:positionH>
                <wp:positionV relativeFrom="paragraph">
                  <wp:posOffset>127635</wp:posOffset>
                </wp:positionV>
                <wp:extent cx="640080" cy="421640"/>
                <wp:effectExtent l="0" t="0" r="26670" b="16510"/>
                <wp:wrapNone/>
                <wp:docPr id="152" name="椭圆 152"/>
                <wp:cNvGraphicFramePr/>
                <a:graphic xmlns:a="http://schemas.openxmlformats.org/drawingml/2006/main">
                  <a:graphicData uri="http://schemas.microsoft.com/office/word/2010/wordprocessingShape">
                    <wps:wsp>
                      <wps:cNvSpPr/>
                      <wps:spPr>
                        <a:xfrm>
                          <a:off x="0" y="0"/>
                          <a:ext cx="64008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E65B6" id="椭圆 152" o:spid="_x0000_s1026" style="position:absolute;left:0;text-align:left;margin-left:84.4pt;margin-top:10.05pt;width:50.4pt;height:33.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" filled="f" strokecolor="black [3213]" strokeweight="1pt"/>
            </w:pict>
          </mc:Fallback>
        </mc:AlternateContent>
      </w:r>
      <w:r w:rsidR="00816D0E" w:rsidRPr="00DF2AA0">
        <w:rPr>
          <w:noProof/>
        </w:rPr>
        <mc:AlternateContent>
          <mc:Choice Requires="wps">
            <w:drawing>
              <wp:anchor distT="0" distB="0" distL="114300" distR="114300" simplePos="0" relativeHeight="251759616" behindDoc="0" locked="0" layoutInCell="1" allowOverlap="1" wp14:anchorId="69123A55" wp14:editId="743681A2">
                <wp:simplePos x="0" y="0"/>
                <wp:positionH relativeFrom="column">
                  <wp:posOffset>1945640</wp:posOffset>
                </wp:positionH>
                <wp:positionV relativeFrom="paragraph">
                  <wp:posOffset>132715</wp:posOffset>
                </wp:positionV>
                <wp:extent cx="640080" cy="421640"/>
                <wp:effectExtent l="0" t="0" r="26670" b="16510"/>
                <wp:wrapNone/>
                <wp:docPr id="161" name="椭圆 161"/>
                <wp:cNvGraphicFramePr/>
                <a:graphic xmlns:a="http://schemas.openxmlformats.org/drawingml/2006/main">
                  <a:graphicData uri="http://schemas.microsoft.com/office/word/2010/wordprocessingShape">
                    <wps:wsp>
                      <wps:cNvSpPr/>
                      <wps:spPr>
                        <a:xfrm>
                          <a:off x="0" y="0"/>
                          <a:ext cx="64008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F1AFF8" id="椭圆 161" o:spid="_x0000_s1026" style="position:absolute;left:0;text-align:left;margin-left:153.2pt;margin-top:10.45pt;width:50.4pt;height:33.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" filled="f" strokecolor="black [3213]" strokeweight="1pt"/>
            </w:pict>
          </mc:Fallback>
        </mc:AlternateContent>
      </w:r>
    </w:p>
    <w:p w14:paraId="45A56F6F" w14:textId="78027A07" w:rsidR="00816D0E" w:rsidRDefault="004A5B61" w:rsidP="00A85E85">
      <w:pPr>
        <w:pStyle w:val="1e"/>
      </w:pPr>
      <w:r w:rsidRPr="00DF2AA0">
        <w:rPr>
          <w:noProof/>
        </w:rPr>
        <mc:AlternateContent>
          <mc:Choice Requires="wps">
            <w:drawing>
              <wp:anchor distT="0" distB="0" distL="114300" distR="114300" simplePos="0" relativeHeight="251777024" behindDoc="0" locked="0" layoutInCell="1" allowOverlap="1" wp14:anchorId="7B0DBD0E" wp14:editId="65AFE984">
                <wp:simplePos x="0" y="0"/>
                <wp:positionH relativeFrom="column">
                  <wp:posOffset>4558225</wp:posOffset>
                </wp:positionH>
                <wp:positionV relativeFrom="paragraph">
                  <wp:posOffset>193235</wp:posOffset>
                </wp:positionV>
                <wp:extent cx="482600" cy="609600"/>
                <wp:effectExtent l="0" t="0" r="0" b="0"/>
                <wp:wrapNone/>
                <wp:docPr id="163" name="文本框 163"/>
                <wp:cNvGraphicFramePr/>
                <a:graphic xmlns:a="http://schemas.openxmlformats.org/drawingml/2006/main">
                  <a:graphicData uri="http://schemas.microsoft.com/office/word/2010/wordprocessingShape">
                    <wps:wsp>
                      <wps:cNvSpPr txBox="1"/>
                      <wps:spPr>
                        <a:xfrm>
                          <a:off x="0" y="0"/>
                          <a:ext cx="482600" cy="609600"/>
                        </a:xfrm>
                        <a:prstGeom prst="rect">
                          <a:avLst/>
                        </a:prstGeom>
                        <a:noFill/>
                        <a:ln w="6350">
                          <a:noFill/>
                        </a:ln>
                      </wps:spPr>
                      <wps:txbx>
                        <w:txbxContent>
                          <w:p w14:paraId="30C8EABD"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保险</w:t>
                            </w:r>
                            <w:r>
                              <w:rPr>
                                <w:rFonts w:ascii="方正兰亭黑简体" w:eastAsia="方正兰亭黑简体"/>
                                <w:sz w:val="21"/>
                                <w:szCs w:val="21"/>
                              </w:rPr>
                              <w:t>年限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DBD0E" id="文本框 163" o:spid="_x0000_s1057" type="#_x0000_t202" style="position:absolute;left:0;text-align:left;margin-left:358.9pt;margin-top:15.2pt;width:38pt;height:4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" filled="f" stroked="f" strokeweight=".5pt">
                <v:textbox>
                  <w:txbxContent>
                    <w:p w14:paraId="30C8EABD"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保险</w:t>
                      </w:r>
                      <w:r>
                        <w:rPr>
                          <w:rFonts w:ascii="方正兰亭黑简体" w:eastAsia="方正兰亭黑简体"/>
                          <w:sz w:val="21"/>
                          <w:szCs w:val="21"/>
                        </w:rPr>
                        <w:t>年限</w:t>
                      </w:r>
                    </w:p>
                  </w:txbxContent>
                </v:textbox>
              </v:shape>
            </w:pict>
          </mc:Fallback>
        </mc:AlternateContent>
      </w:r>
    </w:p>
    <w:p w14:paraId="76B0DAED" w14:textId="58EE7D6A" w:rsidR="00816D0E" w:rsidRDefault="00904AD0" w:rsidP="00A85E85">
      <w:pPr>
        <w:pStyle w:val="1e"/>
      </w:pPr>
      <w:r w:rsidRPr="00DF2AA0">
        <w:rPr>
          <w:noProof/>
        </w:rPr>
        <mc:AlternateContent>
          <mc:Choice Requires="wps">
            <w:drawing>
              <wp:anchor distT="0" distB="0" distL="114300" distR="114300" simplePos="0" relativeHeight="251752448" behindDoc="0" locked="0" layoutInCell="1" allowOverlap="1" wp14:anchorId="7DCF6EFD" wp14:editId="517BB1FC">
                <wp:simplePos x="0" y="0"/>
                <wp:positionH relativeFrom="column">
                  <wp:posOffset>478595</wp:posOffset>
                </wp:positionH>
                <wp:positionV relativeFrom="paragraph">
                  <wp:posOffset>26767</wp:posOffset>
                </wp:positionV>
                <wp:extent cx="482600" cy="583223"/>
                <wp:effectExtent l="0" t="0" r="0" b="7620"/>
                <wp:wrapNone/>
                <wp:docPr id="169" name="文本框 169"/>
                <wp:cNvGraphicFramePr/>
                <a:graphic xmlns:a="http://schemas.openxmlformats.org/drawingml/2006/main">
                  <a:graphicData uri="http://schemas.microsoft.com/office/word/2010/wordprocessingShape">
                    <wps:wsp>
                      <wps:cNvSpPr txBox="1"/>
                      <wps:spPr>
                        <a:xfrm>
                          <a:off x="0" y="0"/>
                          <a:ext cx="482600" cy="583223"/>
                        </a:xfrm>
                        <a:prstGeom prst="rect">
                          <a:avLst/>
                        </a:prstGeom>
                        <a:noFill/>
                        <a:ln w="6350">
                          <a:noFill/>
                        </a:ln>
                      </wps:spPr>
                      <wps:txbx>
                        <w:txbxContent>
                          <w:p w14:paraId="0FF993A5"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购买金额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F6EFD" id="文本框 169" o:spid="_x0000_s1058" type="#_x0000_t202" style="position:absolute;left:0;text-align:left;margin-left:37.7pt;margin-top:2.1pt;width:38pt;height:45.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" filled="f" stroked="f" strokeweight=".5pt">
                <v:textbox>
                  <w:txbxContent>
                    <w:p w14:paraId="0FF993A5"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购买金额</w:t>
                      </w:r>
                    </w:p>
                  </w:txbxContent>
                </v:textbox>
              </v:shape>
            </w:pict>
          </mc:Fallback>
        </mc:AlternateContent>
      </w:r>
      <w:r w:rsidRPr="00DF2AA0">
        <w:rPr>
          <w:noProof/>
        </w:rPr>
        <mc:AlternateContent>
          <mc:Choice Requires="wps">
            <w:drawing>
              <wp:anchor distT="0" distB="0" distL="114300" distR="114300" simplePos="0" relativeHeight="251754496" behindDoc="0" locked="0" layoutInCell="1" allowOverlap="1" wp14:anchorId="2CEA3F9A" wp14:editId="5B536B46">
                <wp:simplePos x="0" y="0"/>
                <wp:positionH relativeFrom="column">
                  <wp:posOffset>1645041</wp:posOffset>
                </wp:positionH>
                <wp:positionV relativeFrom="paragraph">
                  <wp:posOffset>73660</wp:posOffset>
                </wp:positionV>
                <wp:extent cx="494323" cy="556846"/>
                <wp:effectExtent l="0" t="0" r="0" b="0"/>
                <wp:wrapNone/>
                <wp:docPr id="168" name="文本框 168"/>
                <wp:cNvGraphicFramePr/>
                <a:graphic xmlns:a="http://schemas.openxmlformats.org/drawingml/2006/main">
                  <a:graphicData uri="http://schemas.microsoft.com/office/word/2010/wordprocessingShape">
                    <wps:wsp>
                      <wps:cNvSpPr txBox="1"/>
                      <wps:spPr>
                        <a:xfrm>
                          <a:off x="0" y="0"/>
                          <a:ext cx="494323" cy="556846"/>
                        </a:xfrm>
                        <a:prstGeom prst="rect">
                          <a:avLst/>
                        </a:prstGeom>
                        <a:noFill/>
                        <a:ln w="6350">
                          <a:noFill/>
                        </a:ln>
                      </wps:spPr>
                      <wps:txbx>
                        <w:txbxContent>
                          <w:p w14:paraId="4407B07E"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理财</w:t>
                            </w:r>
                            <w:r>
                              <w:rPr>
                                <w:rFonts w:ascii="方正兰亭黑简体" w:eastAsia="方正兰亭黑简体"/>
                                <w:sz w:val="21"/>
                                <w:szCs w:val="21"/>
                              </w:rPr>
                              <w:t>年限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A3F9A" id="文本框 168" o:spid="_x0000_s1059" type="#_x0000_t202" style="position:absolute;left:0;text-align:left;margin-left:129.55pt;margin-top:5.8pt;width:38.9pt;height:43.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" filled="f" stroked="f" strokeweight=".5pt">
                <v:textbox>
                  <w:txbxContent>
                    <w:p w14:paraId="4407B07E"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理财</w:t>
                      </w:r>
                      <w:r>
                        <w:rPr>
                          <w:rFonts w:ascii="方正兰亭黑简体" w:eastAsia="方正兰亭黑简体"/>
                          <w:sz w:val="21"/>
                          <w:szCs w:val="21"/>
                        </w:rPr>
                        <w:t>年限</w:t>
                      </w:r>
                    </w:p>
                  </w:txbxContent>
                </v:textbox>
              </v:shape>
            </w:pict>
          </mc:Fallback>
        </mc:AlternateContent>
      </w:r>
      <w:r w:rsidRPr="00DE3382">
        <w:rPr>
          <w:noProof/>
        </w:rPr>
        <mc:AlternateContent>
          <mc:Choice Requires="wps">
            <w:drawing>
              <wp:anchor distT="0" distB="0" distL="114300" distR="114300" simplePos="0" relativeHeight="251719680" behindDoc="0" locked="0" layoutInCell="1" allowOverlap="1" wp14:anchorId="6FF8E0F2" wp14:editId="08E97AAB">
                <wp:simplePos x="0" y="0"/>
                <wp:positionH relativeFrom="column">
                  <wp:posOffset>2526665</wp:posOffset>
                </wp:positionH>
                <wp:positionV relativeFrom="paragraph">
                  <wp:posOffset>174918</wp:posOffset>
                </wp:positionV>
                <wp:extent cx="914400" cy="375920"/>
                <wp:effectExtent l="0" t="0" r="0" b="5080"/>
                <wp:wrapNone/>
                <wp:docPr id="164" name="文本框 164"/>
                <wp:cNvGraphicFramePr/>
                <a:graphic xmlns:a="http://schemas.openxmlformats.org/drawingml/2006/main">
                  <a:graphicData uri="http://schemas.microsoft.com/office/word/2010/wordprocessingShape">
                    <wps:wsp>
                      <wps:cNvSpPr txBox="1"/>
                      <wps:spPr>
                        <a:xfrm>
                          <a:off x="0" y="0"/>
                          <a:ext cx="914400" cy="375920"/>
                        </a:xfrm>
                        <a:prstGeom prst="rect">
                          <a:avLst/>
                        </a:prstGeom>
                        <a:noFill/>
                        <a:ln w="6350">
                          <a:noFill/>
                        </a:ln>
                      </wps:spPr>
                      <wps:txbx>
                        <w:txbxContent>
                          <w:p w14:paraId="4BB4B1FA" w14:textId="77777777" w:rsidR="000916FB" w:rsidRPr="006128CA" w:rsidRDefault="000916FB" w:rsidP="00816D0E">
                            <w:pPr>
                              <w:ind w:left="0"/>
                              <w:rPr>
                                <w:rFonts w:ascii="方正兰亭黑简体" w:eastAsia="方正兰亭黑简体"/>
                                <w:sz w:val="21"/>
                                <w:szCs w:val="21"/>
                              </w:rPr>
                            </w:pPr>
                            <w:r w:rsidRPr="006128CA">
                              <w:rPr>
                                <w:rFonts w:ascii="方正兰亭黑简体" w:eastAsia="方正兰亭黑简体" w:hint="eastAsia"/>
                                <w:sz w:val="21"/>
                                <w:szCs w:val="21"/>
                              </w:rPr>
                              <w:t>基金</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F8E0F2" id="文本框 164" o:spid="_x0000_s1060" type="#_x0000_t202" style="position:absolute;left:0;text-align:left;margin-left:198.95pt;margin-top:13.75pt;width:1in;height:29.6pt;z-index:251719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" filled="f" stroked="f" strokeweight=".5pt">
                <v:textbox>
                  <w:txbxContent>
                    <w:p w14:paraId="4BB4B1FA" w14:textId="77777777" w:rsidR="000916FB" w:rsidRPr="006128CA" w:rsidRDefault="000916FB" w:rsidP="00816D0E">
                      <w:pPr>
                        <w:ind w:left="0"/>
                        <w:rPr>
                          <w:rFonts w:ascii="方正兰亭黑简体" w:eastAsia="方正兰亭黑简体"/>
                          <w:sz w:val="21"/>
                          <w:szCs w:val="21"/>
                        </w:rPr>
                      </w:pPr>
                      <w:r w:rsidRPr="006128CA">
                        <w:rPr>
                          <w:rFonts w:ascii="方正兰亭黑简体" w:eastAsia="方正兰亭黑简体" w:hint="eastAsia"/>
                          <w:sz w:val="21"/>
                          <w:szCs w:val="21"/>
                        </w:rPr>
                        <w:t>基金</w:t>
                      </w:r>
                    </w:p>
                  </w:txbxContent>
                </v:textbox>
              </v:shape>
            </w:pict>
          </mc:Fallback>
        </mc:AlternateContent>
      </w:r>
      <w:r w:rsidR="004A5B61" w:rsidRPr="00DF2AA0">
        <w:rPr>
          <w:noProof/>
        </w:rPr>
        <mc:AlternateContent>
          <mc:Choice Requires="wps">
            <w:drawing>
              <wp:anchor distT="0" distB="0" distL="114300" distR="114300" simplePos="0" relativeHeight="251776000" behindDoc="0" locked="0" layoutInCell="1" allowOverlap="1" wp14:anchorId="40C99448" wp14:editId="3A60905F">
                <wp:simplePos x="0" y="0"/>
                <wp:positionH relativeFrom="column">
                  <wp:posOffset>3491425</wp:posOffset>
                </wp:positionH>
                <wp:positionV relativeFrom="paragraph">
                  <wp:posOffset>17975</wp:posOffset>
                </wp:positionV>
                <wp:extent cx="482600" cy="571500"/>
                <wp:effectExtent l="0" t="0" r="0" b="0"/>
                <wp:wrapNone/>
                <wp:docPr id="166" name="文本框 166"/>
                <wp:cNvGraphicFramePr/>
                <a:graphic xmlns:a="http://schemas.openxmlformats.org/drawingml/2006/main">
                  <a:graphicData uri="http://schemas.microsoft.com/office/word/2010/wordprocessingShape">
                    <wps:wsp>
                      <wps:cNvSpPr txBox="1"/>
                      <wps:spPr>
                        <a:xfrm>
                          <a:off x="0" y="0"/>
                          <a:ext cx="482600" cy="571500"/>
                        </a:xfrm>
                        <a:prstGeom prst="rect">
                          <a:avLst/>
                        </a:prstGeom>
                        <a:noFill/>
                        <a:ln w="6350">
                          <a:noFill/>
                        </a:ln>
                      </wps:spPr>
                      <wps:txbx>
                        <w:txbxContent>
                          <w:p w14:paraId="5B54C881"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适用人群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99448" id="文本框 166" o:spid="_x0000_s1061" type="#_x0000_t202" style="position:absolute;left:0;text-align:left;margin-left:274.9pt;margin-top:1.4pt;width:38pt;height:4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" filled="f" stroked="f" strokeweight=".5pt">
                <v:textbox>
                  <w:txbxContent>
                    <w:p w14:paraId="5B54C881"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适用人群</w:t>
                      </w:r>
                    </w:p>
                  </w:txbxContent>
                </v:textbox>
              </v:shape>
            </w:pict>
          </mc:Fallback>
        </mc:AlternateContent>
      </w:r>
      <w:r w:rsidR="00816D0E" w:rsidRPr="00DF2AA0">
        <w:rPr>
          <w:noProof/>
        </w:rPr>
        <mc:AlternateContent>
          <mc:Choice Requires="wps">
            <w:drawing>
              <wp:anchor distT="0" distB="0" distL="114300" distR="114300" simplePos="0" relativeHeight="251770880" behindDoc="0" locked="0" layoutInCell="1" allowOverlap="1" wp14:anchorId="0F6D378C" wp14:editId="477A241A">
                <wp:simplePos x="0" y="0"/>
                <wp:positionH relativeFrom="column">
                  <wp:posOffset>4486910</wp:posOffset>
                </wp:positionH>
                <wp:positionV relativeFrom="paragraph">
                  <wp:posOffset>81915</wp:posOffset>
                </wp:positionV>
                <wp:extent cx="640080" cy="421640"/>
                <wp:effectExtent l="0" t="0" r="26670" b="16510"/>
                <wp:wrapNone/>
                <wp:docPr id="165" name="椭圆 165"/>
                <wp:cNvGraphicFramePr/>
                <a:graphic xmlns:a="http://schemas.openxmlformats.org/drawingml/2006/main">
                  <a:graphicData uri="http://schemas.microsoft.com/office/word/2010/wordprocessingShape">
                    <wps:wsp>
                      <wps:cNvSpPr/>
                      <wps:spPr>
                        <a:xfrm>
                          <a:off x="0" y="0"/>
                          <a:ext cx="64008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CA368" id="椭圆 165" o:spid="_x0000_s1026" style="position:absolute;left:0;text-align:left;margin-left:353.3pt;margin-top:6.45pt;width:50.4pt;height:33.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" filled="f" strokecolor="black [3213]" strokeweight="1pt"/>
            </w:pict>
          </mc:Fallback>
        </mc:AlternateContent>
      </w:r>
      <w:r w:rsidR="00816D0E" w:rsidRPr="00DF2AA0">
        <w:rPr>
          <w:noProof/>
        </w:rPr>
        <mc:AlternateContent>
          <mc:Choice Requires="wps">
            <w:drawing>
              <wp:anchor distT="0" distB="0" distL="114300" distR="114300" simplePos="0" relativeHeight="251769856" behindDoc="0" locked="0" layoutInCell="1" allowOverlap="1" wp14:anchorId="0FF7C529" wp14:editId="4C98B29E">
                <wp:simplePos x="0" y="0"/>
                <wp:positionH relativeFrom="column">
                  <wp:posOffset>3434080</wp:posOffset>
                </wp:positionH>
                <wp:positionV relativeFrom="paragraph">
                  <wp:posOffset>162560</wp:posOffset>
                </wp:positionV>
                <wp:extent cx="640080" cy="421640"/>
                <wp:effectExtent l="0" t="0" r="26670" b="16510"/>
                <wp:wrapNone/>
                <wp:docPr id="167" name="椭圆 167"/>
                <wp:cNvGraphicFramePr/>
                <a:graphic xmlns:a="http://schemas.openxmlformats.org/drawingml/2006/main">
                  <a:graphicData uri="http://schemas.microsoft.com/office/word/2010/wordprocessingShape">
                    <wps:wsp>
                      <wps:cNvSpPr/>
                      <wps:spPr>
                        <a:xfrm>
                          <a:off x="0" y="0"/>
                          <a:ext cx="64008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E3AD7F" id="椭圆 167" o:spid="_x0000_s1026" style="position:absolute;left:0;text-align:left;margin-left:270.4pt;margin-top:12.8pt;width:50.4pt;height:33.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" filled="f" strokecolor="black [3213]" strokeweight="1pt"/>
            </w:pict>
          </mc:Fallback>
        </mc:AlternateContent>
      </w:r>
      <w:r w:rsidR="00816D0E" w:rsidRPr="00DF2AA0">
        <w:rPr>
          <w:noProof/>
        </w:rPr>
        <mc:AlternateContent>
          <mc:Choice Requires="wps">
            <w:drawing>
              <wp:anchor distT="0" distB="0" distL="114300" distR="114300" simplePos="0" relativeHeight="251753472" behindDoc="0" locked="0" layoutInCell="1" allowOverlap="1" wp14:anchorId="062F2F04" wp14:editId="5B2B5390">
                <wp:simplePos x="0" y="0"/>
                <wp:positionH relativeFrom="column">
                  <wp:posOffset>1554480</wp:posOffset>
                </wp:positionH>
                <wp:positionV relativeFrom="paragraph">
                  <wp:posOffset>202565</wp:posOffset>
                </wp:positionV>
                <wp:extent cx="640080" cy="421640"/>
                <wp:effectExtent l="0" t="0" r="26670" b="16510"/>
                <wp:wrapNone/>
                <wp:docPr id="170" name="椭圆 170"/>
                <wp:cNvGraphicFramePr/>
                <a:graphic xmlns:a="http://schemas.openxmlformats.org/drawingml/2006/main">
                  <a:graphicData uri="http://schemas.microsoft.com/office/word/2010/wordprocessingShape">
                    <wps:wsp>
                      <wps:cNvSpPr/>
                      <wps:spPr>
                        <a:xfrm>
                          <a:off x="0" y="0"/>
                          <a:ext cx="64008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3B564" id="椭圆 170" o:spid="_x0000_s1026" style="position:absolute;left:0;text-align:left;margin-left:122.4pt;margin-top:15.95pt;width:50.4pt;height:33.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" filled="f" strokecolor="black [3213]" strokeweight="1pt"/>
            </w:pict>
          </mc:Fallback>
        </mc:AlternateContent>
      </w:r>
      <w:r w:rsidR="00816D0E" w:rsidRPr="00DF2AA0">
        <w:rPr>
          <w:noProof/>
        </w:rPr>
        <mc:AlternateContent>
          <mc:Choice Requires="wps">
            <w:drawing>
              <wp:anchor distT="0" distB="0" distL="114300" distR="114300" simplePos="0" relativeHeight="251751424" behindDoc="0" locked="0" layoutInCell="1" allowOverlap="1" wp14:anchorId="2831B479" wp14:editId="15E554C9">
                <wp:simplePos x="0" y="0"/>
                <wp:positionH relativeFrom="column">
                  <wp:posOffset>391160</wp:posOffset>
                </wp:positionH>
                <wp:positionV relativeFrom="paragraph">
                  <wp:posOffset>161925</wp:posOffset>
                </wp:positionV>
                <wp:extent cx="640080" cy="421640"/>
                <wp:effectExtent l="0" t="0" r="26670" b="16510"/>
                <wp:wrapNone/>
                <wp:docPr id="171" name="椭圆 171"/>
                <wp:cNvGraphicFramePr/>
                <a:graphic xmlns:a="http://schemas.openxmlformats.org/drawingml/2006/main">
                  <a:graphicData uri="http://schemas.microsoft.com/office/word/2010/wordprocessingShape">
                    <wps:wsp>
                      <wps:cNvSpPr/>
                      <wps:spPr>
                        <a:xfrm>
                          <a:off x="0" y="0"/>
                          <a:ext cx="64008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04F114" id="椭圆 171" o:spid="_x0000_s1026" style="position:absolute;left:0;text-align:left;margin-left:30.8pt;margin-top:12.75pt;width:50.4pt;height:33.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" filled="f" strokecolor="black [3213]" strokeweight="1pt"/>
            </w:pict>
          </mc:Fallback>
        </mc:AlternateContent>
      </w:r>
    </w:p>
    <w:p w14:paraId="79CB9B9F" w14:textId="77777777" w:rsidR="00816D0E" w:rsidRDefault="00816D0E" w:rsidP="00A85E85">
      <w:pPr>
        <w:pStyle w:val="1e"/>
      </w:pPr>
      <w:r w:rsidRPr="00DE3382">
        <w:rPr>
          <w:noProof/>
        </w:rPr>
        <mc:AlternateContent>
          <mc:Choice Requires="wps">
            <w:drawing>
              <wp:anchor distT="0" distB="0" distL="114300" distR="114300" simplePos="0" relativeHeight="251718656" behindDoc="0" locked="0" layoutInCell="1" allowOverlap="1" wp14:anchorId="19F259CB" wp14:editId="016B921F">
                <wp:simplePos x="0" y="0"/>
                <wp:positionH relativeFrom="column">
                  <wp:posOffset>2519680</wp:posOffset>
                </wp:positionH>
                <wp:positionV relativeFrom="paragraph">
                  <wp:posOffset>65405</wp:posOffset>
                </wp:positionV>
                <wp:extent cx="568960" cy="213360"/>
                <wp:effectExtent l="0" t="0" r="21590" b="15240"/>
                <wp:wrapNone/>
                <wp:docPr id="172" name="矩形 172"/>
                <wp:cNvGraphicFramePr/>
                <a:graphic xmlns:a="http://schemas.openxmlformats.org/drawingml/2006/main">
                  <a:graphicData uri="http://schemas.microsoft.com/office/word/2010/wordprocessingShape">
                    <wps:wsp>
                      <wps:cNvSpPr/>
                      <wps:spPr>
                        <a:xfrm>
                          <a:off x="0" y="0"/>
                          <a:ext cx="568960" cy="21336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E2F68" id="矩形 172" o:spid="_x0000_s1026" style="position:absolute;left:0;text-align:left;margin-left:198.4pt;margin-top:5.15pt;width:44.8pt;height:16.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" filled="f" strokecolor="black [3213]" strokeweight="1pt"/>
            </w:pict>
          </mc:Fallback>
        </mc:AlternateContent>
      </w:r>
    </w:p>
    <w:p w14:paraId="131E27C3" w14:textId="148EB7C9" w:rsidR="00816D0E" w:rsidRDefault="00904AD0" w:rsidP="00A85E85">
      <w:pPr>
        <w:pStyle w:val="1e"/>
      </w:pPr>
      <w:r w:rsidRPr="00DF2AA0">
        <w:rPr>
          <w:noProof/>
        </w:rPr>
        <mc:AlternateContent>
          <mc:Choice Requires="wps">
            <w:drawing>
              <wp:anchor distT="0" distB="0" distL="114300" distR="114300" simplePos="0" relativeHeight="251796480" behindDoc="0" locked="0" layoutInCell="1" allowOverlap="1" wp14:anchorId="3CC922D8" wp14:editId="35FB70B5">
                <wp:simplePos x="0" y="0"/>
                <wp:positionH relativeFrom="column">
                  <wp:posOffset>4599256</wp:posOffset>
                </wp:positionH>
                <wp:positionV relativeFrom="paragraph">
                  <wp:posOffset>191428</wp:posOffset>
                </wp:positionV>
                <wp:extent cx="594360" cy="578925"/>
                <wp:effectExtent l="0" t="0" r="0" b="0"/>
                <wp:wrapNone/>
                <wp:docPr id="179" name="文本框 179"/>
                <wp:cNvGraphicFramePr/>
                <a:graphic xmlns:a="http://schemas.openxmlformats.org/drawingml/2006/main">
                  <a:graphicData uri="http://schemas.microsoft.com/office/word/2010/wordprocessingShape">
                    <wps:wsp>
                      <wps:cNvSpPr txBox="1"/>
                      <wps:spPr>
                        <a:xfrm>
                          <a:off x="0" y="0"/>
                          <a:ext cx="594360" cy="578925"/>
                        </a:xfrm>
                        <a:prstGeom prst="rect">
                          <a:avLst/>
                        </a:prstGeom>
                        <a:noFill/>
                        <a:ln w="6350">
                          <a:noFill/>
                        </a:ln>
                      </wps:spPr>
                      <wps:txbx>
                        <w:txbxContent>
                          <w:p w14:paraId="007E519D"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基金管理</w:t>
                            </w:r>
                            <w:r>
                              <w:rPr>
                                <w:rFonts w:ascii="方正兰亭黑简体" w:eastAsia="方正兰亭黑简体"/>
                                <w:sz w:val="21"/>
                                <w:szCs w:val="21"/>
                              </w:rPr>
                              <w:t>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22D8" id="文本框 179" o:spid="_x0000_s1062" type="#_x0000_t202" style="position:absolute;left:0;text-align:left;margin-left:362.15pt;margin-top:15.05pt;width:46.8pt;height:45.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" filled="f" stroked="f" strokeweight=".5pt">
                <v:textbox>
                  <w:txbxContent>
                    <w:p w14:paraId="007E519D"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基金管理</w:t>
                      </w:r>
                      <w:r>
                        <w:rPr>
                          <w:rFonts w:ascii="方正兰亭黑简体" w:eastAsia="方正兰亭黑简体"/>
                          <w:sz w:val="21"/>
                          <w:szCs w:val="21"/>
                        </w:rPr>
                        <w:t>者</w:t>
                      </w:r>
                    </w:p>
                  </w:txbxContent>
                </v:textbox>
              </v:shape>
            </w:pict>
          </mc:Fallback>
        </mc:AlternateContent>
      </w:r>
      <w:r w:rsidR="00816D0E">
        <w:rPr>
          <w:noProof/>
        </w:rPr>
        <mc:AlternateContent>
          <mc:Choice Requires="wps">
            <w:drawing>
              <wp:anchor distT="0" distB="0" distL="114300" distR="114300" simplePos="0" relativeHeight="251797504" behindDoc="0" locked="0" layoutInCell="1" allowOverlap="1" wp14:anchorId="16D16CC8" wp14:editId="7B46ED00">
                <wp:simplePos x="0" y="0"/>
                <wp:positionH relativeFrom="column">
                  <wp:posOffset>1225550</wp:posOffset>
                </wp:positionH>
                <wp:positionV relativeFrom="paragraph">
                  <wp:posOffset>59690</wp:posOffset>
                </wp:positionV>
                <wp:extent cx="1346200" cy="375920"/>
                <wp:effectExtent l="0" t="0" r="25400" b="24130"/>
                <wp:wrapNone/>
                <wp:docPr id="173" name="直接连接符 173"/>
                <wp:cNvGraphicFramePr/>
                <a:graphic xmlns:a="http://schemas.openxmlformats.org/drawingml/2006/main">
                  <a:graphicData uri="http://schemas.microsoft.com/office/word/2010/wordprocessingShape">
                    <wps:wsp>
                      <wps:cNvCnPr/>
                      <wps:spPr>
                        <a:xfrm flipH="1">
                          <a:off x="0" y="0"/>
                          <a:ext cx="1346200" cy="3759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59F79" id="直接连接符 173" o:spid="_x0000_s1026" style="position:absolute;left:0;text-align:lef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5pt,4.7pt" to="202.5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" strokecolor="black [3213]" strokeweight="1pt"/>
            </w:pict>
          </mc:Fallback>
        </mc:AlternateContent>
      </w:r>
      <w:r w:rsidR="00816D0E">
        <w:rPr>
          <w:noProof/>
        </w:rPr>
        <mc:AlternateContent>
          <mc:Choice Requires="wps">
            <w:drawing>
              <wp:anchor distT="0" distB="0" distL="114300" distR="114300" simplePos="0" relativeHeight="251798528" behindDoc="0" locked="0" layoutInCell="1" allowOverlap="1" wp14:anchorId="6AFF151E" wp14:editId="56DA08B9">
                <wp:simplePos x="0" y="0"/>
                <wp:positionH relativeFrom="column">
                  <wp:posOffset>2028190</wp:posOffset>
                </wp:positionH>
                <wp:positionV relativeFrom="paragraph">
                  <wp:posOffset>59690</wp:posOffset>
                </wp:positionV>
                <wp:extent cx="675640" cy="411480"/>
                <wp:effectExtent l="0" t="0" r="29210" b="26670"/>
                <wp:wrapNone/>
                <wp:docPr id="174" name="直接连接符 174"/>
                <wp:cNvGraphicFramePr/>
                <a:graphic xmlns:a="http://schemas.openxmlformats.org/drawingml/2006/main">
                  <a:graphicData uri="http://schemas.microsoft.com/office/word/2010/wordprocessingShape">
                    <wps:wsp>
                      <wps:cNvCnPr/>
                      <wps:spPr>
                        <a:xfrm flipH="1">
                          <a:off x="0" y="0"/>
                          <a:ext cx="675640" cy="4114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5A176E" id="直接连接符 174" o:spid="_x0000_s1026" style="position:absolute;left:0;text-align:lef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7pt,4.7pt" to="212.9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" strokecolor="black [3213]" strokeweight="1pt"/>
            </w:pict>
          </mc:Fallback>
        </mc:AlternateContent>
      </w:r>
      <w:r w:rsidR="00816D0E">
        <w:rPr>
          <w:noProof/>
        </w:rPr>
        <mc:AlternateContent>
          <mc:Choice Requires="wps">
            <w:drawing>
              <wp:anchor distT="0" distB="0" distL="114300" distR="114300" simplePos="0" relativeHeight="251799552" behindDoc="0" locked="0" layoutInCell="1" allowOverlap="1" wp14:anchorId="058D7F8C" wp14:editId="2062C546">
                <wp:simplePos x="0" y="0"/>
                <wp:positionH relativeFrom="column">
                  <wp:posOffset>2546350</wp:posOffset>
                </wp:positionH>
                <wp:positionV relativeFrom="paragraph">
                  <wp:posOffset>59690</wp:posOffset>
                </wp:positionV>
                <wp:extent cx="187960" cy="335280"/>
                <wp:effectExtent l="0" t="0" r="21590" b="26670"/>
                <wp:wrapNone/>
                <wp:docPr id="175" name="直接连接符 175"/>
                <wp:cNvGraphicFramePr/>
                <a:graphic xmlns:a="http://schemas.openxmlformats.org/drawingml/2006/main">
                  <a:graphicData uri="http://schemas.microsoft.com/office/word/2010/wordprocessingShape">
                    <wps:wsp>
                      <wps:cNvCnPr/>
                      <wps:spPr>
                        <a:xfrm flipH="1">
                          <a:off x="0" y="0"/>
                          <a:ext cx="187960" cy="3352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AEECE" id="直接连接符 175" o:spid="_x0000_s1026" style="position:absolute;left:0;text-align:lef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5pt,4.7pt" to="215.3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" strokecolor="black [3213]" strokeweight="1pt"/>
            </w:pict>
          </mc:Fallback>
        </mc:AlternateContent>
      </w:r>
      <w:r w:rsidR="00816D0E">
        <w:rPr>
          <w:noProof/>
        </w:rPr>
        <mc:AlternateContent>
          <mc:Choice Requires="wps">
            <w:drawing>
              <wp:anchor distT="0" distB="0" distL="114300" distR="114300" simplePos="0" relativeHeight="251800576" behindDoc="0" locked="0" layoutInCell="1" allowOverlap="1" wp14:anchorId="0836D6BD" wp14:editId="3AD8CF00">
                <wp:simplePos x="0" y="0"/>
                <wp:positionH relativeFrom="column">
                  <wp:posOffset>2830830</wp:posOffset>
                </wp:positionH>
                <wp:positionV relativeFrom="paragraph">
                  <wp:posOffset>59690</wp:posOffset>
                </wp:positionV>
                <wp:extent cx="243840" cy="335280"/>
                <wp:effectExtent l="0" t="0" r="22860" b="26670"/>
                <wp:wrapNone/>
                <wp:docPr id="176" name="直接连接符 176"/>
                <wp:cNvGraphicFramePr/>
                <a:graphic xmlns:a="http://schemas.openxmlformats.org/drawingml/2006/main">
                  <a:graphicData uri="http://schemas.microsoft.com/office/word/2010/wordprocessingShape">
                    <wps:wsp>
                      <wps:cNvCnPr/>
                      <wps:spPr>
                        <a:xfrm flipH="1" flipV="1">
                          <a:off x="0" y="0"/>
                          <a:ext cx="243840" cy="3352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E5EA50" id="直接连接符 176" o:spid="_x0000_s1026" style="position:absolute;left:0;text-align:left;flip:x 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9pt,4.7pt" to="242.1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" strokecolor="black [3213]" strokeweight="1pt"/>
            </w:pict>
          </mc:Fallback>
        </mc:AlternateContent>
      </w:r>
      <w:r w:rsidR="00816D0E">
        <w:rPr>
          <w:noProof/>
        </w:rPr>
        <mc:AlternateContent>
          <mc:Choice Requires="wps">
            <w:drawing>
              <wp:anchor distT="0" distB="0" distL="114300" distR="114300" simplePos="0" relativeHeight="251801600" behindDoc="0" locked="0" layoutInCell="1" allowOverlap="1" wp14:anchorId="2A8A11A3" wp14:editId="0DD35D81">
                <wp:simplePos x="0" y="0"/>
                <wp:positionH relativeFrom="column">
                  <wp:posOffset>2962910</wp:posOffset>
                </wp:positionH>
                <wp:positionV relativeFrom="paragraph">
                  <wp:posOffset>54610</wp:posOffset>
                </wp:positionV>
                <wp:extent cx="690880" cy="416560"/>
                <wp:effectExtent l="0" t="0" r="33020" b="21590"/>
                <wp:wrapNone/>
                <wp:docPr id="177" name="直接连接符 177"/>
                <wp:cNvGraphicFramePr/>
                <a:graphic xmlns:a="http://schemas.openxmlformats.org/drawingml/2006/main">
                  <a:graphicData uri="http://schemas.microsoft.com/office/word/2010/wordprocessingShape">
                    <wps:wsp>
                      <wps:cNvCnPr/>
                      <wps:spPr>
                        <a:xfrm flipH="1" flipV="1">
                          <a:off x="0" y="0"/>
                          <a:ext cx="690880" cy="41656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7429EB" id="直接连接符 177" o:spid="_x0000_s1026" style="position:absolute;left:0;text-align:left;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3pt,4.3pt" to="287.7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" strokecolor="black [3213]" strokeweight="1pt"/>
            </w:pict>
          </mc:Fallback>
        </mc:AlternateContent>
      </w:r>
      <w:r w:rsidR="00816D0E">
        <w:rPr>
          <w:noProof/>
        </w:rPr>
        <mc:AlternateContent>
          <mc:Choice Requires="wps">
            <w:drawing>
              <wp:anchor distT="0" distB="0" distL="114300" distR="114300" simplePos="0" relativeHeight="251802624" behindDoc="0" locked="0" layoutInCell="1" allowOverlap="1" wp14:anchorId="00B6D5B0" wp14:editId="013080C8">
                <wp:simplePos x="0" y="0"/>
                <wp:positionH relativeFrom="column">
                  <wp:posOffset>3089910</wp:posOffset>
                </wp:positionH>
                <wp:positionV relativeFrom="paragraph">
                  <wp:posOffset>8890</wp:posOffset>
                </wp:positionV>
                <wp:extent cx="1457960" cy="426720"/>
                <wp:effectExtent l="0" t="0" r="27940" b="30480"/>
                <wp:wrapNone/>
                <wp:docPr id="178" name="直接连接符 178"/>
                <wp:cNvGraphicFramePr/>
                <a:graphic xmlns:a="http://schemas.openxmlformats.org/drawingml/2006/main">
                  <a:graphicData uri="http://schemas.microsoft.com/office/word/2010/wordprocessingShape">
                    <wps:wsp>
                      <wps:cNvCnPr/>
                      <wps:spPr>
                        <a:xfrm flipH="1" flipV="1">
                          <a:off x="0" y="0"/>
                          <a:ext cx="1457960" cy="4267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40766" id="直接连接符 178" o:spid="_x0000_s1026" style="position:absolute;left:0;text-align:left;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3pt,.7pt" to="358.1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" strokecolor="black [3213]" strokeweight="1pt"/>
            </w:pict>
          </mc:Fallback>
        </mc:AlternateContent>
      </w:r>
    </w:p>
    <w:p w14:paraId="06E82734" w14:textId="1D95BD5F" w:rsidR="00816D0E" w:rsidRDefault="00904AD0" w:rsidP="00A85E85">
      <w:pPr>
        <w:pStyle w:val="1e"/>
      </w:pPr>
      <w:r w:rsidRPr="00DF2AA0">
        <w:rPr>
          <w:noProof/>
        </w:rPr>
        <mc:AlternateContent>
          <mc:Choice Requires="wps">
            <w:drawing>
              <wp:anchor distT="0" distB="0" distL="114300" distR="114300" simplePos="0" relativeHeight="251794432" behindDoc="0" locked="0" layoutInCell="1" allowOverlap="1" wp14:anchorId="739F0255" wp14:editId="62C458FB">
                <wp:simplePos x="0" y="0"/>
                <wp:positionH relativeFrom="column">
                  <wp:posOffset>3755195</wp:posOffset>
                </wp:positionH>
                <wp:positionV relativeFrom="paragraph">
                  <wp:posOffset>13237</wp:posOffset>
                </wp:positionV>
                <wp:extent cx="482600" cy="558410"/>
                <wp:effectExtent l="0" t="0" r="0" b="0"/>
                <wp:wrapNone/>
                <wp:docPr id="181" name="文本框 181"/>
                <wp:cNvGraphicFramePr/>
                <a:graphic xmlns:a="http://schemas.openxmlformats.org/drawingml/2006/main">
                  <a:graphicData uri="http://schemas.microsoft.com/office/word/2010/wordprocessingShape">
                    <wps:wsp>
                      <wps:cNvSpPr txBox="1"/>
                      <wps:spPr>
                        <a:xfrm>
                          <a:off x="0" y="0"/>
                          <a:ext cx="482600" cy="558410"/>
                        </a:xfrm>
                        <a:prstGeom prst="rect">
                          <a:avLst/>
                        </a:prstGeom>
                        <a:noFill/>
                        <a:ln w="6350">
                          <a:noFill/>
                        </a:ln>
                      </wps:spPr>
                      <wps:txbx>
                        <w:txbxContent>
                          <w:p w14:paraId="6D500DB5"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风险等级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0255" id="文本框 181" o:spid="_x0000_s1063" type="#_x0000_t202" style="position:absolute;left:0;text-align:left;margin-left:295.7pt;margin-top:1.05pt;width:38pt;height:43.9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" filled="f" stroked="f" strokeweight=".5pt">
                <v:textbox>
                  <w:txbxContent>
                    <w:p w14:paraId="6D500DB5"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风险等级</w:t>
                      </w:r>
                    </w:p>
                  </w:txbxContent>
                </v:textbox>
              </v:shape>
            </w:pict>
          </mc:Fallback>
        </mc:AlternateContent>
      </w:r>
      <w:r w:rsidRPr="00DF2AA0">
        <w:rPr>
          <w:noProof/>
        </w:rPr>
        <mc:AlternateContent>
          <mc:Choice Requires="wps">
            <w:drawing>
              <wp:anchor distT="0" distB="0" distL="114300" distR="114300" simplePos="0" relativeHeight="251792384" behindDoc="0" locked="0" layoutInCell="1" allowOverlap="1" wp14:anchorId="62737145" wp14:editId="2F1C3BF2">
                <wp:simplePos x="0" y="0"/>
                <wp:positionH relativeFrom="column">
                  <wp:posOffset>2925787</wp:posOffset>
                </wp:positionH>
                <wp:positionV relativeFrom="paragraph">
                  <wp:posOffset>57198</wp:posOffset>
                </wp:positionV>
                <wp:extent cx="482600" cy="574431"/>
                <wp:effectExtent l="0" t="0" r="0" b="0"/>
                <wp:wrapNone/>
                <wp:docPr id="183" name="文本框 183"/>
                <wp:cNvGraphicFramePr/>
                <a:graphic xmlns:a="http://schemas.openxmlformats.org/drawingml/2006/main">
                  <a:graphicData uri="http://schemas.microsoft.com/office/word/2010/wordprocessingShape">
                    <wps:wsp>
                      <wps:cNvSpPr txBox="1"/>
                      <wps:spPr>
                        <a:xfrm>
                          <a:off x="0" y="0"/>
                          <a:ext cx="482600" cy="574431"/>
                        </a:xfrm>
                        <a:prstGeom prst="rect">
                          <a:avLst/>
                        </a:prstGeom>
                        <a:noFill/>
                        <a:ln w="6350">
                          <a:noFill/>
                        </a:ln>
                      </wps:spPr>
                      <wps:txbx>
                        <w:txbxContent>
                          <w:p w14:paraId="0B2A2F61"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基金金额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37145" id="文本框 183" o:spid="_x0000_s1064" type="#_x0000_t202" style="position:absolute;left:0;text-align:left;margin-left:230.4pt;margin-top:4.5pt;width:38pt;height:45.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" filled="f" stroked="f" strokeweight=".5pt">
                <v:textbox>
                  <w:txbxContent>
                    <w:p w14:paraId="0B2A2F61"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基金金额</w:t>
                      </w:r>
                    </w:p>
                  </w:txbxContent>
                </v:textbox>
              </v:shape>
            </w:pict>
          </mc:Fallback>
        </mc:AlternateContent>
      </w:r>
      <w:r w:rsidRPr="00DF2AA0">
        <w:rPr>
          <w:noProof/>
        </w:rPr>
        <mc:AlternateContent>
          <mc:Choice Requires="wps">
            <w:drawing>
              <wp:anchor distT="0" distB="0" distL="114300" distR="114300" simplePos="0" relativeHeight="251790336" behindDoc="0" locked="0" layoutInCell="1" allowOverlap="1" wp14:anchorId="7BD2FCDE" wp14:editId="271FEFF2">
                <wp:simplePos x="0" y="0"/>
                <wp:positionH relativeFrom="column">
                  <wp:posOffset>2219472</wp:posOffset>
                </wp:positionH>
                <wp:positionV relativeFrom="paragraph">
                  <wp:posOffset>54267</wp:posOffset>
                </wp:positionV>
                <wp:extent cx="482600" cy="589085"/>
                <wp:effectExtent l="0" t="0" r="0" b="1905"/>
                <wp:wrapNone/>
                <wp:docPr id="185" name="文本框 185"/>
                <wp:cNvGraphicFramePr/>
                <a:graphic xmlns:a="http://schemas.openxmlformats.org/drawingml/2006/main">
                  <a:graphicData uri="http://schemas.microsoft.com/office/word/2010/wordprocessingShape">
                    <wps:wsp>
                      <wps:cNvSpPr txBox="1"/>
                      <wps:spPr>
                        <a:xfrm>
                          <a:off x="0" y="0"/>
                          <a:ext cx="482600" cy="589085"/>
                        </a:xfrm>
                        <a:prstGeom prst="rect">
                          <a:avLst/>
                        </a:prstGeom>
                        <a:noFill/>
                        <a:ln w="6350">
                          <a:noFill/>
                        </a:ln>
                      </wps:spPr>
                      <wps:txbx>
                        <w:txbxContent>
                          <w:p w14:paraId="76DB6744"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基金类型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2FCDE" id="文本框 185" o:spid="_x0000_s1065" type="#_x0000_t202" style="position:absolute;left:0;text-align:left;margin-left:174.75pt;margin-top:4.25pt;width:38pt;height:46.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" filled="f" stroked="f" strokeweight=".5pt">
                <v:textbox>
                  <w:txbxContent>
                    <w:p w14:paraId="76DB6744"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基金类型</w:t>
                      </w:r>
                    </w:p>
                  </w:txbxContent>
                </v:textbox>
              </v:shape>
            </w:pict>
          </mc:Fallback>
        </mc:AlternateContent>
      </w:r>
      <w:r w:rsidRPr="00DF2AA0">
        <w:rPr>
          <w:noProof/>
        </w:rPr>
        <mc:AlternateContent>
          <mc:Choice Requires="wps">
            <w:drawing>
              <wp:anchor distT="0" distB="0" distL="114300" distR="114300" simplePos="0" relativeHeight="251788288" behindDoc="0" locked="0" layoutInCell="1" allowOverlap="1" wp14:anchorId="38CB868B" wp14:editId="01E898F9">
                <wp:simplePos x="0" y="0"/>
                <wp:positionH relativeFrom="column">
                  <wp:posOffset>1498502</wp:posOffset>
                </wp:positionH>
                <wp:positionV relativeFrom="paragraph">
                  <wp:posOffset>48407</wp:posOffset>
                </wp:positionV>
                <wp:extent cx="482600" cy="565638"/>
                <wp:effectExtent l="0" t="0" r="0" b="6350"/>
                <wp:wrapNone/>
                <wp:docPr id="187" name="文本框 187"/>
                <wp:cNvGraphicFramePr/>
                <a:graphic xmlns:a="http://schemas.openxmlformats.org/drawingml/2006/main">
                  <a:graphicData uri="http://schemas.microsoft.com/office/word/2010/wordprocessingShape">
                    <wps:wsp>
                      <wps:cNvSpPr txBox="1"/>
                      <wps:spPr>
                        <a:xfrm>
                          <a:off x="0" y="0"/>
                          <a:ext cx="482600" cy="565638"/>
                        </a:xfrm>
                        <a:prstGeom prst="rect">
                          <a:avLst/>
                        </a:prstGeom>
                        <a:noFill/>
                        <a:ln w="6350">
                          <a:noFill/>
                        </a:ln>
                      </wps:spPr>
                      <wps:txbx>
                        <w:txbxContent>
                          <w:p w14:paraId="065C0F73"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基金编号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B868B" id="文本框 187" o:spid="_x0000_s1066" type="#_x0000_t202" style="position:absolute;left:0;text-align:left;margin-left:118pt;margin-top:3.8pt;width:38pt;height:44.5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" filled="f" stroked="f" strokeweight=".5pt">
                <v:textbox>
                  <w:txbxContent>
                    <w:p w14:paraId="065C0F73"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基金编号</w:t>
                      </w:r>
                    </w:p>
                  </w:txbxContent>
                </v:textbox>
              </v:shape>
            </w:pict>
          </mc:Fallback>
        </mc:AlternateContent>
      </w:r>
      <w:r w:rsidRPr="00DF2AA0">
        <w:rPr>
          <w:noProof/>
        </w:rPr>
        <mc:AlternateContent>
          <mc:Choice Requires="wps">
            <w:drawing>
              <wp:anchor distT="0" distB="0" distL="114300" distR="114300" simplePos="0" relativeHeight="251786240" behindDoc="0" locked="0" layoutInCell="1" allowOverlap="1" wp14:anchorId="51152065" wp14:editId="2BDD045D">
                <wp:simplePos x="0" y="0"/>
                <wp:positionH relativeFrom="column">
                  <wp:posOffset>748225</wp:posOffset>
                </wp:positionH>
                <wp:positionV relativeFrom="paragraph">
                  <wp:posOffset>45475</wp:posOffset>
                </wp:positionV>
                <wp:extent cx="482600" cy="574431"/>
                <wp:effectExtent l="0" t="0" r="0" b="0"/>
                <wp:wrapNone/>
                <wp:docPr id="189" name="文本框 189"/>
                <wp:cNvGraphicFramePr/>
                <a:graphic xmlns:a="http://schemas.openxmlformats.org/drawingml/2006/main">
                  <a:graphicData uri="http://schemas.microsoft.com/office/word/2010/wordprocessingShape">
                    <wps:wsp>
                      <wps:cNvSpPr txBox="1"/>
                      <wps:spPr>
                        <a:xfrm>
                          <a:off x="0" y="0"/>
                          <a:ext cx="482600" cy="574431"/>
                        </a:xfrm>
                        <a:prstGeom prst="rect">
                          <a:avLst/>
                        </a:prstGeom>
                        <a:noFill/>
                        <a:ln w="6350">
                          <a:noFill/>
                        </a:ln>
                      </wps:spPr>
                      <wps:txbx>
                        <w:txbxContent>
                          <w:p w14:paraId="0F1E2E85"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基金</w:t>
                            </w:r>
                            <w:r>
                              <w:rPr>
                                <w:rFonts w:ascii="方正兰亭黑简体" w:eastAsia="方正兰亭黑简体"/>
                                <w:sz w:val="21"/>
                                <w:szCs w:val="21"/>
                              </w:rPr>
                              <w:t>名称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52065" id="文本框 189" o:spid="_x0000_s1067" type="#_x0000_t202" style="position:absolute;left:0;text-align:left;margin-left:58.9pt;margin-top:3.6pt;width:38pt;height:45.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" filled="f" stroked="f" strokeweight=".5pt">
                <v:textbox>
                  <w:txbxContent>
                    <w:p w14:paraId="0F1E2E85" w14:textId="77777777" w:rsidR="000916FB" w:rsidRPr="006128CA" w:rsidRDefault="000916FB" w:rsidP="00816D0E">
                      <w:pPr>
                        <w:ind w:left="0"/>
                        <w:rPr>
                          <w:rFonts w:ascii="方正兰亭黑简体" w:eastAsia="方正兰亭黑简体"/>
                          <w:sz w:val="21"/>
                          <w:szCs w:val="21"/>
                        </w:rPr>
                      </w:pPr>
                      <w:r>
                        <w:rPr>
                          <w:rFonts w:ascii="方正兰亭黑简体" w:eastAsia="方正兰亭黑简体" w:hint="eastAsia"/>
                          <w:sz w:val="21"/>
                          <w:szCs w:val="21"/>
                        </w:rPr>
                        <w:t>基金</w:t>
                      </w:r>
                      <w:r>
                        <w:rPr>
                          <w:rFonts w:ascii="方正兰亭黑简体" w:eastAsia="方正兰亭黑简体"/>
                          <w:sz w:val="21"/>
                          <w:szCs w:val="21"/>
                        </w:rPr>
                        <w:t>名称</w:t>
                      </w:r>
                    </w:p>
                  </w:txbxContent>
                </v:textbox>
              </v:shape>
            </w:pict>
          </mc:Fallback>
        </mc:AlternateContent>
      </w:r>
      <w:r w:rsidR="00816D0E" w:rsidRPr="00DF2AA0">
        <w:rPr>
          <w:noProof/>
        </w:rPr>
        <mc:AlternateContent>
          <mc:Choice Requires="wps">
            <w:drawing>
              <wp:anchor distT="0" distB="0" distL="114300" distR="114300" simplePos="0" relativeHeight="251795456" behindDoc="0" locked="0" layoutInCell="1" allowOverlap="1" wp14:anchorId="4459284F" wp14:editId="27F7D325">
                <wp:simplePos x="0" y="0"/>
                <wp:positionH relativeFrom="column">
                  <wp:posOffset>4486910</wp:posOffset>
                </wp:positionH>
                <wp:positionV relativeFrom="paragraph">
                  <wp:posOffset>94615</wp:posOffset>
                </wp:positionV>
                <wp:extent cx="772160" cy="421640"/>
                <wp:effectExtent l="0" t="0" r="27940" b="16510"/>
                <wp:wrapNone/>
                <wp:docPr id="180" name="椭圆 180"/>
                <wp:cNvGraphicFramePr/>
                <a:graphic xmlns:a="http://schemas.openxmlformats.org/drawingml/2006/main">
                  <a:graphicData uri="http://schemas.microsoft.com/office/word/2010/wordprocessingShape">
                    <wps:wsp>
                      <wps:cNvSpPr/>
                      <wps:spPr>
                        <a:xfrm>
                          <a:off x="0" y="0"/>
                          <a:ext cx="77216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E09C4" id="椭圆 180" o:spid="_x0000_s1026" style="position:absolute;left:0;text-align:left;margin-left:353.3pt;margin-top:7.45pt;width:60.8pt;height:33.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" filled="f" strokecolor="black [3213]" strokeweight="1pt"/>
            </w:pict>
          </mc:Fallback>
        </mc:AlternateContent>
      </w:r>
      <w:r w:rsidR="00816D0E" w:rsidRPr="00DF2AA0">
        <w:rPr>
          <w:noProof/>
        </w:rPr>
        <mc:AlternateContent>
          <mc:Choice Requires="wps">
            <w:drawing>
              <wp:anchor distT="0" distB="0" distL="114300" distR="114300" simplePos="0" relativeHeight="251793408" behindDoc="0" locked="0" layoutInCell="1" allowOverlap="1" wp14:anchorId="70B02807" wp14:editId="061DC51B">
                <wp:simplePos x="0" y="0"/>
                <wp:positionH relativeFrom="column">
                  <wp:posOffset>3631565</wp:posOffset>
                </wp:positionH>
                <wp:positionV relativeFrom="paragraph">
                  <wp:posOffset>137160</wp:posOffset>
                </wp:positionV>
                <wp:extent cx="640080" cy="421640"/>
                <wp:effectExtent l="0" t="0" r="26670" b="16510"/>
                <wp:wrapNone/>
                <wp:docPr id="182" name="椭圆 182"/>
                <wp:cNvGraphicFramePr/>
                <a:graphic xmlns:a="http://schemas.openxmlformats.org/drawingml/2006/main">
                  <a:graphicData uri="http://schemas.microsoft.com/office/word/2010/wordprocessingShape">
                    <wps:wsp>
                      <wps:cNvSpPr/>
                      <wps:spPr>
                        <a:xfrm>
                          <a:off x="0" y="0"/>
                          <a:ext cx="64008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C8718B" id="椭圆 182" o:spid="_x0000_s1026" style="position:absolute;left:0;text-align:left;margin-left:285.95pt;margin-top:10.8pt;width:50.4pt;height:33.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" filled="f" strokecolor="black [3213]" strokeweight="1pt"/>
            </w:pict>
          </mc:Fallback>
        </mc:AlternateContent>
      </w:r>
      <w:r w:rsidR="00816D0E" w:rsidRPr="00DF2AA0">
        <w:rPr>
          <w:noProof/>
        </w:rPr>
        <mc:AlternateContent>
          <mc:Choice Requires="wps">
            <w:drawing>
              <wp:anchor distT="0" distB="0" distL="114300" distR="114300" simplePos="0" relativeHeight="251791360" behindDoc="0" locked="0" layoutInCell="1" allowOverlap="1" wp14:anchorId="3D9B331D" wp14:editId="62356DB2">
                <wp:simplePos x="0" y="0"/>
                <wp:positionH relativeFrom="column">
                  <wp:posOffset>2829560</wp:posOffset>
                </wp:positionH>
                <wp:positionV relativeFrom="paragraph">
                  <wp:posOffset>175895</wp:posOffset>
                </wp:positionV>
                <wp:extent cx="640080" cy="421640"/>
                <wp:effectExtent l="0" t="0" r="26670" b="16510"/>
                <wp:wrapNone/>
                <wp:docPr id="184" name="椭圆 184"/>
                <wp:cNvGraphicFramePr/>
                <a:graphic xmlns:a="http://schemas.openxmlformats.org/drawingml/2006/main">
                  <a:graphicData uri="http://schemas.microsoft.com/office/word/2010/wordprocessingShape">
                    <wps:wsp>
                      <wps:cNvSpPr/>
                      <wps:spPr>
                        <a:xfrm>
                          <a:off x="0" y="0"/>
                          <a:ext cx="64008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B1AF51" id="椭圆 184" o:spid="_x0000_s1026" style="position:absolute;left:0;text-align:left;margin-left:222.8pt;margin-top:13.85pt;width:50.4pt;height:33.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" filled="f" strokecolor="black [3213]" strokeweight="1pt"/>
            </w:pict>
          </mc:Fallback>
        </mc:AlternateContent>
      </w:r>
      <w:r w:rsidR="00816D0E" w:rsidRPr="00DF2AA0">
        <w:rPr>
          <w:noProof/>
        </w:rPr>
        <mc:AlternateContent>
          <mc:Choice Requires="wps">
            <w:drawing>
              <wp:anchor distT="0" distB="0" distL="114300" distR="114300" simplePos="0" relativeHeight="251789312" behindDoc="0" locked="0" layoutInCell="1" allowOverlap="1" wp14:anchorId="5B603A94" wp14:editId="0067782B">
                <wp:simplePos x="0" y="0"/>
                <wp:positionH relativeFrom="column">
                  <wp:posOffset>2138680</wp:posOffset>
                </wp:positionH>
                <wp:positionV relativeFrom="paragraph">
                  <wp:posOffset>182880</wp:posOffset>
                </wp:positionV>
                <wp:extent cx="640080" cy="421640"/>
                <wp:effectExtent l="0" t="0" r="26670" b="16510"/>
                <wp:wrapNone/>
                <wp:docPr id="186" name="椭圆 186"/>
                <wp:cNvGraphicFramePr/>
                <a:graphic xmlns:a="http://schemas.openxmlformats.org/drawingml/2006/main">
                  <a:graphicData uri="http://schemas.microsoft.com/office/word/2010/wordprocessingShape">
                    <wps:wsp>
                      <wps:cNvSpPr/>
                      <wps:spPr>
                        <a:xfrm>
                          <a:off x="0" y="0"/>
                          <a:ext cx="64008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326255" id="椭圆 186" o:spid="_x0000_s1026" style="position:absolute;left:0;text-align:left;margin-left:168.4pt;margin-top:14.4pt;width:50.4pt;height:33.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" filled="f" strokecolor="black [3213]" strokeweight="1pt"/>
            </w:pict>
          </mc:Fallback>
        </mc:AlternateContent>
      </w:r>
      <w:r w:rsidR="00816D0E" w:rsidRPr="00DF2AA0">
        <w:rPr>
          <w:noProof/>
        </w:rPr>
        <mc:AlternateContent>
          <mc:Choice Requires="wps">
            <w:drawing>
              <wp:anchor distT="0" distB="0" distL="114300" distR="114300" simplePos="0" relativeHeight="251787264" behindDoc="0" locked="0" layoutInCell="1" allowOverlap="1" wp14:anchorId="47A25AE9" wp14:editId="191536F2">
                <wp:simplePos x="0" y="0"/>
                <wp:positionH relativeFrom="column">
                  <wp:posOffset>1427480</wp:posOffset>
                </wp:positionH>
                <wp:positionV relativeFrom="paragraph">
                  <wp:posOffset>167640</wp:posOffset>
                </wp:positionV>
                <wp:extent cx="640080" cy="421640"/>
                <wp:effectExtent l="0" t="0" r="26670" b="16510"/>
                <wp:wrapNone/>
                <wp:docPr id="188" name="椭圆 188"/>
                <wp:cNvGraphicFramePr/>
                <a:graphic xmlns:a="http://schemas.openxmlformats.org/drawingml/2006/main">
                  <a:graphicData uri="http://schemas.microsoft.com/office/word/2010/wordprocessingShape">
                    <wps:wsp>
                      <wps:cNvSpPr/>
                      <wps:spPr>
                        <a:xfrm>
                          <a:off x="0" y="0"/>
                          <a:ext cx="64008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B604A" id="椭圆 188" o:spid="_x0000_s1026" style="position:absolute;left:0;text-align:left;margin-left:112.4pt;margin-top:13.2pt;width:50.4pt;height:33.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" filled="f" strokecolor="black [3213]" strokeweight="1pt"/>
            </w:pict>
          </mc:Fallback>
        </mc:AlternateContent>
      </w:r>
      <w:r w:rsidR="00816D0E" w:rsidRPr="00DF2AA0">
        <w:rPr>
          <w:noProof/>
        </w:rPr>
        <mc:AlternateContent>
          <mc:Choice Requires="wps">
            <w:drawing>
              <wp:anchor distT="0" distB="0" distL="114300" distR="114300" simplePos="0" relativeHeight="251785216" behindDoc="0" locked="0" layoutInCell="1" allowOverlap="1" wp14:anchorId="3DC760A1" wp14:editId="24D2E4F8">
                <wp:simplePos x="0" y="0"/>
                <wp:positionH relativeFrom="column">
                  <wp:posOffset>660400</wp:posOffset>
                </wp:positionH>
                <wp:positionV relativeFrom="paragraph">
                  <wp:posOffset>164465</wp:posOffset>
                </wp:positionV>
                <wp:extent cx="640080" cy="421640"/>
                <wp:effectExtent l="0" t="0" r="26670" b="16510"/>
                <wp:wrapNone/>
                <wp:docPr id="190" name="椭圆 190"/>
                <wp:cNvGraphicFramePr/>
                <a:graphic xmlns:a="http://schemas.openxmlformats.org/drawingml/2006/main">
                  <a:graphicData uri="http://schemas.microsoft.com/office/word/2010/wordprocessingShape">
                    <wps:wsp>
                      <wps:cNvSpPr/>
                      <wps:spPr>
                        <a:xfrm>
                          <a:off x="0" y="0"/>
                          <a:ext cx="640080" cy="4216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27A67" id="椭圆 190" o:spid="_x0000_s1026" style="position:absolute;left:0;text-align:left;margin-left:52pt;margin-top:12.95pt;width:50.4pt;height:33.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" filled="f" strokecolor="black [3213]" strokeweight="1pt"/>
            </w:pict>
          </mc:Fallback>
        </mc:AlternateContent>
      </w:r>
    </w:p>
    <w:p w14:paraId="7A607AA4" w14:textId="3478CCBE" w:rsidR="008C2087" w:rsidRDefault="008C2087" w:rsidP="00A85E85">
      <w:pPr>
        <w:pStyle w:val="1e"/>
      </w:pPr>
    </w:p>
    <w:p w14:paraId="77174BF2" w14:textId="77777777" w:rsidR="00816D0E" w:rsidRDefault="00816D0E" w:rsidP="00A85E85">
      <w:pPr>
        <w:pStyle w:val="1e"/>
      </w:pPr>
    </w:p>
    <w:p w14:paraId="1D8CD818" w14:textId="77777777" w:rsidR="00816D0E" w:rsidRPr="00D748B1" w:rsidRDefault="00816D0E" w:rsidP="00816D0E">
      <w:pPr>
        <w:pStyle w:val="9"/>
      </w:pPr>
      <w:r>
        <w:t>E-R</w:t>
      </w:r>
      <w:r>
        <w:t>图</w:t>
      </w:r>
    </w:p>
    <w:p w14:paraId="4D8E27C5" w14:textId="77777777" w:rsidR="008C2087" w:rsidRPr="00336CBE" w:rsidRDefault="008C2087" w:rsidP="00A85E85">
      <w:pPr>
        <w:pStyle w:val="1e"/>
      </w:pPr>
    </w:p>
    <w:p w14:paraId="6102E5D9" w14:textId="77777777" w:rsidR="004237DC" w:rsidRPr="00336CBE" w:rsidRDefault="004237DC" w:rsidP="00DA5283">
      <w:pPr>
        <w:pStyle w:val="3"/>
        <w:numPr>
          <w:ilvl w:val="2"/>
          <w:numId w:val="4"/>
        </w:numPr>
        <w:rPr>
          <w:rFonts w:cs="Huawei Sans"/>
        </w:rPr>
      </w:pPr>
      <w:bookmarkStart w:id="35" w:name="_Toc19795482"/>
      <w:bookmarkStart w:id="36" w:name="_Toc45098034"/>
      <w:bookmarkStart w:id="37" w:name="_Toc48143488"/>
      <w:bookmarkStart w:id="38" w:name="_Toc71278200"/>
      <w:r w:rsidRPr="00336CBE">
        <w:rPr>
          <w:rFonts w:cs="Huawei Sans"/>
        </w:rPr>
        <w:lastRenderedPageBreak/>
        <w:t>关系模式</w:t>
      </w:r>
      <w:bookmarkEnd w:id="29"/>
      <w:bookmarkEnd w:id="35"/>
      <w:bookmarkEnd w:id="36"/>
      <w:bookmarkEnd w:id="37"/>
      <w:bookmarkEnd w:id="38"/>
    </w:p>
    <w:p w14:paraId="4ADFFA40" w14:textId="77777777" w:rsidR="00816D0E" w:rsidRPr="00B47379" w:rsidRDefault="00816D0E" w:rsidP="00816D0E">
      <w:pPr>
        <w:pStyle w:val="renwu"/>
        <w:rPr>
          <w:rFonts w:cs="Huawei Sans"/>
        </w:rPr>
      </w:pPr>
      <w:r w:rsidRPr="00B47379">
        <w:rPr>
          <w:rFonts w:cs="Huawei Sans" w:hint="eastAsia"/>
        </w:rPr>
        <w:t>对于</w:t>
      </w:r>
      <w:r w:rsidRPr="00B47379">
        <w:rPr>
          <w:rFonts w:cs="Huawei Sans"/>
        </w:rPr>
        <w:t>C</w:t>
      </w:r>
      <w:r w:rsidRPr="00B47379">
        <w:rPr>
          <w:rFonts w:cs="Huawei Sans"/>
        </w:rPr>
        <w:t>银行中的</w:t>
      </w:r>
      <w:r>
        <w:rPr>
          <w:rFonts w:cs="Huawei Sans"/>
        </w:rPr>
        <w:t>5</w:t>
      </w:r>
      <w:r w:rsidRPr="00B47379">
        <w:rPr>
          <w:rFonts w:cs="Huawei Sans"/>
        </w:rPr>
        <w:t>个对象，分别建立属于每个对象的属性集合，具体属性描述如下：</w:t>
      </w:r>
    </w:p>
    <w:p w14:paraId="0D904EA2" w14:textId="77777777" w:rsidR="00816D0E" w:rsidRPr="00D748B1" w:rsidRDefault="00816D0E" w:rsidP="00816D0E">
      <w:pPr>
        <w:pStyle w:val="renwu"/>
        <w:numPr>
          <w:ilvl w:val="0"/>
          <w:numId w:val="6"/>
        </w:numPr>
        <w:ind w:left="1446"/>
        <w:rPr>
          <w:rFonts w:cs="Huawei Sans"/>
        </w:rPr>
      </w:pPr>
      <w:r w:rsidRPr="00D748B1">
        <w:rPr>
          <w:rFonts w:cs="Huawei Sans"/>
        </w:rPr>
        <w:t>客户（</w:t>
      </w:r>
      <w:r w:rsidRPr="00475876">
        <w:rPr>
          <w:rFonts w:cs="Huawei Sans"/>
          <w:u w:val="single"/>
        </w:rPr>
        <w:t>客户编号</w:t>
      </w:r>
      <w:r w:rsidRPr="00D748B1">
        <w:rPr>
          <w:rFonts w:cs="Huawei Sans"/>
        </w:rPr>
        <w:t>、客户名称、客户邮箱，客户身份证，客户手机号，客户登录密码）</w:t>
      </w:r>
    </w:p>
    <w:p w14:paraId="7425471C" w14:textId="77777777" w:rsidR="00816D0E" w:rsidRPr="00D748B1" w:rsidRDefault="00816D0E" w:rsidP="00816D0E">
      <w:pPr>
        <w:pStyle w:val="renwu"/>
        <w:numPr>
          <w:ilvl w:val="0"/>
          <w:numId w:val="6"/>
        </w:numPr>
        <w:ind w:left="1446"/>
        <w:rPr>
          <w:rFonts w:cs="Huawei Sans"/>
        </w:rPr>
      </w:pPr>
      <w:r w:rsidRPr="00D748B1">
        <w:rPr>
          <w:rFonts w:cs="Huawei Sans"/>
        </w:rPr>
        <w:t>银行卡（</w:t>
      </w:r>
      <w:r w:rsidRPr="00475876">
        <w:rPr>
          <w:rFonts w:cs="Huawei Sans"/>
          <w:u w:val="single"/>
        </w:rPr>
        <w:t>银行卡号</w:t>
      </w:r>
      <w:r w:rsidRPr="00D748B1">
        <w:rPr>
          <w:rFonts w:cs="Huawei Sans"/>
        </w:rPr>
        <w:t>，银行卡类型）</w:t>
      </w:r>
    </w:p>
    <w:p w14:paraId="5525E818" w14:textId="77777777" w:rsidR="00816D0E" w:rsidRPr="00D748B1" w:rsidRDefault="00816D0E" w:rsidP="00816D0E">
      <w:pPr>
        <w:pStyle w:val="renwu"/>
        <w:numPr>
          <w:ilvl w:val="0"/>
          <w:numId w:val="6"/>
        </w:numPr>
        <w:ind w:left="1446"/>
        <w:rPr>
          <w:rFonts w:cs="Huawei Sans"/>
        </w:rPr>
      </w:pPr>
      <w:r w:rsidRPr="00D748B1">
        <w:rPr>
          <w:rFonts w:cs="Huawei Sans"/>
        </w:rPr>
        <w:t>理财产品（产品名称，</w:t>
      </w:r>
      <w:r w:rsidRPr="00475876">
        <w:rPr>
          <w:rFonts w:cs="Huawei Sans"/>
          <w:u w:val="single"/>
        </w:rPr>
        <w:t>产品编号</w:t>
      </w:r>
      <w:r w:rsidRPr="00D748B1">
        <w:rPr>
          <w:rFonts w:cs="Huawei Sans"/>
        </w:rPr>
        <w:t>，产品描述，购买金额，理财年限）</w:t>
      </w:r>
    </w:p>
    <w:p w14:paraId="2A45C25A" w14:textId="77777777" w:rsidR="00816D0E" w:rsidRPr="00D748B1" w:rsidRDefault="00816D0E" w:rsidP="00816D0E">
      <w:pPr>
        <w:pStyle w:val="renwu"/>
        <w:numPr>
          <w:ilvl w:val="0"/>
          <w:numId w:val="6"/>
        </w:numPr>
        <w:ind w:left="1446"/>
        <w:rPr>
          <w:rFonts w:cs="Huawei Sans"/>
        </w:rPr>
      </w:pPr>
      <w:r w:rsidRPr="00D748B1">
        <w:rPr>
          <w:rFonts w:cs="Huawei Sans"/>
        </w:rPr>
        <w:t>保险（保险名称，</w:t>
      </w:r>
      <w:r w:rsidRPr="00475876">
        <w:rPr>
          <w:rFonts w:cs="Huawei Sans"/>
          <w:u w:val="single"/>
        </w:rPr>
        <w:t>保险编号</w:t>
      </w:r>
      <w:r w:rsidRPr="00D748B1">
        <w:rPr>
          <w:rFonts w:cs="Huawei Sans"/>
        </w:rPr>
        <w:t>，保险金额，适用人群，保险年限，保障项目）</w:t>
      </w:r>
    </w:p>
    <w:p w14:paraId="513DC42C" w14:textId="77777777" w:rsidR="00816D0E" w:rsidRPr="00D748B1" w:rsidRDefault="00816D0E" w:rsidP="00816D0E">
      <w:pPr>
        <w:pStyle w:val="renwu"/>
        <w:numPr>
          <w:ilvl w:val="0"/>
          <w:numId w:val="6"/>
        </w:numPr>
        <w:ind w:left="1446"/>
        <w:rPr>
          <w:rFonts w:cs="Huawei Sans"/>
        </w:rPr>
      </w:pPr>
      <w:r w:rsidRPr="00D748B1">
        <w:rPr>
          <w:rFonts w:cs="Huawei Sans"/>
        </w:rPr>
        <w:t>基金（基金名称，</w:t>
      </w:r>
      <w:r w:rsidRPr="00475876">
        <w:rPr>
          <w:rFonts w:cs="Huawei Sans"/>
          <w:u w:val="single"/>
        </w:rPr>
        <w:t>基金编号</w:t>
      </w:r>
      <w:r w:rsidRPr="00D748B1">
        <w:rPr>
          <w:rFonts w:cs="Huawei Sans"/>
        </w:rPr>
        <w:t>，基金类型，基金金额，风险等级，基金管理者）</w:t>
      </w:r>
    </w:p>
    <w:p w14:paraId="499B9EC8" w14:textId="77777777" w:rsidR="00816D0E" w:rsidRPr="00B47379" w:rsidRDefault="00816D0E" w:rsidP="00816D0E">
      <w:pPr>
        <w:pStyle w:val="renwu"/>
        <w:rPr>
          <w:rFonts w:cs="Huawei Sans"/>
        </w:rPr>
      </w:pPr>
      <w:r w:rsidRPr="00B47379">
        <w:rPr>
          <w:rFonts w:cs="Huawei Sans" w:hint="eastAsia"/>
        </w:rPr>
        <w:t>对象之间的关系：</w:t>
      </w:r>
    </w:p>
    <w:p w14:paraId="72272D7A" w14:textId="77777777" w:rsidR="00816D0E" w:rsidRPr="00B47379" w:rsidRDefault="00816D0E" w:rsidP="00816D0E">
      <w:pPr>
        <w:pStyle w:val="4a"/>
      </w:pPr>
      <w:r w:rsidRPr="00B47379">
        <w:t>一个客户可以办理多张银行卡</w:t>
      </w:r>
    </w:p>
    <w:p w14:paraId="6408A4D1" w14:textId="77777777" w:rsidR="00816D0E" w:rsidRPr="00B47379" w:rsidRDefault="00816D0E" w:rsidP="00816D0E">
      <w:pPr>
        <w:pStyle w:val="4a"/>
      </w:pPr>
      <w:r w:rsidRPr="00B47379">
        <w:t>一个客户可以购买多个理财产品，同一类理财产品可由多个客户购买</w:t>
      </w:r>
    </w:p>
    <w:p w14:paraId="3AA7DDBD" w14:textId="77777777" w:rsidR="00816D0E" w:rsidRPr="00B47379" w:rsidRDefault="00816D0E" w:rsidP="00816D0E">
      <w:pPr>
        <w:pStyle w:val="4a"/>
      </w:pPr>
      <w:r w:rsidRPr="00B47379">
        <w:t>一个客户可以购买多个基金，同一类基金可由多个客户购买</w:t>
      </w:r>
    </w:p>
    <w:p w14:paraId="54F26025" w14:textId="77777777" w:rsidR="00816D0E" w:rsidRDefault="00816D0E" w:rsidP="00816D0E">
      <w:pPr>
        <w:pStyle w:val="4a"/>
      </w:pPr>
      <w:r w:rsidRPr="00B47379">
        <w:t>一个客户可以购买多个保险，同一类保险可由多个客户购买</w:t>
      </w:r>
    </w:p>
    <w:p w14:paraId="715F4607" w14:textId="77777777" w:rsidR="00816D0E" w:rsidRDefault="00816D0E" w:rsidP="00A85E85">
      <w:pPr>
        <w:pStyle w:val="1e"/>
      </w:pPr>
      <w:r>
        <w:t>根据关系分析</w:t>
      </w:r>
      <w:r>
        <w:rPr>
          <w:rFonts w:hint="eastAsia"/>
        </w:rPr>
        <w:t>，设计</w:t>
      </w:r>
      <w:r>
        <w:t>关系模式如下</w:t>
      </w:r>
      <w:r>
        <w:rPr>
          <w:rFonts w:hint="eastAsia"/>
        </w:rPr>
        <w:t>：</w:t>
      </w:r>
    </w:p>
    <w:p w14:paraId="63229D2E" w14:textId="77777777" w:rsidR="00816D0E" w:rsidRDefault="00816D0E" w:rsidP="00A85E85">
      <w:pPr>
        <w:pStyle w:val="1e"/>
      </w:pPr>
      <w:r>
        <w:rPr>
          <w:noProof/>
        </w:rPr>
        <mc:AlternateContent>
          <mc:Choice Requires="wpg">
            <w:drawing>
              <wp:anchor distT="0" distB="0" distL="114300" distR="114300" simplePos="0" relativeHeight="251826176" behindDoc="0" locked="0" layoutInCell="1" allowOverlap="1" wp14:anchorId="221AF5E1" wp14:editId="7F57847D">
                <wp:simplePos x="0" y="0"/>
                <wp:positionH relativeFrom="column">
                  <wp:posOffset>829310</wp:posOffset>
                </wp:positionH>
                <wp:positionV relativeFrom="paragraph">
                  <wp:posOffset>164465</wp:posOffset>
                </wp:positionV>
                <wp:extent cx="895350" cy="1130300"/>
                <wp:effectExtent l="0" t="0" r="19050" b="12700"/>
                <wp:wrapNone/>
                <wp:docPr id="191" name="组合 191"/>
                <wp:cNvGraphicFramePr/>
                <a:graphic xmlns:a="http://schemas.openxmlformats.org/drawingml/2006/main">
                  <a:graphicData uri="http://schemas.microsoft.com/office/word/2010/wordprocessingGroup">
                    <wpg:wgp>
                      <wpg:cNvGrpSpPr/>
                      <wpg:grpSpPr>
                        <a:xfrm>
                          <a:off x="0" y="0"/>
                          <a:ext cx="895350" cy="1130300"/>
                          <a:chOff x="0" y="0"/>
                          <a:chExt cx="895350" cy="1155700"/>
                        </a:xfrm>
                      </wpg:grpSpPr>
                      <wps:wsp>
                        <wps:cNvPr id="192" name="矩形 192"/>
                        <wps:cNvSpPr/>
                        <wps:spPr>
                          <a:xfrm>
                            <a:off x="0" y="0"/>
                            <a:ext cx="895350" cy="2794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E916B8" w14:textId="77777777" w:rsidR="000916FB" w:rsidRPr="00EC7F2F" w:rsidRDefault="000916FB" w:rsidP="00816D0E">
                              <w:pPr>
                                <w:spacing w:before="0" w:after="0" w:line="240" w:lineRule="auto"/>
                                <w:ind w:left="0"/>
                                <w:jc w:val="center"/>
                                <w:rPr>
                                  <w:color w:val="000000" w:themeColor="text1"/>
                                </w:rPr>
                              </w:pPr>
                              <w:r>
                                <w:rPr>
                                  <w:rFonts w:hint="eastAsia"/>
                                  <w:color w:val="000000" w:themeColor="text1"/>
                                </w:rPr>
                                <w:t>客户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矩形 193"/>
                        <wps:cNvSpPr/>
                        <wps:spPr>
                          <a:xfrm>
                            <a:off x="0" y="279400"/>
                            <a:ext cx="895350" cy="8763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3BCE7B" w14:textId="77777777" w:rsidR="000916FB" w:rsidRDefault="000916FB" w:rsidP="00816D0E">
                              <w:pPr>
                                <w:spacing w:before="0" w:after="0" w:line="240" w:lineRule="auto"/>
                                <w:ind w:left="0"/>
                                <w:rPr>
                                  <w:color w:val="000000" w:themeColor="text1"/>
                                  <w:u w:val="single"/>
                                </w:rPr>
                              </w:pPr>
                              <w:r w:rsidRPr="00CD45BF">
                                <w:rPr>
                                  <w:rFonts w:hint="eastAsia"/>
                                  <w:color w:val="000000" w:themeColor="text1"/>
                                  <w:u w:val="single"/>
                                </w:rPr>
                                <w:t>客户编号</w:t>
                              </w:r>
                            </w:p>
                            <w:p w14:paraId="586D3573" w14:textId="77777777" w:rsidR="000916FB" w:rsidRDefault="000916FB" w:rsidP="00816D0E">
                              <w:pPr>
                                <w:spacing w:before="0" w:after="0" w:line="240" w:lineRule="auto"/>
                                <w:ind w:left="0"/>
                                <w:rPr>
                                  <w:rFonts w:cs="Huawei Sans"/>
                                  <w:color w:val="000000" w:themeColor="text1"/>
                                </w:rPr>
                              </w:pPr>
                              <w:r w:rsidRPr="00CD45BF">
                                <w:rPr>
                                  <w:rFonts w:cs="Huawei Sans" w:hint="eastAsia"/>
                                  <w:color w:val="000000" w:themeColor="text1"/>
                                </w:rPr>
                                <w:t>客户名称</w:t>
                              </w:r>
                            </w:p>
                            <w:p w14:paraId="70A864DA" w14:textId="77777777" w:rsidR="000916FB" w:rsidRPr="00EC7F2F" w:rsidRDefault="000916FB" w:rsidP="00816D0E">
                              <w:pPr>
                                <w:spacing w:before="0" w:after="0" w:line="240" w:lineRule="auto"/>
                                <w:ind w:left="0"/>
                                <w:rPr>
                                  <w:color w:val="000000" w:themeColor="text1"/>
                                  <w:u w:val="single"/>
                                </w:rPr>
                              </w:pPr>
                              <w:r w:rsidRPr="00EC7F2F">
                                <w:rPr>
                                  <w:rFonts w:cs="Huawei San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1AF5E1" id="组合 191" o:spid="_x0000_s1068" style="position:absolute;left:0;text-align:left;margin-left:65.3pt;margin-top:12.95pt;width:70.5pt;height:89pt;z-index:251826176;mso-width-relative:margin;mso-height-relative:margin" coordsize="8953,11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">
                <v:rect id="矩形 192" o:spid="_x0000_s1069" style="position:absolute;width:895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" filled="f" strokecolor="black [3213]" strokeweight="1pt">
                  <v:textbox>
                    <w:txbxContent>
                      <w:p w14:paraId="0FE916B8" w14:textId="77777777" w:rsidR="000916FB" w:rsidRPr="00EC7F2F" w:rsidRDefault="000916FB" w:rsidP="00816D0E">
                        <w:pPr>
                          <w:spacing w:before="0" w:after="0" w:line="240" w:lineRule="auto"/>
                          <w:ind w:left="0"/>
                          <w:jc w:val="center"/>
                          <w:rPr>
                            <w:color w:val="000000" w:themeColor="text1"/>
                          </w:rPr>
                        </w:pPr>
                        <w:r>
                          <w:rPr>
                            <w:rFonts w:hint="eastAsia"/>
                            <w:color w:val="000000" w:themeColor="text1"/>
                          </w:rPr>
                          <w:t>客户</w:t>
                        </w:r>
                      </w:p>
                    </w:txbxContent>
                  </v:textbox>
                </v:rect>
                <v:rect id="矩形 193" o:spid="_x0000_s1070" style="position:absolute;top:2794;width:8953;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XCYxAAAANwAAAAPAAAAZHJzL2Rvd25yZXYueG1sRE9Na8JA&#10;EL0X+h+WKfQiutFC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N0RcJjEAAAA3AAAAA8A&#10;AAAAAAAAAAAAAAAABwIAAGRycy9kb3ducmV2LnhtbFBLBQYAAAAAAwADALcAAAD4AgAAAAA=&#10;" filled="f" strokecolor="black [3213]" strokeweight="1pt">
                  <v:textbox>
                    <w:txbxContent>
                      <w:p w14:paraId="733BCE7B" w14:textId="77777777" w:rsidR="000916FB" w:rsidRDefault="000916FB" w:rsidP="00816D0E">
                        <w:pPr>
                          <w:spacing w:before="0" w:after="0" w:line="240" w:lineRule="auto"/>
                          <w:ind w:left="0"/>
                          <w:rPr>
                            <w:color w:val="000000" w:themeColor="text1"/>
                            <w:u w:val="single"/>
                          </w:rPr>
                        </w:pPr>
                        <w:r w:rsidRPr="00CD45BF">
                          <w:rPr>
                            <w:rFonts w:hint="eastAsia"/>
                            <w:color w:val="000000" w:themeColor="text1"/>
                            <w:u w:val="single"/>
                          </w:rPr>
                          <w:t>客户编号</w:t>
                        </w:r>
                      </w:p>
                      <w:p w14:paraId="586D3573" w14:textId="77777777" w:rsidR="000916FB" w:rsidRDefault="000916FB" w:rsidP="00816D0E">
                        <w:pPr>
                          <w:spacing w:before="0" w:after="0" w:line="240" w:lineRule="auto"/>
                          <w:ind w:left="0"/>
                          <w:rPr>
                            <w:rFonts w:cs="Huawei Sans"/>
                            <w:color w:val="000000" w:themeColor="text1"/>
                          </w:rPr>
                        </w:pPr>
                        <w:r w:rsidRPr="00CD45BF">
                          <w:rPr>
                            <w:rFonts w:cs="Huawei Sans" w:hint="eastAsia"/>
                            <w:color w:val="000000" w:themeColor="text1"/>
                          </w:rPr>
                          <w:t>客户名称</w:t>
                        </w:r>
                      </w:p>
                      <w:p w14:paraId="70A864DA" w14:textId="77777777" w:rsidR="000916FB" w:rsidRPr="00EC7F2F" w:rsidRDefault="000916FB" w:rsidP="00816D0E">
                        <w:pPr>
                          <w:spacing w:before="0" w:after="0" w:line="240" w:lineRule="auto"/>
                          <w:ind w:left="0"/>
                          <w:rPr>
                            <w:color w:val="000000" w:themeColor="text1"/>
                            <w:u w:val="single"/>
                          </w:rPr>
                        </w:pPr>
                        <w:r w:rsidRPr="00EC7F2F">
                          <w:rPr>
                            <w:rFonts w:cs="Huawei Sans"/>
                            <w:color w:val="000000" w:themeColor="text1"/>
                          </w:rPr>
                          <w:t>……</w:t>
                        </w:r>
                      </w:p>
                    </w:txbxContent>
                  </v:textbox>
                </v:rect>
              </v:group>
            </w:pict>
          </mc:Fallback>
        </mc:AlternateContent>
      </w:r>
      <w:r>
        <w:rPr>
          <w:noProof/>
        </w:rPr>
        <mc:AlternateContent>
          <mc:Choice Requires="wpg">
            <w:drawing>
              <wp:anchor distT="0" distB="0" distL="114300" distR="114300" simplePos="0" relativeHeight="251827200" behindDoc="0" locked="0" layoutInCell="1" allowOverlap="1" wp14:anchorId="5B82A1C0" wp14:editId="3D8423C8">
                <wp:simplePos x="0" y="0"/>
                <wp:positionH relativeFrom="column">
                  <wp:posOffset>4067810</wp:posOffset>
                </wp:positionH>
                <wp:positionV relativeFrom="paragraph">
                  <wp:posOffset>75565</wp:posOffset>
                </wp:positionV>
                <wp:extent cx="889000" cy="1155700"/>
                <wp:effectExtent l="0" t="0" r="25400" b="25400"/>
                <wp:wrapNone/>
                <wp:docPr id="194" name="组合 194"/>
                <wp:cNvGraphicFramePr/>
                <a:graphic xmlns:a="http://schemas.openxmlformats.org/drawingml/2006/main">
                  <a:graphicData uri="http://schemas.microsoft.com/office/word/2010/wordprocessingGroup">
                    <wpg:wgp>
                      <wpg:cNvGrpSpPr/>
                      <wpg:grpSpPr>
                        <a:xfrm>
                          <a:off x="0" y="0"/>
                          <a:ext cx="889000" cy="1155700"/>
                          <a:chOff x="0" y="0"/>
                          <a:chExt cx="895350" cy="1155700"/>
                        </a:xfrm>
                      </wpg:grpSpPr>
                      <wps:wsp>
                        <wps:cNvPr id="195" name="矩形 195"/>
                        <wps:cNvSpPr/>
                        <wps:spPr>
                          <a:xfrm>
                            <a:off x="0" y="0"/>
                            <a:ext cx="895350" cy="2794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7CC28" w14:textId="77777777" w:rsidR="000916FB" w:rsidRPr="00803F0D" w:rsidRDefault="000916FB" w:rsidP="00816D0E">
                              <w:pPr>
                                <w:spacing w:before="0" w:after="0" w:line="240" w:lineRule="auto"/>
                                <w:ind w:left="0"/>
                                <w:jc w:val="center"/>
                                <w:rPr>
                                  <w:color w:val="000000" w:themeColor="text1"/>
                                </w:rPr>
                              </w:pPr>
                              <w:r>
                                <w:rPr>
                                  <w:rFonts w:cs="Huawei Sans" w:hint="eastAsia"/>
                                  <w:color w:val="000000" w:themeColor="text1"/>
                                </w:rPr>
                                <w:t>银行卡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矩形 196"/>
                        <wps:cNvSpPr/>
                        <wps:spPr>
                          <a:xfrm>
                            <a:off x="0" y="279400"/>
                            <a:ext cx="895350" cy="8763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BC6FCD" w14:textId="77777777" w:rsidR="000916FB" w:rsidRDefault="000916FB" w:rsidP="00816D0E">
                              <w:pPr>
                                <w:spacing w:before="0" w:after="0" w:line="240" w:lineRule="auto"/>
                                <w:ind w:left="0"/>
                                <w:rPr>
                                  <w:rFonts w:cs="Huawei Sans"/>
                                  <w:color w:val="000000" w:themeColor="text1"/>
                                  <w:u w:val="single"/>
                                </w:rPr>
                              </w:pPr>
                              <w:r w:rsidRPr="00613119">
                                <w:rPr>
                                  <w:rFonts w:cs="Huawei Sans" w:hint="eastAsia"/>
                                  <w:color w:val="000000" w:themeColor="text1"/>
                                  <w:u w:val="single"/>
                                </w:rPr>
                                <w:t>银行卡号</w:t>
                              </w:r>
                            </w:p>
                            <w:p w14:paraId="0219D582" w14:textId="77777777" w:rsidR="000916FB" w:rsidRDefault="000916FB" w:rsidP="00816D0E">
                              <w:pPr>
                                <w:spacing w:before="0" w:after="0" w:line="240" w:lineRule="auto"/>
                                <w:ind w:left="0"/>
                                <w:rPr>
                                  <w:rFonts w:cs="Huawei Sans"/>
                                  <w:color w:val="000000" w:themeColor="text1"/>
                                </w:rPr>
                              </w:pPr>
                              <w:r w:rsidRPr="00613119">
                                <w:rPr>
                                  <w:rFonts w:cs="Huawei Sans" w:hint="eastAsia"/>
                                  <w:color w:val="000000" w:themeColor="text1"/>
                                </w:rPr>
                                <w:t>银行卡类型</w:t>
                              </w:r>
                            </w:p>
                            <w:p w14:paraId="34207B06" w14:textId="77777777" w:rsidR="000916FB" w:rsidRPr="00192074" w:rsidRDefault="000916FB" w:rsidP="00816D0E">
                              <w:pPr>
                                <w:spacing w:before="0" w:after="0" w:line="240" w:lineRule="auto"/>
                                <w:ind w:left="0"/>
                                <w:rPr>
                                  <w:rFonts w:cs="Huawei Sans"/>
                                  <w:b/>
                                  <w:color w:val="000000" w:themeColor="text1"/>
                                </w:rPr>
                              </w:pPr>
                              <w:r>
                                <w:rPr>
                                  <w:rFonts w:cs="Huawei Sans" w:hint="eastAsia"/>
                                  <w:b/>
                                  <w:color w:val="000000" w:themeColor="text1"/>
                                </w:rPr>
                                <w:t>客户</w:t>
                              </w:r>
                              <w:r>
                                <w:rPr>
                                  <w:rFonts w:cs="Huawei Sans"/>
                                  <w:b/>
                                  <w:color w:val="000000" w:themeColor="text1"/>
                                </w:rPr>
                                <w:t>编号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B82A1C0" id="组合 194" o:spid="_x0000_s1071" style="position:absolute;left:0;text-align:left;margin-left:320.3pt;margin-top:5.95pt;width:70pt;height:91pt;z-index:251827200;mso-width-relative:margin" coordsize="8953,11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">
                <v:rect id="矩形 195" o:spid="_x0000_s1072" style="position:absolute;width:895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textbox>
                    <w:txbxContent>
                      <w:p w14:paraId="2017CC28" w14:textId="77777777" w:rsidR="000916FB" w:rsidRPr="00803F0D" w:rsidRDefault="000916FB" w:rsidP="00816D0E">
                        <w:pPr>
                          <w:spacing w:before="0" w:after="0" w:line="240" w:lineRule="auto"/>
                          <w:ind w:left="0"/>
                          <w:jc w:val="center"/>
                          <w:rPr>
                            <w:color w:val="000000" w:themeColor="text1"/>
                          </w:rPr>
                        </w:pPr>
                        <w:r>
                          <w:rPr>
                            <w:rFonts w:cs="Huawei Sans" w:hint="eastAsia"/>
                            <w:color w:val="000000" w:themeColor="text1"/>
                          </w:rPr>
                          <w:t>银行卡</w:t>
                        </w:r>
                      </w:p>
                    </w:txbxContent>
                  </v:textbox>
                </v:rect>
                <v:rect id="矩形 196" o:spid="_x0000_s1073" style="position:absolute;top:2794;width:8953;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" filled="f" strokecolor="black [3213]" strokeweight="1pt">
                  <v:textbox>
                    <w:txbxContent>
                      <w:p w14:paraId="32BC6FCD" w14:textId="77777777" w:rsidR="000916FB" w:rsidRDefault="000916FB" w:rsidP="00816D0E">
                        <w:pPr>
                          <w:spacing w:before="0" w:after="0" w:line="240" w:lineRule="auto"/>
                          <w:ind w:left="0"/>
                          <w:rPr>
                            <w:rFonts w:cs="Huawei Sans"/>
                            <w:color w:val="000000" w:themeColor="text1"/>
                            <w:u w:val="single"/>
                          </w:rPr>
                        </w:pPr>
                        <w:r w:rsidRPr="00613119">
                          <w:rPr>
                            <w:rFonts w:cs="Huawei Sans" w:hint="eastAsia"/>
                            <w:color w:val="000000" w:themeColor="text1"/>
                            <w:u w:val="single"/>
                          </w:rPr>
                          <w:t>银行卡号</w:t>
                        </w:r>
                      </w:p>
                      <w:p w14:paraId="0219D582" w14:textId="77777777" w:rsidR="000916FB" w:rsidRDefault="000916FB" w:rsidP="00816D0E">
                        <w:pPr>
                          <w:spacing w:before="0" w:after="0" w:line="240" w:lineRule="auto"/>
                          <w:ind w:left="0"/>
                          <w:rPr>
                            <w:rFonts w:cs="Huawei Sans"/>
                            <w:color w:val="000000" w:themeColor="text1"/>
                          </w:rPr>
                        </w:pPr>
                        <w:r w:rsidRPr="00613119">
                          <w:rPr>
                            <w:rFonts w:cs="Huawei Sans" w:hint="eastAsia"/>
                            <w:color w:val="000000" w:themeColor="text1"/>
                          </w:rPr>
                          <w:t>银行卡类型</w:t>
                        </w:r>
                      </w:p>
                      <w:p w14:paraId="34207B06" w14:textId="77777777" w:rsidR="000916FB" w:rsidRPr="00192074" w:rsidRDefault="000916FB" w:rsidP="00816D0E">
                        <w:pPr>
                          <w:spacing w:before="0" w:after="0" w:line="240" w:lineRule="auto"/>
                          <w:ind w:left="0"/>
                          <w:rPr>
                            <w:rFonts w:cs="Huawei Sans"/>
                            <w:b/>
                            <w:color w:val="000000" w:themeColor="text1"/>
                          </w:rPr>
                        </w:pPr>
                        <w:r>
                          <w:rPr>
                            <w:rFonts w:cs="Huawei Sans" w:hint="eastAsia"/>
                            <w:b/>
                            <w:color w:val="000000" w:themeColor="text1"/>
                          </w:rPr>
                          <w:t>客户</w:t>
                        </w:r>
                        <w:r>
                          <w:rPr>
                            <w:rFonts w:cs="Huawei Sans"/>
                            <w:b/>
                            <w:color w:val="000000" w:themeColor="text1"/>
                          </w:rPr>
                          <w:t>编号</w:t>
                        </w:r>
                      </w:p>
                    </w:txbxContent>
                  </v:textbox>
                </v:rect>
              </v:group>
            </w:pict>
          </mc:Fallback>
        </mc:AlternateContent>
      </w:r>
    </w:p>
    <w:p w14:paraId="41F4CA9F" w14:textId="77777777" w:rsidR="00816D0E" w:rsidRDefault="00816D0E" w:rsidP="00A85E85">
      <w:pPr>
        <w:pStyle w:val="1e"/>
      </w:pPr>
    </w:p>
    <w:p w14:paraId="670E1897" w14:textId="77777777" w:rsidR="00816D0E" w:rsidRDefault="00816D0E" w:rsidP="00A85E85">
      <w:pPr>
        <w:pStyle w:val="1e"/>
      </w:pPr>
      <w:r>
        <w:rPr>
          <w:noProof/>
        </w:rPr>
        <mc:AlternateContent>
          <mc:Choice Requires="wps">
            <w:drawing>
              <wp:anchor distT="0" distB="0" distL="114300" distR="114300" simplePos="0" relativeHeight="251832320" behindDoc="0" locked="0" layoutInCell="1" allowOverlap="1" wp14:anchorId="115D921D" wp14:editId="4DBB2FF0">
                <wp:simplePos x="0" y="0"/>
                <wp:positionH relativeFrom="column">
                  <wp:posOffset>1724660</wp:posOffset>
                </wp:positionH>
                <wp:positionV relativeFrom="paragraph">
                  <wp:posOffset>187325</wp:posOffset>
                </wp:positionV>
                <wp:extent cx="2343150" cy="381000"/>
                <wp:effectExtent l="38100" t="57150" r="19050" b="19050"/>
                <wp:wrapNone/>
                <wp:docPr id="197" name="直接箭头连接符 197"/>
                <wp:cNvGraphicFramePr/>
                <a:graphic xmlns:a="http://schemas.openxmlformats.org/drawingml/2006/main">
                  <a:graphicData uri="http://schemas.microsoft.com/office/word/2010/wordprocessingShape">
                    <wps:wsp>
                      <wps:cNvCnPr/>
                      <wps:spPr>
                        <a:xfrm flipH="1" flipV="1">
                          <a:off x="0" y="0"/>
                          <a:ext cx="2343150" cy="381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146654" id="_x0000_t32" coordsize="21600,21600" o:spt="32" o:oned="t" path="m,l21600,21600e" filled="f">
                <v:path arrowok="t" fillok="f" o:connecttype="none"/>
                <o:lock v:ext="edit" shapetype="t"/>
              </v:shapetype>
              <v:shape id="直接箭头连接符 197" o:spid="_x0000_s1026" type="#_x0000_t32" style="position:absolute;left:0;text-align:left;margin-left:135.8pt;margin-top:14.75pt;width:184.5pt;height:30pt;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" strokecolor="black [3213]">
                <v:stroke endarrow="block"/>
              </v:shape>
            </w:pict>
          </mc:Fallback>
        </mc:AlternateContent>
      </w:r>
    </w:p>
    <w:p w14:paraId="22D2491A" w14:textId="77777777" w:rsidR="00816D0E" w:rsidRDefault="00816D0E" w:rsidP="00A85E85">
      <w:pPr>
        <w:pStyle w:val="1e"/>
      </w:pPr>
      <w:r>
        <w:rPr>
          <w:noProof/>
        </w:rPr>
        <mc:AlternateContent>
          <mc:Choice Requires="wps">
            <w:drawing>
              <wp:anchor distT="0" distB="0" distL="114300" distR="114300" simplePos="0" relativeHeight="251833344" behindDoc="0" locked="0" layoutInCell="1" allowOverlap="1" wp14:anchorId="212AD604" wp14:editId="03612A67">
                <wp:simplePos x="0" y="0"/>
                <wp:positionH relativeFrom="column">
                  <wp:posOffset>1724660</wp:posOffset>
                </wp:positionH>
                <wp:positionV relativeFrom="paragraph">
                  <wp:posOffset>5080</wp:posOffset>
                </wp:positionV>
                <wp:extent cx="482600" cy="882650"/>
                <wp:effectExtent l="38100" t="38100" r="31750" b="31750"/>
                <wp:wrapNone/>
                <wp:docPr id="198" name="直接箭头连接符 198"/>
                <wp:cNvGraphicFramePr/>
                <a:graphic xmlns:a="http://schemas.openxmlformats.org/drawingml/2006/main">
                  <a:graphicData uri="http://schemas.microsoft.com/office/word/2010/wordprocessingShape">
                    <wps:wsp>
                      <wps:cNvCnPr/>
                      <wps:spPr>
                        <a:xfrm flipH="1" flipV="1">
                          <a:off x="0" y="0"/>
                          <a:ext cx="482600" cy="882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8AA6B" id="直接箭头连接符 198" o:spid="_x0000_s1026" type="#_x0000_t32" style="position:absolute;left:0;text-align:left;margin-left:135.8pt;margin-top:.4pt;width:38pt;height:69.5pt;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" strokecolor="black [3213]">
                <v:stroke endarrow="block"/>
              </v:shape>
            </w:pict>
          </mc:Fallback>
        </mc:AlternateContent>
      </w:r>
    </w:p>
    <w:p w14:paraId="784B21AA" w14:textId="77777777" w:rsidR="00816D0E" w:rsidRDefault="00816D0E" w:rsidP="00A85E85">
      <w:pPr>
        <w:pStyle w:val="1e"/>
      </w:pPr>
    </w:p>
    <w:p w14:paraId="755771F0" w14:textId="77777777" w:rsidR="00816D0E" w:rsidRDefault="00816D0E" w:rsidP="00A85E85">
      <w:pPr>
        <w:pStyle w:val="1e"/>
      </w:pPr>
      <w:r>
        <w:rPr>
          <w:noProof/>
        </w:rPr>
        <mc:AlternateContent>
          <mc:Choice Requires="wpg">
            <w:drawing>
              <wp:anchor distT="0" distB="0" distL="114300" distR="114300" simplePos="0" relativeHeight="251828224" behindDoc="0" locked="0" layoutInCell="1" allowOverlap="1" wp14:anchorId="41A467D1" wp14:editId="5B2F91D1">
                <wp:simplePos x="0" y="0"/>
                <wp:positionH relativeFrom="column">
                  <wp:posOffset>2219960</wp:posOffset>
                </wp:positionH>
                <wp:positionV relativeFrom="paragraph">
                  <wp:posOffset>97790</wp:posOffset>
                </wp:positionV>
                <wp:extent cx="1162050" cy="1803400"/>
                <wp:effectExtent l="0" t="0" r="19050" b="25400"/>
                <wp:wrapNone/>
                <wp:docPr id="199" name="组合 199"/>
                <wp:cNvGraphicFramePr/>
                <a:graphic xmlns:a="http://schemas.openxmlformats.org/drawingml/2006/main">
                  <a:graphicData uri="http://schemas.microsoft.com/office/word/2010/wordprocessingGroup">
                    <wpg:wgp>
                      <wpg:cNvGrpSpPr/>
                      <wpg:grpSpPr>
                        <a:xfrm>
                          <a:off x="0" y="0"/>
                          <a:ext cx="1162050" cy="1803400"/>
                          <a:chOff x="0" y="110756"/>
                          <a:chExt cx="842963" cy="953173"/>
                        </a:xfrm>
                      </wpg:grpSpPr>
                      <wps:wsp>
                        <wps:cNvPr id="200" name="矩形 200"/>
                        <wps:cNvSpPr/>
                        <wps:spPr>
                          <a:xfrm>
                            <a:off x="0" y="110756"/>
                            <a:ext cx="842963" cy="16864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DF3262" w14:textId="77777777" w:rsidR="000916FB" w:rsidRPr="00192074" w:rsidRDefault="000916FB" w:rsidP="00816D0E">
                              <w:pPr>
                                <w:spacing w:before="0" w:after="0" w:line="240" w:lineRule="auto"/>
                                <w:ind w:left="0"/>
                                <w:jc w:val="center"/>
                                <w:rPr>
                                  <w:b/>
                                  <w:color w:val="C00000"/>
                                </w:rPr>
                              </w:pPr>
                              <w:r>
                                <w:rPr>
                                  <w:rFonts w:cs="Huawei Sans" w:hint="eastAsia"/>
                                  <w:b/>
                                  <w:color w:val="C00000"/>
                                </w:rPr>
                                <w:t>资产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矩形 201"/>
                        <wps:cNvSpPr/>
                        <wps:spPr>
                          <a:xfrm>
                            <a:off x="0" y="279400"/>
                            <a:ext cx="842963" cy="784529"/>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43D73F" w14:textId="77777777" w:rsidR="000916FB" w:rsidRPr="00613119" w:rsidRDefault="000916FB" w:rsidP="00816D0E">
                              <w:pPr>
                                <w:spacing w:before="0" w:after="0" w:line="240" w:lineRule="auto"/>
                                <w:ind w:left="0"/>
                                <w:rPr>
                                  <w:b/>
                                  <w:color w:val="C00000"/>
                                  <w:u w:val="single"/>
                                </w:rPr>
                              </w:pPr>
                              <w:r w:rsidRPr="00613119">
                                <w:rPr>
                                  <w:rFonts w:hint="eastAsia"/>
                                  <w:b/>
                                  <w:color w:val="C00000"/>
                                  <w:u w:val="single"/>
                                </w:rPr>
                                <w:t>客户编号</w:t>
                              </w:r>
                            </w:p>
                            <w:p w14:paraId="4FA53AB7" w14:textId="77777777" w:rsidR="000916FB" w:rsidRPr="00613119" w:rsidRDefault="000916FB" w:rsidP="00816D0E">
                              <w:pPr>
                                <w:spacing w:before="0" w:after="0" w:line="240" w:lineRule="auto"/>
                                <w:ind w:left="0"/>
                                <w:rPr>
                                  <w:rFonts w:cs="Huawei Sans"/>
                                  <w:b/>
                                  <w:color w:val="C00000"/>
                                  <w:u w:val="single"/>
                                </w:rPr>
                              </w:pPr>
                              <w:r w:rsidRPr="00613119">
                                <w:rPr>
                                  <w:rFonts w:cs="Huawei Sans" w:hint="eastAsia"/>
                                  <w:b/>
                                  <w:color w:val="C00000"/>
                                  <w:u w:val="single"/>
                                </w:rPr>
                                <w:t>商品</w:t>
                              </w:r>
                              <w:r w:rsidRPr="00613119">
                                <w:rPr>
                                  <w:rFonts w:cs="Huawei Sans"/>
                                  <w:b/>
                                  <w:color w:val="C00000"/>
                                  <w:u w:val="single"/>
                                </w:rPr>
                                <w:t>编号</w:t>
                              </w:r>
                            </w:p>
                            <w:p w14:paraId="10CA6C7A" w14:textId="77777777" w:rsidR="000916FB" w:rsidRDefault="000916FB" w:rsidP="00816D0E">
                              <w:pPr>
                                <w:spacing w:before="0" w:after="0" w:line="240" w:lineRule="auto"/>
                                <w:ind w:left="0"/>
                                <w:rPr>
                                  <w:rFonts w:cs="Huawei Sans"/>
                                  <w:color w:val="000000" w:themeColor="text1"/>
                                </w:rPr>
                              </w:pPr>
                              <w:r w:rsidRPr="00C14AF5">
                                <w:rPr>
                                  <w:rFonts w:cs="Huawei Sans" w:hint="eastAsia"/>
                                  <w:color w:val="000000" w:themeColor="text1"/>
                                </w:rPr>
                                <w:t>商品状态</w:t>
                              </w:r>
                            </w:p>
                            <w:p w14:paraId="40B050AC" w14:textId="77777777" w:rsidR="000916FB" w:rsidRDefault="000916FB" w:rsidP="00816D0E">
                              <w:pPr>
                                <w:spacing w:before="0" w:after="0" w:line="240" w:lineRule="auto"/>
                                <w:ind w:left="0"/>
                                <w:rPr>
                                  <w:rFonts w:cs="Huawei Sans"/>
                                  <w:color w:val="000000" w:themeColor="text1"/>
                                </w:rPr>
                              </w:pPr>
                              <w:r w:rsidRPr="00613119">
                                <w:rPr>
                                  <w:rFonts w:cs="Huawei Sans" w:hint="eastAsia"/>
                                  <w:color w:val="000000" w:themeColor="text1"/>
                                </w:rPr>
                                <w:t>商品数量</w:t>
                              </w:r>
                            </w:p>
                            <w:p w14:paraId="4713B3D8" w14:textId="77777777" w:rsidR="000916FB" w:rsidRDefault="000916FB" w:rsidP="00816D0E">
                              <w:pPr>
                                <w:spacing w:before="0" w:after="0" w:line="240" w:lineRule="auto"/>
                                <w:ind w:left="0"/>
                                <w:rPr>
                                  <w:color w:val="000000" w:themeColor="text1"/>
                                </w:rPr>
                              </w:pPr>
                              <w:r w:rsidRPr="00C14AF5">
                                <w:rPr>
                                  <w:rFonts w:hint="eastAsia"/>
                                  <w:color w:val="000000" w:themeColor="text1"/>
                                </w:rPr>
                                <w:t>商品收益</w:t>
                              </w:r>
                            </w:p>
                            <w:p w14:paraId="59E74BBF" w14:textId="77777777" w:rsidR="000916FB" w:rsidRPr="00C14AF5" w:rsidRDefault="000916FB" w:rsidP="00816D0E">
                              <w:pPr>
                                <w:spacing w:before="0" w:after="0" w:line="240" w:lineRule="auto"/>
                                <w:ind w:left="0"/>
                                <w:rPr>
                                  <w:rFonts w:cs="Huawei Sans"/>
                                  <w:color w:val="000000" w:themeColor="text1"/>
                                </w:rPr>
                              </w:pPr>
                              <w:r>
                                <w:rPr>
                                  <w:rFonts w:cs="Huawei Sans" w:hint="eastAsia"/>
                                  <w:color w:val="000000" w:themeColor="text1"/>
                                </w:rPr>
                                <w:t>购买时间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A467D1" id="组合 199" o:spid="_x0000_s1074" style="position:absolute;left:0;text-align:left;margin-left:174.8pt;margin-top:7.7pt;width:91.5pt;height:142pt;z-index:251828224;mso-width-relative:margin;mso-height-relative:margin" coordorigin=",1107" coordsize="8429,9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">
                <v:rect id="矩形 200" o:spid="_x0000_s1075" style="position:absolute;top:1107;width:8429;height:1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" filled="f" strokecolor="black [3213]" strokeweight="1pt">
                  <v:textbox>
                    <w:txbxContent>
                      <w:p w14:paraId="24DF3262" w14:textId="77777777" w:rsidR="000916FB" w:rsidRPr="00192074" w:rsidRDefault="000916FB" w:rsidP="00816D0E">
                        <w:pPr>
                          <w:spacing w:before="0" w:after="0" w:line="240" w:lineRule="auto"/>
                          <w:ind w:left="0"/>
                          <w:jc w:val="center"/>
                          <w:rPr>
                            <w:b/>
                            <w:color w:val="C00000"/>
                          </w:rPr>
                        </w:pPr>
                        <w:r>
                          <w:rPr>
                            <w:rFonts w:cs="Huawei Sans" w:hint="eastAsia"/>
                            <w:b/>
                            <w:color w:val="C00000"/>
                          </w:rPr>
                          <w:t>资产</w:t>
                        </w:r>
                      </w:p>
                    </w:txbxContent>
                  </v:textbox>
                </v:rect>
                <v:rect id="矩形 201" o:spid="_x0000_s1076" style="position:absolute;top:2794;width:8429;height:7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" filled="f" strokecolor="black [3213]" strokeweight="1pt">
                  <v:textbox>
                    <w:txbxContent>
                      <w:p w14:paraId="1243D73F" w14:textId="77777777" w:rsidR="000916FB" w:rsidRPr="00613119" w:rsidRDefault="000916FB" w:rsidP="00816D0E">
                        <w:pPr>
                          <w:spacing w:before="0" w:after="0" w:line="240" w:lineRule="auto"/>
                          <w:ind w:left="0"/>
                          <w:rPr>
                            <w:b/>
                            <w:color w:val="C00000"/>
                            <w:u w:val="single"/>
                          </w:rPr>
                        </w:pPr>
                        <w:r w:rsidRPr="00613119">
                          <w:rPr>
                            <w:rFonts w:hint="eastAsia"/>
                            <w:b/>
                            <w:color w:val="C00000"/>
                            <w:u w:val="single"/>
                          </w:rPr>
                          <w:t>客户编号</w:t>
                        </w:r>
                      </w:p>
                      <w:p w14:paraId="4FA53AB7" w14:textId="77777777" w:rsidR="000916FB" w:rsidRPr="00613119" w:rsidRDefault="000916FB" w:rsidP="00816D0E">
                        <w:pPr>
                          <w:spacing w:before="0" w:after="0" w:line="240" w:lineRule="auto"/>
                          <w:ind w:left="0"/>
                          <w:rPr>
                            <w:rFonts w:cs="Huawei Sans"/>
                            <w:b/>
                            <w:color w:val="C00000"/>
                            <w:u w:val="single"/>
                          </w:rPr>
                        </w:pPr>
                        <w:r w:rsidRPr="00613119">
                          <w:rPr>
                            <w:rFonts w:cs="Huawei Sans" w:hint="eastAsia"/>
                            <w:b/>
                            <w:color w:val="C00000"/>
                            <w:u w:val="single"/>
                          </w:rPr>
                          <w:t>商品</w:t>
                        </w:r>
                        <w:r w:rsidRPr="00613119">
                          <w:rPr>
                            <w:rFonts w:cs="Huawei Sans"/>
                            <w:b/>
                            <w:color w:val="C00000"/>
                            <w:u w:val="single"/>
                          </w:rPr>
                          <w:t>编号</w:t>
                        </w:r>
                      </w:p>
                      <w:p w14:paraId="10CA6C7A" w14:textId="77777777" w:rsidR="000916FB" w:rsidRDefault="000916FB" w:rsidP="00816D0E">
                        <w:pPr>
                          <w:spacing w:before="0" w:after="0" w:line="240" w:lineRule="auto"/>
                          <w:ind w:left="0"/>
                          <w:rPr>
                            <w:rFonts w:cs="Huawei Sans"/>
                            <w:color w:val="000000" w:themeColor="text1"/>
                          </w:rPr>
                        </w:pPr>
                        <w:r w:rsidRPr="00C14AF5">
                          <w:rPr>
                            <w:rFonts w:cs="Huawei Sans" w:hint="eastAsia"/>
                            <w:color w:val="000000" w:themeColor="text1"/>
                          </w:rPr>
                          <w:t>商品状态</w:t>
                        </w:r>
                      </w:p>
                      <w:p w14:paraId="40B050AC" w14:textId="77777777" w:rsidR="000916FB" w:rsidRDefault="000916FB" w:rsidP="00816D0E">
                        <w:pPr>
                          <w:spacing w:before="0" w:after="0" w:line="240" w:lineRule="auto"/>
                          <w:ind w:left="0"/>
                          <w:rPr>
                            <w:rFonts w:cs="Huawei Sans"/>
                            <w:color w:val="000000" w:themeColor="text1"/>
                          </w:rPr>
                        </w:pPr>
                        <w:r w:rsidRPr="00613119">
                          <w:rPr>
                            <w:rFonts w:cs="Huawei Sans" w:hint="eastAsia"/>
                            <w:color w:val="000000" w:themeColor="text1"/>
                          </w:rPr>
                          <w:t>商品数量</w:t>
                        </w:r>
                      </w:p>
                      <w:p w14:paraId="4713B3D8" w14:textId="77777777" w:rsidR="000916FB" w:rsidRDefault="000916FB" w:rsidP="00816D0E">
                        <w:pPr>
                          <w:spacing w:before="0" w:after="0" w:line="240" w:lineRule="auto"/>
                          <w:ind w:left="0"/>
                          <w:rPr>
                            <w:color w:val="000000" w:themeColor="text1"/>
                          </w:rPr>
                        </w:pPr>
                        <w:r w:rsidRPr="00C14AF5">
                          <w:rPr>
                            <w:rFonts w:hint="eastAsia"/>
                            <w:color w:val="000000" w:themeColor="text1"/>
                          </w:rPr>
                          <w:t>商品收益</w:t>
                        </w:r>
                      </w:p>
                      <w:p w14:paraId="59E74BBF" w14:textId="77777777" w:rsidR="000916FB" w:rsidRPr="00C14AF5" w:rsidRDefault="000916FB" w:rsidP="00816D0E">
                        <w:pPr>
                          <w:spacing w:before="0" w:after="0" w:line="240" w:lineRule="auto"/>
                          <w:ind w:left="0"/>
                          <w:rPr>
                            <w:rFonts w:cs="Huawei Sans"/>
                            <w:color w:val="000000" w:themeColor="text1"/>
                          </w:rPr>
                        </w:pPr>
                        <w:r>
                          <w:rPr>
                            <w:rFonts w:cs="Huawei Sans" w:hint="eastAsia"/>
                            <w:color w:val="000000" w:themeColor="text1"/>
                          </w:rPr>
                          <w:t>购买时间</w:t>
                        </w:r>
                      </w:p>
                    </w:txbxContent>
                  </v:textbox>
                </v:rect>
              </v:group>
            </w:pict>
          </mc:Fallback>
        </mc:AlternateContent>
      </w:r>
    </w:p>
    <w:p w14:paraId="36BAF5B4" w14:textId="77777777" w:rsidR="00816D0E" w:rsidRDefault="00816D0E" w:rsidP="00A85E85">
      <w:pPr>
        <w:pStyle w:val="1e"/>
      </w:pPr>
    </w:p>
    <w:p w14:paraId="3D70DB6C" w14:textId="77777777" w:rsidR="00816D0E" w:rsidRDefault="00816D0E" w:rsidP="00A85E85">
      <w:pPr>
        <w:pStyle w:val="1e"/>
      </w:pPr>
    </w:p>
    <w:p w14:paraId="2D9EA0B1" w14:textId="77777777" w:rsidR="00816D0E" w:rsidRDefault="00816D0E" w:rsidP="00A85E85">
      <w:pPr>
        <w:pStyle w:val="1e"/>
      </w:pPr>
    </w:p>
    <w:p w14:paraId="398773B4" w14:textId="77777777" w:rsidR="00816D0E" w:rsidRDefault="00816D0E" w:rsidP="00A85E85">
      <w:pPr>
        <w:pStyle w:val="1e"/>
      </w:pPr>
    </w:p>
    <w:p w14:paraId="1C6E8C38" w14:textId="77777777" w:rsidR="00816D0E" w:rsidRDefault="00816D0E" w:rsidP="00A85E85">
      <w:pPr>
        <w:pStyle w:val="1e"/>
      </w:pPr>
    </w:p>
    <w:p w14:paraId="5806134A" w14:textId="77777777" w:rsidR="00816D0E" w:rsidRDefault="00816D0E" w:rsidP="00A85E85">
      <w:pPr>
        <w:pStyle w:val="1e"/>
      </w:pPr>
    </w:p>
    <w:p w14:paraId="7C1EDAA4" w14:textId="77777777" w:rsidR="00816D0E" w:rsidRDefault="00816D0E" w:rsidP="00A85E85">
      <w:pPr>
        <w:pStyle w:val="1e"/>
      </w:pPr>
    </w:p>
    <w:p w14:paraId="46B6C0D6" w14:textId="77777777" w:rsidR="00816D0E" w:rsidRDefault="00816D0E" w:rsidP="00A85E85">
      <w:pPr>
        <w:pStyle w:val="1e"/>
      </w:pPr>
      <w:r>
        <w:rPr>
          <w:noProof/>
        </w:rPr>
        <mc:AlternateContent>
          <mc:Choice Requires="wps">
            <w:drawing>
              <wp:anchor distT="0" distB="0" distL="114300" distR="114300" simplePos="0" relativeHeight="251835392" behindDoc="0" locked="0" layoutInCell="1" allowOverlap="1" wp14:anchorId="4AF9F769" wp14:editId="729553FA">
                <wp:simplePos x="0" y="0"/>
                <wp:positionH relativeFrom="column">
                  <wp:posOffset>2753360</wp:posOffset>
                </wp:positionH>
                <wp:positionV relativeFrom="paragraph">
                  <wp:posOffset>88265</wp:posOffset>
                </wp:positionV>
                <wp:extent cx="260350" cy="323850"/>
                <wp:effectExtent l="0" t="0" r="63500" b="57150"/>
                <wp:wrapNone/>
                <wp:docPr id="202" name="直接箭头连接符 202"/>
                <wp:cNvGraphicFramePr/>
                <a:graphic xmlns:a="http://schemas.openxmlformats.org/drawingml/2006/main">
                  <a:graphicData uri="http://schemas.microsoft.com/office/word/2010/wordprocessingShape">
                    <wps:wsp>
                      <wps:cNvCnPr/>
                      <wps:spPr>
                        <a:xfrm>
                          <a:off x="0" y="0"/>
                          <a:ext cx="26035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56299" id="直接箭头连接符 202" o:spid="_x0000_s1026" type="#_x0000_t32" style="position:absolute;left:0;text-align:left;margin-left:216.8pt;margin-top:6.95pt;width:20.5pt;height:2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" strokecolor="black [3213]">
                <v:stroke endarrow="block"/>
              </v:shape>
            </w:pict>
          </mc:Fallback>
        </mc:AlternateContent>
      </w:r>
      <w:r>
        <w:rPr>
          <w:noProof/>
        </w:rPr>
        <mc:AlternateContent>
          <mc:Choice Requires="wps">
            <w:drawing>
              <wp:anchor distT="0" distB="0" distL="114300" distR="114300" simplePos="0" relativeHeight="251836416" behindDoc="0" locked="0" layoutInCell="1" allowOverlap="1" wp14:anchorId="65C3A00B" wp14:editId="1CDFBA83">
                <wp:simplePos x="0" y="0"/>
                <wp:positionH relativeFrom="column">
                  <wp:posOffset>2721610</wp:posOffset>
                </wp:positionH>
                <wp:positionV relativeFrom="paragraph">
                  <wp:posOffset>88265</wp:posOffset>
                </wp:positionV>
                <wp:extent cx="1758950" cy="292100"/>
                <wp:effectExtent l="0" t="0" r="69850" b="88900"/>
                <wp:wrapNone/>
                <wp:docPr id="203" name="直接箭头连接符 203"/>
                <wp:cNvGraphicFramePr/>
                <a:graphic xmlns:a="http://schemas.openxmlformats.org/drawingml/2006/main">
                  <a:graphicData uri="http://schemas.microsoft.com/office/word/2010/wordprocessingShape">
                    <wps:wsp>
                      <wps:cNvCnPr/>
                      <wps:spPr>
                        <a:xfrm>
                          <a:off x="0" y="0"/>
                          <a:ext cx="1758950" cy="292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55267" id="直接箭头连接符 203" o:spid="_x0000_s1026" type="#_x0000_t32" style="position:absolute;left:0;text-align:left;margin-left:214.3pt;margin-top:6.95pt;width:138.5pt;height:23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" strokecolor="black [3213]">
                <v:stroke endarrow="block"/>
              </v:shape>
            </w:pict>
          </mc:Fallback>
        </mc:AlternateContent>
      </w:r>
      <w:r>
        <w:rPr>
          <w:noProof/>
        </w:rPr>
        <mc:AlternateContent>
          <mc:Choice Requires="wps">
            <w:drawing>
              <wp:anchor distT="0" distB="0" distL="114300" distR="114300" simplePos="0" relativeHeight="251834368" behindDoc="0" locked="0" layoutInCell="1" allowOverlap="1" wp14:anchorId="4E02F860" wp14:editId="62FF4AF9">
                <wp:simplePos x="0" y="0"/>
                <wp:positionH relativeFrom="column">
                  <wp:posOffset>1762760</wp:posOffset>
                </wp:positionH>
                <wp:positionV relativeFrom="paragraph">
                  <wp:posOffset>88265</wp:posOffset>
                </wp:positionV>
                <wp:extent cx="958850" cy="292100"/>
                <wp:effectExtent l="38100" t="0" r="12700" b="69850"/>
                <wp:wrapNone/>
                <wp:docPr id="204" name="直接箭头连接符 204"/>
                <wp:cNvGraphicFramePr/>
                <a:graphic xmlns:a="http://schemas.openxmlformats.org/drawingml/2006/main">
                  <a:graphicData uri="http://schemas.microsoft.com/office/word/2010/wordprocessingShape">
                    <wps:wsp>
                      <wps:cNvCnPr/>
                      <wps:spPr>
                        <a:xfrm flipH="1">
                          <a:off x="0" y="0"/>
                          <a:ext cx="958850" cy="292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05CC1" id="直接箭头连接符 204" o:spid="_x0000_s1026" type="#_x0000_t32" style="position:absolute;left:0;text-align:left;margin-left:138.8pt;margin-top:6.95pt;width:75.5pt;height:23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" strokecolor="black [3213]">
                <v:stroke endarrow="block"/>
              </v:shape>
            </w:pict>
          </mc:Fallback>
        </mc:AlternateContent>
      </w:r>
    </w:p>
    <w:p w14:paraId="6C10A3F0" w14:textId="77777777" w:rsidR="00816D0E" w:rsidRDefault="00816D0E" w:rsidP="00A85E85">
      <w:pPr>
        <w:pStyle w:val="1e"/>
      </w:pPr>
      <w:r>
        <w:rPr>
          <w:noProof/>
        </w:rPr>
        <mc:AlternateContent>
          <mc:Choice Requires="wpg">
            <w:drawing>
              <wp:anchor distT="0" distB="0" distL="114300" distR="114300" simplePos="0" relativeHeight="251831296" behindDoc="0" locked="0" layoutInCell="1" allowOverlap="1" wp14:anchorId="76EC12F6" wp14:editId="59A065C5">
                <wp:simplePos x="0" y="0"/>
                <wp:positionH relativeFrom="column">
                  <wp:posOffset>4296410</wp:posOffset>
                </wp:positionH>
                <wp:positionV relativeFrom="paragraph">
                  <wp:posOffset>185420</wp:posOffset>
                </wp:positionV>
                <wp:extent cx="1073150" cy="1091565"/>
                <wp:effectExtent l="0" t="0" r="12700" b="13335"/>
                <wp:wrapNone/>
                <wp:docPr id="205" name="组合 205"/>
                <wp:cNvGraphicFramePr/>
                <a:graphic xmlns:a="http://schemas.openxmlformats.org/drawingml/2006/main">
                  <a:graphicData uri="http://schemas.microsoft.com/office/word/2010/wordprocessingGroup">
                    <wpg:wgp>
                      <wpg:cNvGrpSpPr/>
                      <wpg:grpSpPr>
                        <a:xfrm>
                          <a:off x="0" y="0"/>
                          <a:ext cx="1073150" cy="1091565"/>
                          <a:chOff x="0" y="0"/>
                          <a:chExt cx="895350" cy="1104335"/>
                        </a:xfrm>
                      </wpg:grpSpPr>
                      <wps:wsp>
                        <wps:cNvPr id="206" name="矩形 206"/>
                        <wps:cNvSpPr/>
                        <wps:spPr>
                          <a:xfrm>
                            <a:off x="0" y="0"/>
                            <a:ext cx="895350" cy="2794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C3EC0" w14:textId="77777777" w:rsidR="000916FB" w:rsidRPr="00EC7F2F" w:rsidRDefault="000916FB" w:rsidP="00816D0E">
                              <w:pPr>
                                <w:spacing w:before="0" w:after="0" w:line="240" w:lineRule="auto"/>
                                <w:ind w:left="0"/>
                                <w:jc w:val="center"/>
                                <w:rPr>
                                  <w:color w:val="000000" w:themeColor="text1"/>
                                </w:rPr>
                              </w:pPr>
                              <w:r>
                                <w:rPr>
                                  <w:rFonts w:hint="eastAsia"/>
                                  <w:color w:val="000000" w:themeColor="text1"/>
                                </w:rPr>
                                <w:t>基金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矩形 207"/>
                        <wps:cNvSpPr/>
                        <wps:spPr>
                          <a:xfrm>
                            <a:off x="0" y="279400"/>
                            <a:ext cx="895350" cy="82493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436E99" w14:textId="77777777" w:rsidR="000916FB" w:rsidRDefault="000916FB" w:rsidP="00816D0E">
                              <w:pPr>
                                <w:spacing w:before="0" w:after="0" w:line="240" w:lineRule="auto"/>
                                <w:ind w:left="0"/>
                                <w:rPr>
                                  <w:color w:val="000000" w:themeColor="text1"/>
                                  <w:u w:val="single"/>
                                </w:rPr>
                              </w:pPr>
                              <w:r>
                                <w:rPr>
                                  <w:rFonts w:hint="eastAsia"/>
                                  <w:color w:val="000000" w:themeColor="text1"/>
                                  <w:u w:val="single"/>
                                </w:rPr>
                                <w:t>基金编号</w:t>
                              </w:r>
                            </w:p>
                            <w:p w14:paraId="73F6B759" w14:textId="77777777" w:rsidR="000916FB" w:rsidRDefault="000916FB" w:rsidP="00816D0E">
                              <w:pPr>
                                <w:spacing w:before="0" w:after="0" w:line="240" w:lineRule="auto"/>
                                <w:ind w:left="0"/>
                                <w:rPr>
                                  <w:rFonts w:cs="Huawei Sans"/>
                                  <w:color w:val="000000" w:themeColor="text1"/>
                                </w:rPr>
                              </w:pPr>
                              <w:r>
                                <w:rPr>
                                  <w:rFonts w:cs="Huawei Sans" w:hint="eastAsia"/>
                                  <w:color w:val="000000" w:themeColor="text1"/>
                                </w:rPr>
                                <w:t>基金</w:t>
                              </w:r>
                              <w:r>
                                <w:rPr>
                                  <w:rFonts w:cs="Huawei Sans"/>
                                  <w:color w:val="000000" w:themeColor="text1"/>
                                </w:rPr>
                                <w:t>名称</w:t>
                              </w:r>
                            </w:p>
                            <w:p w14:paraId="5AE4D461" w14:textId="77777777" w:rsidR="000916FB" w:rsidRPr="00EC7F2F" w:rsidRDefault="000916FB" w:rsidP="00816D0E">
                              <w:pPr>
                                <w:spacing w:before="0" w:after="0" w:line="240" w:lineRule="auto"/>
                                <w:ind w:left="0"/>
                                <w:rPr>
                                  <w:color w:val="000000" w:themeColor="text1"/>
                                  <w:u w:val="single"/>
                                </w:rPr>
                              </w:pPr>
                              <w:r w:rsidRPr="00EC7F2F">
                                <w:rPr>
                                  <w:rFonts w:cs="Huawei San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EC12F6" id="组合 205" o:spid="_x0000_s1077" style="position:absolute;left:0;text-align:left;margin-left:338.3pt;margin-top:14.6pt;width:84.5pt;height:85.95pt;z-index:251831296;mso-width-relative:margin;mso-height-relative:margin" coordsize="8953,1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">
                <v:rect id="矩形 206" o:spid="_x0000_s1078" style="position:absolute;width:895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" filled="f" strokecolor="black [3213]" strokeweight="1pt">
                  <v:textbox>
                    <w:txbxContent>
                      <w:p w14:paraId="6EBC3EC0" w14:textId="77777777" w:rsidR="000916FB" w:rsidRPr="00EC7F2F" w:rsidRDefault="000916FB" w:rsidP="00816D0E">
                        <w:pPr>
                          <w:spacing w:before="0" w:after="0" w:line="240" w:lineRule="auto"/>
                          <w:ind w:left="0"/>
                          <w:jc w:val="center"/>
                          <w:rPr>
                            <w:color w:val="000000" w:themeColor="text1"/>
                          </w:rPr>
                        </w:pPr>
                        <w:r>
                          <w:rPr>
                            <w:rFonts w:hint="eastAsia"/>
                            <w:color w:val="000000" w:themeColor="text1"/>
                          </w:rPr>
                          <w:t>基金</w:t>
                        </w:r>
                      </w:p>
                    </w:txbxContent>
                  </v:textbox>
                </v:rect>
                <v:rect id="矩形 207" o:spid="_x0000_s1079" style="position:absolute;top:2794;width:8953;height:8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" filled="f" strokecolor="black [3213]" strokeweight="1pt">
                  <v:textbox>
                    <w:txbxContent>
                      <w:p w14:paraId="56436E99" w14:textId="77777777" w:rsidR="000916FB" w:rsidRDefault="000916FB" w:rsidP="00816D0E">
                        <w:pPr>
                          <w:spacing w:before="0" w:after="0" w:line="240" w:lineRule="auto"/>
                          <w:ind w:left="0"/>
                          <w:rPr>
                            <w:color w:val="000000" w:themeColor="text1"/>
                            <w:u w:val="single"/>
                          </w:rPr>
                        </w:pPr>
                        <w:r>
                          <w:rPr>
                            <w:rFonts w:hint="eastAsia"/>
                            <w:color w:val="000000" w:themeColor="text1"/>
                            <w:u w:val="single"/>
                          </w:rPr>
                          <w:t>基金编号</w:t>
                        </w:r>
                      </w:p>
                      <w:p w14:paraId="73F6B759" w14:textId="77777777" w:rsidR="000916FB" w:rsidRDefault="000916FB" w:rsidP="00816D0E">
                        <w:pPr>
                          <w:spacing w:before="0" w:after="0" w:line="240" w:lineRule="auto"/>
                          <w:ind w:left="0"/>
                          <w:rPr>
                            <w:rFonts w:cs="Huawei Sans"/>
                            <w:color w:val="000000" w:themeColor="text1"/>
                          </w:rPr>
                        </w:pPr>
                        <w:r>
                          <w:rPr>
                            <w:rFonts w:cs="Huawei Sans" w:hint="eastAsia"/>
                            <w:color w:val="000000" w:themeColor="text1"/>
                          </w:rPr>
                          <w:t>基金</w:t>
                        </w:r>
                        <w:r>
                          <w:rPr>
                            <w:rFonts w:cs="Huawei Sans"/>
                            <w:color w:val="000000" w:themeColor="text1"/>
                          </w:rPr>
                          <w:t>名称</w:t>
                        </w:r>
                      </w:p>
                      <w:p w14:paraId="5AE4D461" w14:textId="77777777" w:rsidR="000916FB" w:rsidRPr="00EC7F2F" w:rsidRDefault="000916FB" w:rsidP="00816D0E">
                        <w:pPr>
                          <w:spacing w:before="0" w:after="0" w:line="240" w:lineRule="auto"/>
                          <w:ind w:left="0"/>
                          <w:rPr>
                            <w:color w:val="000000" w:themeColor="text1"/>
                            <w:u w:val="single"/>
                          </w:rPr>
                        </w:pPr>
                        <w:r w:rsidRPr="00EC7F2F">
                          <w:rPr>
                            <w:rFonts w:cs="Huawei Sans"/>
                            <w:color w:val="000000" w:themeColor="text1"/>
                          </w:rPr>
                          <w:t>……</w:t>
                        </w:r>
                      </w:p>
                    </w:txbxContent>
                  </v:textbox>
                </v:rect>
              </v:group>
            </w:pict>
          </mc:Fallback>
        </mc:AlternateContent>
      </w:r>
      <w:r>
        <w:rPr>
          <w:noProof/>
        </w:rPr>
        <mc:AlternateContent>
          <mc:Choice Requires="wpg">
            <w:drawing>
              <wp:anchor distT="0" distB="0" distL="114300" distR="114300" simplePos="0" relativeHeight="251830272" behindDoc="0" locked="0" layoutInCell="1" allowOverlap="1" wp14:anchorId="796D20E3" wp14:editId="6A939B00">
                <wp:simplePos x="0" y="0"/>
                <wp:positionH relativeFrom="column">
                  <wp:posOffset>2753360</wp:posOffset>
                </wp:positionH>
                <wp:positionV relativeFrom="paragraph">
                  <wp:posOffset>185420</wp:posOffset>
                </wp:positionV>
                <wp:extent cx="1079500" cy="1092200"/>
                <wp:effectExtent l="0" t="0" r="25400" b="12700"/>
                <wp:wrapNone/>
                <wp:docPr id="208" name="组合 208"/>
                <wp:cNvGraphicFramePr/>
                <a:graphic xmlns:a="http://schemas.openxmlformats.org/drawingml/2006/main">
                  <a:graphicData uri="http://schemas.microsoft.com/office/word/2010/wordprocessingGroup">
                    <wpg:wgp>
                      <wpg:cNvGrpSpPr/>
                      <wpg:grpSpPr>
                        <a:xfrm>
                          <a:off x="0" y="0"/>
                          <a:ext cx="1079500" cy="1092200"/>
                          <a:chOff x="0" y="0"/>
                          <a:chExt cx="895350" cy="1155700"/>
                        </a:xfrm>
                      </wpg:grpSpPr>
                      <wps:wsp>
                        <wps:cNvPr id="209" name="矩形 209"/>
                        <wps:cNvSpPr/>
                        <wps:spPr>
                          <a:xfrm>
                            <a:off x="0" y="0"/>
                            <a:ext cx="895350" cy="2794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DCCE29" w14:textId="77777777" w:rsidR="000916FB" w:rsidRPr="00AA0FDA" w:rsidRDefault="000916FB" w:rsidP="00816D0E">
                              <w:pPr>
                                <w:spacing w:before="0" w:after="0" w:line="240" w:lineRule="auto"/>
                                <w:ind w:left="0"/>
                                <w:jc w:val="center"/>
                                <w:rPr>
                                  <w:color w:val="000000" w:themeColor="text1"/>
                                </w:rPr>
                              </w:pPr>
                              <w:r>
                                <w:rPr>
                                  <w:rFonts w:cs="Huawei Sans" w:hint="eastAsia"/>
                                  <w:color w:val="000000" w:themeColor="text1"/>
                                </w:rPr>
                                <w:t>保险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矩形 210"/>
                        <wps:cNvSpPr/>
                        <wps:spPr>
                          <a:xfrm>
                            <a:off x="0" y="279400"/>
                            <a:ext cx="895350" cy="8763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3DC6C6" w14:textId="77777777" w:rsidR="000916FB" w:rsidRDefault="000916FB" w:rsidP="00816D0E">
                              <w:pPr>
                                <w:spacing w:before="0" w:after="0" w:line="240" w:lineRule="auto"/>
                                <w:ind w:left="0"/>
                                <w:rPr>
                                  <w:color w:val="000000" w:themeColor="text1"/>
                                  <w:u w:val="single"/>
                                </w:rPr>
                              </w:pPr>
                              <w:r>
                                <w:rPr>
                                  <w:rFonts w:hint="eastAsia"/>
                                  <w:color w:val="000000" w:themeColor="text1"/>
                                  <w:u w:val="single"/>
                                </w:rPr>
                                <w:t>保险</w:t>
                              </w:r>
                              <w:r>
                                <w:rPr>
                                  <w:color w:val="000000" w:themeColor="text1"/>
                                  <w:u w:val="single"/>
                                </w:rPr>
                                <w:t>编号</w:t>
                              </w:r>
                            </w:p>
                            <w:p w14:paraId="06FF69BB" w14:textId="77777777" w:rsidR="000916FB" w:rsidRDefault="000916FB" w:rsidP="00816D0E">
                              <w:pPr>
                                <w:spacing w:before="0" w:after="0" w:line="240" w:lineRule="auto"/>
                                <w:ind w:left="0"/>
                                <w:rPr>
                                  <w:rFonts w:cs="Huawei Sans"/>
                                  <w:color w:val="000000" w:themeColor="text1"/>
                                </w:rPr>
                              </w:pPr>
                              <w:r>
                                <w:rPr>
                                  <w:rFonts w:cs="Huawei Sans" w:hint="eastAsia"/>
                                  <w:color w:val="000000" w:themeColor="text1"/>
                                </w:rPr>
                                <w:t>保险</w:t>
                              </w:r>
                              <w:r>
                                <w:rPr>
                                  <w:rFonts w:cs="Huawei Sans"/>
                                  <w:color w:val="000000" w:themeColor="text1"/>
                                </w:rPr>
                                <w:t>名称</w:t>
                              </w:r>
                            </w:p>
                            <w:p w14:paraId="0F87EF92" w14:textId="77777777" w:rsidR="000916FB" w:rsidRPr="00EC7F2F" w:rsidRDefault="000916FB" w:rsidP="00816D0E">
                              <w:pPr>
                                <w:spacing w:before="0" w:after="0" w:line="240" w:lineRule="auto"/>
                                <w:ind w:left="0"/>
                                <w:rPr>
                                  <w:color w:val="000000" w:themeColor="text1"/>
                                  <w:u w:val="single"/>
                                </w:rPr>
                              </w:pPr>
                              <w:r w:rsidRPr="00EC7F2F">
                                <w:rPr>
                                  <w:rFonts w:cs="Huawei San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6D20E3" id="组合 208" o:spid="_x0000_s1080" style="position:absolute;left:0;text-align:left;margin-left:216.8pt;margin-top:14.6pt;width:85pt;height:86pt;z-index:251830272;mso-width-relative:margin;mso-height-relative:margin" coordsize="8953,11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">
                <v:rect id="矩形 209" o:spid="_x0000_s1081" style="position:absolute;width:895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" filled="f" strokecolor="black [3213]" strokeweight="1pt">
                  <v:textbox>
                    <w:txbxContent>
                      <w:p w14:paraId="02DCCE29" w14:textId="77777777" w:rsidR="000916FB" w:rsidRPr="00AA0FDA" w:rsidRDefault="000916FB" w:rsidP="00816D0E">
                        <w:pPr>
                          <w:spacing w:before="0" w:after="0" w:line="240" w:lineRule="auto"/>
                          <w:ind w:left="0"/>
                          <w:jc w:val="center"/>
                          <w:rPr>
                            <w:color w:val="000000" w:themeColor="text1"/>
                          </w:rPr>
                        </w:pPr>
                        <w:r>
                          <w:rPr>
                            <w:rFonts w:cs="Huawei Sans" w:hint="eastAsia"/>
                            <w:color w:val="000000" w:themeColor="text1"/>
                          </w:rPr>
                          <w:t>保险</w:t>
                        </w:r>
                      </w:p>
                    </w:txbxContent>
                  </v:textbox>
                </v:rect>
                <v:rect id="矩形 210" o:spid="_x0000_s1082" style="position:absolute;top:2794;width:8953;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" filled="f" strokecolor="black [3213]" strokeweight="1pt">
                  <v:textbox>
                    <w:txbxContent>
                      <w:p w14:paraId="323DC6C6" w14:textId="77777777" w:rsidR="000916FB" w:rsidRDefault="000916FB" w:rsidP="00816D0E">
                        <w:pPr>
                          <w:spacing w:before="0" w:after="0" w:line="240" w:lineRule="auto"/>
                          <w:ind w:left="0"/>
                          <w:rPr>
                            <w:color w:val="000000" w:themeColor="text1"/>
                            <w:u w:val="single"/>
                          </w:rPr>
                        </w:pPr>
                        <w:r>
                          <w:rPr>
                            <w:rFonts w:hint="eastAsia"/>
                            <w:color w:val="000000" w:themeColor="text1"/>
                            <w:u w:val="single"/>
                          </w:rPr>
                          <w:t>保险</w:t>
                        </w:r>
                        <w:r>
                          <w:rPr>
                            <w:color w:val="000000" w:themeColor="text1"/>
                            <w:u w:val="single"/>
                          </w:rPr>
                          <w:t>编号</w:t>
                        </w:r>
                      </w:p>
                      <w:p w14:paraId="06FF69BB" w14:textId="77777777" w:rsidR="000916FB" w:rsidRDefault="000916FB" w:rsidP="00816D0E">
                        <w:pPr>
                          <w:spacing w:before="0" w:after="0" w:line="240" w:lineRule="auto"/>
                          <w:ind w:left="0"/>
                          <w:rPr>
                            <w:rFonts w:cs="Huawei Sans"/>
                            <w:color w:val="000000" w:themeColor="text1"/>
                          </w:rPr>
                        </w:pPr>
                        <w:r>
                          <w:rPr>
                            <w:rFonts w:cs="Huawei Sans" w:hint="eastAsia"/>
                            <w:color w:val="000000" w:themeColor="text1"/>
                          </w:rPr>
                          <w:t>保险</w:t>
                        </w:r>
                        <w:r>
                          <w:rPr>
                            <w:rFonts w:cs="Huawei Sans"/>
                            <w:color w:val="000000" w:themeColor="text1"/>
                          </w:rPr>
                          <w:t>名称</w:t>
                        </w:r>
                      </w:p>
                      <w:p w14:paraId="0F87EF92" w14:textId="77777777" w:rsidR="000916FB" w:rsidRPr="00EC7F2F" w:rsidRDefault="000916FB" w:rsidP="00816D0E">
                        <w:pPr>
                          <w:spacing w:before="0" w:after="0" w:line="240" w:lineRule="auto"/>
                          <w:ind w:left="0"/>
                          <w:rPr>
                            <w:color w:val="000000" w:themeColor="text1"/>
                            <w:u w:val="single"/>
                          </w:rPr>
                        </w:pPr>
                        <w:r w:rsidRPr="00EC7F2F">
                          <w:rPr>
                            <w:rFonts w:cs="Huawei Sans"/>
                            <w:color w:val="000000" w:themeColor="text1"/>
                          </w:rPr>
                          <w:t>……</w:t>
                        </w:r>
                      </w:p>
                    </w:txbxContent>
                  </v:textbox>
                </v:rect>
              </v:group>
            </w:pict>
          </mc:Fallback>
        </mc:AlternateContent>
      </w:r>
      <w:r>
        <w:rPr>
          <w:noProof/>
        </w:rPr>
        <mc:AlternateContent>
          <mc:Choice Requires="wpg">
            <w:drawing>
              <wp:anchor distT="0" distB="0" distL="114300" distR="114300" simplePos="0" relativeHeight="251829248" behindDoc="0" locked="0" layoutInCell="1" allowOverlap="1" wp14:anchorId="3BAE36A0" wp14:editId="257279FC">
                <wp:simplePos x="0" y="0"/>
                <wp:positionH relativeFrom="column">
                  <wp:posOffset>1000760</wp:posOffset>
                </wp:positionH>
                <wp:positionV relativeFrom="paragraph">
                  <wp:posOffset>185420</wp:posOffset>
                </wp:positionV>
                <wp:extent cx="1365250" cy="1111250"/>
                <wp:effectExtent l="0" t="0" r="25400" b="12700"/>
                <wp:wrapNone/>
                <wp:docPr id="211" name="组合 211"/>
                <wp:cNvGraphicFramePr/>
                <a:graphic xmlns:a="http://schemas.openxmlformats.org/drawingml/2006/main">
                  <a:graphicData uri="http://schemas.microsoft.com/office/word/2010/wordprocessingGroup">
                    <wpg:wgp>
                      <wpg:cNvGrpSpPr/>
                      <wpg:grpSpPr>
                        <a:xfrm>
                          <a:off x="0" y="0"/>
                          <a:ext cx="1365250" cy="1111250"/>
                          <a:chOff x="0" y="0"/>
                          <a:chExt cx="895350" cy="1155700"/>
                        </a:xfrm>
                      </wpg:grpSpPr>
                      <wps:wsp>
                        <wps:cNvPr id="212" name="矩形 212"/>
                        <wps:cNvSpPr/>
                        <wps:spPr>
                          <a:xfrm>
                            <a:off x="0" y="0"/>
                            <a:ext cx="895350" cy="2794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096B46" w14:textId="77777777" w:rsidR="000916FB" w:rsidRPr="00EC7F2F" w:rsidRDefault="000916FB" w:rsidP="00816D0E">
                              <w:pPr>
                                <w:spacing w:before="0" w:after="0" w:line="240" w:lineRule="auto"/>
                                <w:ind w:left="0"/>
                                <w:rPr>
                                  <w:color w:val="000000" w:themeColor="text1"/>
                                </w:rPr>
                              </w:pPr>
                              <w:r>
                                <w:rPr>
                                  <w:rFonts w:hint="eastAsia"/>
                                  <w:color w:val="000000" w:themeColor="text1"/>
                                </w:rPr>
                                <w:t>理财</w:t>
                              </w:r>
                              <w:r>
                                <w:rPr>
                                  <w:color w:val="000000" w:themeColor="text1"/>
                                </w:rPr>
                                <w:t>产品</w:t>
                              </w:r>
                            </w:p>
                            <w:p w14:paraId="79655A3B" w14:textId="77777777" w:rsidR="000916FB" w:rsidRPr="00EC7F2F" w:rsidRDefault="000916FB" w:rsidP="00816D0E">
                              <w:pPr>
                                <w:spacing w:before="0" w:after="0" w:line="240" w:lineRule="auto"/>
                                <w:ind w:left="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矩形 213"/>
                        <wps:cNvSpPr/>
                        <wps:spPr>
                          <a:xfrm>
                            <a:off x="0" y="279400"/>
                            <a:ext cx="895350" cy="8763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E18583" w14:textId="77777777" w:rsidR="000916FB" w:rsidRDefault="000916FB" w:rsidP="00816D0E">
                              <w:pPr>
                                <w:spacing w:before="0" w:after="0" w:line="240" w:lineRule="auto"/>
                                <w:ind w:left="0"/>
                                <w:rPr>
                                  <w:color w:val="000000" w:themeColor="text1"/>
                                  <w:u w:val="single"/>
                                </w:rPr>
                              </w:pPr>
                              <w:r>
                                <w:rPr>
                                  <w:color w:val="000000" w:themeColor="text1"/>
                                  <w:u w:val="single"/>
                                </w:rPr>
                                <w:t>产品编号</w:t>
                              </w:r>
                            </w:p>
                            <w:p w14:paraId="5BCBDE09" w14:textId="77777777" w:rsidR="000916FB" w:rsidRDefault="000916FB" w:rsidP="00816D0E">
                              <w:pPr>
                                <w:spacing w:before="0" w:after="0" w:line="240" w:lineRule="auto"/>
                                <w:ind w:left="0"/>
                                <w:rPr>
                                  <w:rFonts w:cs="Huawei Sans"/>
                                  <w:color w:val="000000" w:themeColor="text1"/>
                                </w:rPr>
                              </w:pPr>
                              <w:r>
                                <w:rPr>
                                  <w:rFonts w:cs="Huawei Sans" w:hint="eastAsia"/>
                                  <w:color w:val="000000" w:themeColor="text1"/>
                                </w:rPr>
                                <w:t>产品</w:t>
                              </w:r>
                              <w:r>
                                <w:rPr>
                                  <w:rFonts w:cs="Huawei Sans"/>
                                  <w:color w:val="000000" w:themeColor="text1"/>
                                </w:rPr>
                                <w:t>名称</w:t>
                              </w:r>
                            </w:p>
                            <w:p w14:paraId="3711EB64" w14:textId="77777777" w:rsidR="000916FB" w:rsidRPr="00EC7F2F" w:rsidRDefault="000916FB" w:rsidP="00816D0E">
                              <w:pPr>
                                <w:spacing w:before="0" w:after="0" w:line="240" w:lineRule="auto"/>
                                <w:ind w:left="0"/>
                                <w:rPr>
                                  <w:color w:val="000000" w:themeColor="text1"/>
                                  <w:u w:val="single"/>
                                </w:rPr>
                              </w:pPr>
                              <w:r w:rsidRPr="00EC7F2F">
                                <w:rPr>
                                  <w:rFonts w:cs="Huawei San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AE36A0" id="组合 211" o:spid="_x0000_s1083" style="position:absolute;left:0;text-align:left;margin-left:78.8pt;margin-top:14.6pt;width:107.5pt;height:87.5pt;z-index:251829248;mso-width-relative:margin;mso-height-relative:margin" coordsize="8953,11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">
                <v:rect id="矩形 212" o:spid="_x0000_s1084" style="position:absolute;width:895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" filled="f" strokecolor="black [3213]" strokeweight="1pt">
                  <v:textbox>
                    <w:txbxContent>
                      <w:p w14:paraId="79096B46" w14:textId="77777777" w:rsidR="000916FB" w:rsidRPr="00EC7F2F" w:rsidRDefault="000916FB" w:rsidP="00816D0E">
                        <w:pPr>
                          <w:spacing w:before="0" w:after="0" w:line="240" w:lineRule="auto"/>
                          <w:ind w:left="0"/>
                          <w:rPr>
                            <w:color w:val="000000" w:themeColor="text1"/>
                          </w:rPr>
                        </w:pPr>
                        <w:r>
                          <w:rPr>
                            <w:rFonts w:hint="eastAsia"/>
                            <w:color w:val="000000" w:themeColor="text1"/>
                          </w:rPr>
                          <w:t>理财</w:t>
                        </w:r>
                        <w:r>
                          <w:rPr>
                            <w:color w:val="000000" w:themeColor="text1"/>
                          </w:rPr>
                          <w:t>产品</w:t>
                        </w:r>
                      </w:p>
                      <w:p w14:paraId="79655A3B" w14:textId="77777777" w:rsidR="000916FB" w:rsidRPr="00EC7F2F" w:rsidRDefault="000916FB" w:rsidP="00816D0E">
                        <w:pPr>
                          <w:spacing w:before="0" w:after="0" w:line="240" w:lineRule="auto"/>
                          <w:ind w:left="0"/>
                          <w:jc w:val="center"/>
                          <w:rPr>
                            <w:color w:val="000000" w:themeColor="text1"/>
                          </w:rPr>
                        </w:pPr>
                      </w:p>
                    </w:txbxContent>
                  </v:textbox>
                </v:rect>
                <v:rect id="矩形 213" o:spid="_x0000_s1085" style="position:absolute;top:2794;width:8953;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" filled="f" strokecolor="black [3213]" strokeweight="1pt">
                  <v:textbox>
                    <w:txbxContent>
                      <w:p w14:paraId="79E18583" w14:textId="77777777" w:rsidR="000916FB" w:rsidRDefault="000916FB" w:rsidP="00816D0E">
                        <w:pPr>
                          <w:spacing w:before="0" w:after="0" w:line="240" w:lineRule="auto"/>
                          <w:ind w:left="0"/>
                          <w:rPr>
                            <w:color w:val="000000" w:themeColor="text1"/>
                            <w:u w:val="single"/>
                          </w:rPr>
                        </w:pPr>
                        <w:r>
                          <w:rPr>
                            <w:color w:val="000000" w:themeColor="text1"/>
                            <w:u w:val="single"/>
                          </w:rPr>
                          <w:t>产品编号</w:t>
                        </w:r>
                      </w:p>
                      <w:p w14:paraId="5BCBDE09" w14:textId="77777777" w:rsidR="000916FB" w:rsidRDefault="000916FB" w:rsidP="00816D0E">
                        <w:pPr>
                          <w:spacing w:before="0" w:after="0" w:line="240" w:lineRule="auto"/>
                          <w:ind w:left="0"/>
                          <w:rPr>
                            <w:rFonts w:cs="Huawei Sans"/>
                            <w:color w:val="000000" w:themeColor="text1"/>
                          </w:rPr>
                        </w:pPr>
                        <w:r>
                          <w:rPr>
                            <w:rFonts w:cs="Huawei Sans" w:hint="eastAsia"/>
                            <w:color w:val="000000" w:themeColor="text1"/>
                          </w:rPr>
                          <w:t>产品</w:t>
                        </w:r>
                        <w:r>
                          <w:rPr>
                            <w:rFonts w:cs="Huawei Sans"/>
                            <w:color w:val="000000" w:themeColor="text1"/>
                          </w:rPr>
                          <w:t>名称</w:t>
                        </w:r>
                      </w:p>
                      <w:p w14:paraId="3711EB64" w14:textId="77777777" w:rsidR="000916FB" w:rsidRPr="00EC7F2F" w:rsidRDefault="000916FB" w:rsidP="00816D0E">
                        <w:pPr>
                          <w:spacing w:before="0" w:after="0" w:line="240" w:lineRule="auto"/>
                          <w:ind w:left="0"/>
                          <w:rPr>
                            <w:color w:val="000000" w:themeColor="text1"/>
                            <w:u w:val="single"/>
                          </w:rPr>
                        </w:pPr>
                        <w:r w:rsidRPr="00EC7F2F">
                          <w:rPr>
                            <w:rFonts w:cs="Huawei Sans"/>
                            <w:color w:val="000000" w:themeColor="text1"/>
                          </w:rPr>
                          <w:t>……</w:t>
                        </w:r>
                      </w:p>
                    </w:txbxContent>
                  </v:textbox>
                </v:rect>
              </v:group>
            </w:pict>
          </mc:Fallback>
        </mc:AlternateContent>
      </w:r>
    </w:p>
    <w:p w14:paraId="556E11FE" w14:textId="77777777" w:rsidR="00816D0E" w:rsidRDefault="00816D0E" w:rsidP="00A85E85">
      <w:pPr>
        <w:pStyle w:val="1e"/>
      </w:pPr>
    </w:p>
    <w:p w14:paraId="7AB51503" w14:textId="77777777" w:rsidR="00816D0E" w:rsidRDefault="00816D0E" w:rsidP="00A85E85">
      <w:pPr>
        <w:pStyle w:val="1e"/>
      </w:pPr>
    </w:p>
    <w:p w14:paraId="0FF408D5" w14:textId="77777777" w:rsidR="00816D0E" w:rsidRDefault="00816D0E" w:rsidP="00A85E85">
      <w:pPr>
        <w:pStyle w:val="1e"/>
      </w:pPr>
    </w:p>
    <w:p w14:paraId="200386DB" w14:textId="77777777" w:rsidR="00816D0E" w:rsidRDefault="00816D0E" w:rsidP="00A85E85">
      <w:pPr>
        <w:pStyle w:val="1e"/>
      </w:pPr>
    </w:p>
    <w:p w14:paraId="4259513B" w14:textId="77777777" w:rsidR="00816D0E" w:rsidRDefault="00816D0E" w:rsidP="00A85E85">
      <w:pPr>
        <w:pStyle w:val="1e"/>
      </w:pPr>
    </w:p>
    <w:p w14:paraId="778E1DD2" w14:textId="77777777" w:rsidR="00816D0E" w:rsidRDefault="00816D0E" w:rsidP="00816D0E">
      <w:pPr>
        <w:pStyle w:val="9"/>
      </w:pPr>
      <w:r>
        <w:lastRenderedPageBreak/>
        <w:t>金融数据</w:t>
      </w:r>
      <w:r>
        <w:rPr>
          <w:rFonts w:hint="eastAsia"/>
        </w:rPr>
        <w:t>关系模型</w:t>
      </w:r>
      <w:r>
        <w:t>设计图</w:t>
      </w:r>
    </w:p>
    <w:p w14:paraId="45661926" w14:textId="77777777" w:rsidR="00816D0E" w:rsidRDefault="00816D0E" w:rsidP="00A85E85">
      <w:pPr>
        <w:pStyle w:val="1e"/>
      </w:pPr>
    </w:p>
    <w:p w14:paraId="03A0D1AA" w14:textId="77777777" w:rsidR="00816D0E" w:rsidRDefault="00816D0E" w:rsidP="00A85E85">
      <w:pPr>
        <w:pStyle w:val="1e"/>
      </w:pPr>
      <w:r>
        <w:t>说明</w:t>
      </w:r>
      <w:r>
        <w:rPr>
          <w:rFonts w:hint="eastAsia"/>
        </w:rPr>
        <w:t>：</w:t>
      </w:r>
    </w:p>
    <w:p w14:paraId="4B9829E5" w14:textId="77777777" w:rsidR="00816D0E" w:rsidRDefault="00816D0E" w:rsidP="00816D0E">
      <w:pPr>
        <w:pStyle w:val="4a"/>
      </w:pPr>
      <w:r>
        <w:rPr>
          <w:rFonts w:hint="eastAsia"/>
        </w:rPr>
        <w:t>由于</w:t>
      </w:r>
      <w:r w:rsidRPr="00B47379">
        <w:t>一个客户可以办理多张银行卡</w:t>
      </w:r>
      <w:r>
        <w:rPr>
          <w:rFonts w:hint="eastAsia"/>
        </w:rPr>
        <w:t>，</w:t>
      </w:r>
      <w:r>
        <w:t>所以银行卡表</w:t>
      </w:r>
      <w:r>
        <w:rPr>
          <w:rFonts w:hint="eastAsia"/>
        </w:rPr>
        <w:t>引用客户</w:t>
      </w:r>
      <w:r>
        <w:t>表的</w:t>
      </w:r>
      <w:r>
        <w:rPr>
          <w:rFonts w:hint="eastAsia"/>
        </w:rPr>
        <w:t>客户</w:t>
      </w:r>
      <w:r>
        <w:t>编号作为外键</w:t>
      </w:r>
      <w:r>
        <w:rPr>
          <w:rFonts w:hint="eastAsia"/>
        </w:rPr>
        <w:t>。</w:t>
      </w:r>
    </w:p>
    <w:p w14:paraId="278C0671" w14:textId="77777777" w:rsidR="00816D0E" w:rsidRPr="001B5C8B" w:rsidRDefault="00816D0E" w:rsidP="00816D0E">
      <w:pPr>
        <w:pStyle w:val="4a"/>
      </w:pPr>
      <w:r>
        <w:t>由于</w:t>
      </w:r>
      <w:r w:rsidRPr="00B47379">
        <w:t>一个客户可以购买多个理财产品，同一类理财产品可由多个客户购买</w:t>
      </w:r>
      <w:r>
        <w:rPr>
          <w:rFonts w:hint="eastAsia"/>
        </w:rPr>
        <w:t>。</w:t>
      </w:r>
      <w:r>
        <w:t>所以生成关系表</w:t>
      </w:r>
      <w:r>
        <w:rPr>
          <w:rFonts w:hint="eastAsia"/>
        </w:rPr>
        <w:t>——资产</w:t>
      </w:r>
      <w:r>
        <w:t>表</w:t>
      </w:r>
      <w:r>
        <w:rPr>
          <w:rFonts w:hint="eastAsia"/>
        </w:rPr>
        <w:t>。</w:t>
      </w:r>
      <w:r>
        <w:t>资产表引用客户表的</w:t>
      </w:r>
      <w:r>
        <w:rPr>
          <w:rFonts w:hint="eastAsia"/>
        </w:rPr>
        <w:t>商品</w:t>
      </w:r>
      <w:r>
        <w:t>编号作为外键</w:t>
      </w:r>
      <w:r>
        <w:rPr>
          <w:rFonts w:hint="eastAsia"/>
        </w:rPr>
        <w:t>，</w:t>
      </w:r>
      <w:r>
        <w:t>引用理财产品</w:t>
      </w:r>
      <w:r>
        <w:rPr>
          <w:rFonts w:hint="eastAsia"/>
        </w:rPr>
        <w:t>表的产品编号</w:t>
      </w:r>
      <w:r>
        <w:t>作为外键</w:t>
      </w:r>
      <w:r>
        <w:rPr>
          <w:rFonts w:hint="eastAsia"/>
        </w:rPr>
        <w:t>，并且</w:t>
      </w:r>
      <w:r>
        <w:t>添加</w:t>
      </w:r>
      <w:r w:rsidRPr="00C14AF5">
        <w:rPr>
          <w:rFonts w:cs="Huawei Sans"/>
        </w:rPr>
        <w:t>商品状态</w:t>
      </w:r>
      <w:r w:rsidRPr="00C14AF5">
        <w:rPr>
          <w:rFonts w:cs="Huawei Sans" w:hint="eastAsia"/>
        </w:rPr>
        <w:t>、</w:t>
      </w:r>
      <w:r w:rsidRPr="00C14AF5">
        <w:rPr>
          <w:rFonts w:cs="Huawei Sans"/>
        </w:rPr>
        <w:t>商品数量</w:t>
      </w:r>
      <w:r w:rsidRPr="00C14AF5">
        <w:rPr>
          <w:rFonts w:cs="Huawei Sans" w:hint="eastAsia"/>
        </w:rPr>
        <w:t>、</w:t>
      </w:r>
      <w:r w:rsidRPr="00C14AF5">
        <w:rPr>
          <w:rFonts w:cs="Huawei Sans"/>
        </w:rPr>
        <w:t>商品收益和购买时间</w:t>
      </w:r>
      <w:r>
        <w:rPr>
          <w:rFonts w:cs="Huawei Sans" w:hint="eastAsia"/>
        </w:rPr>
        <w:t>等属性。</w:t>
      </w:r>
    </w:p>
    <w:p w14:paraId="41DFE522" w14:textId="77777777" w:rsidR="00816D0E" w:rsidRPr="00B47379" w:rsidRDefault="00816D0E" w:rsidP="00816D0E">
      <w:pPr>
        <w:pStyle w:val="4a"/>
      </w:pPr>
      <w:r>
        <w:t>客户和保险</w:t>
      </w:r>
      <w:r>
        <w:rPr>
          <w:rFonts w:hint="eastAsia"/>
        </w:rPr>
        <w:t>、</w:t>
      </w:r>
      <w:r>
        <w:t>客户和基金的关系同理</w:t>
      </w:r>
      <w:r>
        <w:rPr>
          <w:rFonts w:hint="eastAsia"/>
        </w:rPr>
        <w:t>，所以资产</w:t>
      </w:r>
      <w:r>
        <w:t>表同样作为生成的关系表</w:t>
      </w:r>
      <w:r>
        <w:rPr>
          <w:rFonts w:hint="eastAsia"/>
        </w:rPr>
        <w:t>，</w:t>
      </w:r>
      <w:r>
        <w:t>修改资产表的理财产品编号为商品编号</w:t>
      </w:r>
      <w:r>
        <w:rPr>
          <w:rFonts w:hint="eastAsia"/>
        </w:rPr>
        <w:t>，</w:t>
      </w:r>
      <w:r>
        <w:t>商品编号引用自理财产品表</w:t>
      </w:r>
      <w:r>
        <w:rPr>
          <w:rFonts w:hint="eastAsia"/>
        </w:rPr>
        <w:t>、保险和基金表的编号。</w:t>
      </w:r>
    </w:p>
    <w:p w14:paraId="10842871" w14:textId="77777777" w:rsidR="00816D0E" w:rsidRDefault="00816D0E" w:rsidP="00816D0E">
      <w:pPr>
        <w:pStyle w:val="3"/>
        <w:numPr>
          <w:ilvl w:val="2"/>
          <w:numId w:val="4"/>
        </w:numPr>
      </w:pPr>
      <w:bookmarkStart w:id="39" w:name="_Toc55836211"/>
      <w:bookmarkStart w:id="40" w:name="_Toc71278201"/>
      <w:r>
        <w:rPr>
          <w:rFonts w:hint="eastAsia"/>
        </w:rPr>
        <w:t>物理模型</w:t>
      </w:r>
      <w:bookmarkEnd w:id="39"/>
      <w:bookmarkEnd w:id="40"/>
    </w:p>
    <w:p w14:paraId="391043B4" w14:textId="77777777" w:rsidR="00816D0E" w:rsidRDefault="00816D0E" w:rsidP="00A85E85">
      <w:pPr>
        <w:pStyle w:val="1e"/>
      </w:pPr>
      <w:r>
        <w:t>对象及</w:t>
      </w:r>
      <w:r w:rsidRPr="00D748B1">
        <w:t>属性对应的编号为</w:t>
      </w:r>
      <w:r>
        <w:rPr>
          <w:rFonts w:hint="eastAsia"/>
        </w:rPr>
        <w:t>：</w:t>
      </w:r>
    </w:p>
    <w:p w14:paraId="40022343" w14:textId="77777777" w:rsidR="00816D0E" w:rsidRPr="00D748B1" w:rsidRDefault="00816D0E" w:rsidP="00816D0E">
      <w:pPr>
        <w:pStyle w:val="renwu"/>
        <w:numPr>
          <w:ilvl w:val="0"/>
          <w:numId w:val="6"/>
        </w:numPr>
        <w:ind w:left="1446"/>
        <w:rPr>
          <w:rFonts w:cs="Huawei Sans"/>
        </w:rPr>
      </w:pPr>
      <w:r w:rsidRPr="00D748B1">
        <w:rPr>
          <w:rFonts w:cs="Huawei Sans"/>
        </w:rPr>
        <w:t>Client(c_id</w:t>
      </w:r>
      <w:r w:rsidRPr="00D748B1">
        <w:rPr>
          <w:rFonts w:cs="Huawei Sans"/>
        </w:rPr>
        <w:t>，</w:t>
      </w:r>
      <w:r w:rsidRPr="00D748B1">
        <w:rPr>
          <w:rFonts w:cs="Huawei Sans"/>
        </w:rPr>
        <w:t>c_name</w:t>
      </w:r>
      <w:r w:rsidRPr="00D748B1">
        <w:rPr>
          <w:rFonts w:cs="Huawei Sans"/>
        </w:rPr>
        <w:t>，</w:t>
      </w:r>
      <w:r w:rsidRPr="00D748B1">
        <w:rPr>
          <w:rFonts w:cs="Huawei Sans"/>
        </w:rPr>
        <w:t>c_mail</w:t>
      </w:r>
      <w:r w:rsidRPr="00D748B1">
        <w:rPr>
          <w:rFonts w:cs="Huawei Sans"/>
        </w:rPr>
        <w:t>，</w:t>
      </w:r>
      <w:r w:rsidRPr="00D748B1">
        <w:rPr>
          <w:rFonts w:cs="Huawei Sans"/>
        </w:rPr>
        <w:t>c_id_card</w:t>
      </w:r>
      <w:r w:rsidRPr="00D748B1">
        <w:rPr>
          <w:rFonts w:cs="Huawei Sans"/>
        </w:rPr>
        <w:t>，</w:t>
      </w:r>
      <w:r w:rsidRPr="00D748B1">
        <w:rPr>
          <w:rFonts w:cs="Huawei Sans"/>
        </w:rPr>
        <w:t>c_phone</w:t>
      </w:r>
      <w:r w:rsidRPr="00D748B1">
        <w:rPr>
          <w:rFonts w:cs="Huawei Sans"/>
        </w:rPr>
        <w:t>，</w:t>
      </w:r>
      <w:r w:rsidRPr="00D748B1">
        <w:rPr>
          <w:rFonts w:cs="Huawei Sans"/>
        </w:rPr>
        <w:t>c_password)</w:t>
      </w:r>
    </w:p>
    <w:p w14:paraId="2D0F9722" w14:textId="77777777" w:rsidR="00816D0E" w:rsidRPr="00D748B1" w:rsidRDefault="00816D0E" w:rsidP="00816D0E">
      <w:pPr>
        <w:pStyle w:val="renwu"/>
        <w:numPr>
          <w:ilvl w:val="0"/>
          <w:numId w:val="6"/>
        </w:numPr>
        <w:ind w:left="1446"/>
        <w:rPr>
          <w:rFonts w:cs="Huawei Sans"/>
        </w:rPr>
      </w:pPr>
      <w:r w:rsidRPr="00D748B1">
        <w:rPr>
          <w:rFonts w:cs="Huawei Sans"/>
        </w:rPr>
        <w:t>bank_card(b_number</w:t>
      </w:r>
      <w:r w:rsidRPr="00D748B1">
        <w:rPr>
          <w:rFonts w:cs="Huawei Sans"/>
        </w:rPr>
        <w:t>，</w:t>
      </w:r>
      <w:r w:rsidRPr="00D748B1">
        <w:rPr>
          <w:rFonts w:cs="Huawei Sans"/>
        </w:rPr>
        <w:t>b_type</w:t>
      </w:r>
      <w:r w:rsidRPr="00D748B1">
        <w:rPr>
          <w:rFonts w:cs="Huawei Sans"/>
        </w:rPr>
        <w:t>，</w:t>
      </w:r>
      <w:r w:rsidRPr="00074F08">
        <w:rPr>
          <w:rFonts w:cs="Huawei Sans"/>
          <w:b/>
          <w:color w:val="C00000"/>
        </w:rPr>
        <w:t>b_c_id</w:t>
      </w:r>
      <w:r w:rsidRPr="00D748B1">
        <w:rPr>
          <w:rFonts w:cs="Huawei Sans"/>
        </w:rPr>
        <w:t>)</w:t>
      </w:r>
    </w:p>
    <w:p w14:paraId="4A25CC5E" w14:textId="77777777" w:rsidR="00816D0E" w:rsidRPr="00D748B1" w:rsidRDefault="00816D0E" w:rsidP="00816D0E">
      <w:pPr>
        <w:pStyle w:val="renwu"/>
        <w:numPr>
          <w:ilvl w:val="0"/>
          <w:numId w:val="6"/>
        </w:numPr>
        <w:ind w:left="1446"/>
        <w:rPr>
          <w:rFonts w:cs="Huawei Sans"/>
        </w:rPr>
      </w:pPr>
      <w:r w:rsidRPr="00D748B1">
        <w:rPr>
          <w:rFonts w:cs="Huawei Sans"/>
        </w:rPr>
        <w:t>finances_product(p_name</w:t>
      </w:r>
      <w:r w:rsidRPr="00D748B1">
        <w:rPr>
          <w:rFonts w:cs="Huawei Sans"/>
        </w:rPr>
        <w:t>，</w:t>
      </w:r>
      <w:r w:rsidRPr="00D748B1">
        <w:rPr>
          <w:rFonts w:cs="Huawei Sans"/>
        </w:rPr>
        <w:t>p_id</w:t>
      </w:r>
      <w:r w:rsidRPr="00D748B1">
        <w:rPr>
          <w:rFonts w:cs="Huawei Sans"/>
        </w:rPr>
        <w:t>，</w:t>
      </w:r>
      <w:r w:rsidRPr="00D748B1">
        <w:rPr>
          <w:rFonts w:cs="Huawei Sans"/>
        </w:rPr>
        <w:t>p_description</w:t>
      </w:r>
      <w:r w:rsidRPr="00D748B1">
        <w:rPr>
          <w:rFonts w:cs="Huawei Sans"/>
        </w:rPr>
        <w:t>，</w:t>
      </w:r>
      <w:r w:rsidRPr="00D748B1">
        <w:rPr>
          <w:rFonts w:cs="Huawei Sans"/>
        </w:rPr>
        <w:t>p_amount</w:t>
      </w:r>
      <w:r w:rsidRPr="00D748B1">
        <w:rPr>
          <w:rFonts w:cs="Huawei Sans"/>
        </w:rPr>
        <w:t>，</w:t>
      </w:r>
      <w:r w:rsidRPr="00D748B1">
        <w:rPr>
          <w:rFonts w:cs="Huawei Sans"/>
        </w:rPr>
        <w:t>p_year)</w:t>
      </w:r>
    </w:p>
    <w:p w14:paraId="271E03E6" w14:textId="77777777" w:rsidR="00816D0E" w:rsidRPr="00D748B1" w:rsidRDefault="00816D0E" w:rsidP="00816D0E">
      <w:pPr>
        <w:pStyle w:val="renwu"/>
        <w:numPr>
          <w:ilvl w:val="0"/>
          <w:numId w:val="6"/>
        </w:numPr>
        <w:ind w:left="1446"/>
        <w:rPr>
          <w:rFonts w:cs="Huawei Sans"/>
        </w:rPr>
      </w:pPr>
      <w:r w:rsidRPr="00D748B1">
        <w:rPr>
          <w:rFonts w:cs="Huawei Sans"/>
        </w:rPr>
        <w:t>insurance(i_name</w:t>
      </w:r>
      <w:r w:rsidRPr="00D748B1">
        <w:rPr>
          <w:rFonts w:cs="Huawei Sans"/>
        </w:rPr>
        <w:t>，</w:t>
      </w:r>
      <w:r w:rsidRPr="00D748B1">
        <w:rPr>
          <w:rFonts w:cs="Huawei Sans"/>
        </w:rPr>
        <w:t>i_id</w:t>
      </w:r>
      <w:r w:rsidRPr="00D748B1">
        <w:rPr>
          <w:rFonts w:cs="Huawei Sans"/>
        </w:rPr>
        <w:t>，</w:t>
      </w:r>
      <w:r w:rsidRPr="00D748B1">
        <w:rPr>
          <w:rFonts w:cs="Huawei Sans"/>
        </w:rPr>
        <w:t>i_amount</w:t>
      </w:r>
      <w:r w:rsidRPr="00D748B1">
        <w:rPr>
          <w:rFonts w:cs="Huawei Sans"/>
        </w:rPr>
        <w:t>，</w:t>
      </w:r>
      <w:r w:rsidRPr="00D748B1">
        <w:rPr>
          <w:rFonts w:cs="Huawei Sans"/>
        </w:rPr>
        <w:t>i_person</w:t>
      </w:r>
      <w:r w:rsidRPr="00D748B1">
        <w:rPr>
          <w:rFonts w:cs="Huawei Sans"/>
        </w:rPr>
        <w:t>，</w:t>
      </w:r>
      <w:r w:rsidRPr="00D748B1">
        <w:rPr>
          <w:rFonts w:cs="Huawei Sans"/>
        </w:rPr>
        <w:t>i_year</w:t>
      </w:r>
      <w:r w:rsidRPr="00D748B1">
        <w:rPr>
          <w:rFonts w:cs="Huawei Sans"/>
        </w:rPr>
        <w:t>，</w:t>
      </w:r>
      <w:r w:rsidRPr="00D748B1">
        <w:rPr>
          <w:rFonts w:cs="Huawei Sans"/>
        </w:rPr>
        <w:t>i_project)</w:t>
      </w:r>
    </w:p>
    <w:p w14:paraId="4588488D" w14:textId="77777777" w:rsidR="00816D0E" w:rsidRPr="00D748B1" w:rsidRDefault="00816D0E" w:rsidP="00816D0E">
      <w:pPr>
        <w:pStyle w:val="renwu"/>
        <w:numPr>
          <w:ilvl w:val="0"/>
          <w:numId w:val="6"/>
        </w:numPr>
        <w:ind w:left="1446"/>
        <w:rPr>
          <w:rFonts w:cs="Huawei Sans"/>
        </w:rPr>
      </w:pPr>
      <w:r w:rsidRPr="00D748B1">
        <w:rPr>
          <w:rFonts w:cs="Huawei Sans"/>
        </w:rPr>
        <w:t>fund(f_name</w:t>
      </w:r>
      <w:r w:rsidRPr="00D748B1">
        <w:rPr>
          <w:rFonts w:cs="Huawei Sans"/>
        </w:rPr>
        <w:t>，</w:t>
      </w:r>
      <w:r w:rsidRPr="00D748B1">
        <w:rPr>
          <w:rFonts w:cs="Huawei Sans"/>
        </w:rPr>
        <w:t>f_id</w:t>
      </w:r>
      <w:r w:rsidRPr="00D748B1">
        <w:rPr>
          <w:rFonts w:cs="Huawei Sans"/>
        </w:rPr>
        <w:t>，</w:t>
      </w:r>
      <w:r w:rsidRPr="00D748B1">
        <w:rPr>
          <w:rFonts w:cs="Huawei Sans"/>
        </w:rPr>
        <w:t>f_type</w:t>
      </w:r>
      <w:r w:rsidRPr="00D748B1">
        <w:rPr>
          <w:rFonts w:cs="Huawei Sans"/>
        </w:rPr>
        <w:t>，</w:t>
      </w:r>
      <w:r w:rsidRPr="00D748B1">
        <w:rPr>
          <w:rFonts w:cs="Huawei Sans"/>
        </w:rPr>
        <w:t>f_amount</w:t>
      </w:r>
      <w:r w:rsidRPr="00D748B1">
        <w:rPr>
          <w:rFonts w:cs="Huawei Sans"/>
        </w:rPr>
        <w:t>，</w:t>
      </w:r>
      <w:r w:rsidRPr="00D748B1">
        <w:rPr>
          <w:rFonts w:cs="Huawei Sans"/>
        </w:rPr>
        <w:t>risk_level</w:t>
      </w:r>
      <w:r w:rsidRPr="00D748B1">
        <w:rPr>
          <w:rFonts w:cs="Huawei Sans"/>
        </w:rPr>
        <w:t>，</w:t>
      </w:r>
      <w:r w:rsidRPr="00D748B1">
        <w:rPr>
          <w:rFonts w:cs="Huawei Sans"/>
        </w:rPr>
        <w:t>f_manager)</w:t>
      </w:r>
    </w:p>
    <w:p w14:paraId="18541354" w14:textId="77777777" w:rsidR="00816D0E" w:rsidRPr="00D919C7" w:rsidRDefault="00816D0E" w:rsidP="00816D0E">
      <w:pPr>
        <w:pStyle w:val="renwu"/>
        <w:numPr>
          <w:ilvl w:val="0"/>
          <w:numId w:val="6"/>
        </w:numPr>
        <w:ind w:left="1446"/>
        <w:rPr>
          <w:rFonts w:cs="Huawei Sans"/>
          <w:color w:val="000000" w:themeColor="text1"/>
        </w:rPr>
      </w:pPr>
      <w:r w:rsidRPr="00D919C7">
        <w:rPr>
          <w:rFonts w:cs="Huawei Sans"/>
          <w:color w:val="000000" w:themeColor="text1"/>
        </w:rPr>
        <w:t>property(</w:t>
      </w:r>
      <w:r w:rsidRPr="00D919C7">
        <w:rPr>
          <w:rFonts w:cs="Huawei Sans"/>
          <w:b/>
          <w:color w:val="C00000"/>
        </w:rPr>
        <w:t>pro_id</w:t>
      </w:r>
      <w:r w:rsidRPr="00D919C7">
        <w:rPr>
          <w:rFonts w:cs="Huawei Sans"/>
          <w:color w:val="000000" w:themeColor="text1"/>
        </w:rPr>
        <w:t>,pro_c_id</w:t>
      </w:r>
      <w:r w:rsidRPr="00D919C7">
        <w:rPr>
          <w:rFonts w:cs="Huawei Sans"/>
          <w:color w:val="000000" w:themeColor="text1"/>
        </w:rPr>
        <w:t>，</w:t>
      </w:r>
      <w:r w:rsidRPr="00D919C7">
        <w:rPr>
          <w:rFonts w:cs="Huawei Sans"/>
          <w:color w:val="000000" w:themeColor="text1"/>
        </w:rPr>
        <w:t>pro_pif_id</w:t>
      </w:r>
      <w:r w:rsidRPr="00D919C7">
        <w:rPr>
          <w:rFonts w:cs="Huawei Sans"/>
          <w:color w:val="000000" w:themeColor="text1"/>
        </w:rPr>
        <w:t>，</w:t>
      </w:r>
      <w:r w:rsidRPr="00D919C7">
        <w:rPr>
          <w:rFonts w:cs="Huawei Sans" w:hint="eastAsia"/>
          <w:b/>
          <w:color w:val="C00000"/>
        </w:rPr>
        <w:t>p</w:t>
      </w:r>
      <w:r w:rsidRPr="00D919C7">
        <w:rPr>
          <w:rFonts w:cs="Huawei Sans"/>
          <w:b/>
          <w:color w:val="C00000"/>
        </w:rPr>
        <w:t>ro_type</w:t>
      </w:r>
      <w:r w:rsidRPr="00D919C7">
        <w:rPr>
          <w:rFonts w:cs="Huawei Sans" w:hint="eastAsia"/>
          <w:color w:val="000000" w:themeColor="text1"/>
        </w:rPr>
        <w:t>，</w:t>
      </w:r>
      <w:r w:rsidRPr="00D919C7">
        <w:rPr>
          <w:rFonts w:cs="Huawei Sans"/>
          <w:color w:val="000000" w:themeColor="text1"/>
        </w:rPr>
        <w:t>pro_status</w:t>
      </w:r>
      <w:r w:rsidRPr="00D919C7">
        <w:rPr>
          <w:rFonts w:cs="Huawei Sans"/>
          <w:color w:val="000000" w:themeColor="text1"/>
        </w:rPr>
        <w:t>，</w:t>
      </w:r>
      <w:r w:rsidRPr="00D919C7">
        <w:rPr>
          <w:rFonts w:cs="Huawei Sans"/>
          <w:color w:val="000000" w:themeColor="text1"/>
        </w:rPr>
        <w:t>pro_quantity</w:t>
      </w:r>
      <w:r w:rsidRPr="00D919C7">
        <w:rPr>
          <w:rFonts w:cs="Huawei Sans"/>
          <w:color w:val="000000" w:themeColor="text1"/>
        </w:rPr>
        <w:t>，</w:t>
      </w:r>
      <w:r w:rsidRPr="00D919C7">
        <w:rPr>
          <w:rFonts w:cs="Huawei Sans"/>
          <w:color w:val="000000" w:themeColor="text1"/>
        </w:rPr>
        <w:t>pro_income</w:t>
      </w:r>
      <w:r w:rsidRPr="00D919C7">
        <w:rPr>
          <w:rFonts w:cs="Huawei Sans"/>
          <w:color w:val="000000" w:themeColor="text1"/>
        </w:rPr>
        <w:t>，</w:t>
      </w:r>
      <w:r w:rsidRPr="00D919C7">
        <w:rPr>
          <w:rFonts w:cs="Huawei Sans"/>
          <w:color w:val="000000" w:themeColor="text1"/>
        </w:rPr>
        <w:t>pro_purchase_time)</w:t>
      </w:r>
    </w:p>
    <w:p w14:paraId="6C7649A4" w14:textId="77777777" w:rsidR="00816D0E" w:rsidRDefault="00816D0E" w:rsidP="00A85E85">
      <w:pPr>
        <w:pStyle w:val="1e"/>
      </w:pPr>
      <w:r>
        <w:rPr>
          <w:rFonts w:hint="eastAsia"/>
        </w:rPr>
        <w:t>说明：</w:t>
      </w:r>
    </w:p>
    <w:p w14:paraId="10F40766" w14:textId="77777777" w:rsidR="00816D0E" w:rsidRDefault="00816D0E" w:rsidP="00816D0E">
      <w:pPr>
        <w:pStyle w:val="4a"/>
      </w:pPr>
      <w:r>
        <w:t>资产表</w:t>
      </w:r>
      <w:r>
        <w:rPr>
          <w:rFonts w:hint="eastAsia"/>
        </w:rPr>
        <w:t>（</w:t>
      </w:r>
      <w:r w:rsidRPr="00C14AF5">
        <w:rPr>
          <w:rFonts w:cs="Huawei Sans"/>
          <w:color w:val="000000" w:themeColor="text1"/>
        </w:rPr>
        <w:t>property</w:t>
      </w:r>
      <w:r>
        <w:rPr>
          <w:rFonts w:hint="eastAsia"/>
        </w:rPr>
        <w:t>）中由于</w:t>
      </w:r>
      <w:r>
        <w:t>商品编号</w:t>
      </w:r>
      <w:r>
        <w:rPr>
          <w:rFonts w:hint="eastAsia"/>
        </w:rPr>
        <w:t>(</w:t>
      </w:r>
      <w:r>
        <w:t>pro</w:t>
      </w:r>
      <w:r>
        <w:rPr>
          <w:rFonts w:hint="eastAsia"/>
        </w:rPr>
        <w:t>_</w:t>
      </w:r>
      <w:r>
        <w:t>pif_id)</w:t>
      </w:r>
      <w:r>
        <w:t>字段引用自理财产品表</w:t>
      </w:r>
      <w:r>
        <w:rPr>
          <w:rFonts w:hint="eastAsia"/>
        </w:rPr>
        <w:t>、保险和基金表的</w:t>
      </w:r>
      <w:r>
        <w:rPr>
          <w:rFonts w:hint="eastAsia"/>
        </w:rPr>
        <w:t>id</w:t>
      </w:r>
      <w:r>
        <w:rPr>
          <w:rFonts w:hint="eastAsia"/>
        </w:rPr>
        <w:t>字段，为了防止三商品的</w:t>
      </w:r>
      <w:r>
        <w:rPr>
          <w:rFonts w:hint="eastAsia"/>
        </w:rPr>
        <w:t>id</w:t>
      </w:r>
      <w:r>
        <w:rPr>
          <w:rFonts w:hint="eastAsia"/>
        </w:rPr>
        <w:t>字段相互冲突，添加商品类型</w:t>
      </w:r>
      <w:r>
        <w:rPr>
          <w:rFonts w:hint="eastAsia"/>
        </w:rPr>
        <w:t>(</w:t>
      </w:r>
      <w:r>
        <w:t>pro_type)</w:t>
      </w:r>
      <w:r>
        <w:t>字段区分三种商品</w:t>
      </w:r>
      <w:r>
        <w:rPr>
          <w:rFonts w:hint="eastAsia"/>
        </w:rPr>
        <w:t>。并且资产表添加资产编号</w:t>
      </w:r>
      <w:r>
        <w:rPr>
          <w:rFonts w:hint="eastAsia"/>
        </w:rPr>
        <w:t>(</w:t>
      </w:r>
      <w:r>
        <w:t>pro_id)</w:t>
      </w:r>
      <w:r>
        <w:t>字段作为主键</w:t>
      </w:r>
      <w:r>
        <w:rPr>
          <w:rFonts w:hint="eastAsia"/>
        </w:rPr>
        <w:t>。</w:t>
      </w:r>
    </w:p>
    <w:p w14:paraId="7CCCA067" w14:textId="77777777" w:rsidR="00816D0E" w:rsidRDefault="00816D0E" w:rsidP="00816D0E">
      <w:pPr>
        <w:pStyle w:val="50"/>
      </w:pPr>
      <w:r>
        <w:t>Client</w:t>
      </w:r>
      <w:r>
        <w:rPr>
          <w:rFonts w:hint="eastAsia"/>
        </w:rPr>
        <w:t>（客户）表</w:t>
      </w:r>
    </w:p>
    <w:tbl>
      <w:tblPr>
        <w:tblStyle w:val="V30"/>
        <w:tblW w:w="8590" w:type="dxa"/>
        <w:tblBorders>
          <w:bottom w:val="single" w:sz="18" w:space="0" w:color="auto"/>
        </w:tblBorders>
        <w:tblLayout w:type="fixed"/>
        <w:tblCellMar>
          <w:top w:w="74" w:type="dxa"/>
          <w:left w:w="142" w:type="dxa"/>
          <w:bottom w:w="74" w:type="dxa"/>
          <w:right w:w="142" w:type="dxa"/>
        </w:tblCellMar>
        <w:tblLook w:val="01E0" w:firstRow="1" w:lastRow="1" w:firstColumn="1" w:lastColumn="1" w:noHBand="0" w:noVBand="0"/>
      </w:tblPr>
      <w:tblGrid>
        <w:gridCol w:w="1516"/>
        <w:gridCol w:w="1843"/>
        <w:gridCol w:w="2522"/>
        <w:gridCol w:w="2709"/>
      </w:tblGrid>
      <w:tr w:rsidR="00816D0E" w:rsidRPr="009D4127" w14:paraId="2BE4B355" w14:textId="77777777" w:rsidTr="00F31C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Pr>
          <w:p w14:paraId="51329324" w14:textId="77777777" w:rsidR="00816D0E" w:rsidRPr="009D4127" w:rsidRDefault="00816D0E" w:rsidP="00787798">
            <w:pPr>
              <w:pStyle w:val="5a"/>
            </w:pPr>
            <w:r>
              <w:rPr>
                <w:rFonts w:hint="eastAsia"/>
              </w:rPr>
              <w:t>字段</w:t>
            </w:r>
            <w:r>
              <w:t>名称</w:t>
            </w:r>
          </w:p>
        </w:tc>
        <w:tc>
          <w:tcPr>
            <w:tcW w:w="1843" w:type="dxa"/>
          </w:tcPr>
          <w:p w14:paraId="1C43B282" w14:textId="77777777" w:rsidR="00816D0E" w:rsidRPr="009D4127" w:rsidRDefault="00816D0E" w:rsidP="00787798">
            <w:pPr>
              <w:pStyle w:val="5a"/>
              <w:cnfStyle w:val="100000000000" w:firstRow="1" w:lastRow="0" w:firstColumn="0" w:lastColumn="0" w:oddVBand="0" w:evenVBand="0" w:oddHBand="0" w:evenHBand="0" w:firstRowFirstColumn="0" w:firstRowLastColumn="0" w:lastRowFirstColumn="0" w:lastRowLastColumn="0"/>
            </w:pPr>
            <w:r>
              <w:rPr>
                <w:rFonts w:hint="eastAsia"/>
              </w:rPr>
              <w:t>字段</w:t>
            </w:r>
            <w:r>
              <w:t>类型</w:t>
            </w:r>
          </w:p>
        </w:tc>
        <w:tc>
          <w:tcPr>
            <w:tcW w:w="2522" w:type="dxa"/>
          </w:tcPr>
          <w:p w14:paraId="6C23E450" w14:textId="77777777" w:rsidR="00816D0E" w:rsidRPr="009D4127" w:rsidRDefault="00816D0E" w:rsidP="00787798">
            <w:pPr>
              <w:pStyle w:val="5a"/>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2709" w:type="dxa"/>
          </w:tcPr>
          <w:p w14:paraId="37FACF05" w14:textId="77777777" w:rsidR="00816D0E" w:rsidRDefault="00816D0E" w:rsidP="00787798">
            <w:pPr>
              <w:pStyle w:val="5a"/>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816D0E" w:rsidRPr="009D4127" w14:paraId="1FEAE00D" w14:textId="77777777" w:rsidTr="00F31CCF">
        <w:tc>
          <w:tcPr>
            <w:cnfStyle w:val="001000000000" w:firstRow="0" w:lastRow="0" w:firstColumn="1" w:lastColumn="0" w:oddVBand="0" w:evenVBand="0" w:oddHBand="0" w:evenHBand="0" w:firstRowFirstColumn="0" w:firstRowLastColumn="0" w:lastRowFirstColumn="0" w:lastRowLastColumn="0"/>
            <w:tcW w:w="1516" w:type="dxa"/>
          </w:tcPr>
          <w:p w14:paraId="7FC08669" w14:textId="77777777" w:rsidR="00816D0E" w:rsidRPr="009D4127" w:rsidRDefault="00816D0E" w:rsidP="00787798">
            <w:pPr>
              <w:pStyle w:val="5a"/>
            </w:pPr>
            <w:r w:rsidRPr="00D748B1">
              <w:rPr>
                <w:rFonts w:cs="Huawei Sans"/>
              </w:rPr>
              <w:t>c_id</w:t>
            </w:r>
          </w:p>
        </w:tc>
        <w:tc>
          <w:tcPr>
            <w:tcW w:w="1843" w:type="dxa"/>
          </w:tcPr>
          <w:p w14:paraId="17F175BD"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INT</w:t>
            </w:r>
            <w:r>
              <w:t>EGER</w:t>
            </w:r>
          </w:p>
        </w:tc>
        <w:tc>
          <w:tcPr>
            <w:tcW w:w="2522" w:type="dxa"/>
          </w:tcPr>
          <w:p w14:paraId="253E966C"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PRIMARY KEY</w:t>
            </w:r>
          </w:p>
        </w:tc>
        <w:tc>
          <w:tcPr>
            <w:tcW w:w="2709" w:type="dxa"/>
          </w:tcPr>
          <w:p w14:paraId="6D1D8100"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rPr>
                <w:rFonts w:hint="eastAsia"/>
              </w:rPr>
              <w:t>客户编码</w:t>
            </w:r>
          </w:p>
        </w:tc>
      </w:tr>
      <w:tr w:rsidR="00816D0E" w:rsidRPr="009D4127" w14:paraId="3763B3F6" w14:textId="77777777" w:rsidTr="00F31CCF">
        <w:tc>
          <w:tcPr>
            <w:cnfStyle w:val="001000000000" w:firstRow="0" w:lastRow="0" w:firstColumn="1" w:lastColumn="0" w:oddVBand="0" w:evenVBand="0" w:oddHBand="0" w:evenHBand="0" w:firstRowFirstColumn="0" w:firstRowLastColumn="0" w:lastRowFirstColumn="0" w:lastRowLastColumn="0"/>
            <w:tcW w:w="1516" w:type="dxa"/>
          </w:tcPr>
          <w:p w14:paraId="10A220BA" w14:textId="77777777" w:rsidR="00816D0E" w:rsidRPr="009D4127" w:rsidRDefault="00816D0E" w:rsidP="00787798">
            <w:pPr>
              <w:pStyle w:val="5a"/>
            </w:pPr>
            <w:r w:rsidRPr="00D748B1">
              <w:rPr>
                <w:rFonts w:cs="Huawei Sans"/>
              </w:rPr>
              <w:t>c_name</w:t>
            </w:r>
          </w:p>
        </w:tc>
        <w:tc>
          <w:tcPr>
            <w:tcW w:w="1843" w:type="dxa"/>
          </w:tcPr>
          <w:p w14:paraId="36CE366B"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VARCHAR(100)</w:t>
            </w:r>
          </w:p>
        </w:tc>
        <w:tc>
          <w:tcPr>
            <w:tcW w:w="2522" w:type="dxa"/>
          </w:tcPr>
          <w:p w14:paraId="200A7F37"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NOT NULL</w:t>
            </w:r>
          </w:p>
        </w:tc>
        <w:tc>
          <w:tcPr>
            <w:tcW w:w="2709" w:type="dxa"/>
          </w:tcPr>
          <w:p w14:paraId="4DBF1A60"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t>客户名称</w:t>
            </w:r>
          </w:p>
        </w:tc>
      </w:tr>
      <w:tr w:rsidR="00816D0E" w:rsidRPr="009D4127" w14:paraId="5C51239D" w14:textId="77777777" w:rsidTr="00F31CCF">
        <w:tc>
          <w:tcPr>
            <w:cnfStyle w:val="001000000000" w:firstRow="0" w:lastRow="0" w:firstColumn="1" w:lastColumn="0" w:oddVBand="0" w:evenVBand="0" w:oddHBand="0" w:evenHBand="0" w:firstRowFirstColumn="0" w:firstRowLastColumn="0" w:lastRowFirstColumn="0" w:lastRowLastColumn="0"/>
            <w:tcW w:w="1516" w:type="dxa"/>
          </w:tcPr>
          <w:p w14:paraId="06FBAB1A" w14:textId="77777777" w:rsidR="00816D0E" w:rsidRPr="009D4127" w:rsidRDefault="00816D0E" w:rsidP="00787798">
            <w:pPr>
              <w:pStyle w:val="5a"/>
            </w:pPr>
            <w:r w:rsidRPr="00D748B1">
              <w:rPr>
                <w:rFonts w:cs="Huawei Sans"/>
              </w:rPr>
              <w:t>c_mail</w:t>
            </w:r>
          </w:p>
        </w:tc>
        <w:tc>
          <w:tcPr>
            <w:tcW w:w="1843" w:type="dxa"/>
          </w:tcPr>
          <w:p w14:paraId="7FDFC9E6"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CHAR(30)</w:t>
            </w:r>
          </w:p>
        </w:tc>
        <w:tc>
          <w:tcPr>
            <w:tcW w:w="2522" w:type="dxa"/>
          </w:tcPr>
          <w:p w14:paraId="47518B5E"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UNIQUE</w:t>
            </w:r>
          </w:p>
        </w:tc>
        <w:tc>
          <w:tcPr>
            <w:tcW w:w="2709" w:type="dxa"/>
          </w:tcPr>
          <w:p w14:paraId="1E5C7715"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t>客户邮箱</w:t>
            </w:r>
          </w:p>
        </w:tc>
      </w:tr>
      <w:tr w:rsidR="00816D0E" w:rsidRPr="009D4127" w14:paraId="6F397FC8" w14:textId="77777777" w:rsidTr="00F31CCF">
        <w:tc>
          <w:tcPr>
            <w:cnfStyle w:val="001000000000" w:firstRow="0" w:lastRow="0" w:firstColumn="1" w:lastColumn="0" w:oddVBand="0" w:evenVBand="0" w:oddHBand="0" w:evenHBand="0" w:firstRowFirstColumn="0" w:firstRowLastColumn="0" w:lastRowFirstColumn="0" w:lastRowLastColumn="0"/>
            <w:tcW w:w="1516" w:type="dxa"/>
          </w:tcPr>
          <w:p w14:paraId="2FD026B6" w14:textId="77777777" w:rsidR="00816D0E" w:rsidRPr="009D4127" w:rsidRDefault="00816D0E" w:rsidP="00787798">
            <w:pPr>
              <w:pStyle w:val="5a"/>
            </w:pPr>
            <w:r w:rsidRPr="00D748B1">
              <w:rPr>
                <w:rFonts w:cs="Huawei Sans"/>
              </w:rPr>
              <w:lastRenderedPageBreak/>
              <w:t>c_id_card</w:t>
            </w:r>
          </w:p>
        </w:tc>
        <w:tc>
          <w:tcPr>
            <w:tcW w:w="1843" w:type="dxa"/>
          </w:tcPr>
          <w:p w14:paraId="5F69E470"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CHAR(</w:t>
            </w:r>
            <w:r>
              <w:t>2</w:t>
            </w:r>
            <w:r w:rsidRPr="00AC6684">
              <w:t>0)</w:t>
            </w:r>
          </w:p>
        </w:tc>
        <w:tc>
          <w:tcPr>
            <w:tcW w:w="2522" w:type="dxa"/>
          </w:tcPr>
          <w:p w14:paraId="7C6D9219"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UNIQUE NOT NULL</w:t>
            </w:r>
          </w:p>
        </w:tc>
        <w:tc>
          <w:tcPr>
            <w:tcW w:w="2709" w:type="dxa"/>
          </w:tcPr>
          <w:p w14:paraId="128ABB20"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t>客户身份证</w:t>
            </w:r>
          </w:p>
        </w:tc>
      </w:tr>
      <w:tr w:rsidR="00816D0E" w:rsidRPr="009D4127" w14:paraId="36EC4967" w14:textId="77777777" w:rsidTr="00F31CCF">
        <w:tc>
          <w:tcPr>
            <w:cnfStyle w:val="001000000000" w:firstRow="0" w:lastRow="0" w:firstColumn="1" w:lastColumn="0" w:oddVBand="0" w:evenVBand="0" w:oddHBand="0" w:evenHBand="0" w:firstRowFirstColumn="0" w:firstRowLastColumn="0" w:lastRowFirstColumn="0" w:lastRowLastColumn="0"/>
            <w:tcW w:w="1516" w:type="dxa"/>
          </w:tcPr>
          <w:p w14:paraId="0BE80E9A" w14:textId="77777777" w:rsidR="00816D0E" w:rsidRPr="009D4127" w:rsidRDefault="00816D0E" w:rsidP="00787798">
            <w:pPr>
              <w:pStyle w:val="5a"/>
            </w:pPr>
            <w:r w:rsidRPr="00D748B1">
              <w:rPr>
                <w:rFonts w:cs="Huawei Sans"/>
              </w:rPr>
              <w:t>c_phone</w:t>
            </w:r>
          </w:p>
        </w:tc>
        <w:tc>
          <w:tcPr>
            <w:tcW w:w="1843" w:type="dxa"/>
          </w:tcPr>
          <w:p w14:paraId="6084CFA2"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CHAR(</w:t>
            </w:r>
            <w:r>
              <w:t>2</w:t>
            </w:r>
            <w:r w:rsidRPr="00AC6684">
              <w:t>0)</w:t>
            </w:r>
          </w:p>
        </w:tc>
        <w:tc>
          <w:tcPr>
            <w:tcW w:w="2522" w:type="dxa"/>
          </w:tcPr>
          <w:p w14:paraId="621E61B3"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UNIQUE NOT NULL</w:t>
            </w:r>
          </w:p>
        </w:tc>
        <w:tc>
          <w:tcPr>
            <w:tcW w:w="2709" w:type="dxa"/>
          </w:tcPr>
          <w:p w14:paraId="429706CA"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t>客户手机号</w:t>
            </w:r>
          </w:p>
        </w:tc>
      </w:tr>
      <w:tr w:rsidR="00816D0E" w:rsidRPr="009D4127" w14:paraId="4833FA8C" w14:textId="77777777" w:rsidTr="00F31CCF">
        <w:tc>
          <w:tcPr>
            <w:cnfStyle w:val="001000000000" w:firstRow="0" w:lastRow="0" w:firstColumn="1" w:lastColumn="0" w:oddVBand="0" w:evenVBand="0" w:oddHBand="0" w:evenHBand="0" w:firstRowFirstColumn="0" w:firstRowLastColumn="0" w:lastRowFirstColumn="0" w:lastRowLastColumn="0"/>
            <w:tcW w:w="1516" w:type="dxa"/>
          </w:tcPr>
          <w:p w14:paraId="21C8BBFA" w14:textId="77777777" w:rsidR="00816D0E" w:rsidRPr="009D4127" w:rsidRDefault="00816D0E" w:rsidP="00787798">
            <w:pPr>
              <w:pStyle w:val="5a"/>
            </w:pPr>
            <w:r w:rsidRPr="00D748B1">
              <w:rPr>
                <w:rFonts w:cs="Huawei Sans"/>
              </w:rPr>
              <w:t>c_password</w:t>
            </w:r>
          </w:p>
        </w:tc>
        <w:tc>
          <w:tcPr>
            <w:tcW w:w="1843" w:type="dxa"/>
          </w:tcPr>
          <w:p w14:paraId="2CE02B35"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CHAR(</w:t>
            </w:r>
            <w:r>
              <w:t>2</w:t>
            </w:r>
            <w:r w:rsidRPr="00AC6684">
              <w:t>0)</w:t>
            </w:r>
          </w:p>
        </w:tc>
        <w:tc>
          <w:tcPr>
            <w:tcW w:w="2522" w:type="dxa"/>
          </w:tcPr>
          <w:p w14:paraId="2EE64B60"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NOT NULL</w:t>
            </w:r>
          </w:p>
        </w:tc>
        <w:tc>
          <w:tcPr>
            <w:tcW w:w="2709" w:type="dxa"/>
          </w:tcPr>
          <w:p w14:paraId="53E6616A"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t>客户登录密码</w:t>
            </w:r>
          </w:p>
        </w:tc>
      </w:tr>
    </w:tbl>
    <w:p w14:paraId="0D1F9AF0" w14:textId="77777777" w:rsidR="00816D0E" w:rsidRPr="00AC6684" w:rsidRDefault="00816D0E" w:rsidP="00A85E85">
      <w:pPr>
        <w:pStyle w:val="1e"/>
      </w:pPr>
    </w:p>
    <w:p w14:paraId="1087A702" w14:textId="77777777" w:rsidR="00816D0E" w:rsidRPr="00AC6684" w:rsidRDefault="00816D0E" w:rsidP="00816D0E">
      <w:pPr>
        <w:pStyle w:val="50"/>
      </w:pPr>
      <w:r w:rsidRPr="00D748B1">
        <w:rPr>
          <w:rFonts w:cs="Huawei Sans"/>
        </w:rPr>
        <w:t>bank_card</w:t>
      </w:r>
      <w:r>
        <w:rPr>
          <w:rFonts w:cs="Huawei Sans" w:hint="eastAsia"/>
        </w:rPr>
        <w:t>（银行卡）表</w:t>
      </w:r>
    </w:p>
    <w:tbl>
      <w:tblPr>
        <w:tblStyle w:val="V30"/>
        <w:tblW w:w="8590" w:type="dxa"/>
        <w:tblBorders>
          <w:bottom w:val="single" w:sz="18" w:space="0" w:color="auto"/>
        </w:tblBorders>
        <w:tblLayout w:type="fixed"/>
        <w:tblCellMar>
          <w:top w:w="74" w:type="dxa"/>
          <w:left w:w="142" w:type="dxa"/>
          <w:bottom w:w="74" w:type="dxa"/>
          <w:right w:w="142" w:type="dxa"/>
        </w:tblCellMar>
        <w:tblLook w:val="01E0" w:firstRow="1" w:lastRow="1" w:firstColumn="1" w:lastColumn="1" w:noHBand="0" w:noVBand="0"/>
      </w:tblPr>
      <w:tblGrid>
        <w:gridCol w:w="1364"/>
        <w:gridCol w:w="1808"/>
        <w:gridCol w:w="2709"/>
        <w:gridCol w:w="2709"/>
      </w:tblGrid>
      <w:tr w:rsidR="00816D0E" w:rsidRPr="009D4127" w14:paraId="6EA0E78C" w14:textId="77777777" w:rsidTr="00F31C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1" w:type="dxa"/>
          </w:tcPr>
          <w:p w14:paraId="3F1EA595" w14:textId="77777777" w:rsidR="00816D0E" w:rsidRPr="009D4127" w:rsidRDefault="00816D0E" w:rsidP="00787798">
            <w:pPr>
              <w:pStyle w:val="5a"/>
            </w:pPr>
            <w:r>
              <w:rPr>
                <w:rFonts w:hint="eastAsia"/>
              </w:rPr>
              <w:t>字段</w:t>
            </w:r>
            <w:r>
              <w:t>名称</w:t>
            </w:r>
          </w:p>
        </w:tc>
        <w:tc>
          <w:tcPr>
            <w:tcW w:w="2628" w:type="dxa"/>
          </w:tcPr>
          <w:p w14:paraId="15C32544" w14:textId="77777777" w:rsidR="00816D0E" w:rsidRPr="009D4127" w:rsidRDefault="00816D0E" w:rsidP="00787798">
            <w:pPr>
              <w:pStyle w:val="5a"/>
              <w:cnfStyle w:val="100000000000" w:firstRow="1" w:lastRow="0" w:firstColumn="0" w:lastColumn="0" w:oddVBand="0" w:evenVBand="0" w:oddHBand="0" w:evenHBand="0" w:firstRowFirstColumn="0" w:firstRowLastColumn="0" w:lastRowFirstColumn="0" w:lastRowLastColumn="0"/>
            </w:pPr>
            <w:r>
              <w:rPr>
                <w:rFonts w:hint="eastAsia"/>
              </w:rPr>
              <w:t>字段</w:t>
            </w:r>
            <w:r>
              <w:t>类型</w:t>
            </w:r>
          </w:p>
        </w:tc>
        <w:tc>
          <w:tcPr>
            <w:tcW w:w="4021" w:type="dxa"/>
          </w:tcPr>
          <w:p w14:paraId="7A7956E6" w14:textId="77777777" w:rsidR="00816D0E" w:rsidRPr="009D4127" w:rsidRDefault="00816D0E" w:rsidP="00787798">
            <w:pPr>
              <w:pStyle w:val="5a"/>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4021" w:type="dxa"/>
          </w:tcPr>
          <w:p w14:paraId="1C07B469" w14:textId="77777777" w:rsidR="00816D0E" w:rsidRDefault="00816D0E" w:rsidP="00787798">
            <w:pPr>
              <w:pStyle w:val="5a"/>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816D0E" w:rsidRPr="009D4127" w14:paraId="52FC3F52" w14:textId="77777777" w:rsidTr="00F31CCF">
        <w:tc>
          <w:tcPr>
            <w:cnfStyle w:val="001000000000" w:firstRow="0" w:lastRow="0" w:firstColumn="1" w:lastColumn="0" w:oddVBand="0" w:evenVBand="0" w:oddHBand="0" w:evenHBand="0" w:firstRowFirstColumn="0" w:firstRowLastColumn="0" w:lastRowFirstColumn="0" w:lastRowLastColumn="0"/>
            <w:tcW w:w="1941" w:type="dxa"/>
          </w:tcPr>
          <w:p w14:paraId="2DDFEA09" w14:textId="77777777" w:rsidR="00816D0E" w:rsidRPr="009D4127" w:rsidRDefault="00816D0E" w:rsidP="00787798">
            <w:pPr>
              <w:pStyle w:val="5a"/>
            </w:pPr>
            <w:r w:rsidRPr="00D748B1">
              <w:rPr>
                <w:rFonts w:cs="Huawei Sans"/>
              </w:rPr>
              <w:t>b_number</w:t>
            </w:r>
          </w:p>
        </w:tc>
        <w:tc>
          <w:tcPr>
            <w:tcW w:w="2628" w:type="dxa"/>
          </w:tcPr>
          <w:p w14:paraId="02221EA2"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CHAR(</w:t>
            </w:r>
            <w:r>
              <w:t>3</w:t>
            </w:r>
            <w:r w:rsidRPr="00AC6684">
              <w:t>0)</w:t>
            </w:r>
          </w:p>
        </w:tc>
        <w:tc>
          <w:tcPr>
            <w:tcW w:w="4021" w:type="dxa"/>
          </w:tcPr>
          <w:p w14:paraId="71FDEBA4"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PRIMARY KEY</w:t>
            </w:r>
          </w:p>
        </w:tc>
        <w:tc>
          <w:tcPr>
            <w:tcW w:w="4021" w:type="dxa"/>
          </w:tcPr>
          <w:p w14:paraId="3545D4AA"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t>银行卡号</w:t>
            </w:r>
          </w:p>
        </w:tc>
      </w:tr>
      <w:tr w:rsidR="00816D0E" w:rsidRPr="009D4127" w14:paraId="42DEBBF6" w14:textId="77777777" w:rsidTr="00F31CCF">
        <w:tc>
          <w:tcPr>
            <w:cnfStyle w:val="001000000000" w:firstRow="0" w:lastRow="0" w:firstColumn="1" w:lastColumn="0" w:oddVBand="0" w:evenVBand="0" w:oddHBand="0" w:evenHBand="0" w:firstRowFirstColumn="0" w:firstRowLastColumn="0" w:lastRowFirstColumn="0" w:lastRowLastColumn="0"/>
            <w:tcW w:w="1941" w:type="dxa"/>
          </w:tcPr>
          <w:p w14:paraId="32160428" w14:textId="77777777" w:rsidR="00816D0E" w:rsidRPr="009D4127" w:rsidRDefault="00816D0E" w:rsidP="00787798">
            <w:pPr>
              <w:pStyle w:val="5a"/>
            </w:pPr>
            <w:r w:rsidRPr="00D748B1">
              <w:rPr>
                <w:rFonts w:cs="Huawei Sans"/>
              </w:rPr>
              <w:t>b_type</w:t>
            </w:r>
          </w:p>
        </w:tc>
        <w:tc>
          <w:tcPr>
            <w:tcW w:w="2628" w:type="dxa"/>
          </w:tcPr>
          <w:p w14:paraId="11AA446E"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t>CHAR(2</w:t>
            </w:r>
            <w:r w:rsidRPr="00AC6684">
              <w:t>0)</w:t>
            </w:r>
          </w:p>
        </w:tc>
        <w:tc>
          <w:tcPr>
            <w:tcW w:w="4021" w:type="dxa"/>
          </w:tcPr>
          <w:p w14:paraId="4C0FF7E4"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p>
        </w:tc>
        <w:tc>
          <w:tcPr>
            <w:tcW w:w="4021" w:type="dxa"/>
          </w:tcPr>
          <w:p w14:paraId="1BA5CE0E"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t>银行卡类型</w:t>
            </w:r>
          </w:p>
        </w:tc>
      </w:tr>
      <w:tr w:rsidR="00816D0E" w:rsidRPr="009D4127" w14:paraId="48F05CAB" w14:textId="77777777" w:rsidTr="00F31CCF">
        <w:tc>
          <w:tcPr>
            <w:cnfStyle w:val="001000000000" w:firstRow="0" w:lastRow="0" w:firstColumn="1" w:lastColumn="0" w:oddVBand="0" w:evenVBand="0" w:oddHBand="0" w:evenHBand="0" w:firstRowFirstColumn="0" w:firstRowLastColumn="0" w:lastRowFirstColumn="0" w:lastRowLastColumn="0"/>
            <w:tcW w:w="1941" w:type="dxa"/>
          </w:tcPr>
          <w:p w14:paraId="75DDB424" w14:textId="77777777" w:rsidR="00816D0E" w:rsidRPr="009D4127" w:rsidRDefault="00816D0E" w:rsidP="00787798">
            <w:pPr>
              <w:pStyle w:val="5a"/>
            </w:pPr>
            <w:r w:rsidRPr="00D748B1">
              <w:rPr>
                <w:rFonts w:cs="Huawei Sans"/>
              </w:rPr>
              <w:t>b_c_id</w:t>
            </w:r>
          </w:p>
        </w:tc>
        <w:tc>
          <w:tcPr>
            <w:tcW w:w="2628" w:type="dxa"/>
          </w:tcPr>
          <w:p w14:paraId="5554B8DF"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INT</w:t>
            </w:r>
            <w:r>
              <w:t>EGER</w:t>
            </w:r>
          </w:p>
        </w:tc>
        <w:tc>
          <w:tcPr>
            <w:tcW w:w="4021" w:type="dxa"/>
          </w:tcPr>
          <w:p w14:paraId="2E451D27"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NOT NULL</w:t>
            </w:r>
          </w:p>
        </w:tc>
        <w:tc>
          <w:tcPr>
            <w:tcW w:w="4021" w:type="dxa"/>
          </w:tcPr>
          <w:p w14:paraId="2C7C285A" w14:textId="77777777" w:rsidR="00816D0E" w:rsidRDefault="00816D0E" w:rsidP="00787798">
            <w:pPr>
              <w:pStyle w:val="5a"/>
              <w:cnfStyle w:val="000000000000" w:firstRow="0" w:lastRow="0" w:firstColumn="0" w:lastColumn="0" w:oddVBand="0" w:evenVBand="0" w:oddHBand="0" w:evenHBand="0" w:firstRowFirstColumn="0" w:firstRowLastColumn="0" w:lastRowFirstColumn="0" w:lastRowLastColumn="0"/>
            </w:pPr>
            <w:r>
              <w:t>所属客户编号</w:t>
            </w:r>
          </w:p>
          <w:p w14:paraId="3224CD9A"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715346">
              <w:rPr>
                <w:color w:val="C00000"/>
              </w:rPr>
              <w:t>注</w:t>
            </w:r>
            <w:r w:rsidRPr="00715346">
              <w:rPr>
                <w:rFonts w:hint="eastAsia"/>
                <w:color w:val="C00000"/>
              </w:rPr>
              <w:t>：本字段引用自</w:t>
            </w:r>
            <w:r w:rsidRPr="00715346">
              <w:rPr>
                <w:rFonts w:hint="eastAsia"/>
                <w:color w:val="C00000"/>
              </w:rPr>
              <w:t>client</w:t>
            </w:r>
            <w:r w:rsidRPr="00715346">
              <w:rPr>
                <w:rFonts w:hint="eastAsia"/>
                <w:color w:val="C00000"/>
              </w:rPr>
              <w:t>表的</w:t>
            </w:r>
            <w:r w:rsidRPr="00715346">
              <w:rPr>
                <w:rFonts w:hint="eastAsia"/>
                <w:color w:val="C00000"/>
              </w:rPr>
              <w:t>c_id</w:t>
            </w:r>
            <w:r w:rsidRPr="00715346">
              <w:rPr>
                <w:rFonts w:hint="eastAsia"/>
                <w:color w:val="C00000"/>
              </w:rPr>
              <w:t>字段。</w:t>
            </w:r>
          </w:p>
        </w:tc>
      </w:tr>
    </w:tbl>
    <w:p w14:paraId="481FF026" w14:textId="77777777" w:rsidR="00816D0E" w:rsidRPr="00272A4F" w:rsidRDefault="00816D0E" w:rsidP="00A85E85">
      <w:pPr>
        <w:pStyle w:val="1e"/>
      </w:pPr>
    </w:p>
    <w:p w14:paraId="0C4CCE74" w14:textId="77777777" w:rsidR="00816D0E" w:rsidRDefault="00816D0E" w:rsidP="00816D0E">
      <w:pPr>
        <w:pStyle w:val="50"/>
      </w:pPr>
      <w:r w:rsidRPr="00D748B1">
        <w:rPr>
          <w:rFonts w:cs="Huawei Sans"/>
        </w:rPr>
        <w:t>finances_product</w:t>
      </w:r>
      <w:r>
        <w:rPr>
          <w:rFonts w:cs="Huawei Sans" w:hint="eastAsia"/>
        </w:rPr>
        <w:t>（理财产品）信息表</w:t>
      </w:r>
    </w:p>
    <w:tbl>
      <w:tblPr>
        <w:tblStyle w:val="V30"/>
        <w:tblW w:w="8590" w:type="dxa"/>
        <w:tblBorders>
          <w:bottom w:val="single" w:sz="18" w:space="0" w:color="auto"/>
        </w:tblBorders>
        <w:tblLayout w:type="fixed"/>
        <w:tblCellMar>
          <w:top w:w="74" w:type="dxa"/>
          <w:left w:w="142" w:type="dxa"/>
          <w:bottom w:w="74" w:type="dxa"/>
          <w:right w:w="142" w:type="dxa"/>
        </w:tblCellMar>
        <w:tblLook w:val="01E0" w:firstRow="1" w:lastRow="1" w:firstColumn="1" w:lastColumn="1" w:noHBand="0" w:noVBand="0"/>
      </w:tblPr>
      <w:tblGrid>
        <w:gridCol w:w="1658"/>
        <w:gridCol w:w="1984"/>
        <w:gridCol w:w="2231"/>
        <w:gridCol w:w="2717"/>
      </w:tblGrid>
      <w:tr w:rsidR="00816D0E" w:rsidRPr="009D4127" w14:paraId="059F5226" w14:textId="77777777" w:rsidTr="00F31C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14:paraId="7998FA26" w14:textId="77777777" w:rsidR="00816D0E" w:rsidRPr="009D4127" w:rsidRDefault="00816D0E" w:rsidP="00787798">
            <w:pPr>
              <w:pStyle w:val="5a"/>
            </w:pPr>
            <w:r>
              <w:rPr>
                <w:rFonts w:hint="eastAsia"/>
              </w:rPr>
              <w:t>字段</w:t>
            </w:r>
            <w:r>
              <w:t>名称</w:t>
            </w:r>
          </w:p>
        </w:tc>
        <w:tc>
          <w:tcPr>
            <w:tcW w:w="1984" w:type="dxa"/>
          </w:tcPr>
          <w:p w14:paraId="7CC184FA" w14:textId="77777777" w:rsidR="00816D0E" w:rsidRPr="009D4127" w:rsidRDefault="00816D0E" w:rsidP="00787798">
            <w:pPr>
              <w:pStyle w:val="5a"/>
              <w:cnfStyle w:val="100000000000" w:firstRow="1" w:lastRow="0" w:firstColumn="0" w:lastColumn="0" w:oddVBand="0" w:evenVBand="0" w:oddHBand="0" w:evenHBand="0" w:firstRowFirstColumn="0" w:firstRowLastColumn="0" w:lastRowFirstColumn="0" w:lastRowLastColumn="0"/>
            </w:pPr>
            <w:r>
              <w:rPr>
                <w:rFonts w:hint="eastAsia"/>
              </w:rPr>
              <w:t>字段</w:t>
            </w:r>
            <w:r>
              <w:t>类型</w:t>
            </w:r>
          </w:p>
        </w:tc>
        <w:tc>
          <w:tcPr>
            <w:tcW w:w="2231" w:type="dxa"/>
          </w:tcPr>
          <w:p w14:paraId="271770B8" w14:textId="77777777" w:rsidR="00816D0E" w:rsidRPr="009D4127" w:rsidRDefault="00816D0E" w:rsidP="00787798">
            <w:pPr>
              <w:pStyle w:val="5a"/>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2717" w:type="dxa"/>
          </w:tcPr>
          <w:p w14:paraId="494C0D19" w14:textId="659BBD7C" w:rsidR="00816D0E" w:rsidRDefault="00F31CCF" w:rsidP="00787798">
            <w:pPr>
              <w:pStyle w:val="5a"/>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816D0E" w:rsidRPr="009D4127" w14:paraId="059EE536" w14:textId="77777777" w:rsidTr="00F31CCF">
        <w:tc>
          <w:tcPr>
            <w:cnfStyle w:val="001000000000" w:firstRow="0" w:lastRow="0" w:firstColumn="1" w:lastColumn="0" w:oddVBand="0" w:evenVBand="0" w:oddHBand="0" w:evenHBand="0" w:firstRowFirstColumn="0" w:firstRowLastColumn="0" w:lastRowFirstColumn="0" w:lastRowLastColumn="0"/>
            <w:tcW w:w="1658" w:type="dxa"/>
          </w:tcPr>
          <w:p w14:paraId="4C1F3C05" w14:textId="77777777" w:rsidR="00816D0E" w:rsidRPr="00F31CCF" w:rsidRDefault="00816D0E" w:rsidP="00787798">
            <w:pPr>
              <w:pStyle w:val="5a"/>
              <w:rPr>
                <w:rFonts w:cs="Huawei Sans"/>
              </w:rPr>
            </w:pPr>
            <w:r w:rsidRPr="00D748B1">
              <w:rPr>
                <w:rFonts w:cs="Huawei Sans"/>
              </w:rPr>
              <w:t>p_name</w:t>
            </w:r>
          </w:p>
        </w:tc>
        <w:tc>
          <w:tcPr>
            <w:tcW w:w="1984" w:type="dxa"/>
          </w:tcPr>
          <w:p w14:paraId="654E58D7" w14:textId="77777777" w:rsidR="00816D0E" w:rsidRPr="00F31CCF" w:rsidRDefault="00816D0E" w:rsidP="00787798">
            <w:pPr>
              <w:pStyle w:val="5a"/>
              <w:cnfStyle w:val="000000000000" w:firstRow="0" w:lastRow="0" w:firstColumn="0" w:lastColumn="0" w:oddVBand="0" w:evenVBand="0" w:oddHBand="0" w:evenHBand="0" w:firstRowFirstColumn="0" w:firstRowLastColumn="0" w:lastRowFirstColumn="0" w:lastRowLastColumn="0"/>
              <w:rPr>
                <w:rFonts w:cs="Huawei Sans"/>
              </w:rPr>
            </w:pPr>
            <w:r w:rsidRPr="00F31CCF">
              <w:rPr>
                <w:rFonts w:cs="Huawei Sans"/>
              </w:rPr>
              <w:t>VARCHAR(100)</w:t>
            </w:r>
          </w:p>
        </w:tc>
        <w:tc>
          <w:tcPr>
            <w:tcW w:w="2231" w:type="dxa"/>
          </w:tcPr>
          <w:p w14:paraId="09B325D2" w14:textId="77777777" w:rsidR="00816D0E" w:rsidRPr="00F31CCF" w:rsidRDefault="00816D0E" w:rsidP="00787798">
            <w:pPr>
              <w:pStyle w:val="5a"/>
              <w:cnfStyle w:val="000000000000" w:firstRow="0" w:lastRow="0" w:firstColumn="0" w:lastColumn="0" w:oddVBand="0" w:evenVBand="0" w:oddHBand="0" w:evenHBand="0" w:firstRowFirstColumn="0" w:firstRowLastColumn="0" w:lastRowFirstColumn="0" w:lastRowLastColumn="0"/>
              <w:rPr>
                <w:rFonts w:cs="Huawei Sans"/>
              </w:rPr>
            </w:pPr>
            <w:r w:rsidRPr="00F31CCF">
              <w:rPr>
                <w:rFonts w:cs="Huawei Sans"/>
              </w:rPr>
              <w:t>NOT NULL</w:t>
            </w:r>
          </w:p>
        </w:tc>
        <w:tc>
          <w:tcPr>
            <w:tcW w:w="2717" w:type="dxa"/>
          </w:tcPr>
          <w:p w14:paraId="38BEAA7A" w14:textId="77777777" w:rsidR="00816D0E" w:rsidRPr="00F31CCF" w:rsidRDefault="00816D0E" w:rsidP="00787798">
            <w:pPr>
              <w:pStyle w:val="5a"/>
              <w:cnfStyle w:val="000000000000" w:firstRow="0" w:lastRow="0" w:firstColumn="0" w:lastColumn="0" w:oddVBand="0" w:evenVBand="0" w:oddHBand="0" w:evenHBand="0" w:firstRowFirstColumn="0" w:firstRowLastColumn="0" w:lastRowFirstColumn="0" w:lastRowLastColumn="0"/>
              <w:rPr>
                <w:rFonts w:cs="Huawei Sans"/>
              </w:rPr>
            </w:pPr>
            <w:r w:rsidRPr="00F31CCF">
              <w:rPr>
                <w:rFonts w:cs="Huawei Sans"/>
              </w:rPr>
              <w:t>产品名称</w:t>
            </w:r>
          </w:p>
        </w:tc>
      </w:tr>
      <w:tr w:rsidR="00816D0E" w:rsidRPr="009D4127" w14:paraId="3378F3A7" w14:textId="77777777" w:rsidTr="00F31CCF">
        <w:tc>
          <w:tcPr>
            <w:cnfStyle w:val="001000000000" w:firstRow="0" w:lastRow="0" w:firstColumn="1" w:lastColumn="0" w:oddVBand="0" w:evenVBand="0" w:oddHBand="0" w:evenHBand="0" w:firstRowFirstColumn="0" w:firstRowLastColumn="0" w:lastRowFirstColumn="0" w:lastRowLastColumn="0"/>
            <w:tcW w:w="1658" w:type="dxa"/>
          </w:tcPr>
          <w:p w14:paraId="3BCC08C2" w14:textId="77777777" w:rsidR="00816D0E" w:rsidRPr="00F31CCF" w:rsidRDefault="00816D0E" w:rsidP="00787798">
            <w:pPr>
              <w:pStyle w:val="5a"/>
              <w:rPr>
                <w:rFonts w:cs="Huawei Sans"/>
              </w:rPr>
            </w:pPr>
            <w:r w:rsidRPr="00D748B1">
              <w:rPr>
                <w:rFonts w:cs="Huawei Sans"/>
              </w:rPr>
              <w:t>p_id</w:t>
            </w:r>
          </w:p>
        </w:tc>
        <w:tc>
          <w:tcPr>
            <w:tcW w:w="1984" w:type="dxa"/>
          </w:tcPr>
          <w:p w14:paraId="1D78C089" w14:textId="77777777" w:rsidR="00816D0E" w:rsidRPr="00F31CCF" w:rsidRDefault="00816D0E" w:rsidP="00787798">
            <w:pPr>
              <w:pStyle w:val="5a"/>
              <w:cnfStyle w:val="000000000000" w:firstRow="0" w:lastRow="0" w:firstColumn="0" w:lastColumn="0" w:oddVBand="0" w:evenVBand="0" w:oddHBand="0" w:evenHBand="0" w:firstRowFirstColumn="0" w:firstRowLastColumn="0" w:lastRowFirstColumn="0" w:lastRowLastColumn="0"/>
              <w:rPr>
                <w:rFonts w:cs="Huawei Sans"/>
              </w:rPr>
            </w:pPr>
            <w:r w:rsidRPr="00F31CCF">
              <w:rPr>
                <w:rFonts w:cs="Huawei Sans"/>
              </w:rPr>
              <w:t>INTEGER</w:t>
            </w:r>
          </w:p>
        </w:tc>
        <w:tc>
          <w:tcPr>
            <w:tcW w:w="2231" w:type="dxa"/>
          </w:tcPr>
          <w:p w14:paraId="3C7F1B3D" w14:textId="77777777" w:rsidR="00816D0E" w:rsidRPr="00F31CCF" w:rsidRDefault="00816D0E" w:rsidP="00787798">
            <w:pPr>
              <w:pStyle w:val="5a"/>
              <w:cnfStyle w:val="000000000000" w:firstRow="0" w:lastRow="0" w:firstColumn="0" w:lastColumn="0" w:oddVBand="0" w:evenVBand="0" w:oddHBand="0" w:evenHBand="0" w:firstRowFirstColumn="0" w:firstRowLastColumn="0" w:lastRowFirstColumn="0" w:lastRowLastColumn="0"/>
              <w:rPr>
                <w:rFonts w:cs="Huawei Sans"/>
              </w:rPr>
            </w:pPr>
            <w:r w:rsidRPr="00F31CCF">
              <w:rPr>
                <w:rFonts w:cs="Huawei Sans"/>
              </w:rPr>
              <w:t>PRIMARY KEY</w:t>
            </w:r>
          </w:p>
        </w:tc>
        <w:tc>
          <w:tcPr>
            <w:tcW w:w="2717" w:type="dxa"/>
          </w:tcPr>
          <w:p w14:paraId="7344DA55" w14:textId="77777777" w:rsidR="00816D0E" w:rsidRPr="00F31CCF" w:rsidRDefault="00816D0E" w:rsidP="00787798">
            <w:pPr>
              <w:pStyle w:val="5a"/>
              <w:cnfStyle w:val="000000000000" w:firstRow="0" w:lastRow="0" w:firstColumn="0" w:lastColumn="0" w:oddVBand="0" w:evenVBand="0" w:oddHBand="0" w:evenHBand="0" w:firstRowFirstColumn="0" w:firstRowLastColumn="0" w:lastRowFirstColumn="0" w:lastRowLastColumn="0"/>
              <w:rPr>
                <w:rFonts w:cs="Huawei Sans"/>
              </w:rPr>
            </w:pPr>
            <w:r w:rsidRPr="00F31CCF">
              <w:rPr>
                <w:rFonts w:cs="Huawei Sans"/>
              </w:rPr>
              <w:t>产品编号</w:t>
            </w:r>
          </w:p>
        </w:tc>
      </w:tr>
      <w:tr w:rsidR="00816D0E" w:rsidRPr="009D4127" w14:paraId="6988A8BD" w14:textId="77777777" w:rsidTr="00F31CCF">
        <w:tc>
          <w:tcPr>
            <w:cnfStyle w:val="001000000000" w:firstRow="0" w:lastRow="0" w:firstColumn="1" w:lastColumn="0" w:oddVBand="0" w:evenVBand="0" w:oddHBand="0" w:evenHBand="0" w:firstRowFirstColumn="0" w:firstRowLastColumn="0" w:lastRowFirstColumn="0" w:lastRowLastColumn="0"/>
            <w:tcW w:w="1658" w:type="dxa"/>
          </w:tcPr>
          <w:p w14:paraId="42282269" w14:textId="77777777" w:rsidR="00816D0E" w:rsidRPr="00D748B1" w:rsidRDefault="00816D0E" w:rsidP="00787798">
            <w:pPr>
              <w:pStyle w:val="5a"/>
              <w:rPr>
                <w:rFonts w:cs="Huawei Sans"/>
              </w:rPr>
            </w:pPr>
            <w:r w:rsidRPr="00D748B1">
              <w:rPr>
                <w:rFonts w:cs="Huawei Sans"/>
              </w:rPr>
              <w:t>p_description</w:t>
            </w:r>
          </w:p>
        </w:tc>
        <w:tc>
          <w:tcPr>
            <w:tcW w:w="1984" w:type="dxa"/>
          </w:tcPr>
          <w:p w14:paraId="18BD00B2" w14:textId="77777777" w:rsidR="00816D0E" w:rsidRPr="00F31CCF" w:rsidRDefault="00816D0E" w:rsidP="00787798">
            <w:pPr>
              <w:pStyle w:val="5a"/>
              <w:cnfStyle w:val="000000000000" w:firstRow="0" w:lastRow="0" w:firstColumn="0" w:lastColumn="0" w:oddVBand="0" w:evenVBand="0" w:oddHBand="0" w:evenHBand="0" w:firstRowFirstColumn="0" w:firstRowLastColumn="0" w:lastRowFirstColumn="0" w:lastRowLastColumn="0"/>
              <w:rPr>
                <w:rFonts w:cs="Huawei Sans"/>
              </w:rPr>
            </w:pPr>
            <w:r w:rsidRPr="00F31CCF">
              <w:rPr>
                <w:rFonts w:cs="Huawei Sans"/>
              </w:rPr>
              <w:t>VARCHAR(4000)</w:t>
            </w:r>
          </w:p>
        </w:tc>
        <w:tc>
          <w:tcPr>
            <w:tcW w:w="2231" w:type="dxa"/>
          </w:tcPr>
          <w:p w14:paraId="25D06B62" w14:textId="77777777" w:rsidR="00816D0E" w:rsidRPr="00F31CCF" w:rsidRDefault="00816D0E" w:rsidP="00787798">
            <w:pPr>
              <w:pStyle w:val="5a"/>
              <w:cnfStyle w:val="000000000000" w:firstRow="0" w:lastRow="0" w:firstColumn="0" w:lastColumn="0" w:oddVBand="0" w:evenVBand="0" w:oddHBand="0" w:evenHBand="0" w:firstRowFirstColumn="0" w:firstRowLastColumn="0" w:lastRowFirstColumn="0" w:lastRowLastColumn="0"/>
              <w:rPr>
                <w:rFonts w:cs="Huawei Sans"/>
              </w:rPr>
            </w:pPr>
          </w:p>
        </w:tc>
        <w:tc>
          <w:tcPr>
            <w:tcW w:w="2717" w:type="dxa"/>
          </w:tcPr>
          <w:p w14:paraId="47B4435A" w14:textId="77777777" w:rsidR="00816D0E" w:rsidRPr="00F31CCF" w:rsidRDefault="00816D0E" w:rsidP="00787798">
            <w:pPr>
              <w:pStyle w:val="5a"/>
              <w:cnfStyle w:val="000000000000" w:firstRow="0" w:lastRow="0" w:firstColumn="0" w:lastColumn="0" w:oddVBand="0" w:evenVBand="0" w:oddHBand="0" w:evenHBand="0" w:firstRowFirstColumn="0" w:firstRowLastColumn="0" w:lastRowFirstColumn="0" w:lastRowLastColumn="0"/>
              <w:rPr>
                <w:rFonts w:cs="Huawei Sans"/>
              </w:rPr>
            </w:pPr>
            <w:r w:rsidRPr="00F31CCF">
              <w:rPr>
                <w:rFonts w:cs="Huawei Sans"/>
              </w:rPr>
              <w:t>产品描述</w:t>
            </w:r>
          </w:p>
        </w:tc>
      </w:tr>
      <w:tr w:rsidR="00816D0E" w:rsidRPr="009D4127" w14:paraId="12E27ED4" w14:textId="77777777" w:rsidTr="00F31CCF">
        <w:tc>
          <w:tcPr>
            <w:cnfStyle w:val="001000000000" w:firstRow="0" w:lastRow="0" w:firstColumn="1" w:lastColumn="0" w:oddVBand="0" w:evenVBand="0" w:oddHBand="0" w:evenHBand="0" w:firstRowFirstColumn="0" w:firstRowLastColumn="0" w:lastRowFirstColumn="0" w:lastRowLastColumn="0"/>
            <w:tcW w:w="1658" w:type="dxa"/>
          </w:tcPr>
          <w:p w14:paraId="3ABE3AB8" w14:textId="77777777" w:rsidR="00816D0E" w:rsidRPr="00D748B1" w:rsidRDefault="00816D0E" w:rsidP="00787798">
            <w:pPr>
              <w:pStyle w:val="5a"/>
              <w:rPr>
                <w:rFonts w:cs="Huawei Sans"/>
              </w:rPr>
            </w:pPr>
            <w:r w:rsidRPr="00D748B1">
              <w:rPr>
                <w:rFonts w:cs="Huawei Sans"/>
              </w:rPr>
              <w:t>p_amount</w:t>
            </w:r>
          </w:p>
        </w:tc>
        <w:tc>
          <w:tcPr>
            <w:tcW w:w="1984" w:type="dxa"/>
          </w:tcPr>
          <w:p w14:paraId="2EDF7970" w14:textId="77777777" w:rsidR="00816D0E" w:rsidRPr="00F31CCF" w:rsidRDefault="00816D0E" w:rsidP="00787798">
            <w:pPr>
              <w:pStyle w:val="5a"/>
              <w:cnfStyle w:val="000000000000" w:firstRow="0" w:lastRow="0" w:firstColumn="0" w:lastColumn="0" w:oddVBand="0" w:evenVBand="0" w:oddHBand="0" w:evenHBand="0" w:firstRowFirstColumn="0" w:firstRowLastColumn="0" w:lastRowFirstColumn="0" w:lastRowLastColumn="0"/>
              <w:rPr>
                <w:rFonts w:cs="Huawei Sans"/>
              </w:rPr>
            </w:pPr>
            <w:r w:rsidRPr="00F31CCF">
              <w:rPr>
                <w:rFonts w:cs="Huawei Sans"/>
              </w:rPr>
              <w:t>INTEGER</w:t>
            </w:r>
          </w:p>
        </w:tc>
        <w:tc>
          <w:tcPr>
            <w:tcW w:w="2231" w:type="dxa"/>
          </w:tcPr>
          <w:p w14:paraId="4E429A4C" w14:textId="77777777" w:rsidR="00816D0E" w:rsidRPr="00F31CCF" w:rsidRDefault="00816D0E" w:rsidP="00787798">
            <w:pPr>
              <w:pStyle w:val="5a"/>
              <w:cnfStyle w:val="000000000000" w:firstRow="0" w:lastRow="0" w:firstColumn="0" w:lastColumn="0" w:oddVBand="0" w:evenVBand="0" w:oddHBand="0" w:evenHBand="0" w:firstRowFirstColumn="0" w:firstRowLastColumn="0" w:lastRowFirstColumn="0" w:lastRowLastColumn="0"/>
              <w:rPr>
                <w:rFonts w:cs="Huawei Sans"/>
              </w:rPr>
            </w:pPr>
          </w:p>
        </w:tc>
        <w:tc>
          <w:tcPr>
            <w:tcW w:w="2717" w:type="dxa"/>
          </w:tcPr>
          <w:p w14:paraId="6C2642ED" w14:textId="77777777" w:rsidR="00816D0E" w:rsidRPr="00F31CCF" w:rsidRDefault="00816D0E" w:rsidP="00787798">
            <w:pPr>
              <w:pStyle w:val="5a"/>
              <w:cnfStyle w:val="000000000000" w:firstRow="0" w:lastRow="0" w:firstColumn="0" w:lastColumn="0" w:oddVBand="0" w:evenVBand="0" w:oddHBand="0" w:evenHBand="0" w:firstRowFirstColumn="0" w:firstRowLastColumn="0" w:lastRowFirstColumn="0" w:lastRowLastColumn="0"/>
              <w:rPr>
                <w:rFonts w:cs="Huawei Sans"/>
              </w:rPr>
            </w:pPr>
            <w:r w:rsidRPr="00F31CCF">
              <w:rPr>
                <w:rFonts w:cs="Huawei Sans"/>
              </w:rPr>
              <w:t>购买金额</w:t>
            </w:r>
          </w:p>
        </w:tc>
      </w:tr>
      <w:tr w:rsidR="00816D0E" w:rsidRPr="009D4127" w14:paraId="1B2EF160" w14:textId="77777777" w:rsidTr="00F31CCF">
        <w:tc>
          <w:tcPr>
            <w:cnfStyle w:val="001000000000" w:firstRow="0" w:lastRow="0" w:firstColumn="1" w:lastColumn="0" w:oddVBand="0" w:evenVBand="0" w:oddHBand="0" w:evenHBand="0" w:firstRowFirstColumn="0" w:firstRowLastColumn="0" w:lastRowFirstColumn="0" w:lastRowLastColumn="0"/>
            <w:tcW w:w="1658" w:type="dxa"/>
          </w:tcPr>
          <w:p w14:paraId="162840E4" w14:textId="77777777" w:rsidR="00816D0E" w:rsidRPr="00F31CCF" w:rsidRDefault="00816D0E" w:rsidP="00787798">
            <w:pPr>
              <w:pStyle w:val="5a"/>
              <w:rPr>
                <w:rFonts w:cs="Huawei Sans"/>
              </w:rPr>
            </w:pPr>
            <w:r w:rsidRPr="00D748B1">
              <w:rPr>
                <w:rFonts w:cs="Huawei Sans"/>
              </w:rPr>
              <w:t>p_year</w:t>
            </w:r>
          </w:p>
        </w:tc>
        <w:tc>
          <w:tcPr>
            <w:tcW w:w="1984" w:type="dxa"/>
          </w:tcPr>
          <w:p w14:paraId="214E354F" w14:textId="77777777" w:rsidR="00816D0E" w:rsidRPr="00F31CCF" w:rsidRDefault="00816D0E" w:rsidP="00787798">
            <w:pPr>
              <w:pStyle w:val="5a"/>
              <w:cnfStyle w:val="000000000000" w:firstRow="0" w:lastRow="0" w:firstColumn="0" w:lastColumn="0" w:oddVBand="0" w:evenVBand="0" w:oddHBand="0" w:evenHBand="0" w:firstRowFirstColumn="0" w:firstRowLastColumn="0" w:lastRowFirstColumn="0" w:lastRowLastColumn="0"/>
              <w:rPr>
                <w:rFonts w:cs="Huawei Sans"/>
              </w:rPr>
            </w:pPr>
            <w:r w:rsidRPr="00F31CCF">
              <w:rPr>
                <w:rFonts w:cs="Huawei Sans"/>
              </w:rPr>
              <w:t>INTEGER</w:t>
            </w:r>
          </w:p>
        </w:tc>
        <w:tc>
          <w:tcPr>
            <w:tcW w:w="2231" w:type="dxa"/>
          </w:tcPr>
          <w:p w14:paraId="505FE04E" w14:textId="77777777" w:rsidR="00816D0E" w:rsidRPr="00F31CCF" w:rsidRDefault="00816D0E" w:rsidP="00787798">
            <w:pPr>
              <w:pStyle w:val="5a"/>
              <w:cnfStyle w:val="000000000000" w:firstRow="0" w:lastRow="0" w:firstColumn="0" w:lastColumn="0" w:oddVBand="0" w:evenVBand="0" w:oddHBand="0" w:evenHBand="0" w:firstRowFirstColumn="0" w:firstRowLastColumn="0" w:lastRowFirstColumn="0" w:lastRowLastColumn="0"/>
              <w:rPr>
                <w:rFonts w:cs="Huawei Sans"/>
              </w:rPr>
            </w:pPr>
          </w:p>
        </w:tc>
        <w:tc>
          <w:tcPr>
            <w:tcW w:w="2717" w:type="dxa"/>
          </w:tcPr>
          <w:p w14:paraId="092CEA8E" w14:textId="77777777" w:rsidR="00816D0E" w:rsidRPr="00F31CCF" w:rsidRDefault="00816D0E" w:rsidP="00787798">
            <w:pPr>
              <w:pStyle w:val="5a"/>
              <w:cnfStyle w:val="000000000000" w:firstRow="0" w:lastRow="0" w:firstColumn="0" w:lastColumn="0" w:oddVBand="0" w:evenVBand="0" w:oddHBand="0" w:evenHBand="0" w:firstRowFirstColumn="0" w:firstRowLastColumn="0" w:lastRowFirstColumn="0" w:lastRowLastColumn="0"/>
              <w:rPr>
                <w:rFonts w:cs="Huawei Sans"/>
              </w:rPr>
            </w:pPr>
            <w:r w:rsidRPr="00F31CCF">
              <w:rPr>
                <w:rFonts w:cs="Huawei Sans"/>
              </w:rPr>
              <w:t>理财年限</w:t>
            </w:r>
          </w:p>
        </w:tc>
      </w:tr>
    </w:tbl>
    <w:p w14:paraId="72EEB4A8" w14:textId="77777777" w:rsidR="00816D0E" w:rsidRDefault="00816D0E" w:rsidP="00A85E85">
      <w:pPr>
        <w:pStyle w:val="1e"/>
      </w:pPr>
    </w:p>
    <w:p w14:paraId="4A95877E" w14:textId="77777777" w:rsidR="00816D0E" w:rsidRPr="00AC6684" w:rsidRDefault="00816D0E" w:rsidP="00816D0E">
      <w:pPr>
        <w:pStyle w:val="50"/>
      </w:pPr>
      <w:r w:rsidRPr="00D748B1">
        <w:rPr>
          <w:rFonts w:cs="Huawei Sans"/>
        </w:rPr>
        <w:lastRenderedPageBreak/>
        <w:t>insurance</w:t>
      </w:r>
      <w:r>
        <w:rPr>
          <w:rFonts w:cs="Huawei Sans" w:hint="eastAsia"/>
        </w:rPr>
        <w:t>（保险）表</w:t>
      </w:r>
    </w:p>
    <w:tbl>
      <w:tblPr>
        <w:tblStyle w:val="V30"/>
        <w:tblW w:w="8590" w:type="dxa"/>
        <w:tblBorders>
          <w:bottom w:val="single" w:sz="18" w:space="0" w:color="auto"/>
        </w:tblBorders>
        <w:tblLayout w:type="fixed"/>
        <w:tblCellMar>
          <w:top w:w="74" w:type="dxa"/>
          <w:left w:w="142" w:type="dxa"/>
          <w:bottom w:w="74" w:type="dxa"/>
          <w:right w:w="142" w:type="dxa"/>
        </w:tblCellMar>
        <w:tblLook w:val="01E0" w:firstRow="1" w:lastRow="1" w:firstColumn="1" w:lastColumn="1" w:noHBand="0" w:noVBand="0"/>
      </w:tblPr>
      <w:tblGrid>
        <w:gridCol w:w="1364"/>
        <w:gridCol w:w="1808"/>
        <w:gridCol w:w="2709"/>
        <w:gridCol w:w="2709"/>
      </w:tblGrid>
      <w:tr w:rsidR="00816D0E" w:rsidRPr="009D4127" w14:paraId="75F65715" w14:textId="77777777" w:rsidTr="00F31C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1" w:type="dxa"/>
          </w:tcPr>
          <w:p w14:paraId="657BCD5B" w14:textId="77777777" w:rsidR="00816D0E" w:rsidRPr="009D4127" w:rsidRDefault="00816D0E" w:rsidP="00787798">
            <w:pPr>
              <w:pStyle w:val="5a"/>
            </w:pPr>
            <w:r>
              <w:rPr>
                <w:rFonts w:hint="eastAsia"/>
              </w:rPr>
              <w:t>字段</w:t>
            </w:r>
            <w:r>
              <w:t>名称</w:t>
            </w:r>
          </w:p>
        </w:tc>
        <w:tc>
          <w:tcPr>
            <w:tcW w:w="2628" w:type="dxa"/>
          </w:tcPr>
          <w:p w14:paraId="5981FB11" w14:textId="77777777" w:rsidR="00816D0E" w:rsidRPr="009D4127" w:rsidRDefault="00816D0E" w:rsidP="00787798">
            <w:pPr>
              <w:pStyle w:val="5a"/>
              <w:cnfStyle w:val="100000000000" w:firstRow="1" w:lastRow="0" w:firstColumn="0" w:lastColumn="0" w:oddVBand="0" w:evenVBand="0" w:oddHBand="0" w:evenHBand="0" w:firstRowFirstColumn="0" w:firstRowLastColumn="0" w:lastRowFirstColumn="0" w:lastRowLastColumn="0"/>
            </w:pPr>
            <w:r>
              <w:rPr>
                <w:rFonts w:hint="eastAsia"/>
              </w:rPr>
              <w:t>字段</w:t>
            </w:r>
            <w:r>
              <w:t>类型</w:t>
            </w:r>
          </w:p>
        </w:tc>
        <w:tc>
          <w:tcPr>
            <w:tcW w:w="4021" w:type="dxa"/>
          </w:tcPr>
          <w:p w14:paraId="6A89A14D" w14:textId="77777777" w:rsidR="00816D0E" w:rsidRPr="009D4127" w:rsidRDefault="00816D0E" w:rsidP="00787798">
            <w:pPr>
              <w:pStyle w:val="5a"/>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4021" w:type="dxa"/>
          </w:tcPr>
          <w:p w14:paraId="3CFDF6EB" w14:textId="77777777" w:rsidR="00816D0E" w:rsidRDefault="00816D0E" w:rsidP="00787798">
            <w:pPr>
              <w:pStyle w:val="5a"/>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816D0E" w:rsidRPr="009D4127" w14:paraId="48406A1F" w14:textId="77777777" w:rsidTr="00F31CCF">
        <w:tc>
          <w:tcPr>
            <w:cnfStyle w:val="001000000000" w:firstRow="0" w:lastRow="0" w:firstColumn="1" w:lastColumn="0" w:oddVBand="0" w:evenVBand="0" w:oddHBand="0" w:evenHBand="0" w:firstRowFirstColumn="0" w:firstRowLastColumn="0" w:lastRowFirstColumn="0" w:lastRowLastColumn="0"/>
            <w:tcW w:w="1941" w:type="dxa"/>
          </w:tcPr>
          <w:p w14:paraId="0677A5F0" w14:textId="77777777" w:rsidR="00816D0E" w:rsidRPr="009D4127" w:rsidRDefault="00816D0E" w:rsidP="00787798">
            <w:pPr>
              <w:pStyle w:val="5a"/>
            </w:pPr>
            <w:r w:rsidRPr="00CD4AE9">
              <w:rPr>
                <w:rFonts w:cs="Huawei Sans"/>
              </w:rPr>
              <w:t>i_name</w:t>
            </w:r>
          </w:p>
        </w:tc>
        <w:tc>
          <w:tcPr>
            <w:tcW w:w="2628" w:type="dxa"/>
          </w:tcPr>
          <w:p w14:paraId="37258B7B"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CD4AE9">
              <w:t>VARCHAR(100)</w:t>
            </w:r>
          </w:p>
        </w:tc>
        <w:tc>
          <w:tcPr>
            <w:tcW w:w="4021" w:type="dxa"/>
          </w:tcPr>
          <w:p w14:paraId="3664B65D"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NOT NULL</w:t>
            </w:r>
          </w:p>
        </w:tc>
        <w:tc>
          <w:tcPr>
            <w:tcW w:w="4021" w:type="dxa"/>
          </w:tcPr>
          <w:p w14:paraId="50B4EEF7"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t>保险名称</w:t>
            </w:r>
          </w:p>
        </w:tc>
      </w:tr>
      <w:tr w:rsidR="00816D0E" w:rsidRPr="009D4127" w14:paraId="7DC13601" w14:textId="77777777" w:rsidTr="00F31CCF">
        <w:tc>
          <w:tcPr>
            <w:cnfStyle w:val="001000000000" w:firstRow="0" w:lastRow="0" w:firstColumn="1" w:lastColumn="0" w:oddVBand="0" w:evenVBand="0" w:oddHBand="0" w:evenHBand="0" w:firstRowFirstColumn="0" w:firstRowLastColumn="0" w:lastRowFirstColumn="0" w:lastRowLastColumn="0"/>
            <w:tcW w:w="1941" w:type="dxa"/>
          </w:tcPr>
          <w:p w14:paraId="6A3412C8" w14:textId="77777777" w:rsidR="00816D0E" w:rsidRPr="009D4127" w:rsidRDefault="00816D0E" w:rsidP="00787798">
            <w:pPr>
              <w:pStyle w:val="5a"/>
            </w:pPr>
            <w:r w:rsidRPr="00CD4AE9">
              <w:rPr>
                <w:rFonts w:cs="Huawei Sans"/>
              </w:rPr>
              <w:t>i_id</w:t>
            </w:r>
          </w:p>
        </w:tc>
        <w:tc>
          <w:tcPr>
            <w:tcW w:w="2628" w:type="dxa"/>
          </w:tcPr>
          <w:p w14:paraId="6AC17598"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INT</w:t>
            </w:r>
            <w:r>
              <w:t>EGER</w:t>
            </w:r>
          </w:p>
        </w:tc>
        <w:tc>
          <w:tcPr>
            <w:tcW w:w="4021" w:type="dxa"/>
          </w:tcPr>
          <w:p w14:paraId="1AC93A7D"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PRIMARY KEY</w:t>
            </w:r>
          </w:p>
        </w:tc>
        <w:tc>
          <w:tcPr>
            <w:tcW w:w="4021" w:type="dxa"/>
          </w:tcPr>
          <w:p w14:paraId="34D580F6"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t>保险编号</w:t>
            </w:r>
          </w:p>
        </w:tc>
      </w:tr>
      <w:tr w:rsidR="00816D0E" w:rsidRPr="00AC6684" w14:paraId="1747D8DE" w14:textId="77777777" w:rsidTr="00F31CCF">
        <w:tc>
          <w:tcPr>
            <w:cnfStyle w:val="001000000000" w:firstRow="0" w:lastRow="0" w:firstColumn="1" w:lastColumn="0" w:oddVBand="0" w:evenVBand="0" w:oddHBand="0" w:evenHBand="0" w:firstRowFirstColumn="0" w:firstRowLastColumn="0" w:lastRowFirstColumn="0" w:lastRowLastColumn="0"/>
            <w:tcW w:w="1941" w:type="dxa"/>
          </w:tcPr>
          <w:p w14:paraId="7841BFFE" w14:textId="77777777" w:rsidR="00816D0E" w:rsidRPr="00D748B1" w:rsidRDefault="00816D0E" w:rsidP="00787798">
            <w:pPr>
              <w:pStyle w:val="5a"/>
              <w:rPr>
                <w:rFonts w:cs="Huawei Sans"/>
              </w:rPr>
            </w:pPr>
            <w:r w:rsidRPr="00D748B1">
              <w:rPr>
                <w:rFonts w:cs="Huawei Sans"/>
              </w:rPr>
              <w:t>i_amount</w:t>
            </w:r>
          </w:p>
        </w:tc>
        <w:tc>
          <w:tcPr>
            <w:tcW w:w="2628" w:type="dxa"/>
          </w:tcPr>
          <w:p w14:paraId="0D6F6864"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INT</w:t>
            </w:r>
            <w:r>
              <w:t>EGER</w:t>
            </w:r>
          </w:p>
        </w:tc>
        <w:tc>
          <w:tcPr>
            <w:tcW w:w="4021" w:type="dxa"/>
          </w:tcPr>
          <w:p w14:paraId="06047436"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p>
        </w:tc>
        <w:tc>
          <w:tcPr>
            <w:tcW w:w="4021" w:type="dxa"/>
          </w:tcPr>
          <w:p w14:paraId="73EAF1B6"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t>保险金额</w:t>
            </w:r>
          </w:p>
        </w:tc>
      </w:tr>
      <w:tr w:rsidR="00816D0E" w:rsidRPr="00AC6684" w14:paraId="11F6FE5E" w14:textId="77777777" w:rsidTr="00F31CCF">
        <w:tc>
          <w:tcPr>
            <w:cnfStyle w:val="001000000000" w:firstRow="0" w:lastRow="0" w:firstColumn="1" w:lastColumn="0" w:oddVBand="0" w:evenVBand="0" w:oddHBand="0" w:evenHBand="0" w:firstRowFirstColumn="0" w:firstRowLastColumn="0" w:lastRowFirstColumn="0" w:lastRowLastColumn="0"/>
            <w:tcW w:w="1941" w:type="dxa"/>
          </w:tcPr>
          <w:p w14:paraId="3A5778F7" w14:textId="77777777" w:rsidR="00816D0E" w:rsidRPr="00D748B1" w:rsidRDefault="00816D0E" w:rsidP="00787798">
            <w:pPr>
              <w:pStyle w:val="5a"/>
              <w:rPr>
                <w:rFonts w:cs="Huawei Sans"/>
              </w:rPr>
            </w:pPr>
            <w:r w:rsidRPr="00D748B1">
              <w:rPr>
                <w:rFonts w:cs="Huawei Sans"/>
              </w:rPr>
              <w:t>i_person</w:t>
            </w:r>
          </w:p>
        </w:tc>
        <w:tc>
          <w:tcPr>
            <w:tcW w:w="2628" w:type="dxa"/>
          </w:tcPr>
          <w:p w14:paraId="48C87E09"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CD4AE9">
              <w:t>CHAR(</w:t>
            </w:r>
            <w:r>
              <w:t>2</w:t>
            </w:r>
            <w:r w:rsidRPr="00CD4AE9">
              <w:t>0)</w:t>
            </w:r>
          </w:p>
        </w:tc>
        <w:tc>
          <w:tcPr>
            <w:tcW w:w="4021" w:type="dxa"/>
          </w:tcPr>
          <w:p w14:paraId="4E980519"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p>
        </w:tc>
        <w:tc>
          <w:tcPr>
            <w:tcW w:w="4021" w:type="dxa"/>
          </w:tcPr>
          <w:p w14:paraId="39086427"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t>适用人群</w:t>
            </w:r>
          </w:p>
        </w:tc>
      </w:tr>
      <w:tr w:rsidR="00816D0E" w:rsidRPr="00AC6684" w14:paraId="26135467" w14:textId="77777777" w:rsidTr="00F31CCF">
        <w:tc>
          <w:tcPr>
            <w:cnfStyle w:val="001000000000" w:firstRow="0" w:lastRow="0" w:firstColumn="1" w:lastColumn="0" w:oddVBand="0" w:evenVBand="0" w:oddHBand="0" w:evenHBand="0" w:firstRowFirstColumn="0" w:firstRowLastColumn="0" w:lastRowFirstColumn="0" w:lastRowLastColumn="0"/>
            <w:tcW w:w="1941" w:type="dxa"/>
          </w:tcPr>
          <w:p w14:paraId="4B891997" w14:textId="77777777" w:rsidR="00816D0E" w:rsidRPr="00D748B1" w:rsidRDefault="00816D0E" w:rsidP="00787798">
            <w:pPr>
              <w:pStyle w:val="5a"/>
              <w:rPr>
                <w:rFonts w:cs="Huawei Sans"/>
              </w:rPr>
            </w:pPr>
            <w:r w:rsidRPr="00D748B1">
              <w:rPr>
                <w:rFonts w:cs="Huawei Sans"/>
              </w:rPr>
              <w:t>i_year</w:t>
            </w:r>
          </w:p>
        </w:tc>
        <w:tc>
          <w:tcPr>
            <w:tcW w:w="2628" w:type="dxa"/>
          </w:tcPr>
          <w:p w14:paraId="65A78D98"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INT</w:t>
            </w:r>
            <w:r>
              <w:t>EGER</w:t>
            </w:r>
          </w:p>
        </w:tc>
        <w:tc>
          <w:tcPr>
            <w:tcW w:w="4021" w:type="dxa"/>
          </w:tcPr>
          <w:p w14:paraId="67EFF4F4"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p>
        </w:tc>
        <w:tc>
          <w:tcPr>
            <w:tcW w:w="4021" w:type="dxa"/>
          </w:tcPr>
          <w:p w14:paraId="7B9534B1"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t>保险年限</w:t>
            </w:r>
          </w:p>
        </w:tc>
      </w:tr>
      <w:tr w:rsidR="00816D0E" w:rsidRPr="009D4127" w14:paraId="166610E7" w14:textId="77777777" w:rsidTr="00F31CCF">
        <w:tc>
          <w:tcPr>
            <w:cnfStyle w:val="001000000000" w:firstRow="0" w:lastRow="0" w:firstColumn="1" w:lastColumn="0" w:oddVBand="0" w:evenVBand="0" w:oddHBand="0" w:evenHBand="0" w:firstRowFirstColumn="0" w:firstRowLastColumn="0" w:lastRowFirstColumn="0" w:lastRowLastColumn="0"/>
            <w:tcW w:w="1941" w:type="dxa"/>
          </w:tcPr>
          <w:p w14:paraId="4E99AEB0" w14:textId="77777777" w:rsidR="00816D0E" w:rsidRPr="009D4127" w:rsidRDefault="00816D0E" w:rsidP="00787798">
            <w:pPr>
              <w:pStyle w:val="5a"/>
            </w:pPr>
            <w:r w:rsidRPr="00D748B1">
              <w:rPr>
                <w:rFonts w:cs="Huawei Sans"/>
              </w:rPr>
              <w:t>i_project</w:t>
            </w:r>
          </w:p>
        </w:tc>
        <w:tc>
          <w:tcPr>
            <w:tcW w:w="2628" w:type="dxa"/>
          </w:tcPr>
          <w:p w14:paraId="78CF6369"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CD4AE9">
              <w:t>VARCHAR(200)</w:t>
            </w:r>
          </w:p>
        </w:tc>
        <w:tc>
          <w:tcPr>
            <w:tcW w:w="4021" w:type="dxa"/>
          </w:tcPr>
          <w:p w14:paraId="4725AC4E"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p>
        </w:tc>
        <w:tc>
          <w:tcPr>
            <w:tcW w:w="4021" w:type="dxa"/>
          </w:tcPr>
          <w:p w14:paraId="0B4FFB3D"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t>保障项目</w:t>
            </w:r>
          </w:p>
        </w:tc>
      </w:tr>
    </w:tbl>
    <w:p w14:paraId="64A33B2B" w14:textId="77777777" w:rsidR="00816D0E" w:rsidRDefault="00816D0E" w:rsidP="00A85E85">
      <w:pPr>
        <w:pStyle w:val="1e"/>
      </w:pPr>
    </w:p>
    <w:p w14:paraId="6521C4E0" w14:textId="77777777" w:rsidR="00816D0E" w:rsidRPr="00CD4AE9" w:rsidRDefault="00816D0E" w:rsidP="00816D0E">
      <w:pPr>
        <w:pStyle w:val="50"/>
      </w:pPr>
      <w:r w:rsidRPr="00D748B1">
        <w:rPr>
          <w:rFonts w:cs="Huawei Sans"/>
        </w:rPr>
        <w:t>fund</w:t>
      </w:r>
      <w:r>
        <w:rPr>
          <w:rFonts w:cs="Huawei Sans" w:hint="eastAsia"/>
        </w:rPr>
        <w:t>（基金）表</w:t>
      </w:r>
    </w:p>
    <w:tbl>
      <w:tblPr>
        <w:tblStyle w:val="V30"/>
        <w:tblW w:w="8590" w:type="dxa"/>
        <w:tblBorders>
          <w:bottom w:val="single" w:sz="18" w:space="0" w:color="auto"/>
        </w:tblBorders>
        <w:tblLayout w:type="fixed"/>
        <w:tblCellMar>
          <w:top w:w="74" w:type="dxa"/>
          <w:left w:w="142" w:type="dxa"/>
          <w:bottom w:w="74" w:type="dxa"/>
          <w:right w:w="142" w:type="dxa"/>
        </w:tblCellMar>
        <w:tblLook w:val="01E0" w:firstRow="1" w:lastRow="1" w:firstColumn="1" w:lastColumn="1" w:noHBand="0" w:noVBand="0"/>
      </w:tblPr>
      <w:tblGrid>
        <w:gridCol w:w="1364"/>
        <w:gridCol w:w="1808"/>
        <w:gridCol w:w="2709"/>
        <w:gridCol w:w="2709"/>
      </w:tblGrid>
      <w:tr w:rsidR="00816D0E" w:rsidRPr="009D4127" w14:paraId="4441701D" w14:textId="77777777" w:rsidTr="00F31C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1" w:type="dxa"/>
            <w:tcBorders>
              <w:bottom w:val="single" w:sz="6" w:space="0" w:color="auto"/>
            </w:tcBorders>
          </w:tcPr>
          <w:p w14:paraId="5B8AA090" w14:textId="77777777" w:rsidR="00816D0E" w:rsidRPr="009D4127" w:rsidRDefault="00816D0E" w:rsidP="00787798">
            <w:pPr>
              <w:pStyle w:val="5a"/>
            </w:pPr>
            <w:r>
              <w:rPr>
                <w:rFonts w:hint="eastAsia"/>
              </w:rPr>
              <w:t>字段</w:t>
            </w:r>
            <w:r>
              <w:t>名称</w:t>
            </w:r>
          </w:p>
        </w:tc>
        <w:tc>
          <w:tcPr>
            <w:tcW w:w="2628" w:type="dxa"/>
            <w:tcBorders>
              <w:bottom w:val="single" w:sz="6" w:space="0" w:color="auto"/>
            </w:tcBorders>
          </w:tcPr>
          <w:p w14:paraId="703E9052" w14:textId="77777777" w:rsidR="00816D0E" w:rsidRPr="009D4127" w:rsidRDefault="00816D0E" w:rsidP="00787798">
            <w:pPr>
              <w:pStyle w:val="5a"/>
              <w:cnfStyle w:val="100000000000" w:firstRow="1" w:lastRow="0" w:firstColumn="0" w:lastColumn="0" w:oddVBand="0" w:evenVBand="0" w:oddHBand="0" w:evenHBand="0" w:firstRowFirstColumn="0" w:firstRowLastColumn="0" w:lastRowFirstColumn="0" w:lastRowLastColumn="0"/>
            </w:pPr>
            <w:r>
              <w:rPr>
                <w:rFonts w:hint="eastAsia"/>
              </w:rPr>
              <w:t>字段</w:t>
            </w:r>
            <w:r>
              <w:t>类型</w:t>
            </w:r>
          </w:p>
        </w:tc>
        <w:tc>
          <w:tcPr>
            <w:tcW w:w="4021" w:type="dxa"/>
            <w:tcBorders>
              <w:bottom w:val="single" w:sz="6" w:space="0" w:color="auto"/>
            </w:tcBorders>
          </w:tcPr>
          <w:p w14:paraId="2B339C17" w14:textId="77777777" w:rsidR="00816D0E" w:rsidRPr="009D4127" w:rsidRDefault="00816D0E" w:rsidP="00787798">
            <w:pPr>
              <w:pStyle w:val="5a"/>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4021" w:type="dxa"/>
            <w:tcBorders>
              <w:bottom w:val="single" w:sz="6" w:space="0" w:color="auto"/>
            </w:tcBorders>
          </w:tcPr>
          <w:p w14:paraId="75F7F365" w14:textId="77777777" w:rsidR="00816D0E" w:rsidRDefault="00816D0E" w:rsidP="00787798">
            <w:pPr>
              <w:pStyle w:val="5a"/>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816D0E" w:rsidRPr="009D4127" w14:paraId="3CC169DA" w14:textId="77777777" w:rsidTr="00F31CCF">
        <w:tc>
          <w:tcPr>
            <w:cnfStyle w:val="001000000000" w:firstRow="0" w:lastRow="0" w:firstColumn="1" w:lastColumn="0" w:oddVBand="0" w:evenVBand="0" w:oddHBand="0" w:evenHBand="0" w:firstRowFirstColumn="0" w:firstRowLastColumn="0" w:lastRowFirstColumn="0" w:lastRowLastColumn="0"/>
            <w:tcW w:w="1941" w:type="dxa"/>
            <w:tcBorders>
              <w:top w:val="single" w:sz="6" w:space="0" w:color="auto"/>
              <w:bottom w:val="single" w:sz="6" w:space="0" w:color="auto"/>
            </w:tcBorders>
          </w:tcPr>
          <w:p w14:paraId="1D76DD48" w14:textId="77777777" w:rsidR="00816D0E" w:rsidRPr="009D4127" w:rsidRDefault="00816D0E" w:rsidP="00787798">
            <w:pPr>
              <w:pStyle w:val="5a"/>
            </w:pPr>
            <w:r w:rsidRPr="00D748B1">
              <w:rPr>
                <w:rFonts w:cs="Huawei Sans"/>
              </w:rPr>
              <w:t>f_name</w:t>
            </w:r>
          </w:p>
        </w:tc>
        <w:tc>
          <w:tcPr>
            <w:tcW w:w="2628" w:type="dxa"/>
            <w:tcBorders>
              <w:top w:val="single" w:sz="6" w:space="0" w:color="auto"/>
              <w:bottom w:val="single" w:sz="6" w:space="0" w:color="auto"/>
            </w:tcBorders>
          </w:tcPr>
          <w:p w14:paraId="7413D757"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CD4AE9">
              <w:t>VARCHAR(100)</w:t>
            </w:r>
          </w:p>
        </w:tc>
        <w:tc>
          <w:tcPr>
            <w:tcW w:w="4021" w:type="dxa"/>
            <w:tcBorders>
              <w:top w:val="single" w:sz="6" w:space="0" w:color="auto"/>
              <w:bottom w:val="single" w:sz="6" w:space="0" w:color="auto"/>
            </w:tcBorders>
          </w:tcPr>
          <w:p w14:paraId="383909AF"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NOT NULL</w:t>
            </w:r>
          </w:p>
        </w:tc>
        <w:tc>
          <w:tcPr>
            <w:tcW w:w="4021" w:type="dxa"/>
            <w:tcBorders>
              <w:top w:val="single" w:sz="6" w:space="0" w:color="auto"/>
              <w:bottom w:val="single" w:sz="6" w:space="0" w:color="auto"/>
            </w:tcBorders>
          </w:tcPr>
          <w:p w14:paraId="7F3559C2"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t>基金名称</w:t>
            </w:r>
          </w:p>
        </w:tc>
      </w:tr>
      <w:tr w:rsidR="00816D0E" w:rsidRPr="009D4127" w14:paraId="7E664D60" w14:textId="77777777" w:rsidTr="00F31CCF">
        <w:tc>
          <w:tcPr>
            <w:cnfStyle w:val="001000000000" w:firstRow="0" w:lastRow="0" w:firstColumn="1" w:lastColumn="0" w:oddVBand="0" w:evenVBand="0" w:oddHBand="0" w:evenHBand="0" w:firstRowFirstColumn="0" w:firstRowLastColumn="0" w:lastRowFirstColumn="0" w:lastRowLastColumn="0"/>
            <w:tcW w:w="1941" w:type="dxa"/>
            <w:tcBorders>
              <w:top w:val="single" w:sz="6" w:space="0" w:color="auto"/>
              <w:bottom w:val="single" w:sz="4" w:space="0" w:color="auto"/>
            </w:tcBorders>
          </w:tcPr>
          <w:p w14:paraId="6306AC21" w14:textId="77777777" w:rsidR="00816D0E" w:rsidRPr="009D4127" w:rsidRDefault="00816D0E" w:rsidP="00787798">
            <w:pPr>
              <w:pStyle w:val="5a"/>
            </w:pPr>
            <w:r w:rsidRPr="00D748B1">
              <w:rPr>
                <w:rFonts w:cs="Huawei Sans"/>
              </w:rPr>
              <w:t>f_id</w:t>
            </w:r>
          </w:p>
        </w:tc>
        <w:tc>
          <w:tcPr>
            <w:tcW w:w="2628" w:type="dxa"/>
            <w:tcBorders>
              <w:top w:val="single" w:sz="6" w:space="0" w:color="auto"/>
              <w:bottom w:val="single" w:sz="4" w:space="0" w:color="auto"/>
            </w:tcBorders>
          </w:tcPr>
          <w:p w14:paraId="12066953"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INT</w:t>
            </w:r>
            <w:r>
              <w:t>EGER</w:t>
            </w:r>
          </w:p>
        </w:tc>
        <w:tc>
          <w:tcPr>
            <w:tcW w:w="4021" w:type="dxa"/>
            <w:tcBorders>
              <w:top w:val="single" w:sz="6" w:space="0" w:color="auto"/>
              <w:bottom w:val="single" w:sz="4" w:space="0" w:color="auto"/>
            </w:tcBorders>
          </w:tcPr>
          <w:p w14:paraId="1B0347E2"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PRIMARY KEY</w:t>
            </w:r>
          </w:p>
        </w:tc>
        <w:tc>
          <w:tcPr>
            <w:tcW w:w="4021" w:type="dxa"/>
            <w:tcBorders>
              <w:top w:val="single" w:sz="6" w:space="0" w:color="auto"/>
              <w:bottom w:val="single" w:sz="4" w:space="0" w:color="auto"/>
            </w:tcBorders>
          </w:tcPr>
          <w:p w14:paraId="67E95B74"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t>基金编号</w:t>
            </w:r>
          </w:p>
        </w:tc>
      </w:tr>
      <w:tr w:rsidR="00816D0E" w:rsidRPr="00AC6684" w14:paraId="461AB0CA" w14:textId="77777777" w:rsidTr="00F31CCF">
        <w:tc>
          <w:tcPr>
            <w:cnfStyle w:val="001000000000" w:firstRow="0" w:lastRow="0" w:firstColumn="1" w:lastColumn="0" w:oddVBand="0" w:evenVBand="0" w:oddHBand="0" w:evenHBand="0" w:firstRowFirstColumn="0" w:firstRowLastColumn="0" w:lastRowFirstColumn="0" w:lastRowLastColumn="0"/>
            <w:tcW w:w="1941" w:type="dxa"/>
            <w:tcBorders>
              <w:top w:val="single" w:sz="4" w:space="0" w:color="auto"/>
            </w:tcBorders>
          </w:tcPr>
          <w:p w14:paraId="35B34CB8" w14:textId="77777777" w:rsidR="00816D0E" w:rsidRPr="00D748B1" w:rsidRDefault="00816D0E" w:rsidP="00787798">
            <w:pPr>
              <w:pStyle w:val="5a"/>
              <w:rPr>
                <w:rFonts w:cs="Huawei Sans"/>
              </w:rPr>
            </w:pPr>
            <w:r w:rsidRPr="00D748B1">
              <w:rPr>
                <w:rFonts w:cs="Huawei Sans"/>
              </w:rPr>
              <w:t>f_type</w:t>
            </w:r>
          </w:p>
        </w:tc>
        <w:tc>
          <w:tcPr>
            <w:tcW w:w="2628" w:type="dxa"/>
            <w:tcBorders>
              <w:top w:val="single" w:sz="4" w:space="0" w:color="auto"/>
            </w:tcBorders>
          </w:tcPr>
          <w:p w14:paraId="3A92F79A"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CD4AE9">
              <w:t>CHAR(</w:t>
            </w:r>
            <w:r>
              <w:t>2</w:t>
            </w:r>
            <w:r w:rsidRPr="00CD4AE9">
              <w:t>0)</w:t>
            </w:r>
          </w:p>
        </w:tc>
        <w:tc>
          <w:tcPr>
            <w:tcW w:w="4021" w:type="dxa"/>
            <w:tcBorders>
              <w:top w:val="single" w:sz="4" w:space="0" w:color="auto"/>
            </w:tcBorders>
          </w:tcPr>
          <w:p w14:paraId="333190BC"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p>
        </w:tc>
        <w:tc>
          <w:tcPr>
            <w:tcW w:w="4021" w:type="dxa"/>
            <w:tcBorders>
              <w:top w:val="single" w:sz="4" w:space="0" w:color="auto"/>
            </w:tcBorders>
          </w:tcPr>
          <w:p w14:paraId="0F8A4235"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t>基金类型</w:t>
            </w:r>
          </w:p>
        </w:tc>
      </w:tr>
      <w:tr w:rsidR="00816D0E" w:rsidRPr="00AC6684" w14:paraId="56F41873" w14:textId="77777777" w:rsidTr="00F31CCF">
        <w:tc>
          <w:tcPr>
            <w:cnfStyle w:val="001000000000" w:firstRow="0" w:lastRow="0" w:firstColumn="1" w:lastColumn="0" w:oddVBand="0" w:evenVBand="0" w:oddHBand="0" w:evenHBand="0" w:firstRowFirstColumn="0" w:firstRowLastColumn="0" w:lastRowFirstColumn="0" w:lastRowLastColumn="0"/>
            <w:tcW w:w="1941" w:type="dxa"/>
          </w:tcPr>
          <w:p w14:paraId="08FCFE71" w14:textId="77777777" w:rsidR="00816D0E" w:rsidRPr="00D748B1" w:rsidRDefault="00816D0E" w:rsidP="00787798">
            <w:pPr>
              <w:pStyle w:val="5a"/>
              <w:rPr>
                <w:rFonts w:cs="Huawei Sans"/>
              </w:rPr>
            </w:pPr>
            <w:r w:rsidRPr="00D748B1">
              <w:rPr>
                <w:rFonts w:cs="Huawei Sans"/>
              </w:rPr>
              <w:t>f_amount</w:t>
            </w:r>
          </w:p>
        </w:tc>
        <w:tc>
          <w:tcPr>
            <w:tcW w:w="2628" w:type="dxa"/>
          </w:tcPr>
          <w:p w14:paraId="6CB9EC58"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INT</w:t>
            </w:r>
            <w:r>
              <w:t>EGER</w:t>
            </w:r>
          </w:p>
        </w:tc>
        <w:tc>
          <w:tcPr>
            <w:tcW w:w="4021" w:type="dxa"/>
          </w:tcPr>
          <w:p w14:paraId="33ACEE1F"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p>
        </w:tc>
        <w:tc>
          <w:tcPr>
            <w:tcW w:w="4021" w:type="dxa"/>
          </w:tcPr>
          <w:p w14:paraId="0C37E25F"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t>基金金额</w:t>
            </w:r>
          </w:p>
        </w:tc>
      </w:tr>
      <w:tr w:rsidR="00816D0E" w:rsidRPr="00AC6684" w14:paraId="0D3A44F5" w14:textId="77777777" w:rsidTr="00F31CCF">
        <w:tc>
          <w:tcPr>
            <w:cnfStyle w:val="001000000000" w:firstRow="0" w:lastRow="0" w:firstColumn="1" w:lastColumn="0" w:oddVBand="0" w:evenVBand="0" w:oddHBand="0" w:evenHBand="0" w:firstRowFirstColumn="0" w:firstRowLastColumn="0" w:lastRowFirstColumn="0" w:lastRowLastColumn="0"/>
            <w:tcW w:w="1941" w:type="dxa"/>
          </w:tcPr>
          <w:p w14:paraId="6D5AC79F" w14:textId="77777777" w:rsidR="00816D0E" w:rsidRPr="00D748B1" w:rsidRDefault="00816D0E" w:rsidP="00787798">
            <w:pPr>
              <w:pStyle w:val="5a"/>
              <w:rPr>
                <w:rFonts w:cs="Huawei Sans"/>
              </w:rPr>
            </w:pPr>
            <w:r w:rsidRPr="00D748B1">
              <w:rPr>
                <w:rFonts w:cs="Huawei Sans"/>
              </w:rPr>
              <w:t>risk_level</w:t>
            </w:r>
          </w:p>
        </w:tc>
        <w:tc>
          <w:tcPr>
            <w:tcW w:w="2628" w:type="dxa"/>
          </w:tcPr>
          <w:p w14:paraId="4EA9026A"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CD4AE9">
              <w:t>CHAR(</w:t>
            </w:r>
            <w:r>
              <w:t>2</w:t>
            </w:r>
            <w:r w:rsidRPr="00CD4AE9">
              <w:t>0)</w:t>
            </w:r>
          </w:p>
        </w:tc>
        <w:tc>
          <w:tcPr>
            <w:tcW w:w="4021" w:type="dxa"/>
          </w:tcPr>
          <w:p w14:paraId="44CE8CD3"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NOT NULL</w:t>
            </w:r>
          </w:p>
        </w:tc>
        <w:tc>
          <w:tcPr>
            <w:tcW w:w="4021" w:type="dxa"/>
          </w:tcPr>
          <w:p w14:paraId="42FD5F35"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t>风险等级</w:t>
            </w:r>
          </w:p>
        </w:tc>
      </w:tr>
      <w:tr w:rsidR="00816D0E" w:rsidRPr="009D4127" w14:paraId="1949BE62" w14:textId="77777777" w:rsidTr="00F31CCF">
        <w:tc>
          <w:tcPr>
            <w:cnfStyle w:val="001000000000" w:firstRow="0" w:lastRow="0" w:firstColumn="1" w:lastColumn="0" w:oddVBand="0" w:evenVBand="0" w:oddHBand="0" w:evenHBand="0" w:firstRowFirstColumn="0" w:firstRowLastColumn="0" w:lastRowFirstColumn="0" w:lastRowLastColumn="0"/>
            <w:tcW w:w="1941" w:type="dxa"/>
          </w:tcPr>
          <w:p w14:paraId="0F74102C" w14:textId="77777777" w:rsidR="00816D0E" w:rsidRPr="009D4127" w:rsidRDefault="00816D0E" w:rsidP="00787798">
            <w:pPr>
              <w:pStyle w:val="5a"/>
            </w:pPr>
            <w:r w:rsidRPr="00D748B1">
              <w:rPr>
                <w:rFonts w:cs="Huawei Sans"/>
              </w:rPr>
              <w:t>f_manager</w:t>
            </w:r>
          </w:p>
        </w:tc>
        <w:tc>
          <w:tcPr>
            <w:tcW w:w="2628" w:type="dxa"/>
          </w:tcPr>
          <w:p w14:paraId="729D1F0E"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INT</w:t>
            </w:r>
            <w:r>
              <w:t>EGER</w:t>
            </w:r>
          </w:p>
        </w:tc>
        <w:tc>
          <w:tcPr>
            <w:tcW w:w="4021" w:type="dxa"/>
          </w:tcPr>
          <w:p w14:paraId="10BD4956"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NOT NULL</w:t>
            </w:r>
          </w:p>
        </w:tc>
        <w:tc>
          <w:tcPr>
            <w:tcW w:w="4021" w:type="dxa"/>
          </w:tcPr>
          <w:p w14:paraId="48B3156C"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t>基金管理者</w:t>
            </w:r>
          </w:p>
        </w:tc>
      </w:tr>
    </w:tbl>
    <w:p w14:paraId="3D196987" w14:textId="77777777" w:rsidR="00816D0E" w:rsidRDefault="00816D0E" w:rsidP="00A85E85">
      <w:pPr>
        <w:pStyle w:val="1e"/>
      </w:pPr>
    </w:p>
    <w:p w14:paraId="12F2352A" w14:textId="77777777" w:rsidR="00816D0E" w:rsidRPr="00CD4AE9" w:rsidRDefault="00816D0E" w:rsidP="00816D0E">
      <w:pPr>
        <w:pStyle w:val="50"/>
      </w:pPr>
      <w:r w:rsidRPr="00D748B1">
        <w:rPr>
          <w:rFonts w:cs="Huawei Sans"/>
        </w:rPr>
        <w:t>property</w:t>
      </w:r>
      <w:r>
        <w:rPr>
          <w:rFonts w:cs="Huawei Sans" w:hint="eastAsia"/>
        </w:rPr>
        <w:t>（资本）表</w:t>
      </w:r>
    </w:p>
    <w:tbl>
      <w:tblPr>
        <w:tblStyle w:val="V30"/>
        <w:tblW w:w="8590" w:type="dxa"/>
        <w:tblBorders>
          <w:bottom w:val="single" w:sz="18" w:space="0" w:color="auto"/>
        </w:tblBorders>
        <w:tblLayout w:type="fixed"/>
        <w:tblCellMar>
          <w:top w:w="74" w:type="dxa"/>
          <w:left w:w="142" w:type="dxa"/>
          <w:bottom w:w="74" w:type="dxa"/>
          <w:right w:w="142" w:type="dxa"/>
        </w:tblCellMar>
        <w:tblLook w:val="01E0" w:firstRow="1" w:lastRow="1" w:firstColumn="1" w:lastColumn="1" w:noHBand="0" w:noVBand="0"/>
      </w:tblPr>
      <w:tblGrid>
        <w:gridCol w:w="2225"/>
        <w:gridCol w:w="1842"/>
        <w:gridCol w:w="1806"/>
        <w:gridCol w:w="2717"/>
      </w:tblGrid>
      <w:tr w:rsidR="00816D0E" w:rsidRPr="009D4127" w14:paraId="0F1BEB73" w14:textId="77777777" w:rsidTr="00F31C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bottom w:val="single" w:sz="6" w:space="0" w:color="auto"/>
            </w:tcBorders>
          </w:tcPr>
          <w:p w14:paraId="70EE4CEB" w14:textId="77777777" w:rsidR="00816D0E" w:rsidRPr="009D4127" w:rsidRDefault="00816D0E" w:rsidP="00787798">
            <w:pPr>
              <w:pStyle w:val="5a"/>
            </w:pPr>
            <w:r>
              <w:rPr>
                <w:rFonts w:hint="eastAsia"/>
              </w:rPr>
              <w:t>字段</w:t>
            </w:r>
            <w:r>
              <w:t>名称</w:t>
            </w:r>
          </w:p>
        </w:tc>
        <w:tc>
          <w:tcPr>
            <w:tcW w:w="1842" w:type="dxa"/>
            <w:tcBorders>
              <w:bottom w:val="single" w:sz="6" w:space="0" w:color="auto"/>
            </w:tcBorders>
          </w:tcPr>
          <w:p w14:paraId="0109CA36" w14:textId="77777777" w:rsidR="00816D0E" w:rsidRPr="009D4127" w:rsidRDefault="00816D0E" w:rsidP="00787798">
            <w:pPr>
              <w:pStyle w:val="5a"/>
              <w:cnfStyle w:val="100000000000" w:firstRow="1" w:lastRow="0" w:firstColumn="0" w:lastColumn="0" w:oddVBand="0" w:evenVBand="0" w:oddHBand="0" w:evenHBand="0" w:firstRowFirstColumn="0" w:firstRowLastColumn="0" w:lastRowFirstColumn="0" w:lastRowLastColumn="0"/>
            </w:pPr>
            <w:r>
              <w:rPr>
                <w:rFonts w:hint="eastAsia"/>
              </w:rPr>
              <w:t>字段</w:t>
            </w:r>
            <w:r>
              <w:t>类型</w:t>
            </w:r>
          </w:p>
        </w:tc>
        <w:tc>
          <w:tcPr>
            <w:tcW w:w="1806" w:type="dxa"/>
            <w:tcBorders>
              <w:bottom w:val="single" w:sz="6" w:space="0" w:color="auto"/>
            </w:tcBorders>
          </w:tcPr>
          <w:p w14:paraId="6F9F3063" w14:textId="77777777" w:rsidR="00816D0E" w:rsidRPr="009D4127" w:rsidRDefault="00816D0E" w:rsidP="00787798">
            <w:pPr>
              <w:pStyle w:val="5a"/>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2717" w:type="dxa"/>
            <w:tcBorders>
              <w:bottom w:val="single" w:sz="6" w:space="0" w:color="auto"/>
            </w:tcBorders>
          </w:tcPr>
          <w:p w14:paraId="49103DB4" w14:textId="77777777" w:rsidR="00816D0E" w:rsidRDefault="00816D0E" w:rsidP="00787798">
            <w:pPr>
              <w:pStyle w:val="5a"/>
              <w:cnfStyle w:val="100000000000" w:firstRow="1" w:lastRow="0" w:firstColumn="0" w:lastColumn="0" w:oddVBand="0" w:evenVBand="0" w:oddHBand="0" w:evenHBand="0" w:firstRowFirstColumn="0" w:firstRowLastColumn="0" w:lastRowFirstColumn="0" w:lastRowLastColumn="0"/>
            </w:pPr>
          </w:p>
        </w:tc>
      </w:tr>
      <w:tr w:rsidR="00816D0E" w:rsidRPr="009D4127" w14:paraId="791F4094" w14:textId="77777777" w:rsidTr="00F31CCF">
        <w:tc>
          <w:tcPr>
            <w:cnfStyle w:val="001000000000" w:firstRow="0" w:lastRow="0" w:firstColumn="1" w:lastColumn="0" w:oddVBand="0" w:evenVBand="0" w:oddHBand="0" w:evenHBand="0" w:firstRowFirstColumn="0" w:firstRowLastColumn="0" w:lastRowFirstColumn="0" w:lastRowLastColumn="0"/>
            <w:tcW w:w="2225" w:type="dxa"/>
            <w:tcBorders>
              <w:top w:val="single" w:sz="6" w:space="0" w:color="auto"/>
              <w:bottom w:val="single" w:sz="6" w:space="0" w:color="auto"/>
            </w:tcBorders>
          </w:tcPr>
          <w:p w14:paraId="3D245213" w14:textId="77777777" w:rsidR="00816D0E" w:rsidRPr="00D748B1" w:rsidRDefault="00816D0E" w:rsidP="00787798">
            <w:pPr>
              <w:pStyle w:val="5a"/>
              <w:rPr>
                <w:rFonts w:cs="Huawei Sans"/>
              </w:rPr>
            </w:pPr>
            <w:r>
              <w:rPr>
                <w:rFonts w:cs="Huawei Sans"/>
              </w:rPr>
              <w:lastRenderedPageBreak/>
              <w:t>pro_id</w:t>
            </w:r>
          </w:p>
        </w:tc>
        <w:tc>
          <w:tcPr>
            <w:tcW w:w="1842" w:type="dxa"/>
            <w:tcBorders>
              <w:top w:val="single" w:sz="6" w:space="0" w:color="auto"/>
              <w:bottom w:val="single" w:sz="6" w:space="0" w:color="auto"/>
            </w:tcBorders>
          </w:tcPr>
          <w:p w14:paraId="356D7EB1" w14:textId="77777777" w:rsidR="00816D0E" w:rsidRPr="00CD4AE9"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INT</w:t>
            </w:r>
            <w:r>
              <w:t>EGER</w:t>
            </w:r>
          </w:p>
        </w:tc>
        <w:tc>
          <w:tcPr>
            <w:tcW w:w="1806" w:type="dxa"/>
            <w:tcBorders>
              <w:top w:val="single" w:sz="6" w:space="0" w:color="auto"/>
              <w:bottom w:val="single" w:sz="6" w:space="0" w:color="auto"/>
            </w:tcBorders>
          </w:tcPr>
          <w:p w14:paraId="44A21355"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PRIMARY KEY</w:t>
            </w:r>
          </w:p>
        </w:tc>
        <w:tc>
          <w:tcPr>
            <w:tcW w:w="2717" w:type="dxa"/>
            <w:tcBorders>
              <w:top w:val="single" w:sz="6" w:space="0" w:color="auto"/>
              <w:bottom w:val="single" w:sz="6" w:space="0" w:color="auto"/>
            </w:tcBorders>
          </w:tcPr>
          <w:p w14:paraId="18CC8537" w14:textId="77777777" w:rsidR="00816D0E" w:rsidRPr="00D748B1" w:rsidRDefault="00816D0E" w:rsidP="00787798">
            <w:pPr>
              <w:pStyle w:val="5a"/>
              <w:cnfStyle w:val="000000000000" w:firstRow="0" w:lastRow="0" w:firstColumn="0" w:lastColumn="0" w:oddVBand="0" w:evenVBand="0" w:oddHBand="0" w:evenHBand="0" w:firstRowFirstColumn="0" w:firstRowLastColumn="0" w:lastRowFirstColumn="0" w:lastRowLastColumn="0"/>
              <w:rPr>
                <w:rFonts w:cs="Huawei Sans"/>
              </w:rPr>
            </w:pPr>
            <w:r>
              <w:rPr>
                <w:rFonts w:cs="Huawei Sans"/>
              </w:rPr>
              <w:t>资产编号</w:t>
            </w:r>
          </w:p>
        </w:tc>
      </w:tr>
      <w:tr w:rsidR="00816D0E" w:rsidRPr="009D4127" w14:paraId="2A42A92E" w14:textId="77777777" w:rsidTr="00F31CCF">
        <w:tc>
          <w:tcPr>
            <w:cnfStyle w:val="001000000000" w:firstRow="0" w:lastRow="0" w:firstColumn="1" w:lastColumn="0" w:oddVBand="0" w:evenVBand="0" w:oddHBand="0" w:evenHBand="0" w:firstRowFirstColumn="0" w:firstRowLastColumn="0" w:lastRowFirstColumn="0" w:lastRowLastColumn="0"/>
            <w:tcW w:w="2225" w:type="dxa"/>
            <w:tcBorders>
              <w:top w:val="single" w:sz="6" w:space="0" w:color="auto"/>
              <w:bottom w:val="single" w:sz="6" w:space="0" w:color="auto"/>
            </w:tcBorders>
          </w:tcPr>
          <w:p w14:paraId="3EFD7769" w14:textId="77777777" w:rsidR="00816D0E" w:rsidRPr="009D4127" w:rsidRDefault="00816D0E" w:rsidP="00787798">
            <w:pPr>
              <w:pStyle w:val="5a"/>
            </w:pPr>
            <w:r w:rsidRPr="00D748B1">
              <w:rPr>
                <w:rFonts w:cs="Huawei Sans"/>
              </w:rPr>
              <w:t>pro_c_id</w:t>
            </w:r>
          </w:p>
        </w:tc>
        <w:tc>
          <w:tcPr>
            <w:tcW w:w="1842" w:type="dxa"/>
            <w:tcBorders>
              <w:top w:val="single" w:sz="6" w:space="0" w:color="auto"/>
              <w:bottom w:val="single" w:sz="6" w:space="0" w:color="auto"/>
            </w:tcBorders>
          </w:tcPr>
          <w:p w14:paraId="1CDAC48C"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CD4AE9">
              <w:t>VARCHAR(100)</w:t>
            </w:r>
          </w:p>
        </w:tc>
        <w:tc>
          <w:tcPr>
            <w:tcW w:w="1806" w:type="dxa"/>
            <w:tcBorders>
              <w:top w:val="single" w:sz="6" w:space="0" w:color="auto"/>
              <w:bottom w:val="single" w:sz="6" w:space="0" w:color="auto"/>
            </w:tcBorders>
          </w:tcPr>
          <w:p w14:paraId="0FB2FAB1"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NOT NULL</w:t>
            </w:r>
          </w:p>
        </w:tc>
        <w:tc>
          <w:tcPr>
            <w:tcW w:w="2717" w:type="dxa"/>
            <w:tcBorders>
              <w:top w:val="single" w:sz="6" w:space="0" w:color="auto"/>
              <w:bottom w:val="single" w:sz="6" w:space="0" w:color="auto"/>
            </w:tcBorders>
          </w:tcPr>
          <w:p w14:paraId="604804E2" w14:textId="77777777" w:rsidR="00816D0E" w:rsidRDefault="00816D0E" w:rsidP="00787798">
            <w:pPr>
              <w:pStyle w:val="5a"/>
              <w:cnfStyle w:val="000000000000" w:firstRow="0" w:lastRow="0" w:firstColumn="0" w:lastColumn="0" w:oddVBand="0" w:evenVBand="0" w:oddHBand="0" w:evenHBand="0" w:firstRowFirstColumn="0" w:firstRowLastColumn="0" w:lastRowFirstColumn="0" w:lastRowLastColumn="0"/>
              <w:rPr>
                <w:rFonts w:cs="Huawei Sans"/>
              </w:rPr>
            </w:pPr>
            <w:r w:rsidRPr="00D748B1">
              <w:rPr>
                <w:rFonts w:cs="Huawei Sans"/>
              </w:rPr>
              <w:t>客户编号</w:t>
            </w:r>
          </w:p>
          <w:p w14:paraId="45F02EDD"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715346">
              <w:rPr>
                <w:rFonts w:hint="eastAsia"/>
                <w:color w:val="C00000"/>
              </w:rPr>
              <w:t>说明：本字段引用自</w:t>
            </w:r>
            <w:r w:rsidRPr="00715346">
              <w:rPr>
                <w:rFonts w:hint="eastAsia"/>
                <w:color w:val="C00000"/>
              </w:rPr>
              <w:t>client</w:t>
            </w:r>
            <w:r w:rsidRPr="00715346">
              <w:rPr>
                <w:rFonts w:hint="eastAsia"/>
                <w:color w:val="C00000"/>
              </w:rPr>
              <w:t>表的</w:t>
            </w:r>
            <w:r w:rsidRPr="00715346">
              <w:rPr>
                <w:rFonts w:hint="eastAsia"/>
                <w:color w:val="C00000"/>
              </w:rPr>
              <w:t>c_id</w:t>
            </w:r>
            <w:r w:rsidRPr="00715346">
              <w:rPr>
                <w:rFonts w:hint="eastAsia"/>
                <w:color w:val="C00000"/>
              </w:rPr>
              <w:t>字段。</w:t>
            </w:r>
          </w:p>
        </w:tc>
      </w:tr>
      <w:tr w:rsidR="00816D0E" w:rsidRPr="009D4127" w14:paraId="35195F0C" w14:textId="77777777" w:rsidTr="00F31CCF">
        <w:tc>
          <w:tcPr>
            <w:cnfStyle w:val="001000000000" w:firstRow="0" w:lastRow="0" w:firstColumn="1" w:lastColumn="0" w:oddVBand="0" w:evenVBand="0" w:oddHBand="0" w:evenHBand="0" w:firstRowFirstColumn="0" w:firstRowLastColumn="0" w:lastRowFirstColumn="0" w:lastRowLastColumn="0"/>
            <w:tcW w:w="2225" w:type="dxa"/>
            <w:tcBorders>
              <w:top w:val="single" w:sz="6" w:space="0" w:color="auto"/>
              <w:bottom w:val="single" w:sz="4" w:space="0" w:color="auto"/>
            </w:tcBorders>
          </w:tcPr>
          <w:p w14:paraId="5A611BD5" w14:textId="77777777" w:rsidR="00816D0E" w:rsidRPr="009D4127" w:rsidRDefault="00816D0E" w:rsidP="00787798">
            <w:pPr>
              <w:pStyle w:val="5a"/>
            </w:pPr>
            <w:r w:rsidRPr="00D748B1">
              <w:rPr>
                <w:rFonts w:cs="Huawei Sans"/>
              </w:rPr>
              <w:t>pro_</w:t>
            </w:r>
            <w:r>
              <w:rPr>
                <w:rFonts w:cs="Huawei Sans"/>
              </w:rPr>
              <w:t>pif_</w:t>
            </w:r>
            <w:r w:rsidRPr="00D748B1">
              <w:rPr>
                <w:rFonts w:cs="Huawei Sans"/>
              </w:rPr>
              <w:t>id</w:t>
            </w:r>
          </w:p>
        </w:tc>
        <w:tc>
          <w:tcPr>
            <w:tcW w:w="1842" w:type="dxa"/>
            <w:tcBorders>
              <w:top w:val="single" w:sz="6" w:space="0" w:color="auto"/>
              <w:bottom w:val="single" w:sz="4" w:space="0" w:color="auto"/>
            </w:tcBorders>
          </w:tcPr>
          <w:p w14:paraId="5A759737"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INT</w:t>
            </w:r>
            <w:r>
              <w:t>EGER</w:t>
            </w:r>
          </w:p>
        </w:tc>
        <w:tc>
          <w:tcPr>
            <w:tcW w:w="1806" w:type="dxa"/>
            <w:tcBorders>
              <w:top w:val="single" w:sz="6" w:space="0" w:color="auto"/>
              <w:bottom w:val="single" w:sz="4" w:space="0" w:color="auto"/>
            </w:tcBorders>
          </w:tcPr>
          <w:p w14:paraId="6C36F4D7"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NOT NULL</w:t>
            </w:r>
          </w:p>
        </w:tc>
        <w:tc>
          <w:tcPr>
            <w:tcW w:w="2717" w:type="dxa"/>
            <w:tcBorders>
              <w:top w:val="single" w:sz="6" w:space="0" w:color="auto"/>
              <w:bottom w:val="single" w:sz="4" w:space="0" w:color="auto"/>
            </w:tcBorders>
          </w:tcPr>
          <w:p w14:paraId="135BD079" w14:textId="77777777" w:rsidR="00816D0E" w:rsidRDefault="00816D0E" w:rsidP="00787798">
            <w:pPr>
              <w:pStyle w:val="5a"/>
              <w:cnfStyle w:val="000000000000" w:firstRow="0" w:lastRow="0" w:firstColumn="0" w:lastColumn="0" w:oddVBand="0" w:evenVBand="0" w:oddHBand="0" w:evenHBand="0" w:firstRowFirstColumn="0" w:firstRowLastColumn="0" w:lastRowFirstColumn="0" w:lastRowLastColumn="0"/>
              <w:rPr>
                <w:rFonts w:cs="Huawei Sans"/>
              </w:rPr>
            </w:pPr>
            <w:r w:rsidRPr="00D748B1">
              <w:rPr>
                <w:rFonts w:cs="Huawei Sans"/>
              </w:rPr>
              <w:t>商品编号</w:t>
            </w:r>
          </w:p>
          <w:p w14:paraId="445968E1" w14:textId="77777777" w:rsidR="00816D0E" w:rsidRPr="00272A4F" w:rsidRDefault="00816D0E" w:rsidP="00787798">
            <w:pPr>
              <w:pStyle w:val="5a"/>
              <w:cnfStyle w:val="000000000000" w:firstRow="0" w:lastRow="0" w:firstColumn="0" w:lastColumn="0" w:oddVBand="0" w:evenVBand="0" w:oddHBand="0" w:evenHBand="0" w:firstRowFirstColumn="0" w:firstRowLastColumn="0" w:lastRowFirstColumn="0" w:lastRowLastColumn="0"/>
              <w:rPr>
                <w:rFonts w:cs="Huawei Sans"/>
              </w:rPr>
            </w:pPr>
            <w:r w:rsidRPr="00272A4F">
              <w:rPr>
                <w:rFonts w:cs="Huawei Sans" w:hint="eastAsia"/>
                <w:color w:val="C00000"/>
              </w:rPr>
              <w:t>说明：</w:t>
            </w:r>
            <w:r w:rsidRPr="00715346">
              <w:rPr>
                <w:rFonts w:hint="eastAsia"/>
                <w:color w:val="C00000"/>
              </w:rPr>
              <w:t>本字段引用自</w:t>
            </w:r>
            <w:r w:rsidRPr="00715346">
              <w:rPr>
                <w:color w:val="C00000"/>
              </w:rPr>
              <w:t>finances_product</w:t>
            </w:r>
            <w:r w:rsidRPr="00715346">
              <w:rPr>
                <w:rFonts w:hint="eastAsia"/>
                <w:color w:val="C00000"/>
              </w:rPr>
              <w:t>表、</w:t>
            </w:r>
            <w:r w:rsidRPr="00715346">
              <w:rPr>
                <w:rFonts w:hint="eastAsia"/>
                <w:color w:val="C00000"/>
              </w:rPr>
              <w:t>i</w:t>
            </w:r>
            <w:r w:rsidRPr="00715346">
              <w:rPr>
                <w:color w:val="C00000"/>
              </w:rPr>
              <w:t>nsurance</w:t>
            </w:r>
            <w:r w:rsidRPr="00715346">
              <w:rPr>
                <w:rFonts w:hint="eastAsia"/>
                <w:color w:val="C00000"/>
              </w:rPr>
              <w:t>表和</w:t>
            </w:r>
            <w:r w:rsidRPr="00715346">
              <w:rPr>
                <w:color w:val="C00000"/>
              </w:rPr>
              <w:t>fund</w:t>
            </w:r>
            <w:r w:rsidRPr="00715346">
              <w:rPr>
                <w:color w:val="C00000"/>
              </w:rPr>
              <w:t>表三个表</w:t>
            </w:r>
            <w:r w:rsidRPr="00715346">
              <w:rPr>
                <w:rFonts w:hint="eastAsia"/>
                <w:color w:val="C00000"/>
              </w:rPr>
              <w:t>的</w:t>
            </w:r>
            <w:r w:rsidRPr="00715346">
              <w:rPr>
                <w:rFonts w:hint="eastAsia"/>
                <w:color w:val="C00000"/>
              </w:rPr>
              <w:t>id</w:t>
            </w:r>
            <w:r w:rsidRPr="00715346">
              <w:rPr>
                <w:rFonts w:hint="eastAsia"/>
                <w:color w:val="C00000"/>
              </w:rPr>
              <w:t>字段。</w:t>
            </w:r>
          </w:p>
        </w:tc>
      </w:tr>
      <w:tr w:rsidR="00816D0E" w:rsidRPr="00AC6684" w14:paraId="06E3D30E" w14:textId="77777777" w:rsidTr="00F31CCF">
        <w:tc>
          <w:tcPr>
            <w:cnfStyle w:val="001000000000" w:firstRow="0" w:lastRow="0" w:firstColumn="1" w:lastColumn="0" w:oddVBand="0" w:evenVBand="0" w:oddHBand="0" w:evenHBand="0" w:firstRowFirstColumn="0" w:firstRowLastColumn="0" w:lastRowFirstColumn="0" w:lastRowLastColumn="0"/>
            <w:tcW w:w="2225" w:type="dxa"/>
            <w:tcBorders>
              <w:top w:val="single" w:sz="4" w:space="0" w:color="auto"/>
            </w:tcBorders>
          </w:tcPr>
          <w:p w14:paraId="29602B00" w14:textId="77777777" w:rsidR="00816D0E" w:rsidRPr="00D748B1" w:rsidRDefault="00816D0E" w:rsidP="00787798">
            <w:pPr>
              <w:pStyle w:val="5a"/>
              <w:rPr>
                <w:rFonts w:cs="Huawei Sans"/>
              </w:rPr>
            </w:pPr>
            <w:r>
              <w:rPr>
                <w:rFonts w:cs="Huawei Sans"/>
              </w:rPr>
              <w:t>pro_type</w:t>
            </w:r>
          </w:p>
        </w:tc>
        <w:tc>
          <w:tcPr>
            <w:tcW w:w="1842" w:type="dxa"/>
            <w:tcBorders>
              <w:top w:val="single" w:sz="4" w:space="0" w:color="auto"/>
            </w:tcBorders>
          </w:tcPr>
          <w:p w14:paraId="695E5818" w14:textId="77777777" w:rsidR="00816D0E" w:rsidRPr="00CD4AE9"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INT</w:t>
            </w:r>
            <w:r>
              <w:t>EGER</w:t>
            </w:r>
          </w:p>
        </w:tc>
        <w:tc>
          <w:tcPr>
            <w:tcW w:w="1806" w:type="dxa"/>
            <w:tcBorders>
              <w:top w:val="single" w:sz="4" w:space="0" w:color="auto"/>
            </w:tcBorders>
          </w:tcPr>
          <w:p w14:paraId="63667A4A"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NOT NULL</w:t>
            </w:r>
          </w:p>
        </w:tc>
        <w:tc>
          <w:tcPr>
            <w:tcW w:w="2717" w:type="dxa"/>
            <w:tcBorders>
              <w:top w:val="single" w:sz="4" w:space="0" w:color="auto"/>
            </w:tcBorders>
          </w:tcPr>
          <w:p w14:paraId="6D6E6676" w14:textId="77777777" w:rsidR="00816D0E" w:rsidRDefault="00816D0E" w:rsidP="00787798">
            <w:pPr>
              <w:pStyle w:val="5a"/>
              <w:cnfStyle w:val="000000000000" w:firstRow="0" w:lastRow="0" w:firstColumn="0" w:lastColumn="0" w:oddVBand="0" w:evenVBand="0" w:oddHBand="0" w:evenHBand="0" w:firstRowFirstColumn="0" w:firstRowLastColumn="0" w:lastRowFirstColumn="0" w:lastRowLastColumn="0"/>
              <w:rPr>
                <w:rFonts w:cs="Huawei Sans"/>
              </w:rPr>
            </w:pPr>
            <w:r>
              <w:rPr>
                <w:rFonts w:cs="Huawei Sans" w:hint="eastAsia"/>
              </w:rPr>
              <w:t>商品类型</w:t>
            </w:r>
          </w:p>
          <w:p w14:paraId="3F5DA731" w14:textId="77777777" w:rsidR="00816D0E" w:rsidRPr="00D748B1" w:rsidRDefault="00816D0E" w:rsidP="00787798">
            <w:pPr>
              <w:pStyle w:val="5a"/>
              <w:cnfStyle w:val="000000000000" w:firstRow="0" w:lastRow="0" w:firstColumn="0" w:lastColumn="0" w:oddVBand="0" w:evenVBand="0" w:oddHBand="0" w:evenHBand="0" w:firstRowFirstColumn="0" w:firstRowLastColumn="0" w:lastRowFirstColumn="0" w:lastRowLastColumn="0"/>
              <w:rPr>
                <w:rFonts w:cs="Huawei Sans"/>
              </w:rPr>
            </w:pPr>
            <w:r>
              <w:rPr>
                <w:rFonts w:cs="Huawei Sans"/>
              </w:rPr>
              <w:t>说明</w:t>
            </w:r>
            <w:r>
              <w:rPr>
                <w:rFonts w:cs="Huawei Sans" w:hint="eastAsia"/>
              </w:rPr>
              <w:t>：</w:t>
            </w:r>
            <w:r>
              <w:rPr>
                <w:rFonts w:cs="Huawei Sans" w:hint="eastAsia"/>
              </w:rPr>
              <w:t>1</w:t>
            </w:r>
            <w:r>
              <w:rPr>
                <w:rFonts w:cs="Huawei Sans" w:hint="eastAsia"/>
              </w:rPr>
              <w:t>表示理财产品；</w:t>
            </w:r>
            <w:r>
              <w:rPr>
                <w:rFonts w:cs="Huawei Sans" w:hint="eastAsia"/>
              </w:rPr>
              <w:t>2</w:t>
            </w:r>
            <w:r>
              <w:rPr>
                <w:rFonts w:cs="Huawei Sans" w:hint="eastAsia"/>
              </w:rPr>
              <w:t>表示保险；</w:t>
            </w:r>
            <w:r>
              <w:rPr>
                <w:rFonts w:cs="Huawei Sans" w:hint="eastAsia"/>
              </w:rPr>
              <w:t>3</w:t>
            </w:r>
            <w:r>
              <w:rPr>
                <w:rFonts w:cs="Huawei Sans" w:hint="eastAsia"/>
              </w:rPr>
              <w:t>表示基金。</w:t>
            </w:r>
          </w:p>
        </w:tc>
      </w:tr>
      <w:tr w:rsidR="00816D0E" w:rsidRPr="00AC6684" w14:paraId="6AF49EB2" w14:textId="77777777" w:rsidTr="00F31CCF">
        <w:tc>
          <w:tcPr>
            <w:cnfStyle w:val="001000000000" w:firstRow="0" w:lastRow="0" w:firstColumn="1" w:lastColumn="0" w:oddVBand="0" w:evenVBand="0" w:oddHBand="0" w:evenHBand="0" w:firstRowFirstColumn="0" w:firstRowLastColumn="0" w:lastRowFirstColumn="0" w:lastRowLastColumn="0"/>
            <w:tcW w:w="2225" w:type="dxa"/>
            <w:tcBorders>
              <w:top w:val="single" w:sz="4" w:space="0" w:color="auto"/>
            </w:tcBorders>
          </w:tcPr>
          <w:p w14:paraId="6D2461CD" w14:textId="77777777" w:rsidR="00816D0E" w:rsidRPr="00D748B1" w:rsidRDefault="00816D0E" w:rsidP="00787798">
            <w:pPr>
              <w:pStyle w:val="5a"/>
              <w:rPr>
                <w:rFonts w:cs="Huawei Sans"/>
              </w:rPr>
            </w:pPr>
            <w:r w:rsidRPr="00D748B1">
              <w:rPr>
                <w:rFonts w:cs="Huawei Sans"/>
              </w:rPr>
              <w:t>pro_status</w:t>
            </w:r>
          </w:p>
        </w:tc>
        <w:tc>
          <w:tcPr>
            <w:tcW w:w="1842" w:type="dxa"/>
            <w:tcBorders>
              <w:top w:val="single" w:sz="4" w:space="0" w:color="auto"/>
            </w:tcBorders>
          </w:tcPr>
          <w:p w14:paraId="27C8EBA3"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CD4AE9">
              <w:t>CHAR(</w:t>
            </w:r>
            <w:r>
              <w:t>2</w:t>
            </w:r>
            <w:r w:rsidRPr="00CD4AE9">
              <w:t>0)</w:t>
            </w:r>
          </w:p>
        </w:tc>
        <w:tc>
          <w:tcPr>
            <w:tcW w:w="1806" w:type="dxa"/>
            <w:tcBorders>
              <w:top w:val="single" w:sz="4" w:space="0" w:color="auto"/>
            </w:tcBorders>
          </w:tcPr>
          <w:p w14:paraId="620490EC"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p>
        </w:tc>
        <w:tc>
          <w:tcPr>
            <w:tcW w:w="2717" w:type="dxa"/>
            <w:tcBorders>
              <w:top w:val="single" w:sz="4" w:space="0" w:color="auto"/>
            </w:tcBorders>
          </w:tcPr>
          <w:p w14:paraId="64389D3A"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rPr>
                <w:rFonts w:cs="Huawei Sans"/>
              </w:rPr>
              <w:t>商品</w:t>
            </w:r>
            <w:r w:rsidRPr="00D748B1">
              <w:rPr>
                <w:rFonts w:cs="Huawei Sans"/>
              </w:rPr>
              <w:t>状态</w:t>
            </w:r>
          </w:p>
        </w:tc>
      </w:tr>
      <w:tr w:rsidR="00816D0E" w:rsidRPr="00AC6684" w14:paraId="6FE442A4" w14:textId="77777777" w:rsidTr="00F31CCF">
        <w:tc>
          <w:tcPr>
            <w:cnfStyle w:val="001000000000" w:firstRow="0" w:lastRow="0" w:firstColumn="1" w:lastColumn="0" w:oddVBand="0" w:evenVBand="0" w:oddHBand="0" w:evenHBand="0" w:firstRowFirstColumn="0" w:firstRowLastColumn="0" w:lastRowFirstColumn="0" w:lastRowLastColumn="0"/>
            <w:tcW w:w="2225" w:type="dxa"/>
          </w:tcPr>
          <w:p w14:paraId="457910B2" w14:textId="77777777" w:rsidR="00816D0E" w:rsidRPr="00D748B1" w:rsidRDefault="00816D0E" w:rsidP="00787798">
            <w:pPr>
              <w:pStyle w:val="5a"/>
              <w:rPr>
                <w:rFonts w:cs="Huawei Sans"/>
              </w:rPr>
            </w:pPr>
            <w:r w:rsidRPr="00D748B1">
              <w:rPr>
                <w:rFonts w:cs="Huawei Sans"/>
              </w:rPr>
              <w:t>pro_quantity</w:t>
            </w:r>
          </w:p>
        </w:tc>
        <w:tc>
          <w:tcPr>
            <w:tcW w:w="1842" w:type="dxa"/>
          </w:tcPr>
          <w:p w14:paraId="50824438"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INT</w:t>
            </w:r>
            <w:r>
              <w:t>EGER</w:t>
            </w:r>
          </w:p>
        </w:tc>
        <w:tc>
          <w:tcPr>
            <w:tcW w:w="1806" w:type="dxa"/>
          </w:tcPr>
          <w:p w14:paraId="30800418"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p>
        </w:tc>
        <w:tc>
          <w:tcPr>
            <w:tcW w:w="2717" w:type="dxa"/>
          </w:tcPr>
          <w:p w14:paraId="3A29C7D6"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rPr>
                <w:rFonts w:cs="Huawei Sans"/>
              </w:rPr>
              <w:t>商品</w:t>
            </w:r>
            <w:r w:rsidRPr="00D748B1">
              <w:rPr>
                <w:rFonts w:cs="Huawei Sans"/>
              </w:rPr>
              <w:t>数量</w:t>
            </w:r>
          </w:p>
        </w:tc>
      </w:tr>
      <w:tr w:rsidR="00816D0E" w:rsidRPr="00AC6684" w14:paraId="059A4D17" w14:textId="77777777" w:rsidTr="00F31CCF">
        <w:tc>
          <w:tcPr>
            <w:cnfStyle w:val="001000000000" w:firstRow="0" w:lastRow="0" w:firstColumn="1" w:lastColumn="0" w:oddVBand="0" w:evenVBand="0" w:oddHBand="0" w:evenHBand="0" w:firstRowFirstColumn="0" w:firstRowLastColumn="0" w:lastRowFirstColumn="0" w:lastRowLastColumn="0"/>
            <w:tcW w:w="2225" w:type="dxa"/>
          </w:tcPr>
          <w:p w14:paraId="22DD8EFB" w14:textId="77777777" w:rsidR="00816D0E" w:rsidRPr="00D748B1" w:rsidRDefault="00816D0E" w:rsidP="00787798">
            <w:pPr>
              <w:pStyle w:val="5a"/>
              <w:rPr>
                <w:rFonts w:cs="Huawei Sans"/>
              </w:rPr>
            </w:pPr>
            <w:r w:rsidRPr="00D748B1">
              <w:rPr>
                <w:rFonts w:cs="Huawei Sans"/>
              </w:rPr>
              <w:t>pro_income</w:t>
            </w:r>
          </w:p>
        </w:tc>
        <w:tc>
          <w:tcPr>
            <w:tcW w:w="1842" w:type="dxa"/>
          </w:tcPr>
          <w:p w14:paraId="28C30156"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AC6684">
              <w:t>INT</w:t>
            </w:r>
            <w:r>
              <w:t>EGER</w:t>
            </w:r>
          </w:p>
        </w:tc>
        <w:tc>
          <w:tcPr>
            <w:tcW w:w="1806" w:type="dxa"/>
          </w:tcPr>
          <w:p w14:paraId="5C170506"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p>
        </w:tc>
        <w:tc>
          <w:tcPr>
            <w:tcW w:w="2717" w:type="dxa"/>
          </w:tcPr>
          <w:p w14:paraId="7A28ADA3" w14:textId="77777777" w:rsidR="00816D0E" w:rsidRPr="00AC6684"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D748B1">
              <w:rPr>
                <w:rFonts w:cs="Huawei Sans"/>
              </w:rPr>
              <w:t>商品收益</w:t>
            </w:r>
          </w:p>
        </w:tc>
      </w:tr>
      <w:tr w:rsidR="00816D0E" w:rsidRPr="009D4127" w14:paraId="0C2CFCBD" w14:textId="77777777" w:rsidTr="00F31CCF">
        <w:tc>
          <w:tcPr>
            <w:cnfStyle w:val="001000000000" w:firstRow="0" w:lastRow="0" w:firstColumn="1" w:lastColumn="0" w:oddVBand="0" w:evenVBand="0" w:oddHBand="0" w:evenHBand="0" w:firstRowFirstColumn="0" w:firstRowLastColumn="0" w:lastRowFirstColumn="0" w:lastRowLastColumn="0"/>
            <w:tcW w:w="2225" w:type="dxa"/>
          </w:tcPr>
          <w:p w14:paraId="0B8C1D09" w14:textId="77777777" w:rsidR="00816D0E" w:rsidRPr="009D4127" w:rsidRDefault="00816D0E" w:rsidP="00787798">
            <w:pPr>
              <w:pStyle w:val="5a"/>
            </w:pPr>
            <w:r w:rsidRPr="00D748B1">
              <w:rPr>
                <w:rFonts w:cs="Huawei Sans"/>
              </w:rPr>
              <w:t>pro_purchase_time</w:t>
            </w:r>
          </w:p>
        </w:tc>
        <w:tc>
          <w:tcPr>
            <w:tcW w:w="1842" w:type="dxa"/>
          </w:tcPr>
          <w:p w14:paraId="1942A628"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CD4AE9">
              <w:t>DATE</w:t>
            </w:r>
          </w:p>
        </w:tc>
        <w:tc>
          <w:tcPr>
            <w:tcW w:w="1806" w:type="dxa"/>
          </w:tcPr>
          <w:p w14:paraId="2CED15BD"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p>
        </w:tc>
        <w:tc>
          <w:tcPr>
            <w:tcW w:w="2717" w:type="dxa"/>
          </w:tcPr>
          <w:p w14:paraId="1E67B8E5" w14:textId="77777777" w:rsidR="00816D0E" w:rsidRPr="009D4127" w:rsidRDefault="00816D0E" w:rsidP="00787798">
            <w:pPr>
              <w:pStyle w:val="5a"/>
              <w:cnfStyle w:val="000000000000" w:firstRow="0" w:lastRow="0" w:firstColumn="0" w:lastColumn="0" w:oddVBand="0" w:evenVBand="0" w:oddHBand="0" w:evenHBand="0" w:firstRowFirstColumn="0" w:firstRowLastColumn="0" w:lastRowFirstColumn="0" w:lastRowLastColumn="0"/>
            </w:pPr>
            <w:r w:rsidRPr="00D748B1">
              <w:rPr>
                <w:rFonts w:cs="Huawei Sans"/>
              </w:rPr>
              <w:t>购买时间</w:t>
            </w:r>
          </w:p>
        </w:tc>
      </w:tr>
    </w:tbl>
    <w:p w14:paraId="34E8A671" w14:textId="77777777" w:rsidR="00816D0E" w:rsidRPr="00D748B1" w:rsidRDefault="00816D0E" w:rsidP="00A85E85">
      <w:pPr>
        <w:pStyle w:val="1e"/>
      </w:pPr>
      <w:r>
        <w:t>接下来进行</w:t>
      </w:r>
      <w:r w:rsidRPr="00D748B1">
        <w:t>openGauss</w:t>
      </w:r>
      <w:r w:rsidRPr="00D748B1">
        <w:t>数据模型表操作</w:t>
      </w:r>
      <w:r>
        <w:rPr>
          <w:rFonts w:hint="eastAsia"/>
        </w:rPr>
        <w:t>。</w:t>
      </w:r>
    </w:p>
    <w:p w14:paraId="19519B68" w14:textId="37266301" w:rsidR="00B6330A" w:rsidRPr="00336CBE" w:rsidRDefault="00B6330A">
      <w:pPr>
        <w:topLinePunct w:val="0"/>
        <w:adjustRightInd/>
        <w:snapToGrid/>
        <w:spacing w:before="0" w:after="0" w:line="240" w:lineRule="auto"/>
        <w:ind w:left="0"/>
        <w:rPr>
          <w:rFonts w:ascii="Huawei Sans" w:eastAsia="方正兰亭黑简体" w:hAnsi="Huawei Sans" w:cs="Huawei Sans"/>
          <w:sz w:val="21"/>
        </w:rPr>
      </w:pPr>
      <w:r w:rsidRPr="00336CBE">
        <w:rPr>
          <w:rFonts w:ascii="Huawei Sans" w:hAnsi="Huawei Sans" w:cs="Huawei Sans"/>
        </w:rPr>
        <w:br w:type="page"/>
      </w:r>
    </w:p>
    <w:p w14:paraId="5C1024EA" w14:textId="7A01E0D1" w:rsidR="004237DC" w:rsidRPr="00336CBE" w:rsidRDefault="00014FF5" w:rsidP="00DA5283">
      <w:pPr>
        <w:pStyle w:val="2"/>
        <w:numPr>
          <w:ilvl w:val="1"/>
          <w:numId w:val="4"/>
        </w:numPr>
        <w:rPr>
          <w:rFonts w:cs="Huawei Sans"/>
          <w:lang w:eastAsia="zh-CN"/>
        </w:rPr>
      </w:pPr>
      <w:bookmarkStart w:id="41" w:name="_Toc16353958"/>
      <w:bookmarkStart w:id="42" w:name="_Toc19795484"/>
      <w:bookmarkStart w:id="43" w:name="_Toc45098036"/>
      <w:bookmarkStart w:id="44" w:name="_Toc48143490"/>
      <w:bookmarkStart w:id="45" w:name="_Toc71278202"/>
      <w:r>
        <w:rPr>
          <w:rFonts w:cs="Huawei Sans"/>
          <w:lang w:eastAsia="zh-CN"/>
        </w:rPr>
        <w:lastRenderedPageBreak/>
        <w:t>GaussDB(for openGauss)</w:t>
      </w:r>
      <w:r w:rsidR="004237DC" w:rsidRPr="00336CBE">
        <w:rPr>
          <w:rFonts w:cs="Huawei Sans"/>
          <w:lang w:eastAsia="zh-CN"/>
        </w:rPr>
        <w:t>数据模型表操作</w:t>
      </w:r>
      <w:bookmarkEnd w:id="41"/>
      <w:bookmarkEnd w:id="42"/>
      <w:bookmarkEnd w:id="43"/>
      <w:bookmarkEnd w:id="44"/>
      <w:bookmarkEnd w:id="45"/>
    </w:p>
    <w:p w14:paraId="726505AA" w14:textId="77777777" w:rsidR="004237DC" w:rsidRPr="00336CBE" w:rsidRDefault="004237DC" w:rsidP="00DA5283">
      <w:pPr>
        <w:pStyle w:val="3"/>
        <w:numPr>
          <w:ilvl w:val="2"/>
          <w:numId w:val="4"/>
        </w:numPr>
        <w:rPr>
          <w:rFonts w:cs="Huawei Sans"/>
        </w:rPr>
      </w:pPr>
      <w:bookmarkStart w:id="46" w:name="_Toc48143491"/>
      <w:bookmarkStart w:id="47" w:name="_Toc71278203"/>
      <w:bookmarkStart w:id="48" w:name="_Toc16353959"/>
      <w:bookmarkStart w:id="49" w:name="_Toc19795485"/>
      <w:bookmarkStart w:id="50" w:name="_Toc45098037"/>
      <w:r w:rsidRPr="00336CBE">
        <w:rPr>
          <w:rFonts w:cs="Huawei Sans"/>
        </w:rPr>
        <w:t>初始化数据库</w:t>
      </w:r>
      <w:bookmarkEnd w:id="46"/>
      <w:bookmarkEnd w:id="47"/>
    </w:p>
    <w:p w14:paraId="289730BD" w14:textId="77777777" w:rsidR="004237DC" w:rsidRDefault="004237DC" w:rsidP="00DA5283">
      <w:pPr>
        <w:pStyle w:val="4"/>
        <w:numPr>
          <w:ilvl w:val="3"/>
          <w:numId w:val="4"/>
        </w:numPr>
        <w:rPr>
          <w:rFonts w:cs="Huawei Sans" w:hint="default"/>
        </w:rPr>
      </w:pPr>
      <w:r w:rsidRPr="00336CBE">
        <w:rPr>
          <w:rFonts w:cs="Huawei Sans" w:hint="default"/>
        </w:rPr>
        <w:t>连接数据库</w:t>
      </w:r>
    </w:p>
    <w:p w14:paraId="1BCC3909" w14:textId="04B4E198" w:rsidR="009305F9" w:rsidRPr="009305F9" w:rsidRDefault="009305F9" w:rsidP="00A85E85">
      <w:pPr>
        <w:pStyle w:val="1e"/>
      </w:pPr>
      <w:r w:rsidRPr="00336CBE">
        <w:t>（注：如未购买</w:t>
      </w:r>
      <w:r>
        <w:t>GaussDB(for openGauss)</w:t>
      </w:r>
      <w:r w:rsidRPr="00336CBE">
        <w:t>，请参照《</w:t>
      </w:r>
      <w:r w:rsidRPr="00336CBE">
        <w:t xml:space="preserve">01 </w:t>
      </w:r>
      <w:r>
        <w:t>GaussDB(for openGauss)</w:t>
      </w:r>
      <w:r w:rsidRPr="00336CBE">
        <w:t>数据库实验环境搭建指导手册》进行购买）。</w:t>
      </w:r>
    </w:p>
    <w:p w14:paraId="14E7C9F1" w14:textId="77777777" w:rsidR="009305F9" w:rsidRPr="00B47A20" w:rsidRDefault="009305F9" w:rsidP="00A85E85">
      <w:pPr>
        <w:pStyle w:val="30"/>
      </w:pPr>
      <w:r w:rsidRPr="00B47A20">
        <w:rPr>
          <w:rFonts w:hint="eastAsia"/>
        </w:rPr>
        <w:t>进入</w:t>
      </w:r>
      <w:r w:rsidRPr="009305F9">
        <w:t>DAS</w:t>
      </w:r>
      <w:r w:rsidRPr="00B47A20">
        <w:rPr>
          <w:rFonts w:hint="eastAsia"/>
        </w:rPr>
        <w:t>服务</w:t>
      </w:r>
      <w:r>
        <w:rPr>
          <w:rFonts w:hint="eastAsia"/>
        </w:rPr>
        <w:t>。</w:t>
      </w:r>
    </w:p>
    <w:p w14:paraId="1B3AE1F1" w14:textId="77777777" w:rsidR="009305F9" w:rsidRPr="00B47A20" w:rsidRDefault="009305F9" w:rsidP="00A85E85">
      <w:pPr>
        <w:pStyle w:val="1e"/>
      </w:pPr>
      <w:r w:rsidRPr="00B47A20">
        <w:rPr>
          <w:rFonts w:hint="eastAsia"/>
        </w:rPr>
        <w:t>在服务列表，选择数据库中的数据库管理服务</w:t>
      </w:r>
      <w:r w:rsidRPr="00C72E42">
        <w:t>DAS</w:t>
      </w:r>
      <w:r w:rsidRPr="00B47A20">
        <w:rPr>
          <w:rFonts w:hint="eastAsia"/>
        </w:rPr>
        <w:t>。</w:t>
      </w:r>
    </w:p>
    <w:p w14:paraId="3CFAA7A7" w14:textId="580D175E" w:rsidR="009305F9" w:rsidRPr="00B47A20" w:rsidRDefault="008F7536" w:rsidP="00A85E85">
      <w:pPr>
        <w:pStyle w:val="1e"/>
        <w:rPr>
          <w:lang w:eastAsia="en-US"/>
        </w:rPr>
      </w:pPr>
      <w:r>
        <w:rPr>
          <w:noProof/>
        </w:rPr>
        <mc:AlternateContent>
          <mc:Choice Requires="wps">
            <w:drawing>
              <wp:anchor distT="0" distB="0" distL="114300" distR="114300" simplePos="0" relativeHeight="251915264" behindDoc="0" locked="0" layoutInCell="1" allowOverlap="1" wp14:anchorId="796DB701" wp14:editId="7CD6B92C">
                <wp:simplePos x="0" y="0"/>
                <wp:positionH relativeFrom="column">
                  <wp:posOffset>5372100</wp:posOffset>
                </wp:positionH>
                <wp:positionV relativeFrom="paragraph">
                  <wp:posOffset>1975241</wp:posOffset>
                </wp:positionV>
                <wp:extent cx="370903" cy="45719"/>
                <wp:effectExtent l="38100" t="76200" r="0" b="88265"/>
                <wp:wrapNone/>
                <wp:docPr id="3" name="直接箭头连接符 3"/>
                <wp:cNvGraphicFramePr/>
                <a:graphic xmlns:a="http://schemas.openxmlformats.org/drawingml/2006/main">
                  <a:graphicData uri="http://schemas.microsoft.com/office/word/2010/wordprocessingShape">
                    <wps:wsp>
                      <wps:cNvCnPr/>
                      <wps:spPr>
                        <a:xfrm flipH="1">
                          <a:off x="0" y="0"/>
                          <a:ext cx="370903" cy="45719"/>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2A5868" id="_x0000_t32" coordsize="21600,21600" o:spt="32" o:oned="t" path="m,l21600,21600e" filled="f">
                <v:path arrowok="t" fillok="f" o:connecttype="none"/>
                <o:lock v:ext="edit" shapetype="t"/>
              </v:shapetype>
              <v:shape id="直接箭头连接符 3" o:spid="_x0000_s1026" type="#_x0000_t32" style="position:absolute;left:0;text-align:left;margin-left:423pt;margin-top:155.55pt;width:29.2pt;height:3.6pt;flip:x;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" strokecolor="#c7000b" strokeweight="2.25pt">
                <v:stroke endarrow="block"/>
              </v:shape>
            </w:pict>
          </mc:Fallback>
        </mc:AlternateContent>
      </w:r>
      <w:r>
        <w:rPr>
          <w:noProof/>
        </w:rPr>
        <mc:AlternateContent>
          <mc:Choice Requires="wps">
            <w:drawing>
              <wp:anchor distT="0" distB="0" distL="114300" distR="114300" simplePos="0" relativeHeight="251906048" behindDoc="0" locked="0" layoutInCell="1" allowOverlap="1" wp14:anchorId="402F47A1" wp14:editId="1CA92533">
                <wp:simplePos x="0" y="0"/>
                <wp:positionH relativeFrom="column">
                  <wp:posOffset>4654941</wp:posOffset>
                </wp:positionH>
                <wp:positionV relativeFrom="paragraph">
                  <wp:posOffset>608770</wp:posOffset>
                </wp:positionV>
                <wp:extent cx="1101969" cy="1494692"/>
                <wp:effectExtent l="19050" t="19050" r="22225" b="10795"/>
                <wp:wrapNone/>
                <wp:docPr id="9" name="矩形 9"/>
                <wp:cNvGraphicFramePr/>
                <a:graphic xmlns:a="http://schemas.openxmlformats.org/drawingml/2006/main">
                  <a:graphicData uri="http://schemas.microsoft.com/office/word/2010/wordprocessingShape">
                    <wps:wsp>
                      <wps:cNvSpPr/>
                      <wps:spPr>
                        <a:xfrm>
                          <a:off x="0" y="0"/>
                          <a:ext cx="1101969" cy="149469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208BD" id="矩形 9" o:spid="_x0000_s1026" style="position:absolute;left:0;text-align:left;margin-left:366.55pt;margin-top:47.95pt;width:86.75pt;height:117.7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" filled="f" strokecolor="#c7000b" strokeweight="2.25pt"/>
            </w:pict>
          </mc:Fallback>
        </mc:AlternateContent>
      </w:r>
      <w:r w:rsidR="00360002">
        <w:rPr>
          <w:noProof/>
        </w:rPr>
        <w:drawing>
          <wp:inline distT="0" distB="0" distL="0" distR="0" wp14:anchorId="1594B9CB" wp14:editId="4939C037">
            <wp:extent cx="5298831" cy="3554912"/>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5639" cy="3572897"/>
                    </a:xfrm>
                    <a:prstGeom prst="rect">
                      <a:avLst/>
                    </a:prstGeom>
                  </pic:spPr>
                </pic:pic>
              </a:graphicData>
            </a:graphic>
          </wp:inline>
        </w:drawing>
      </w:r>
    </w:p>
    <w:p w14:paraId="76FE87FB" w14:textId="77777777" w:rsidR="009305F9" w:rsidRDefault="009305F9" w:rsidP="00A85E85">
      <w:pPr>
        <w:pStyle w:val="30"/>
      </w:pPr>
      <w:r>
        <w:rPr>
          <w:rFonts w:hint="eastAsia"/>
        </w:rPr>
        <w:t>设置</w:t>
      </w:r>
      <w:r w:rsidRPr="009305F9">
        <w:t>DAS</w:t>
      </w:r>
      <w:r w:rsidRPr="009305F9">
        <w:rPr>
          <w:rFonts w:hint="eastAsia"/>
        </w:rPr>
        <w:t>连接</w:t>
      </w:r>
      <w:r w:rsidRPr="00B47A20">
        <w:rPr>
          <w:rFonts w:hint="eastAsia"/>
        </w:rPr>
        <w:t>服务</w:t>
      </w:r>
      <w:r>
        <w:rPr>
          <w:rFonts w:hint="eastAsia"/>
        </w:rPr>
        <w:t>。</w:t>
      </w:r>
    </w:p>
    <w:p w14:paraId="1DB3B1FB" w14:textId="09465242" w:rsidR="009305F9" w:rsidRDefault="009305F9" w:rsidP="00A85E85">
      <w:pPr>
        <w:pStyle w:val="1e"/>
        <w:rPr>
          <w:lang w:eastAsia="en-US"/>
        </w:rPr>
      </w:pPr>
      <w:r>
        <w:rPr>
          <w:noProof/>
        </w:rPr>
        <mc:AlternateContent>
          <mc:Choice Requires="wps">
            <w:drawing>
              <wp:anchor distT="0" distB="0" distL="114300" distR="114300" simplePos="0" relativeHeight="251916288" behindDoc="0" locked="0" layoutInCell="1" allowOverlap="1" wp14:anchorId="3C19D6CB" wp14:editId="44BAB30C">
                <wp:simplePos x="0" y="0"/>
                <wp:positionH relativeFrom="column">
                  <wp:posOffset>1987208</wp:posOffset>
                </wp:positionH>
                <wp:positionV relativeFrom="paragraph">
                  <wp:posOffset>969499</wp:posOffset>
                </wp:positionV>
                <wp:extent cx="401044" cy="146298"/>
                <wp:effectExtent l="19050" t="19050" r="18415" b="25400"/>
                <wp:wrapNone/>
                <wp:docPr id="16" name="矩形 16"/>
                <wp:cNvGraphicFramePr/>
                <a:graphic xmlns:a="http://schemas.openxmlformats.org/drawingml/2006/main">
                  <a:graphicData uri="http://schemas.microsoft.com/office/word/2010/wordprocessingShape">
                    <wps:wsp>
                      <wps:cNvSpPr/>
                      <wps:spPr>
                        <a:xfrm>
                          <a:off x="0" y="0"/>
                          <a:ext cx="401044" cy="14629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BB6D3" id="矩形 16" o:spid="_x0000_s1026" style="position:absolute;left:0;text-align:left;margin-left:156.45pt;margin-top:76.35pt;width:31.6pt;height:11.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" filled="f" strokecolor="#c7000b" strokeweight="2.25pt"/>
            </w:pict>
          </mc:Fallback>
        </mc:AlternateContent>
      </w:r>
      <w:r w:rsidR="008F7536">
        <w:rPr>
          <w:noProof/>
        </w:rPr>
        <w:drawing>
          <wp:inline distT="0" distB="0" distL="0" distR="0" wp14:anchorId="1FD7B66F" wp14:editId="5F1536A8">
            <wp:extent cx="5316416" cy="1224022"/>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055" cy="1239595"/>
                    </a:xfrm>
                    <a:prstGeom prst="rect">
                      <a:avLst/>
                    </a:prstGeom>
                  </pic:spPr>
                </pic:pic>
              </a:graphicData>
            </a:graphic>
          </wp:inline>
        </w:drawing>
      </w:r>
    </w:p>
    <w:p w14:paraId="11BF9F29" w14:textId="69CE7109" w:rsidR="009305F9" w:rsidRDefault="009305F9" w:rsidP="00A85E85">
      <w:pPr>
        <w:pStyle w:val="1e"/>
      </w:pPr>
      <w:r>
        <w:rPr>
          <w:rFonts w:hint="eastAsia"/>
        </w:rPr>
        <w:t>选择</w:t>
      </w:r>
      <w:r w:rsidR="008F7536">
        <w:rPr>
          <w:rFonts w:hint="eastAsia"/>
        </w:rPr>
        <w:t>“进入开发工具”</w:t>
      </w:r>
      <w:r>
        <w:rPr>
          <w:rFonts w:hint="eastAsia"/>
        </w:rPr>
        <w:t>。</w:t>
      </w:r>
    </w:p>
    <w:p w14:paraId="281F1585" w14:textId="3FD92CFF" w:rsidR="005A24F3" w:rsidRDefault="005A24F3" w:rsidP="00A85E85">
      <w:pPr>
        <w:pStyle w:val="1e"/>
      </w:pPr>
      <w:r>
        <w:rPr>
          <w:noProof/>
        </w:rPr>
        <w:lastRenderedPageBreak/>
        <mc:AlternateContent>
          <mc:Choice Requires="wps">
            <w:drawing>
              <wp:anchor distT="0" distB="0" distL="114300" distR="114300" simplePos="0" relativeHeight="251925504" behindDoc="0" locked="0" layoutInCell="1" allowOverlap="1" wp14:anchorId="099FFDCB" wp14:editId="70C029EA">
                <wp:simplePos x="0" y="0"/>
                <wp:positionH relativeFrom="column">
                  <wp:posOffset>5000772</wp:posOffset>
                </wp:positionH>
                <wp:positionV relativeFrom="paragraph">
                  <wp:posOffset>1035880</wp:posOffset>
                </wp:positionV>
                <wp:extent cx="149420" cy="119576"/>
                <wp:effectExtent l="19050" t="19050" r="22225" b="13970"/>
                <wp:wrapNone/>
                <wp:docPr id="250" name="矩形 250"/>
                <wp:cNvGraphicFramePr/>
                <a:graphic xmlns:a="http://schemas.openxmlformats.org/drawingml/2006/main">
                  <a:graphicData uri="http://schemas.microsoft.com/office/word/2010/wordprocessingShape">
                    <wps:wsp>
                      <wps:cNvSpPr/>
                      <wps:spPr>
                        <a:xfrm>
                          <a:off x="0" y="0"/>
                          <a:ext cx="149420" cy="11957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DF569" id="矩形 250" o:spid="_x0000_s1026" style="position:absolute;left:0;text-align:left;margin-left:393.75pt;margin-top:81.55pt;width:11.75pt;height:9.4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" filled="f" strokecolor="#c7000b" strokeweight="2.25pt"/>
            </w:pict>
          </mc:Fallback>
        </mc:AlternateContent>
      </w:r>
      <w:r>
        <w:rPr>
          <w:noProof/>
        </w:rPr>
        <mc:AlternateContent>
          <mc:Choice Requires="wps">
            <w:drawing>
              <wp:anchor distT="0" distB="0" distL="114300" distR="114300" simplePos="0" relativeHeight="251923456" behindDoc="0" locked="0" layoutInCell="1" allowOverlap="1" wp14:anchorId="0160E751" wp14:editId="14B2D3D7">
                <wp:simplePos x="0" y="0"/>
                <wp:positionH relativeFrom="column">
                  <wp:posOffset>1504119</wp:posOffset>
                </wp:positionH>
                <wp:positionV relativeFrom="paragraph">
                  <wp:posOffset>736894</wp:posOffset>
                </wp:positionV>
                <wp:extent cx="644813" cy="161192"/>
                <wp:effectExtent l="19050" t="19050" r="22225" b="10795"/>
                <wp:wrapNone/>
                <wp:docPr id="247" name="矩形 247"/>
                <wp:cNvGraphicFramePr/>
                <a:graphic xmlns:a="http://schemas.openxmlformats.org/drawingml/2006/main">
                  <a:graphicData uri="http://schemas.microsoft.com/office/word/2010/wordprocessingShape">
                    <wps:wsp>
                      <wps:cNvSpPr/>
                      <wps:spPr>
                        <a:xfrm>
                          <a:off x="0" y="0"/>
                          <a:ext cx="644813" cy="16119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3133C" id="矩形 247" o:spid="_x0000_s1026" style="position:absolute;left:0;text-align:left;margin-left:118.45pt;margin-top:58pt;width:50.75pt;height:12.7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" filled="f" strokecolor="#c7000b" strokeweight="2.25pt"/>
            </w:pict>
          </mc:Fallback>
        </mc:AlternateContent>
      </w:r>
      <w:r>
        <w:rPr>
          <w:noProof/>
        </w:rPr>
        <w:drawing>
          <wp:inline distT="0" distB="0" distL="0" distR="0" wp14:anchorId="0EBE385A" wp14:editId="32849CA1">
            <wp:extent cx="5354516" cy="118446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7195" cy="1189477"/>
                    </a:xfrm>
                    <a:prstGeom prst="rect">
                      <a:avLst/>
                    </a:prstGeom>
                  </pic:spPr>
                </pic:pic>
              </a:graphicData>
            </a:graphic>
          </wp:inline>
        </w:drawing>
      </w:r>
    </w:p>
    <w:p w14:paraId="7F49AB7A" w14:textId="13F4ED0B" w:rsidR="009305F9" w:rsidRDefault="00EF0459" w:rsidP="00A85E85">
      <w:pPr>
        <w:pStyle w:val="1e"/>
      </w:pPr>
      <w:r>
        <w:rPr>
          <w:rFonts w:hint="eastAsia"/>
        </w:rPr>
        <w:t>DAS</w:t>
      </w:r>
      <w:r>
        <w:rPr>
          <w:rFonts w:hint="eastAsia"/>
        </w:rPr>
        <w:t>会自动为创建好的数据库实例建立一个连接，可以直接使用该连接登录。如果没有找到所需的连接，单击“新增数据库实例</w:t>
      </w:r>
      <w:r w:rsidRPr="00B47A20">
        <w:rPr>
          <w:rFonts w:hint="eastAsia"/>
        </w:rPr>
        <w:t>登录</w:t>
      </w:r>
      <w:r>
        <w:rPr>
          <w:rFonts w:hint="eastAsia"/>
        </w:rPr>
        <w:t>”。</w:t>
      </w:r>
    </w:p>
    <w:p w14:paraId="02589C09" w14:textId="53DEA453" w:rsidR="009305F9" w:rsidRDefault="004219C8" w:rsidP="00A85E85">
      <w:pPr>
        <w:pStyle w:val="1e"/>
      </w:pPr>
      <w:r>
        <w:rPr>
          <w:noProof/>
        </w:rPr>
        <mc:AlternateContent>
          <mc:Choice Requires="wps">
            <w:drawing>
              <wp:anchor distT="0" distB="0" distL="114300" distR="114300" simplePos="0" relativeHeight="251911168" behindDoc="0" locked="0" layoutInCell="1" allowOverlap="1" wp14:anchorId="4B69AF83" wp14:editId="11D1B6B4">
                <wp:simplePos x="0" y="0"/>
                <wp:positionH relativeFrom="column">
                  <wp:posOffset>1703656</wp:posOffset>
                </wp:positionH>
                <wp:positionV relativeFrom="paragraph">
                  <wp:posOffset>1493813</wp:posOffset>
                </wp:positionV>
                <wp:extent cx="3851031" cy="181708"/>
                <wp:effectExtent l="19050" t="19050" r="16510" b="27940"/>
                <wp:wrapNone/>
                <wp:docPr id="32" name="矩形 32"/>
                <wp:cNvGraphicFramePr/>
                <a:graphic xmlns:a="http://schemas.openxmlformats.org/drawingml/2006/main">
                  <a:graphicData uri="http://schemas.microsoft.com/office/word/2010/wordprocessingShape">
                    <wps:wsp>
                      <wps:cNvSpPr/>
                      <wps:spPr>
                        <a:xfrm>
                          <a:off x="0" y="0"/>
                          <a:ext cx="3851031" cy="18170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380C3" id="矩形 32" o:spid="_x0000_s1026" style="position:absolute;left:0;text-align:left;margin-left:134.15pt;margin-top:117.6pt;width:303.25pt;height:14.3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" filled="f" strokecolor="#c7000b" strokeweight="2.25pt"/>
            </w:pict>
          </mc:Fallback>
        </mc:AlternateContent>
      </w:r>
      <w:r w:rsidR="00455E71">
        <w:rPr>
          <w:noProof/>
        </w:rPr>
        <mc:AlternateContent>
          <mc:Choice Requires="wps">
            <w:drawing>
              <wp:anchor distT="0" distB="0" distL="114300" distR="114300" simplePos="0" relativeHeight="251910144" behindDoc="0" locked="0" layoutInCell="1" allowOverlap="1" wp14:anchorId="0123D041" wp14:editId="0CD99280">
                <wp:simplePos x="0" y="0"/>
                <wp:positionH relativeFrom="column">
                  <wp:posOffset>1668487</wp:posOffset>
                </wp:positionH>
                <wp:positionV relativeFrom="paragraph">
                  <wp:posOffset>555966</wp:posOffset>
                </wp:positionV>
                <wp:extent cx="1143000" cy="208085"/>
                <wp:effectExtent l="19050" t="19050" r="19050" b="20955"/>
                <wp:wrapNone/>
                <wp:docPr id="18" name="矩形 18"/>
                <wp:cNvGraphicFramePr/>
                <a:graphic xmlns:a="http://schemas.openxmlformats.org/drawingml/2006/main">
                  <a:graphicData uri="http://schemas.microsoft.com/office/word/2010/wordprocessingShape">
                    <wps:wsp>
                      <wps:cNvSpPr/>
                      <wps:spPr>
                        <a:xfrm>
                          <a:off x="0" y="0"/>
                          <a:ext cx="1143000" cy="2080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BE3A6" id="矩形 18" o:spid="_x0000_s1026" style="position:absolute;left:0;text-align:left;margin-left:131.4pt;margin-top:43.8pt;width:90pt;height:16.4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" filled="f" strokecolor="#c7000b" strokeweight="2.25pt"/>
            </w:pict>
          </mc:Fallback>
        </mc:AlternateContent>
      </w:r>
      <w:r>
        <w:rPr>
          <w:noProof/>
        </w:rPr>
        <w:drawing>
          <wp:inline distT="0" distB="0" distL="0" distR="0" wp14:anchorId="4C27979D" wp14:editId="7C3641E4">
            <wp:extent cx="5533293" cy="1673537"/>
            <wp:effectExtent l="0" t="0" r="0" b="317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3495" cy="1679647"/>
                    </a:xfrm>
                    <a:prstGeom prst="rect">
                      <a:avLst/>
                    </a:prstGeom>
                  </pic:spPr>
                </pic:pic>
              </a:graphicData>
            </a:graphic>
          </wp:inline>
        </w:drawing>
      </w:r>
    </w:p>
    <w:p w14:paraId="1C66B7EC" w14:textId="77777777" w:rsidR="009305F9" w:rsidRDefault="009305F9" w:rsidP="00A85E85">
      <w:pPr>
        <w:pStyle w:val="1e"/>
      </w:pPr>
      <w:r>
        <w:rPr>
          <w:rFonts w:hint="eastAsia"/>
        </w:rPr>
        <w:t>在此设置页面，“数据库引擎”选择</w:t>
      </w:r>
      <w:r>
        <w:rPr>
          <w:rFonts w:hint="eastAsia"/>
        </w:rPr>
        <w:t>G</w:t>
      </w:r>
      <w:r>
        <w:t>aussDB(for openGauss)</w:t>
      </w:r>
      <w:r w:rsidRPr="004C3EF5">
        <w:rPr>
          <w:rFonts w:hint="eastAsia"/>
        </w:rPr>
        <w:t xml:space="preserve"> </w:t>
      </w:r>
      <w:r>
        <w:rPr>
          <w:rFonts w:hint="eastAsia"/>
        </w:rPr>
        <w:t>，然后在“数据库来源”中就会出现前面安装好了的</w:t>
      </w:r>
      <w:r>
        <w:rPr>
          <w:rFonts w:hint="eastAsia"/>
        </w:rPr>
        <w:t>G</w:t>
      </w:r>
      <w:r>
        <w:t>aussDB(for openGauss)</w:t>
      </w:r>
      <w:r>
        <w:rPr>
          <w:rFonts w:hint="eastAsia"/>
        </w:rPr>
        <w:t>数据库实例，接着选中想要连接的实例。</w:t>
      </w:r>
    </w:p>
    <w:p w14:paraId="2BAAAA7C" w14:textId="1F165801" w:rsidR="009305F9" w:rsidRDefault="006D4E6D" w:rsidP="00A85E85">
      <w:pPr>
        <w:pStyle w:val="1e"/>
      </w:pPr>
      <w:r>
        <w:rPr>
          <w:noProof/>
        </w:rPr>
        <mc:AlternateContent>
          <mc:Choice Requires="wps">
            <w:drawing>
              <wp:anchor distT="0" distB="0" distL="114300" distR="114300" simplePos="0" relativeHeight="251921408" behindDoc="0" locked="0" layoutInCell="1" allowOverlap="1" wp14:anchorId="373AE087" wp14:editId="7DFEEE44">
                <wp:simplePos x="0" y="0"/>
                <wp:positionH relativeFrom="column">
                  <wp:posOffset>1864409</wp:posOffset>
                </wp:positionH>
                <wp:positionV relativeFrom="paragraph">
                  <wp:posOffset>1992141</wp:posOffset>
                </wp:positionV>
                <wp:extent cx="298938" cy="181708"/>
                <wp:effectExtent l="19050" t="19050" r="25400" b="27940"/>
                <wp:wrapNone/>
                <wp:docPr id="244" name="矩形 244"/>
                <wp:cNvGraphicFramePr/>
                <a:graphic xmlns:a="http://schemas.openxmlformats.org/drawingml/2006/main">
                  <a:graphicData uri="http://schemas.microsoft.com/office/word/2010/wordprocessingShape">
                    <wps:wsp>
                      <wps:cNvSpPr/>
                      <wps:spPr>
                        <a:xfrm>
                          <a:off x="0" y="0"/>
                          <a:ext cx="298938" cy="18170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643E1" id="矩形 244" o:spid="_x0000_s1026" style="position:absolute;left:0;text-align:left;margin-left:146.8pt;margin-top:156.85pt;width:23.55pt;height:14.3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" filled="f" strokecolor="#c7000b" strokeweight="2.25pt"/>
            </w:pict>
          </mc:Fallback>
        </mc:AlternateContent>
      </w:r>
      <w:r>
        <w:rPr>
          <w:noProof/>
        </w:rPr>
        <mc:AlternateContent>
          <mc:Choice Requires="wps">
            <w:drawing>
              <wp:anchor distT="0" distB="0" distL="114300" distR="114300" simplePos="0" relativeHeight="251913216" behindDoc="0" locked="0" layoutInCell="1" allowOverlap="1" wp14:anchorId="29CB68E6" wp14:editId="3A26EDC7">
                <wp:simplePos x="0" y="0"/>
                <wp:positionH relativeFrom="column">
                  <wp:posOffset>1850194</wp:posOffset>
                </wp:positionH>
                <wp:positionV relativeFrom="paragraph">
                  <wp:posOffset>1605524</wp:posOffset>
                </wp:positionV>
                <wp:extent cx="331177" cy="199293"/>
                <wp:effectExtent l="19050" t="19050" r="12065" b="10795"/>
                <wp:wrapNone/>
                <wp:docPr id="40" name="矩形 40"/>
                <wp:cNvGraphicFramePr/>
                <a:graphic xmlns:a="http://schemas.openxmlformats.org/drawingml/2006/main">
                  <a:graphicData uri="http://schemas.microsoft.com/office/word/2010/wordprocessingShape">
                    <wps:wsp>
                      <wps:cNvSpPr/>
                      <wps:spPr>
                        <a:xfrm>
                          <a:off x="0" y="0"/>
                          <a:ext cx="331177" cy="19929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2C697" id="矩形 40" o:spid="_x0000_s1026" style="position:absolute;left:0;text-align:left;margin-left:145.7pt;margin-top:126.4pt;width:26.1pt;height:15.7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" filled="f" strokecolor="#c7000b" strokeweight="2.25pt"/>
            </w:pict>
          </mc:Fallback>
        </mc:AlternateContent>
      </w:r>
      <w:r w:rsidR="0070594E">
        <w:rPr>
          <w:noProof/>
        </w:rPr>
        <mc:AlternateContent>
          <mc:Choice Requires="wps">
            <w:drawing>
              <wp:anchor distT="0" distB="0" distL="114300" distR="114300" simplePos="0" relativeHeight="251914240" behindDoc="0" locked="0" layoutInCell="1" allowOverlap="1" wp14:anchorId="10E6E1E2" wp14:editId="0D0AB3CF">
                <wp:simplePos x="0" y="0"/>
                <wp:positionH relativeFrom="column">
                  <wp:posOffset>4033618</wp:posOffset>
                </wp:positionH>
                <wp:positionV relativeFrom="paragraph">
                  <wp:posOffset>629577</wp:posOffset>
                </wp:positionV>
                <wp:extent cx="674077" cy="260839"/>
                <wp:effectExtent l="19050" t="19050" r="12065" b="25400"/>
                <wp:wrapNone/>
                <wp:docPr id="41" name="矩形 41"/>
                <wp:cNvGraphicFramePr/>
                <a:graphic xmlns:a="http://schemas.openxmlformats.org/drawingml/2006/main">
                  <a:graphicData uri="http://schemas.microsoft.com/office/word/2010/wordprocessingShape">
                    <wps:wsp>
                      <wps:cNvSpPr/>
                      <wps:spPr>
                        <a:xfrm>
                          <a:off x="0" y="0"/>
                          <a:ext cx="674077" cy="26083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C4678" id="矩形 41" o:spid="_x0000_s1026" style="position:absolute;left:0;text-align:left;margin-left:317.6pt;margin-top:49.55pt;width:53.1pt;height:20.5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" filled="f" strokecolor="#c7000b" strokeweight="2.25pt"/>
            </w:pict>
          </mc:Fallback>
        </mc:AlternateContent>
      </w:r>
      <w:r w:rsidR="0070594E">
        <w:rPr>
          <w:noProof/>
        </w:rPr>
        <mc:AlternateContent>
          <mc:Choice Requires="wps">
            <w:drawing>
              <wp:anchor distT="0" distB="0" distL="114300" distR="114300" simplePos="0" relativeHeight="251917312" behindDoc="0" locked="0" layoutInCell="1" allowOverlap="1" wp14:anchorId="6775B297" wp14:editId="717B68E5">
                <wp:simplePos x="0" y="0"/>
                <wp:positionH relativeFrom="column">
                  <wp:posOffset>1686072</wp:posOffset>
                </wp:positionH>
                <wp:positionV relativeFrom="paragraph">
                  <wp:posOffset>981269</wp:posOffset>
                </wp:positionV>
                <wp:extent cx="507462" cy="175847"/>
                <wp:effectExtent l="19050" t="57150" r="6985" b="34290"/>
                <wp:wrapNone/>
                <wp:docPr id="38" name="直接箭头连接符 38"/>
                <wp:cNvGraphicFramePr/>
                <a:graphic xmlns:a="http://schemas.openxmlformats.org/drawingml/2006/main">
                  <a:graphicData uri="http://schemas.microsoft.com/office/word/2010/wordprocessingShape">
                    <wps:wsp>
                      <wps:cNvCnPr/>
                      <wps:spPr>
                        <a:xfrm flipV="1">
                          <a:off x="0" y="0"/>
                          <a:ext cx="507462" cy="175847"/>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A0074" id="直接箭头连接符 38" o:spid="_x0000_s1026" type="#_x0000_t32" style="position:absolute;left:0;text-align:left;margin-left:132.75pt;margin-top:77.25pt;width:39.95pt;height:13.85pt;flip: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" strokecolor="#c00000" strokeweight="2.25pt">
                <v:stroke endarrow="block"/>
              </v:shape>
            </w:pict>
          </mc:Fallback>
        </mc:AlternateContent>
      </w:r>
      <w:r w:rsidR="0070594E">
        <w:rPr>
          <w:noProof/>
        </w:rPr>
        <mc:AlternateContent>
          <mc:Choice Requires="wps">
            <w:drawing>
              <wp:anchor distT="0" distB="0" distL="114300" distR="114300" simplePos="0" relativeHeight="251912192" behindDoc="0" locked="0" layoutInCell="1" allowOverlap="1" wp14:anchorId="7C9599D5" wp14:editId="76A5AE35">
                <wp:simplePos x="0" y="0"/>
                <wp:positionH relativeFrom="column">
                  <wp:posOffset>1835541</wp:posOffset>
                </wp:positionH>
                <wp:positionV relativeFrom="paragraph">
                  <wp:posOffset>345293</wp:posOffset>
                </wp:positionV>
                <wp:extent cx="2165301" cy="539262"/>
                <wp:effectExtent l="19050" t="19050" r="26035" b="13335"/>
                <wp:wrapNone/>
                <wp:docPr id="42" name="矩形 42"/>
                <wp:cNvGraphicFramePr/>
                <a:graphic xmlns:a="http://schemas.openxmlformats.org/drawingml/2006/main">
                  <a:graphicData uri="http://schemas.microsoft.com/office/word/2010/wordprocessingShape">
                    <wps:wsp>
                      <wps:cNvSpPr/>
                      <wps:spPr>
                        <a:xfrm>
                          <a:off x="0" y="0"/>
                          <a:ext cx="2165301" cy="53926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F7946" id="矩形 42" o:spid="_x0000_s1026" style="position:absolute;left:0;text-align:left;margin-left:144.55pt;margin-top:27.2pt;width:170.5pt;height:42.4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" filled="f" strokecolor="#c7000b" strokeweight="2.25pt"/>
            </w:pict>
          </mc:Fallback>
        </mc:AlternateContent>
      </w:r>
      <w:r w:rsidR="0070594E">
        <w:rPr>
          <w:noProof/>
        </w:rPr>
        <mc:AlternateContent>
          <mc:Choice Requires="wps">
            <w:drawing>
              <wp:anchor distT="0" distB="0" distL="114300" distR="114300" simplePos="0" relativeHeight="251918336" behindDoc="0" locked="0" layoutInCell="1" allowOverlap="1" wp14:anchorId="322F84CD" wp14:editId="2ED13119">
                <wp:simplePos x="0" y="0"/>
                <wp:positionH relativeFrom="column">
                  <wp:posOffset>3137779</wp:posOffset>
                </wp:positionH>
                <wp:positionV relativeFrom="paragraph">
                  <wp:posOffset>2264898</wp:posOffset>
                </wp:positionV>
                <wp:extent cx="489474" cy="290772"/>
                <wp:effectExtent l="19050" t="19050" r="63500" b="52705"/>
                <wp:wrapNone/>
                <wp:docPr id="37" name="直接箭头连接符 37"/>
                <wp:cNvGraphicFramePr/>
                <a:graphic xmlns:a="http://schemas.openxmlformats.org/drawingml/2006/main">
                  <a:graphicData uri="http://schemas.microsoft.com/office/word/2010/wordprocessingShape">
                    <wps:wsp>
                      <wps:cNvCnPr/>
                      <wps:spPr>
                        <a:xfrm>
                          <a:off x="0" y="0"/>
                          <a:ext cx="489474" cy="29077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B880D" id="直接箭头连接符 37" o:spid="_x0000_s1026" type="#_x0000_t32" style="position:absolute;left:0;text-align:left;margin-left:247.05pt;margin-top:178.35pt;width:38.55pt;height:22.9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" strokecolor="#c00000" strokeweight="2.25pt">
                <v:stroke endarrow="block"/>
              </v:shape>
            </w:pict>
          </mc:Fallback>
        </mc:AlternateContent>
      </w:r>
      <w:r w:rsidR="009305F9">
        <w:rPr>
          <w:noProof/>
        </w:rPr>
        <w:drawing>
          <wp:inline distT="0" distB="0" distL="0" distR="0" wp14:anchorId="0DAFBDAD" wp14:editId="118804EB">
            <wp:extent cx="4947138" cy="2824603"/>
            <wp:effectExtent l="19050" t="19050" r="25400" b="13970"/>
            <wp:docPr id="220" name="图片 220" descr="C:\Users\swx941157\AppData\Roaming\eSpace_Desktop\UserData\swx941157\imagefiles\53DAF74D-2F48-46D6-BB07-C5B12996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x941157\AppData\Roaming\eSpace_Desktop\UserData\swx941157\imagefiles\53DAF74D-2F48-46D6-BB07-C5B12996165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1550" cy="2838541"/>
                    </a:xfrm>
                    <a:prstGeom prst="rect">
                      <a:avLst/>
                    </a:prstGeom>
                    <a:noFill/>
                    <a:ln w="12700">
                      <a:solidFill>
                        <a:schemeClr val="bg1">
                          <a:lumMod val="85000"/>
                        </a:schemeClr>
                      </a:solidFill>
                    </a:ln>
                  </pic:spPr>
                </pic:pic>
              </a:graphicData>
            </a:graphic>
          </wp:inline>
        </w:drawing>
      </w:r>
    </w:p>
    <w:p w14:paraId="4D5B280B" w14:textId="3E6E73AA" w:rsidR="009305F9" w:rsidRDefault="009305F9" w:rsidP="00A85E85">
      <w:pPr>
        <w:pStyle w:val="1e"/>
      </w:pPr>
      <w:r>
        <w:rPr>
          <w:rFonts w:hint="eastAsia"/>
        </w:rPr>
        <w:t>设置登录用户名及密码，然后先测试下连接，测试成功后会提示“连接成功”，勾选“记住密码”、打开“定时采集”</w:t>
      </w:r>
      <w:r w:rsidR="006D4E6D">
        <w:rPr>
          <w:rFonts w:hint="eastAsia"/>
        </w:rPr>
        <w:t>和“</w:t>
      </w:r>
      <w:r w:rsidR="006D4E6D">
        <w:rPr>
          <w:rFonts w:hint="eastAsia"/>
        </w:rPr>
        <w:t>S</w:t>
      </w:r>
      <w:r w:rsidR="006D4E6D">
        <w:t>QL</w:t>
      </w:r>
      <w:r w:rsidR="006D4E6D">
        <w:rPr>
          <w:rFonts w:hint="eastAsia"/>
        </w:rPr>
        <w:t>执行记录”</w:t>
      </w:r>
      <w:r>
        <w:rPr>
          <w:rFonts w:hint="eastAsia"/>
        </w:rPr>
        <w:t>，设置完成后</w:t>
      </w:r>
      <w:r w:rsidR="00A50F06">
        <w:rPr>
          <w:rFonts w:hint="eastAsia"/>
        </w:rPr>
        <w:t>单击</w:t>
      </w:r>
      <w:r>
        <w:rPr>
          <w:rFonts w:hint="eastAsia"/>
        </w:rPr>
        <w:t>“立即新增”。</w:t>
      </w:r>
    </w:p>
    <w:p w14:paraId="00925D74" w14:textId="2793CF68" w:rsidR="00BA0A8E" w:rsidRDefault="00BA0A8E" w:rsidP="00A85E85">
      <w:pPr>
        <w:pStyle w:val="1e"/>
      </w:pPr>
    </w:p>
    <w:p w14:paraId="3093258B" w14:textId="08ED0DBC" w:rsidR="009305F9" w:rsidRPr="00336CBE" w:rsidRDefault="009305F9" w:rsidP="009305F9">
      <w:pPr>
        <w:topLinePunct w:val="0"/>
        <w:adjustRightInd/>
        <w:snapToGrid/>
        <w:spacing w:before="0" w:after="0" w:line="240" w:lineRule="auto"/>
        <w:ind w:left="0"/>
      </w:pPr>
      <w:r>
        <w:br w:type="page"/>
      </w:r>
    </w:p>
    <w:p w14:paraId="3ADDDE69" w14:textId="6C889727" w:rsidR="005A24F3" w:rsidRDefault="004237DC" w:rsidP="000916FB">
      <w:pPr>
        <w:pStyle w:val="4"/>
        <w:numPr>
          <w:ilvl w:val="3"/>
          <w:numId w:val="4"/>
        </w:numPr>
        <w:rPr>
          <w:rFonts w:hint="default"/>
        </w:rPr>
      </w:pPr>
      <w:r w:rsidRPr="00336CBE">
        <w:rPr>
          <w:rFonts w:cs="Huawei Sans" w:hint="default"/>
        </w:rPr>
        <w:lastRenderedPageBreak/>
        <w:t>创建数据库</w:t>
      </w:r>
    </w:p>
    <w:p w14:paraId="028E4160" w14:textId="3858918E" w:rsidR="004237DC" w:rsidRPr="00336CBE" w:rsidRDefault="005F716F" w:rsidP="00A85E85">
      <w:pPr>
        <w:pStyle w:val="30"/>
      </w:pPr>
      <w:r>
        <w:rPr>
          <w:rFonts w:hint="eastAsia"/>
        </w:rPr>
        <w:t>登录数据库实例</w:t>
      </w:r>
      <w:r w:rsidR="004237DC" w:rsidRPr="00336CBE">
        <w:t>后，</w:t>
      </w:r>
      <w:r w:rsidR="00A50F06">
        <w:t>单击</w:t>
      </w:r>
      <w:r w:rsidR="004237DC" w:rsidRPr="00336CBE">
        <w:t>“</w:t>
      </w:r>
      <w:r w:rsidR="004237DC" w:rsidRPr="00336CBE">
        <w:t>新建数据库</w:t>
      </w:r>
      <w:r w:rsidR="004237DC" w:rsidRPr="00336CBE">
        <w:t>”</w:t>
      </w:r>
      <w:r w:rsidR="004237DC" w:rsidRPr="00336CBE">
        <w:t>按钮。</w:t>
      </w:r>
    </w:p>
    <w:p w14:paraId="266EB646" w14:textId="38D4BDF1" w:rsidR="004237DC" w:rsidRPr="00336CBE" w:rsidRDefault="00C0731A" w:rsidP="00A85E85">
      <w:pPr>
        <w:pStyle w:val="1e"/>
      </w:pPr>
      <w:r>
        <w:rPr>
          <w:noProof/>
        </w:rPr>
        <mc:AlternateContent>
          <mc:Choice Requires="wps">
            <w:drawing>
              <wp:anchor distT="0" distB="0" distL="114300" distR="114300" simplePos="0" relativeHeight="251665408" behindDoc="0" locked="0" layoutInCell="1" allowOverlap="1" wp14:anchorId="1A6ACCF3" wp14:editId="530D867A">
                <wp:simplePos x="0" y="0"/>
                <wp:positionH relativeFrom="column">
                  <wp:posOffset>786325</wp:posOffset>
                </wp:positionH>
                <wp:positionV relativeFrom="paragraph">
                  <wp:posOffset>597584</wp:posOffset>
                </wp:positionV>
                <wp:extent cx="460131" cy="155331"/>
                <wp:effectExtent l="19050" t="19050" r="16510" b="16510"/>
                <wp:wrapNone/>
                <wp:docPr id="33" name="矩形 33"/>
                <wp:cNvGraphicFramePr/>
                <a:graphic xmlns:a="http://schemas.openxmlformats.org/drawingml/2006/main">
                  <a:graphicData uri="http://schemas.microsoft.com/office/word/2010/wordprocessingShape">
                    <wps:wsp>
                      <wps:cNvSpPr/>
                      <wps:spPr>
                        <a:xfrm>
                          <a:off x="0" y="0"/>
                          <a:ext cx="460131" cy="15533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BC452" id="矩形 33" o:spid="_x0000_s1026" style="position:absolute;left:0;text-align:left;margin-left:61.9pt;margin-top:47.05pt;width:36.25pt;height:1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" filled="f" strokecolor="#c7000b" strokeweight="2.25pt"/>
            </w:pict>
          </mc:Fallback>
        </mc:AlternateContent>
      </w:r>
      <w:r w:rsidR="0092140B" w:rsidRPr="0092140B">
        <w:rPr>
          <w:noProof/>
        </w:rPr>
        <w:t xml:space="preserve"> </w:t>
      </w:r>
      <w:r w:rsidR="005F716F">
        <w:rPr>
          <w:noProof/>
        </w:rPr>
        <w:drawing>
          <wp:inline distT="0" distB="0" distL="0" distR="0" wp14:anchorId="1925CD9D" wp14:editId="5A4DACEA">
            <wp:extent cx="4234720" cy="2527300"/>
            <wp:effectExtent l="0" t="0" r="0" b="635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5008" cy="2533440"/>
                    </a:xfrm>
                    <a:prstGeom prst="rect">
                      <a:avLst/>
                    </a:prstGeom>
                  </pic:spPr>
                </pic:pic>
              </a:graphicData>
            </a:graphic>
          </wp:inline>
        </w:drawing>
      </w:r>
    </w:p>
    <w:p w14:paraId="21B5BC91" w14:textId="71211982" w:rsidR="004237DC" w:rsidRPr="00336CBE" w:rsidRDefault="004237DC" w:rsidP="00A85E85">
      <w:pPr>
        <w:pStyle w:val="1e"/>
        <w:rPr>
          <w:rFonts w:cs="Huawei Sans"/>
        </w:rPr>
      </w:pPr>
      <w:r w:rsidRPr="00336CBE">
        <w:t>输入新建数据库的数据库名</w:t>
      </w:r>
      <w:r w:rsidRPr="00336CBE">
        <w:t>finance</w:t>
      </w:r>
      <w:r w:rsidRPr="00336CBE">
        <w:t>，选择对应的数据库字符集（默认使用</w:t>
      </w:r>
      <w:r w:rsidRPr="00336CBE">
        <w:t>utf8</w:t>
      </w:r>
      <w:r w:rsidRPr="00336CBE">
        <w:t>）后，</w:t>
      </w:r>
      <w:r w:rsidR="00A50F06">
        <w:t>单击</w:t>
      </w:r>
      <w:r w:rsidRPr="00336CBE">
        <w:t>“</w:t>
      </w:r>
      <w:r w:rsidRPr="00336CBE">
        <w:t>确定</w:t>
      </w:r>
      <w:r w:rsidRPr="00336CBE">
        <w:t>”</w:t>
      </w:r>
      <w:r w:rsidRPr="00336CBE">
        <w:t>按钮。</w:t>
      </w:r>
    </w:p>
    <w:p w14:paraId="7CFA5E17" w14:textId="57015F93" w:rsidR="004237DC" w:rsidRPr="00336CBE" w:rsidRDefault="004237DC" w:rsidP="00A85E85">
      <w:pPr>
        <w:pStyle w:val="30"/>
      </w:pPr>
      <w:r w:rsidRPr="00336CBE">
        <w:t>在右侧会提示</w:t>
      </w:r>
      <w:r w:rsidRPr="00336CBE">
        <w:t>“</w:t>
      </w:r>
      <w:r w:rsidRPr="00336CBE">
        <w:t>创建数据库</w:t>
      </w:r>
      <w:r w:rsidRPr="00336CBE">
        <w:t>finance</w:t>
      </w:r>
      <w:r w:rsidRPr="00336CBE">
        <w:t>成功</w:t>
      </w:r>
      <w:r w:rsidRPr="00336CBE">
        <w:t>”</w:t>
      </w:r>
      <w:r w:rsidRPr="00336CBE">
        <w:t>，并在下方的数据库列表中，显示出</w:t>
      </w:r>
      <w:r w:rsidRPr="00336CBE">
        <w:t>finance</w:t>
      </w:r>
      <w:r w:rsidRPr="00336CBE">
        <w:t>数据库，以上执行完成，表示数据库创建成功。</w:t>
      </w:r>
    </w:p>
    <w:p w14:paraId="2BF8A359" w14:textId="1DDC7F1F" w:rsidR="004237DC" w:rsidRPr="00336CBE" w:rsidRDefault="00F8746D" w:rsidP="00A85E85">
      <w:pPr>
        <w:pStyle w:val="1e"/>
        <w:rPr>
          <w:rFonts w:cs="Huawei Sans"/>
        </w:rPr>
      </w:pPr>
      <w:r>
        <w:rPr>
          <w:noProof/>
        </w:rPr>
        <w:drawing>
          <wp:inline distT="0" distB="0" distL="0" distR="0" wp14:anchorId="243587CB" wp14:editId="5592F577">
            <wp:extent cx="5096608" cy="914301"/>
            <wp:effectExtent l="0" t="0" r="0" b="6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8550" cy="918237"/>
                    </a:xfrm>
                    <a:prstGeom prst="rect">
                      <a:avLst/>
                    </a:prstGeom>
                  </pic:spPr>
                </pic:pic>
              </a:graphicData>
            </a:graphic>
          </wp:inline>
        </w:drawing>
      </w:r>
    </w:p>
    <w:p w14:paraId="7C9F6512" w14:textId="77777777" w:rsidR="004237DC" w:rsidRPr="00336CBE" w:rsidRDefault="004237DC" w:rsidP="00DA5283">
      <w:pPr>
        <w:pStyle w:val="4"/>
        <w:numPr>
          <w:ilvl w:val="3"/>
          <w:numId w:val="4"/>
        </w:numPr>
        <w:rPr>
          <w:rFonts w:cs="Huawei Sans" w:hint="default"/>
        </w:rPr>
      </w:pPr>
      <w:r w:rsidRPr="00336CBE">
        <w:rPr>
          <w:rFonts w:cs="Huawei Sans" w:hint="default"/>
        </w:rPr>
        <w:t>执行</w:t>
      </w:r>
      <w:r w:rsidRPr="00336CBE">
        <w:rPr>
          <w:rFonts w:cs="Huawei Sans" w:hint="default"/>
        </w:rPr>
        <w:t>SQL</w:t>
      </w:r>
    </w:p>
    <w:p w14:paraId="244875A2" w14:textId="3D600731" w:rsidR="004237DC" w:rsidRPr="00336CBE" w:rsidRDefault="00A50F06" w:rsidP="00A85E85">
      <w:pPr>
        <w:pStyle w:val="30"/>
      </w:pPr>
      <w:r>
        <w:t>单击</w:t>
      </w:r>
      <w:r w:rsidR="004237DC" w:rsidRPr="00336CBE">
        <w:t>“SQL</w:t>
      </w:r>
      <w:r w:rsidR="004237DC" w:rsidRPr="00336CBE">
        <w:t>查询</w:t>
      </w:r>
      <w:r w:rsidR="004237DC" w:rsidRPr="00336CBE">
        <w:t>”</w:t>
      </w:r>
      <w:r w:rsidR="004237DC" w:rsidRPr="00336CBE">
        <w:t>，进入</w:t>
      </w:r>
      <w:r w:rsidR="004237DC" w:rsidRPr="00336CBE">
        <w:t>SQL</w:t>
      </w:r>
      <w:r w:rsidR="004237DC" w:rsidRPr="00336CBE">
        <w:t>交互界面。</w:t>
      </w:r>
    </w:p>
    <w:p w14:paraId="0AD59987" w14:textId="65606665" w:rsidR="004237DC" w:rsidRDefault="006A0A2D" w:rsidP="00A85E85">
      <w:pPr>
        <w:pStyle w:val="1e"/>
      </w:pPr>
      <w:r>
        <w:rPr>
          <w:noProof/>
        </w:rPr>
        <mc:AlternateContent>
          <mc:Choice Requires="wps">
            <w:drawing>
              <wp:anchor distT="0" distB="0" distL="114300" distR="114300" simplePos="0" relativeHeight="251708416" behindDoc="0" locked="0" layoutInCell="1" allowOverlap="1" wp14:anchorId="45D98C6A" wp14:editId="5DAB6933">
                <wp:simplePos x="0" y="0"/>
                <wp:positionH relativeFrom="column">
                  <wp:posOffset>5565140</wp:posOffset>
                </wp:positionH>
                <wp:positionV relativeFrom="paragraph">
                  <wp:posOffset>462280</wp:posOffset>
                </wp:positionV>
                <wp:extent cx="257907" cy="194691"/>
                <wp:effectExtent l="19050" t="19050" r="27940" b="15240"/>
                <wp:wrapNone/>
                <wp:docPr id="56" name="矩形 56"/>
                <wp:cNvGraphicFramePr/>
                <a:graphic xmlns:a="http://schemas.openxmlformats.org/drawingml/2006/main">
                  <a:graphicData uri="http://schemas.microsoft.com/office/word/2010/wordprocessingShape">
                    <wps:wsp>
                      <wps:cNvSpPr/>
                      <wps:spPr>
                        <a:xfrm>
                          <a:off x="0" y="0"/>
                          <a:ext cx="257907" cy="19469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3E0FC" id="矩形 56" o:spid="_x0000_s1026" style="position:absolute;left:0;text-align:left;margin-left:438.2pt;margin-top:36.4pt;width:20.3pt;height:15.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" filled="f" strokecolor="#c7000b" strokeweight="2.25pt"/>
            </w:pict>
          </mc:Fallback>
        </mc:AlternateContent>
      </w:r>
      <w:r w:rsidR="00C50742">
        <w:rPr>
          <w:noProof/>
        </w:rPr>
        <w:drawing>
          <wp:inline distT="0" distB="0" distL="0" distR="0" wp14:anchorId="3E451279" wp14:editId="0E93F971">
            <wp:extent cx="5454000" cy="687600"/>
            <wp:effectExtent l="19050" t="19050" r="13970" b="177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4000" cy="687600"/>
                    </a:xfrm>
                    <a:prstGeom prst="rect">
                      <a:avLst/>
                    </a:prstGeom>
                    <a:ln w="12700">
                      <a:solidFill>
                        <a:schemeClr val="bg1">
                          <a:lumMod val="85000"/>
                        </a:schemeClr>
                      </a:solidFill>
                    </a:ln>
                  </pic:spPr>
                </pic:pic>
              </a:graphicData>
            </a:graphic>
          </wp:inline>
        </w:drawing>
      </w:r>
    </w:p>
    <w:p w14:paraId="4478FA97" w14:textId="246A749F" w:rsidR="00681EEF" w:rsidRDefault="003C73A8" w:rsidP="00A85E85">
      <w:pPr>
        <w:pStyle w:val="30"/>
      </w:pPr>
      <w:r>
        <w:rPr>
          <w:rFonts w:hint="eastAsia"/>
        </w:rPr>
        <w:t>在</w:t>
      </w:r>
      <w:r w:rsidR="00681EEF" w:rsidRPr="00336CBE">
        <w:t>finance</w:t>
      </w:r>
      <w:r w:rsidR="00681EEF" w:rsidRPr="00336CBE">
        <w:t>数据库</w:t>
      </w:r>
      <w:r w:rsidR="002373AD">
        <w:rPr>
          <w:rFonts w:hint="eastAsia"/>
        </w:rPr>
        <w:t>下创建</w:t>
      </w:r>
      <w:r w:rsidR="0033224B">
        <w:rPr>
          <w:rFonts w:hint="eastAsia"/>
        </w:rPr>
        <w:t>root</w:t>
      </w:r>
      <w:r w:rsidR="0033224B">
        <w:t>用户</w:t>
      </w:r>
      <w:r w:rsidR="0033224B">
        <w:rPr>
          <w:rFonts w:hint="eastAsia"/>
        </w:rPr>
        <w:t>同名</w:t>
      </w:r>
      <w:r w:rsidR="00681EEF">
        <w:rPr>
          <w:rFonts w:hint="eastAsia"/>
        </w:rPr>
        <w:t>的</w:t>
      </w:r>
      <w:r w:rsidR="00D93826">
        <w:t>Schema</w:t>
      </w:r>
      <w:r w:rsidR="00681EEF">
        <w:rPr>
          <w:rFonts w:hint="eastAsia"/>
        </w:rPr>
        <w:t>。</w:t>
      </w:r>
    </w:p>
    <w:p w14:paraId="3F6F8312" w14:textId="3FDBAB0B" w:rsidR="004237DC" w:rsidRPr="00336CBE" w:rsidRDefault="004237DC" w:rsidP="00A85E85">
      <w:pPr>
        <w:pStyle w:val="1e"/>
      </w:pPr>
      <w:r w:rsidRPr="00336CBE">
        <w:t>将</w:t>
      </w:r>
      <w:r w:rsidRPr="00336CBE">
        <w:t>SQL</w:t>
      </w:r>
      <w:r w:rsidRPr="00336CBE">
        <w:t>文本帖入文本框中，</w:t>
      </w:r>
      <w:r w:rsidR="00A50F06">
        <w:t>单击</w:t>
      </w:r>
      <w:r w:rsidRPr="00336CBE">
        <w:t>“</w:t>
      </w:r>
      <w:r w:rsidRPr="00336CBE">
        <w:t>执行</w:t>
      </w:r>
      <w:r w:rsidRPr="00336CBE">
        <w:t>SQL”</w:t>
      </w:r>
      <w:r w:rsidRPr="00336CBE">
        <w:t>按钮或者使用</w:t>
      </w:r>
      <w:r w:rsidRPr="00336CBE">
        <w:t>F8</w:t>
      </w:r>
      <w:r w:rsidRPr="00336CBE">
        <w:t>执行</w:t>
      </w:r>
      <w:r w:rsidRPr="00336CBE">
        <w:t>SQL</w:t>
      </w:r>
      <w:r w:rsidRPr="00336CBE">
        <w:t>，在</w:t>
      </w:r>
      <w:r w:rsidRPr="00336CBE">
        <w:t>“</w:t>
      </w:r>
      <w:r w:rsidRPr="00336CBE">
        <w:t>消息</w:t>
      </w:r>
      <w:r w:rsidRPr="00336CBE">
        <w:t>”</w:t>
      </w:r>
      <w:r w:rsidRPr="00336CBE">
        <w:t>界面将展示执行结果。</w:t>
      </w:r>
    </w:p>
    <w:p w14:paraId="7F785FEC" w14:textId="2F059B82" w:rsidR="000823D6" w:rsidRDefault="00CB139D" w:rsidP="00A85E85">
      <w:pPr>
        <w:pStyle w:val="1e"/>
        <w:rPr>
          <w:rFonts w:cs="Huawei Sans"/>
        </w:rPr>
      </w:pPr>
      <w:r>
        <w:rPr>
          <w:noProof/>
        </w:rPr>
        <w:lastRenderedPageBreak/>
        <w:drawing>
          <wp:inline distT="0" distB="0" distL="0" distR="0" wp14:anchorId="65A11B3B" wp14:editId="4419E5E1">
            <wp:extent cx="5301762" cy="2239414"/>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04940" cy="2240756"/>
                    </a:xfrm>
                    <a:prstGeom prst="rect">
                      <a:avLst/>
                    </a:prstGeom>
                  </pic:spPr>
                </pic:pic>
              </a:graphicData>
            </a:graphic>
          </wp:inline>
        </w:drawing>
      </w:r>
    </w:p>
    <w:p w14:paraId="645F73B8" w14:textId="0E9C5767" w:rsidR="00A043D1" w:rsidRDefault="00A043D1" w:rsidP="0009103E">
      <w:pPr>
        <w:pStyle w:val="affffff5"/>
        <w:rPr>
          <w:shd w:val="pct15" w:color="auto" w:fill="FFFFFF"/>
        </w:rPr>
      </w:pPr>
      <w:r w:rsidRPr="00681EEF">
        <w:rPr>
          <w:shd w:val="pct15" w:color="auto" w:fill="FFFFFF"/>
        </w:rPr>
        <w:t xml:space="preserve">CREATE SCHEMA </w:t>
      </w:r>
      <w:r w:rsidR="000823D6">
        <w:rPr>
          <w:rFonts w:hint="eastAsia"/>
          <w:shd w:val="pct15" w:color="auto" w:fill="FFFFFF"/>
        </w:rPr>
        <w:t>root</w:t>
      </w:r>
      <w:r w:rsidRPr="00681EEF">
        <w:rPr>
          <w:shd w:val="pct15" w:color="auto" w:fill="FFFFFF"/>
        </w:rPr>
        <w:t>;</w:t>
      </w:r>
    </w:p>
    <w:p w14:paraId="493B6655" w14:textId="700FC49E" w:rsidR="00681EEF" w:rsidRDefault="000823D6" w:rsidP="00A85E85">
      <w:pPr>
        <w:pStyle w:val="1e"/>
      </w:pPr>
      <w:r>
        <w:rPr>
          <w:rFonts w:hint="eastAsia"/>
        </w:rPr>
        <w:t>root</w:t>
      </w:r>
      <w:r w:rsidR="00D93826">
        <w:t xml:space="preserve"> Schema</w:t>
      </w:r>
      <w:r w:rsidR="00D93826">
        <w:rPr>
          <w:rFonts w:hint="eastAsia"/>
        </w:rPr>
        <w:t>创建成功后，将</w:t>
      </w:r>
      <w:r w:rsidR="00D93826" w:rsidRPr="00336CBE">
        <w:t>数据库</w:t>
      </w:r>
      <w:r w:rsidR="00D93826">
        <w:rPr>
          <w:rFonts w:hint="eastAsia"/>
        </w:rPr>
        <w:t>切换至对应的</w:t>
      </w:r>
      <w:r w:rsidR="00D93826">
        <w:t>Schema</w:t>
      </w:r>
      <w:r w:rsidR="00D93826">
        <w:rPr>
          <w:rFonts w:hint="eastAsia"/>
        </w:rPr>
        <w:t>，如下：</w:t>
      </w:r>
    </w:p>
    <w:p w14:paraId="27F6E08E" w14:textId="751F9EE8" w:rsidR="000823D6" w:rsidRPr="00681EEF" w:rsidRDefault="000823D6" w:rsidP="00A85E85">
      <w:pPr>
        <w:pStyle w:val="1e"/>
        <w:rPr>
          <w:shd w:val="pct15" w:color="auto" w:fill="FFFFFF"/>
        </w:rPr>
      </w:pPr>
      <w:r>
        <w:rPr>
          <w:rFonts w:cs="Huawei Sans"/>
          <w:noProof/>
        </w:rPr>
        <mc:AlternateContent>
          <mc:Choice Requires="wps">
            <w:drawing>
              <wp:anchor distT="0" distB="0" distL="114300" distR="114300" simplePos="0" relativeHeight="251904000" behindDoc="0" locked="0" layoutInCell="1" allowOverlap="1" wp14:anchorId="4F7D670F" wp14:editId="7F3437BF">
                <wp:simplePos x="0" y="0"/>
                <wp:positionH relativeFrom="column">
                  <wp:posOffset>1331155</wp:posOffset>
                </wp:positionH>
                <wp:positionV relativeFrom="paragraph">
                  <wp:posOffset>940142</wp:posOffset>
                </wp:positionV>
                <wp:extent cx="925195" cy="194691"/>
                <wp:effectExtent l="19050" t="19050" r="27305" b="15240"/>
                <wp:wrapNone/>
                <wp:docPr id="246" name="矩形 246"/>
                <wp:cNvGraphicFramePr/>
                <a:graphic xmlns:a="http://schemas.openxmlformats.org/drawingml/2006/main">
                  <a:graphicData uri="http://schemas.microsoft.com/office/word/2010/wordprocessingShape">
                    <wps:wsp>
                      <wps:cNvSpPr/>
                      <wps:spPr>
                        <a:xfrm>
                          <a:off x="0" y="0"/>
                          <a:ext cx="925195" cy="19469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69E02" id="矩形 246" o:spid="_x0000_s1026" style="position:absolute;left:0;text-align:left;margin-left:104.8pt;margin-top:74.05pt;width:72.85pt;height:15.3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" filled="f" strokecolor="#c7000b" strokeweight="2.25pt"/>
            </w:pict>
          </mc:Fallback>
        </mc:AlternateContent>
      </w:r>
      <w:r w:rsidR="00CB139D" w:rsidRPr="00CB139D">
        <w:rPr>
          <w:noProof/>
        </w:rPr>
        <w:t xml:space="preserve"> </w:t>
      </w:r>
      <w:r w:rsidR="00CB139D">
        <w:rPr>
          <w:noProof/>
        </w:rPr>
        <w:drawing>
          <wp:inline distT="0" distB="0" distL="0" distR="0" wp14:anchorId="571A2C5D" wp14:editId="4EC8501C">
            <wp:extent cx="5213839" cy="2176851"/>
            <wp:effectExtent l="0" t="0" r="635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9289" cy="2183302"/>
                    </a:xfrm>
                    <a:prstGeom prst="rect">
                      <a:avLst/>
                    </a:prstGeom>
                  </pic:spPr>
                </pic:pic>
              </a:graphicData>
            </a:graphic>
          </wp:inline>
        </w:drawing>
      </w:r>
    </w:p>
    <w:p w14:paraId="1C1085F5" w14:textId="77777777" w:rsidR="004237DC" w:rsidRPr="00336CBE" w:rsidRDefault="004237DC" w:rsidP="00DA5283">
      <w:pPr>
        <w:pStyle w:val="3"/>
        <w:numPr>
          <w:ilvl w:val="2"/>
          <w:numId w:val="4"/>
        </w:numPr>
        <w:rPr>
          <w:rFonts w:cs="Huawei Sans"/>
        </w:rPr>
      </w:pPr>
      <w:bookmarkStart w:id="51" w:name="_Toc48143492"/>
      <w:bookmarkStart w:id="52" w:name="_Toc71278204"/>
      <w:r w:rsidRPr="00336CBE">
        <w:rPr>
          <w:rFonts w:cs="Huawei Sans"/>
        </w:rPr>
        <w:t>表的创建</w:t>
      </w:r>
      <w:bookmarkEnd w:id="48"/>
      <w:bookmarkEnd w:id="49"/>
      <w:bookmarkEnd w:id="50"/>
      <w:bookmarkEnd w:id="51"/>
      <w:bookmarkEnd w:id="52"/>
    </w:p>
    <w:p w14:paraId="40EFD3FB" w14:textId="77777777" w:rsidR="004237DC" w:rsidRPr="00336CBE" w:rsidRDefault="004237DC" w:rsidP="00A85E85">
      <w:pPr>
        <w:pStyle w:val="1e"/>
      </w:pPr>
      <w:r w:rsidRPr="00336CBE">
        <w:t>根据</w:t>
      </w:r>
      <w:r w:rsidRPr="00336CBE">
        <w:t>C</w:t>
      </w:r>
      <w:r w:rsidRPr="00336CBE">
        <w:t>银行的场景描述，本实验分别针对客户</w:t>
      </w:r>
      <w:r w:rsidRPr="00336CBE">
        <w:t>(client)</w:t>
      </w:r>
      <w:r w:rsidRPr="00336CBE">
        <w:t>，银行卡</w:t>
      </w:r>
      <w:r w:rsidRPr="00336CBE">
        <w:t>(bank_card)</w:t>
      </w:r>
      <w:r w:rsidRPr="00336CBE">
        <w:t>，理财产品</w:t>
      </w:r>
      <w:r w:rsidRPr="00336CBE">
        <w:t>(finances_product)</w:t>
      </w:r>
      <w:r w:rsidRPr="00336CBE">
        <w:t>，保险</w:t>
      </w:r>
      <w:r w:rsidRPr="00336CBE">
        <w:t>(insurance)</w:t>
      </w:r>
      <w:r w:rsidRPr="00336CBE">
        <w:t>，基金</w:t>
      </w:r>
      <w:r w:rsidRPr="00336CBE">
        <w:t>(fund)</w:t>
      </w:r>
      <w:r w:rsidRPr="00336CBE">
        <w:t>和资产</w:t>
      </w:r>
      <w:r w:rsidRPr="00336CBE">
        <w:t>(property)</w:t>
      </w:r>
      <w:r w:rsidRPr="00336CBE">
        <w:t>创建相应的表。具体的实验步骤如下所示：</w:t>
      </w:r>
      <w:r w:rsidRPr="00336CBE">
        <w:t xml:space="preserve"> </w:t>
      </w:r>
    </w:p>
    <w:p w14:paraId="4BA42511" w14:textId="7CFC790C" w:rsidR="004237DC" w:rsidRPr="00336CBE" w:rsidRDefault="004237DC" w:rsidP="00A85E85">
      <w:pPr>
        <w:pStyle w:val="30"/>
      </w:pPr>
      <w:r w:rsidRPr="00336CBE">
        <w:t>客户信息表的创建</w:t>
      </w:r>
      <w:r w:rsidR="00C77E6C">
        <w:t>。</w:t>
      </w:r>
      <w:bookmarkStart w:id="53" w:name="_GoBack"/>
      <w:bookmarkEnd w:id="53"/>
    </w:p>
    <w:p w14:paraId="732ED1B1" w14:textId="77777777" w:rsidR="004237DC" w:rsidRPr="00336CBE" w:rsidRDefault="004237DC" w:rsidP="00A85E85">
      <w:pPr>
        <w:pStyle w:val="1e"/>
      </w:pPr>
      <w:r w:rsidRPr="00336CBE">
        <w:t>在</w:t>
      </w:r>
      <w:r w:rsidRPr="00336CBE">
        <w:t>SQL</w:t>
      </w:r>
      <w:r w:rsidRPr="00336CBE">
        <w:t>编辑框中输入如下语句，创建客户信息表</w:t>
      </w:r>
      <w:r w:rsidRPr="00336CBE">
        <w:t>client</w:t>
      </w:r>
      <w:r w:rsidRPr="00336CBE">
        <w:t>。</w:t>
      </w:r>
    </w:p>
    <w:p w14:paraId="662F6F4E" w14:textId="62798883" w:rsidR="004237DC" w:rsidRPr="00336CBE" w:rsidRDefault="00533F6B" w:rsidP="00A85E85">
      <w:pPr>
        <w:pStyle w:val="1e"/>
      </w:pPr>
      <w:r>
        <w:rPr>
          <w:rFonts w:hint="eastAsia"/>
        </w:rPr>
        <w:t>当前库当前</w:t>
      </w:r>
      <w:r>
        <w:rPr>
          <w:rFonts w:hint="eastAsia"/>
        </w:rPr>
        <w:t>schema</w:t>
      </w:r>
      <w:r>
        <w:rPr>
          <w:rFonts w:hint="eastAsia"/>
        </w:rPr>
        <w:t>下如果有</w:t>
      </w:r>
      <w:r w:rsidR="004237DC" w:rsidRPr="00336CBE">
        <w:t>client</w:t>
      </w:r>
      <w:r>
        <w:rPr>
          <w:rFonts w:hint="eastAsia"/>
        </w:rPr>
        <w:t>表，先删除。</w:t>
      </w:r>
    </w:p>
    <w:p w14:paraId="44CDF4DA" w14:textId="77777777" w:rsidR="004237DC" w:rsidRPr="00A13A25" w:rsidRDefault="004237DC" w:rsidP="0009103E">
      <w:pPr>
        <w:pStyle w:val="affffff5"/>
        <w:rPr>
          <w:shd w:val="pct15" w:color="auto" w:fill="FFFFFF"/>
        </w:rPr>
      </w:pPr>
      <w:r w:rsidRPr="00A13A25">
        <w:rPr>
          <w:shd w:val="pct15" w:color="auto" w:fill="FFFFFF"/>
        </w:rPr>
        <w:t>DROP TABLE IF EXISTS client;</w:t>
      </w:r>
    </w:p>
    <w:p w14:paraId="2C373027" w14:textId="77777777" w:rsidR="004237DC" w:rsidRPr="00336CBE" w:rsidRDefault="004237DC" w:rsidP="00A85E85">
      <w:pPr>
        <w:pStyle w:val="1e"/>
      </w:pPr>
      <w:r w:rsidRPr="00336CBE">
        <w:t>创建表</w:t>
      </w:r>
      <w:r w:rsidRPr="00336CBE">
        <w:t>client</w:t>
      </w:r>
    </w:p>
    <w:p w14:paraId="5C3F23A7" w14:textId="77777777" w:rsidR="004237DC" w:rsidRPr="00A13A25" w:rsidRDefault="004237DC" w:rsidP="0009103E">
      <w:pPr>
        <w:pStyle w:val="affffff5"/>
        <w:rPr>
          <w:shd w:val="pct15" w:color="auto" w:fill="FFFFFF"/>
        </w:rPr>
      </w:pPr>
      <w:r w:rsidRPr="00A13A25">
        <w:rPr>
          <w:shd w:val="pct15" w:color="auto" w:fill="FFFFFF"/>
        </w:rPr>
        <w:t>CREATE TABLE client</w:t>
      </w:r>
    </w:p>
    <w:p w14:paraId="7D47B58D" w14:textId="77777777" w:rsidR="004237DC" w:rsidRPr="00A13A25" w:rsidRDefault="004237DC" w:rsidP="0009103E">
      <w:pPr>
        <w:pStyle w:val="affffff5"/>
        <w:rPr>
          <w:shd w:val="pct15" w:color="auto" w:fill="FFFFFF"/>
        </w:rPr>
      </w:pPr>
      <w:r w:rsidRPr="00A13A25">
        <w:rPr>
          <w:shd w:val="pct15" w:color="auto" w:fill="FFFFFF"/>
        </w:rPr>
        <w:t>(</w:t>
      </w:r>
    </w:p>
    <w:p w14:paraId="430CD40A" w14:textId="77777777" w:rsidR="004237DC" w:rsidRPr="00A13A25" w:rsidRDefault="004237DC" w:rsidP="0009103E">
      <w:pPr>
        <w:pStyle w:val="affffff5"/>
        <w:rPr>
          <w:shd w:val="pct15" w:color="auto" w:fill="FFFFFF"/>
        </w:rPr>
      </w:pPr>
      <w:r w:rsidRPr="00A13A25">
        <w:rPr>
          <w:shd w:val="pct15" w:color="auto" w:fill="FFFFFF"/>
        </w:rPr>
        <w:t xml:space="preserve">        c_id INT PRIMARY KEY,</w:t>
      </w:r>
    </w:p>
    <w:p w14:paraId="5E2F5A2C" w14:textId="77777777" w:rsidR="004237DC" w:rsidRPr="00A13A25" w:rsidRDefault="004237DC" w:rsidP="0009103E">
      <w:pPr>
        <w:pStyle w:val="affffff5"/>
        <w:rPr>
          <w:shd w:val="pct15" w:color="auto" w:fill="FFFFFF"/>
        </w:rPr>
      </w:pPr>
      <w:r w:rsidRPr="00A13A25">
        <w:rPr>
          <w:shd w:val="pct15" w:color="auto" w:fill="FFFFFF"/>
        </w:rPr>
        <w:t xml:space="preserve">        c_name VARCHAR(100) NOT NULL,</w:t>
      </w:r>
    </w:p>
    <w:p w14:paraId="59A34251" w14:textId="77777777" w:rsidR="004237DC" w:rsidRPr="00A13A25" w:rsidRDefault="004237DC" w:rsidP="0009103E">
      <w:pPr>
        <w:pStyle w:val="affffff5"/>
        <w:rPr>
          <w:shd w:val="pct15" w:color="auto" w:fill="FFFFFF"/>
        </w:rPr>
      </w:pPr>
      <w:r w:rsidRPr="00A13A25">
        <w:rPr>
          <w:shd w:val="pct15" w:color="auto" w:fill="FFFFFF"/>
        </w:rPr>
        <w:lastRenderedPageBreak/>
        <w:t xml:space="preserve">        c_mail CHAR(30) UNIQUE,</w:t>
      </w:r>
    </w:p>
    <w:p w14:paraId="673412B0" w14:textId="77777777" w:rsidR="004237DC" w:rsidRPr="00A13A25" w:rsidRDefault="004237DC" w:rsidP="0009103E">
      <w:pPr>
        <w:pStyle w:val="affffff5"/>
        <w:rPr>
          <w:shd w:val="pct15" w:color="auto" w:fill="FFFFFF"/>
        </w:rPr>
      </w:pPr>
      <w:r w:rsidRPr="00A13A25">
        <w:rPr>
          <w:shd w:val="pct15" w:color="auto" w:fill="FFFFFF"/>
        </w:rPr>
        <w:t xml:space="preserve">        c_id_card CHAR(20) UNIQUE NOT NULL,</w:t>
      </w:r>
    </w:p>
    <w:p w14:paraId="53BDCE0A" w14:textId="77777777" w:rsidR="004237DC" w:rsidRPr="00A13A25" w:rsidRDefault="004237DC" w:rsidP="0009103E">
      <w:pPr>
        <w:pStyle w:val="affffff5"/>
        <w:rPr>
          <w:shd w:val="pct15" w:color="auto" w:fill="FFFFFF"/>
        </w:rPr>
      </w:pPr>
      <w:r w:rsidRPr="00A13A25">
        <w:rPr>
          <w:shd w:val="pct15" w:color="auto" w:fill="FFFFFF"/>
        </w:rPr>
        <w:t xml:space="preserve">        c_phone CHAR(20) UNIQUE NOT NULL,</w:t>
      </w:r>
    </w:p>
    <w:p w14:paraId="33964940" w14:textId="77777777" w:rsidR="004237DC" w:rsidRPr="00A13A25" w:rsidRDefault="004237DC" w:rsidP="0009103E">
      <w:pPr>
        <w:pStyle w:val="affffff5"/>
        <w:rPr>
          <w:shd w:val="pct15" w:color="auto" w:fill="FFFFFF"/>
        </w:rPr>
      </w:pPr>
      <w:r w:rsidRPr="00A13A25">
        <w:rPr>
          <w:shd w:val="pct15" w:color="auto" w:fill="FFFFFF"/>
        </w:rPr>
        <w:t xml:space="preserve">        c_password CHAR(20) NOT NULL</w:t>
      </w:r>
    </w:p>
    <w:p w14:paraId="2784DA25" w14:textId="77777777" w:rsidR="004237DC" w:rsidRPr="00A13A25" w:rsidRDefault="004237DC" w:rsidP="0009103E">
      <w:pPr>
        <w:pStyle w:val="affffff5"/>
        <w:rPr>
          <w:shd w:val="pct15" w:color="auto" w:fill="FFFFFF"/>
        </w:rPr>
      </w:pPr>
      <w:r w:rsidRPr="00A13A25">
        <w:rPr>
          <w:shd w:val="pct15" w:color="auto" w:fill="FFFFFF"/>
        </w:rPr>
        <w:t>);</w:t>
      </w:r>
    </w:p>
    <w:p w14:paraId="2EB17244" w14:textId="7CBCCF58" w:rsidR="004237DC" w:rsidRPr="00336CBE" w:rsidRDefault="004237DC" w:rsidP="00A85E85">
      <w:pPr>
        <w:pStyle w:val="30"/>
      </w:pPr>
      <w:r w:rsidRPr="00336CBE">
        <w:t>银行卡信息表的创建</w:t>
      </w:r>
      <w:r w:rsidR="00C77E6C">
        <w:t>。</w:t>
      </w:r>
    </w:p>
    <w:p w14:paraId="687976B7" w14:textId="77777777" w:rsidR="004237DC" w:rsidRPr="00336CBE" w:rsidRDefault="004237DC" w:rsidP="00A85E85">
      <w:pPr>
        <w:pStyle w:val="1e"/>
      </w:pPr>
      <w:r w:rsidRPr="00336CBE">
        <w:t>在</w:t>
      </w:r>
      <w:r w:rsidRPr="00336CBE">
        <w:t>SQL</w:t>
      </w:r>
      <w:r w:rsidRPr="00336CBE">
        <w:t>编辑框中输入如下语句，创建银行卡信息表</w:t>
      </w:r>
      <w:r w:rsidRPr="00336CBE">
        <w:t>bank_card</w:t>
      </w:r>
      <w:r w:rsidRPr="00336CBE">
        <w:t>。</w:t>
      </w:r>
    </w:p>
    <w:p w14:paraId="1BFCC0D1" w14:textId="0CBB45BB" w:rsidR="00533F6B" w:rsidRPr="00336CBE" w:rsidRDefault="00533F6B" w:rsidP="00A85E85">
      <w:pPr>
        <w:pStyle w:val="1e"/>
      </w:pPr>
      <w:r>
        <w:rPr>
          <w:rFonts w:hint="eastAsia"/>
        </w:rPr>
        <w:t>当前库当前</w:t>
      </w:r>
      <w:r>
        <w:rPr>
          <w:rFonts w:hint="eastAsia"/>
        </w:rPr>
        <w:t>schema</w:t>
      </w:r>
      <w:r>
        <w:rPr>
          <w:rFonts w:hint="eastAsia"/>
        </w:rPr>
        <w:t>下如果有</w:t>
      </w:r>
      <w:r w:rsidRPr="00336CBE">
        <w:t>bank_card</w:t>
      </w:r>
      <w:r>
        <w:rPr>
          <w:rFonts w:hint="eastAsia"/>
        </w:rPr>
        <w:t>表，先删除。</w:t>
      </w:r>
    </w:p>
    <w:p w14:paraId="30EAABD7" w14:textId="77777777" w:rsidR="004237DC" w:rsidRPr="00336CBE" w:rsidRDefault="004237DC" w:rsidP="0009103E">
      <w:pPr>
        <w:pStyle w:val="affffff5"/>
      </w:pPr>
      <w:r w:rsidRPr="00A13A25">
        <w:rPr>
          <w:shd w:val="pct15" w:color="auto" w:fill="FFFFFF"/>
        </w:rPr>
        <w:t>DROP TABLE IF EXISTS bank_card;</w:t>
      </w:r>
    </w:p>
    <w:p w14:paraId="35CF3032" w14:textId="77777777" w:rsidR="004237DC" w:rsidRPr="00336CBE" w:rsidRDefault="004237DC" w:rsidP="00A85E85">
      <w:pPr>
        <w:pStyle w:val="1e"/>
      </w:pPr>
      <w:r w:rsidRPr="00336CBE">
        <w:t>创建表</w:t>
      </w:r>
      <w:r w:rsidRPr="00336CBE">
        <w:t>bank_card</w:t>
      </w:r>
    </w:p>
    <w:p w14:paraId="6878C6E1" w14:textId="77777777" w:rsidR="004237DC" w:rsidRPr="00A13A25" w:rsidRDefault="004237DC" w:rsidP="0009103E">
      <w:pPr>
        <w:pStyle w:val="affffff5"/>
        <w:rPr>
          <w:shd w:val="pct15" w:color="auto" w:fill="FFFFFF"/>
        </w:rPr>
      </w:pPr>
      <w:r w:rsidRPr="00A13A25">
        <w:rPr>
          <w:shd w:val="pct15" w:color="auto" w:fill="FFFFFF"/>
        </w:rPr>
        <w:t>CREATE TABLE bank_card</w:t>
      </w:r>
    </w:p>
    <w:p w14:paraId="7C7281F9" w14:textId="77777777" w:rsidR="004237DC" w:rsidRPr="00A13A25" w:rsidRDefault="004237DC" w:rsidP="0009103E">
      <w:pPr>
        <w:pStyle w:val="affffff5"/>
        <w:rPr>
          <w:shd w:val="pct15" w:color="auto" w:fill="FFFFFF"/>
        </w:rPr>
      </w:pPr>
      <w:r w:rsidRPr="00A13A25">
        <w:rPr>
          <w:shd w:val="pct15" w:color="auto" w:fill="FFFFFF"/>
        </w:rPr>
        <w:t>(</w:t>
      </w:r>
    </w:p>
    <w:p w14:paraId="4FF11E4C" w14:textId="77777777" w:rsidR="004237DC" w:rsidRPr="00A13A25" w:rsidRDefault="004237DC" w:rsidP="0009103E">
      <w:pPr>
        <w:pStyle w:val="affffff5"/>
        <w:rPr>
          <w:shd w:val="pct15" w:color="auto" w:fill="FFFFFF"/>
        </w:rPr>
      </w:pPr>
      <w:r w:rsidRPr="00A13A25">
        <w:rPr>
          <w:shd w:val="pct15" w:color="auto" w:fill="FFFFFF"/>
        </w:rPr>
        <w:t xml:space="preserve">        b_number CHAR(30) PRIMARY KEY,</w:t>
      </w:r>
    </w:p>
    <w:p w14:paraId="702438BA" w14:textId="77777777" w:rsidR="004237DC" w:rsidRPr="00A13A25" w:rsidRDefault="004237DC" w:rsidP="0009103E">
      <w:pPr>
        <w:pStyle w:val="affffff5"/>
        <w:rPr>
          <w:shd w:val="pct15" w:color="auto" w:fill="FFFFFF"/>
        </w:rPr>
      </w:pPr>
      <w:r w:rsidRPr="00A13A25">
        <w:rPr>
          <w:shd w:val="pct15" w:color="auto" w:fill="FFFFFF"/>
        </w:rPr>
        <w:t xml:space="preserve">        b_type CHAR(20),</w:t>
      </w:r>
    </w:p>
    <w:p w14:paraId="38A11FB9" w14:textId="77777777" w:rsidR="004237DC" w:rsidRPr="00A13A25" w:rsidRDefault="004237DC" w:rsidP="0009103E">
      <w:pPr>
        <w:pStyle w:val="affffff5"/>
        <w:rPr>
          <w:shd w:val="pct15" w:color="auto" w:fill="FFFFFF"/>
        </w:rPr>
      </w:pPr>
      <w:r w:rsidRPr="00A13A25">
        <w:rPr>
          <w:shd w:val="pct15" w:color="auto" w:fill="FFFFFF"/>
        </w:rPr>
        <w:t xml:space="preserve">        b_c_id INT NOT NULL</w:t>
      </w:r>
    </w:p>
    <w:p w14:paraId="184AC245" w14:textId="77777777" w:rsidR="004237DC" w:rsidRPr="00A13A25" w:rsidRDefault="004237DC" w:rsidP="0009103E">
      <w:pPr>
        <w:pStyle w:val="affffff5"/>
        <w:rPr>
          <w:shd w:val="pct15" w:color="auto" w:fill="FFFFFF"/>
        </w:rPr>
      </w:pPr>
      <w:r w:rsidRPr="00A13A25">
        <w:rPr>
          <w:shd w:val="pct15" w:color="auto" w:fill="FFFFFF"/>
        </w:rPr>
        <w:t>);</w:t>
      </w:r>
    </w:p>
    <w:p w14:paraId="070B7E2D" w14:textId="726B6B43" w:rsidR="004237DC" w:rsidRPr="00336CBE" w:rsidRDefault="004237DC" w:rsidP="00A85E85">
      <w:pPr>
        <w:pStyle w:val="30"/>
      </w:pPr>
      <w:r w:rsidRPr="00336CBE">
        <w:t>理财产品信息表的创建</w:t>
      </w:r>
      <w:r w:rsidR="00C77E6C">
        <w:t>。</w:t>
      </w:r>
    </w:p>
    <w:p w14:paraId="5EF44529" w14:textId="77777777" w:rsidR="004237DC" w:rsidRPr="00336CBE" w:rsidRDefault="004237DC" w:rsidP="00A85E85">
      <w:pPr>
        <w:pStyle w:val="1e"/>
      </w:pPr>
      <w:r w:rsidRPr="00336CBE">
        <w:t>在</w:t>
      </w:r>
      <w:r w:rsidRPr="00336CBE">
        <w:t>SQL</w:t>
      </w:r>
      <w:r w:rsidRPr="00336CBE">
        <w:t>编辑框中输入如下语句，创建理财产品信息表</w:t>
      </w:r>
      <w:r w:rsidRPr="00336CBE">
        <w:t>finances_product</w:t>
      </w:r>
      <w:r w:rsidRPr="00336CBE">
        <w:t>。</w:t>
      </w:r>
    </w:p>
    <w:p w14:paraId="057F32D6" w14:textId="644D9C1C" w:rsidR="00533F6B" w:rsidRPr="00336CBE" w:rsidRDefault="00533F6B" w:rsidP="00A85E85">
      <w:pPr>
        <w:pStyle w:val="1e"/>
      </w:pPr>
      <w:r>
        <w:rPr>
          <w:rFonts w:hint="eastAsia"/>
        </w:rPr>
        <w:t>当前库当前</w:t>
      </w:r>
      <w:r>
        <w:rPr>
          <w:rFonts w:hint="eastAsia"/>
        </w:rPr>
        <w:t>schema</w:t>
      </w:r>
      <w:r>
        <w:rPr>
          <w:rFonts w:hint="eastAsia"/>
        </w:rPr>
        <w:t>下如果有</w:t>
      </w:r>
      <w:r w:rsidRPr="00336CBE">
        <w:t>finances_product</w:t>
      </w:r>
      <w:r>
        <w:rPr>
          <w:rFonts w:hint="eastAsia"/>
        </w:rPr>
        <w:t>表，先删除。</w:t>
      </w:r>
    </w:p>
    <w:p w14:paraId="232DC915" w14:textId="77777777" w:rsidR="004237DC" w:rsidRPr="00A13A25" w:rsidRDefault="004237DC" w:rsidP="0009103E">
      <w:pPr>
        <w:pStyle w:val="affffff5"/>
        <w:rPr>
          <w:shd w:val="pct15" w:color="auto" w:fill="FFFFFF"/>
        </w:rPr>
      </w:pPr>
      <w:r w:rsidRPr="00A13A25">
        <w:rPr>
          <w:shd w:val="pct15" w:color="auto" w:fill="FFFFFF"/>
        </w:rPr>
        <w:t>DROP TABLE IF EXISTS finances_product;</w:t>
      </w:r>
    </w:p>
    <w:p w14:paraId="2E87EED1" w14:textId="77777777" w:rsidR="004237DC" w:rsidRPr="00336CBE" w:rsidRDefault="004237DC" w:rsidP="00A85E85">
      <w:pPr>
        <w:pStyle w:val="1e"/>
      </w:pPr>
      <w:r w:rsidRPr="00336CBE">
        <w:t>创建表</w:t>
      </w:r>
      <w:r w:rsidRPr="00336CBE">
        <w:t>finances_product</w:t>
      </w:r>
    </w:p>
    <w:p w14:paraId="390C699F" w14:textId="77777777" w:rsidR="00935F1A" w:rsidRPr="00D43BD0" w:rsidRDefault="00935F1A" w:rsidP="00A85E85">
      <w:pPr>
        <w:pStyle w:val="affffff5"/>
        <w:rPr>
          <w:shd w:val="pct15" w:color="auto" w:fill="FFFFFF"/>
          <w:lang w:eastAsia="en-US"/>
        </w:rPr>
      </w:pPr>
      <w:r w:rsidRPr="00D43BD0">
        <w:rPr>
          <w:shd w:val="pct15" w:color="auto" w:fill="FFFFFF"/>
          <w:lang w:eastAsia="en-US"/>
        </w:rPr>
        <w:t>CREATE TABLE finances_product</w:t>
      </w:r>
    </w:p>
    <w:p w14:paraId="2C3CD8AC" w14:textId="77777777" w:rsidR="00935F1A" w:rsidRPr="00D43BD0" w:rsidRDefault="00935F1A" w:rsidP="00A85E85">
      <w:pPr>
        <w:pStyle w:val="affffff5"/>
        <w:rPr>
          <w:shd w:val="pct15" w:color="auto" w:fill="FFFFFF"/>
          <w:lang w:eastAsia="en-US"/>
        </w:rPr>
      </w:pPr>
      <w:r w:rsidRPr="00D43BD0">
        <w:rPr>
          <w:shd w:val="pct15" w:color="auto" w:fill="FFFFFF"/>
          <w:lang w:eastAsia="en-US"/>
        </w:rPr>
        <w:t>(</w:t>
      </w:r>
    </w:p>
    <w:p w14:paraId="35510525" w14:textId="77777777" w:rsidR="00935F1A" w:rsidRPr="00D43BD0" w:rsidRDefault="00935F1A" w:rsidP="00A85E85">
      <w:pPr>
        <w:pStyle w:val="affffff5"/>
        <w:rPr>
          <w:shd w:val="pct15" w:color="auto" w:fill="FFFFFF"/>
          <w:lang w:eastAsia="en-US"/>
        </w:rPr>
      </w:pPr>
      <w:r w:rsidRPr="00D43BD0">
        <w:rPr>
          <w:shd w:val="pct15" w:color="auto" w:fill="FFFFFF"/>
          <w:lang w:eastAsia="en-US"/>
        </w:rPr>
        <w:t xml:space="preserve">        p_name VARCHAR(100) NOT NULL,</w:t>
      </w:r>
    </w:p>
    <w:p w14:paraId="003F1AF0" w14:textId="77777777" w:rsidR="00935F1A" w:rsidRPr="00D43BD0" w:rsidRDefault="00935F1A" w:rsidP="00A85E85">
      <w:pPr>
        <w:pStyle w:val="affffff5"/>
        <w:rPr>
          <w:shd w:val="pct15" w:color="auto" w:fill="FFFFFF"/>
          <w:lang w:eastAsia="en-US"/>
        </w:rPr>
      </w:pPr>
      <w:r w:rsidRPr="00D43BD0">
        <w:rPr>
          <w:shd w:val="pct15" w:color="auto" w:fill="FFFFFF"/>
          <w:lang w:eastAsia="en-US"/>
        </w:rPr>
        <w:t xml:space="preserve">        p_id INT PRIMARY KEY,</w:t>
      </w:r>
    </w:p>
    <w:p w14:paraId="0FF90909" w14:textId="77777777" w:rsidR="00935F1A" w:rsidRPr="00D43BD0" w:rsidRDefault="00935F1A" w:rsidP="00A85E85">
      <w:pPr>
        <w:pStyle w:val="affffff5"/>
        <w:rPr>
          <w:shd w:val="pct15" w:color="auto" w:fill="FFFFFF"/>
          <w:lang w:eastAsia="en-US"/>
        </w:rPr>
      </w:pPr>
      <w:r w:rsidRPr="00D43BD0">
        <w:rPr>
          <w:shd w:val="pct15" w:color="auto" w:fill="FFFFFF"/>
          <w:lang w:eastAsia="en-US"/>
        </w:rPr>
        <w:t xml:space="preserve">        p_description VARCHAR(4000),</w:t>
      </w:r>
    </w:p>
    <w:p w14:paraId="5FDC5950" w14:textId="77777777" w:rsidR="00935F1A" w:rsidRPr="00D43BD0" w:rsidRDefault="00935F1A" w:rsidP="00A85E85">
      <w:pPr>
        <w:pStyle w:val="affffff5"/>
        <w:rPr>
          <w:shd w:val="pct15" w:color="auto" w:fill="FFFFFF"/>
          <w:lang w:eastAsia="en-US"/>
        </w:rPr>
      </w:pPr>
      <w:r w:rsidRPr="00D43BD0">
        <w:rPr>
          <w:shd w:val="pct15" w:color="auto" w:fill="FFFFFF"/>
          <w:lang w:eastAsia="en-US"/>
        </w:rPr>
        <w:t xml:space="preserve">        p_amount INT,</w:t>
      </w:r>
    </w:p>
    <w:p w14:paraId="235B3F5E" w14:textId="77777777" w:rsidR="00935F1A" w:rsidRPr="00D43BD0" w:rsidRDefault="00935F1A" w:rsidP="00A85E85">
      <w:pPr>
        <w:pStyle w:val="affffff5"/>
        <w:rPr>
          <w:shd w:val="pct15" w:color="auto" w:fill="FFFFFF"/>
          <w:lang w:eastAsia="en-US"/>
        </w:rPr>
      </w:pPr>
      <w:r w:rsidRPr="00D43BD0">
        <w:rPr>
          <w:shd w:val="pct15" w:color="auto" w:fill="FFFFFF"/>
          <w:lang w:eastAsia="en-US"/>
        </w:rPr>
        <w:t xml:space="preserve">        p_year INT</w:t>
      </w:r>
    </w:p>
    <w:p w14:paraId="7E9AB503" w14:textId="77777777" w:rsidR="00935F1A" w:rsidRPr="00D43BD0" w:rsidRDefault="00935F1A" w:rsidP="00A85E85">
      <w:pPr>
        <w:pStyle w:val="affffff5"/>
        <w:rPr>
          <w:shd w:val="pct15" w:color="auto" w:fill="FFFFFF"/>
          <w:lang w:eastAsia="en-US"/>
        </w:rPr>
      </w:pPr>
      <w:r w:rsidRPr="00D43BD0">
        <w:rPr>
          <w:shd w:val="pct15" w:color="auto" w:fill="FFFFFF"/>
          <w:lang w:eastAsia="en-US"/>
        </w:rPr>
        <w:t>);</w:t>
      </w:r>
    </w:p>
    <w:p w14:paraId="399C30C8" w14:textId="1DFED2C4" w:rsidR="004237DC" w:rsidRPr="00336CBE" w:rsidRDefault="004237DC" w:rsidP="00A85E85">
      <w:pPr>
        <w:pStyle w:val="30"/>
      </w:pPr>
      <w:r w:rsidRPr="00336CBE">
        <w:t>保险信息表的创建</w:t>
      </w:r>
      <w:r w:rsidR="00C77E6C">
        <w:t>。</w:t>
      </w:r>
    </w:p>
    <w:p w14:paraId="38084D70" w14:textId="77777777" w:rsidR="004237DC" w:rsidRPr="00336CBE" w:rsidRDefault="004237DC" w:rsidP="00A85E85">
      <w:pPr>
        <w:pStyle w:val="1e"/>
      </w:pPr>
      <w:r w:rsidRPr="00336CBE">
        <w:t>在</w:t>
      </w:r>
      <w:r w:rsidRPr="00336CBE">
        <w:t>SQL</w:t>
      </w:r>
      <w:r w:rsidRPr="00336CBE">
        <w:t>编辑框中输入如下语句，创建保险信息表</w:t>
      </w:r>
      <w:r w:rsidRPr="00336CBE">
        <w:t>insurance</w:t>
      </w:r>
      <w:r w:rsidRPr="00336CBE">
        <w:t>。</w:t>
      </w:r>
    </w:p>
    <w:p w14:paraId="0DC5CA53" w14:textId="659FDE91" w:rsidR="00533F6B" w:rsidRPr="00336CBE" w:rsidRDefault="00533F6B" w:rsidP="00A85E85">
      <w:pPr>
        <w:pStyle w:val="1e"/>
      </w:pPr>
      <w:r>
        <w:rPr>
          <w:rFonts w:hint="eastAsia"/>
        </w:rPr>
        <w:t>当前库当前</w:t>
      </w:r>
      <w:r>
        <w:rPr>
          <w:rFonts w:hint="eastAsia"/>
        </w:rPr>
        <w:t>schema</w:t>
      </w:r>
      <w:r>
        <w:rPr>
          <w:rFonts w:hint="eastAsia"/>
        </w:rPr>
        <w:t>下如果有</w:t>
      </w:r>
      <w:r w:rsidRPr="00336CBE">
        <w:t>insurance</w:t>
      </w:r>
      <w:r>
        <w:rPr>
          <w:rFonts w:hint="eastAsia"/>
        </w:rPr>
        <w:t>表，先删除。</w:t>
      </w:r>
    </w:p>
    <w:p w14:paraId="6951E9A0" w14:textId="77777777" w:rsidR="004237DC" w:rsidRPr="00336CBE" w:rsidRDefault="004237DC" w:rsidP="0009103E">
      <w:pPr>
        <w:pStyle w:val="affffff5"/>
      </w:pPr>
      <w:r w:rsidRPr="00A13A25">
        <w:rPr>
          <w:shd w:val="pct15" w:color="auto" w:fill="FFFFFF"/>
        </w:rPr>
        <w:t>DROP TABLE IF EXISTS insurance;</w:t>
      </w:r>
    </w:p>
    <w:p w14:paraId="067C7DB0" w14:textId="77777777" w:rsidR="004237DC" w:rsidRPr="00336CBE" w:rsidRDefault="004237DC" w:rsidP="00A85E85">
      <w:pPr>
        <w:pStyle w:val="1e"/>
      </w:pPr>
      <w:r w:rsidRPr="00336CBE">
        <w:t>创建表</w:t>
      </w:r>
      <w:r w:rsidRPr="00336CBE">
        <w:t>insurance</w:t>
      </w:r>
    </w:p>
    <w:p w14:paraId="70EE8541" w14:textId="77777777" w:rsidR="004237DC" w:rsidRPr="00A13A25" w:rsidRDefault="004237DC" w:rsidP="0009103E">
      <w:pPr>
        <w:pStyle w:val="affffff5"/>
        <w:rPr>
          <w:shd w:val="pct15" w:color="auto" w:fill="FFFFFF"/>
        </w:rPr>
      </w:pPr>
      <w:r w:rsidRPr="00A13A25">
        <w:rPr>
          <w:shd w:val="pct15" w:color="auto" w:fill="FFFFFF"/>
        </w:rPr>
        <w:t>CREATE TABLE insurance</w:t>
      </w:r>
    </w:p>
    <w:p w14:paraId="097AF0EC" w14:textId="77777777" w:rsidR="004237DC" w:rsidRPr="00A13A25" w:rsidRDefault="004237DC" w:rsidP="0009103E">
      <w:pPr>
        <w:pStyle w:val="affffff5"/>
        <w:rPr>
          <w:shd w:val="pct15" w:color="auto" w:fill="FFFFFF"/>
        </w:rPr>
      </w:pPr>
      <w:r w:rsidRPr="00A13A25">
        <w:rPr>
          <w:shd w:val="pct15" w:color="auto" w:fill="FFFFFF"/>
        </w:rPr>
        <w:t>(</w:t>
      </w:r>
    </w:p>
    <w:p w14:paraId="4C794D33" w14:textId="77777777" w:rsidR="004237DC" w:rsidRPr="00A13A25" w:rsidRDefault="004237DC" w:rsidP="0009103E">
      <w:pPr>
        <w:pStyle w:val="affffff5"/>
        <w:rPr>
          <w:shd w:val="pct15" w:color="auto" w:fill="FFFFFF"/>
        </w:rPr>
      </w:pPr>
      <w:r w:rsidRPr="00A13A25">
        <w:rPr>
          <w:shd w:val="pct15" w:color="auto" w:fill="FFFFFF"/>
        </w:rPr>
        <w:lastRenderedPageBreak/>
        <w:t xml:space="preserve">        i_name VARCHAR(100) NOT NULL,</w:t>
      </w:r>
    </w:p>
    <w:p w14:paraId="64937198" w14:textId="77777777" w:rsidR="004237DC" w:rsidRPr="00A13A25" w:rsidRDefault="004237DC" w:rsidP="0009103E">
      <w:pPr>
        <w:pStyle w:val="affffff5"/>
        <w:rPr>
          <w:shd w:val="pct15" w:color="auto" w:fill="FFFFFF"/>
        </w:rPr>
      </w:pPr>
      <w:r w:rsidRPr="00A13A25">
        <w:rPr>
          <w:shd w:val="pct15" w:color="auto" w:fill="FFFFFF"/>
        </w:rPr>
        <w:t xml:space="preserve">        i_id INT PRIMARY KEY,</w:t>
      </w:r>
    </w:p>
    <w:p w14:paraId="0779CCC8" w14:textId="77777777" w:rsidR="004237DC" w:rsidRPr="00A13A25" w:rsidRDefault="004237DC" w:rsidP="0009103E">
      <w:pPr>
        <w:pStyle w:val="affffff5"/>
        <w:rPr>
          <w:shd w:val="pct15" w:color="auto" w:fill="FFFFFF"/>
        </w:rPr>
      </w:pPr>
      <w:r w:rsidRPr="00A13A25">
        <w:rPr>
          <w:shd w:val="pct15" w:color="auto" w:fill="FFFFFF"/>
        </w:rPr>
        <w:t xml:space="preserve">        i_amount INT,</w:t>
      </w:r>
    </w:p>
    <w:p w14:paraId="66B1D218" w14:textId="77777777" w:rsidR="004237DC" w:rsidRPr="00A13A25" w:rsidRDefault="004237DC" w:rsidP="0009103E">
      <w:pPr>
        <w:pStyle w:val="affffff5"/>
        <w:rPr>
          <w:shd w:val="pct15" w:color="auto" w:fill="FFFFFF"/>
        </w:rPr>
      </w:pPr>
      <w:r w:rsidRPr="00A13A25">
        <w:rPr>
          <w:shd w:val="pct15" w:color="auto" w:fill="FFFFFF"/>
        </w:rPr>
        <w:t xml:space="preserve">        i_person CHAR(20),</w:t>
      </w:r>
    </w:p>
    <w:p w14:paraId="4ED5E0D3" w14:textId="77777777" w:rsidR="004237DC" w:rsidRPr="00A13A25" w:rsidRDefault="004237DC" w:rsidP="0009103E">
      <w:pPr>
        <w:pStyle w:val="affffff5"/>
        <w:rPr>
          <w:shd w:val="pct15" w:color="auto" w:fill="FFFFFF"/>
        </w:rPr>
      </w:pPr>
      <w:r w:rsidRPr="00A13A25">
        <w:rPr>
          <w:shd w:val="pct15" w:color="auto" w:fill="FFFFFF"/>
        </w:rPr>
        <w:t xml:space="preserve">        i_year INT,</w:t>
      </w:r>
    </w:p>
    <w:p w14:paraId="7E1ECD06" w14:textId="77777777" w:rsidR="004237DC" w:rsidRPr="00A13A25" w:rsidRDefault="004237DC" w:rsidP="0009103E">
      <w:pPr>
        <w:pStyle w:val="affffff5"/>
        <w:rPr>
          <w:shd w:val="pct15" w:color="auto" w:fill="FFFFFF"/>
        </w:rPr>
      </w:pPr>
      <w:r w:rsidRPr="00A13A25">
        <w:rPr>
          <w:shd w:val="pct15" w:color="auto" w:fill="FFFFFF"/>
        </w:rPr>
        <w:t xml:space="preserve">        i_project VARCHAR(200)</w:t>
      </w:r>
    </w:p>
    <w:p w14:paraId="7EAC5F3B" w14:textId="77777777" w:rsidR="004237DC" w:rsidRPr="00A13A25" w:rsidRDefault="004237DC" w:rsidP="0009103E">
      <w:pPr>
        <w:pStyle w:val="affffff5"/>
        <w:rPr>
          <w:shd w:val="pct15" w:color="auto" w:fill="FFFFFF"/>
        </w:rPr>
      </w:pPr>
      <w:r w:rsidRPr="00A13A25">
        <w:rPr>
          <w:shd w:val="pct15" w:color="auto" w:fill="FFFFFF"/>
        </w:rPr>
        <w:t>);</w:t>
      </w:r>
    </w:p>
    <w:p w14:paraId="35CE449C" w14:textId="53E8728F" w:rsidR="004237DC" w:rsidRPr="00336CBE" w:rsidRDefault="004237DC" w:rsidP="00A85E85">
      <w:pPr>
        <w:pStyle w:val="30"/>
      </w:pPr>
      <w:r w:rsidRPr="00336CBE">
        <w:t>基金信息表的创建</w:t>
      </w:r>
      <w:r w:rsidR="00C77E6C">
        <w:t>。</w:t>
      </w:r>
    </w:p>
    <w:p w14:paraId="452AD6FC" w14:textId="77777777" w:rsidR="004237DC" w:rsidRPr="00336CBE" w:rsidRDefault="004237DC" w:rsidP="00A85E85">
      <w:pPr>
        <w:pStyle w:val="1e"/>
      </w:pPr>
      <w:r w:rsidRPr="00336CBE">
        <w:t>在</w:t>
      </w:r>
      <w:r w:rsidRPr="00336CBE">
        <w:t>SQL</w:t>
      </w:r>
      <w:r w:rsidRPr="00336CBE">
        <w:t>编辑框中输入如下语句，创建保险信息表</w:t>
      </w:r>
      <w:r w:rsidRPr="00336CBE">
        <w:t>fund</w:t>
      </w:r>
      <w:r w:rsidRPr="00336CBE">
        <w:t>。</w:t>
      </w:r>
    </w:p>
    <w:p w14:paraId="70530513" w14:textId="59FBDF58" w:rsidR="00533F6B" w:rsidRPr="00336CBE" w:rsidRDefault="00533F6B" w:rsidP="00A85E85">
      <w:pPr>
        <w:pStyle w:val="1e"/>
      </w:pPr>
      <w:r>
        <w:rPr>
          <w:rFonts w:hint="eastAsia"/>
        </w:rPr>
        <w:t>当前库当前</w:t>
      </w:r>
      <w:r>
        <w:rPr>
          <w:rFonts w:hint="eastAsia"/>
        </w:rPr>
        <w:t>schema</w:t>
      </w:r>
      <w:r>
        <w:rPr>
          <w:rFonts w:hint="eastAsia"/>
        </w:rPr>
        <w:t>下如果有</w:t>
      </w:r>
      <w:r w:rsidRPr="00336CBE">
        <w:t>fund</w:t>
      </w:r>
      <w:r>
        <w:rPr>
          <w:rFonts w:hint="eastAsia"/>
        </w:rPr>
        <w:t>表，先删除。</w:t>
      </w:r>
    </w:p>
    <w:p w14:paraId="16FFA710" w14:textId="77777777" w:rsidR="004237DC" w:rsidRPr="00A13A25" w:rsidRDefault="004237DC" w:rsidP="0009103E">
      <w:pPr>
        <w:pStyle w:val="affffff5"/>
        <w:rPr>
          <w:shd w:val="pct15" w:color="auto" w:fill="FFFFFF"/>
        </w:rPr>
      </w:pPr>
      <w:r w:rsidRPr="00A13A25">
        <w:rPr>
          <w:shd w:val="pct15" w:color="auto" w:fill="FFFFFF"/>
        </w:rPr>
        <w:t>DROP TABLE IF EXISTS fund;</w:t>
      </w:r>
    </w:p>
    <w:p w14:paraId="68B8DC7D" w14:textId="77777777" w:rsidR="004237DC" w:rsidRPr="00336CBE" w:rsidRDefault="004237DC" w:rsidP="00A85E85">
      <w:pPr>
        <w:pStyle w:val="1e"/>
      </w:pPr>
      <w:r w:rsidRPr="00336CBE">
        <w:t>创建表</w:t>
      </w:r>
      <w:r w:rsidRPr="00336CBE">
        <w:t>fund</w:t>
      </w:r>
    </w:p>
    <w:p w14:paraId="16EF92C9" w14:textId="77777777" w:rsidR="004237DC" w:rsidRPr="00A13A25" w:rsidRDefault="004237DC" w:rsidP="0009103E">
      <w:pPr>
        <w:pStyle w:val="affffff5"/>
        <w:rPr>
          <w:shd w:val="pct15" w:color="auto" w:fill="FFFFFF"/>
        </w:rPr>
      </w:pPr>
      <w:r w:rsidRPr="00A13A25">
        <w:rPr>
          <w:shd w:val="pct15" w:color="auto" w:fill="FFFFFF"/>
        </w:rPr>
        <w:t>CREATE TABLE fund</w:t>
      </w:r>
    </w:p>
    <w:p w14:paraId="7FDEE7A8" w14:textId="77777777" w:rsidR="004237DC" w:rsidRPr="00A13A25" w:rsidRDefault="004237DC" w:rsidP="0009103E">
      <w:pPr>
        <w:pStyle w:val="affffff5"/>
        <w:rPr>
          <w:shd w:val="pct15" w:color="auto" w:fill="FFFFFF"/>
        </w:rPr>
      </w:pPr>
      <w:r w:rsidRPr="00A13A25">
        <w:rPr>
          <w:shd w:val="pct15" w:color="auto" w:fill="FFFFFF"/>
        </w:rPr>
        <w:t>(</w:t>
      </w:r>
    </w:p>
    <w:p w14:paraId="256A128A" w14:textId="77777777" w:rsidR="004237DC" w:rsidRPr="00A13A25" w:rsidRDefault="004237DC" w:rsidP="0009103E">
      <w:pPr>
        <w:pStyle w:val="affffff5"/>
        <w:rPr>
          <w:shd w:val="pct15" w:color="auto" w:fill="FFFFFF"/>
        </w:rPr>
      </w:pPr>
      <w:r w:rsidRPr="00A13A25">
        <w:rPr>
          <w:shd w:val="pct15" w:color="auto" w:fill="FFFFFF"/>
        </w:rPr>
        <w:t xml:space="preserve">        f_name VARCHAR(100) NOT NULL,</w:t>
      </w:r>
    </w:p>
    <w:p w14:paraId="7156115F" w14:textId="77777777" w:rsidR="004237DC" w:rsidRPr="00A13A25" w:rsidRDefault="004237DC" w:rsidP="0009103E">
      <w:pPr>
        <w:pStyle w:val="affffff5"/>
        <w:rPr>
          <w:shd w:val="pct15" w:color="auto" w:fill="FFFFFF"/>
        </w:rPr>
      </w:pPr>
      <w:r w:rsidRPr="00A13A25">
        <w:rPr>
          <w:shd w:val="pct15" w:color="auto" w:fill="FFFFFF"/>
        </w:rPr>
        <w:t xml:space="preserve">        f_id INT PRIMARY KEY,</w:t>
      </w:r>
    </w:p>
    <w:p w14:paraId="0DE5502B" w14:textId="77777777" w:rsidR="004237DC" w:rsidRPr="00A13A25" w:rsidRDefault="004237DC" w:rsidP="0009103E">
      <w:pPr>
        <w:pStyle w:val="affffff5"/>
        <w:rPr>
          <w:shd w:val="pct15" w:color="auto" w:fill="FFFFFF"/>
        </w:rPr>
      </w:pPr>
      <w:r w:rsidRPr="00A13A25">
        <w:rPr>
          <w:shd w:val="pct15" w:color="auto" w:fill="FFFFFF"/>
        </w:rPr>
        <w:t xml:space="preserve">        f_type CHAR(20),</w:t>
      </w:r>
    </w:p>
    <w:p w14:paraId="31412F67" w14:textId="77777777" w:rsidR="004237DC" w:rsidRPr="00A13A25" w:rsidRDefault="004237DC" w:rsidP="0009103E">
      <w:pPr>
        <w:pStyle w:val="affffff5"/>
        <w:rPr>
          <w:shd w:val="pct15" w:color="auto" w:fill="FFFFFF"/>
        </w:rPr>
      </w:pPr>
      <w:r w:rsidRPr="00A13A25">
        <w:rPr>
          <w:shd w:val="pct15" w:color="auto" w:fill="FFFFFF"/>
        </w:rPr>
        <w:t xml:space="preserve">        f_amount INT,</w:t>
      </w:r>
    </w:p>
    <w:p w14:paraId="2CC45B96" w14:textId="77777777" w:rsidR="004237DC" w:rsidRPr="00A13A25" w:rsidRDefault="004237DC" w:rsidP="0009103E">
      <w:pPr>
        <w:pStyle w:val="affffff5"/>
        <w:rPr>
          <w:shd w:val="pct15" w:color="auto" w:fill="FFFFFF"/>
        </w:rPr>
      </w:pPr>
      <w:r w:rsidRPr="00A13A25">
        <w:rPr>
          <w:shd w:val="pct15" w:color="auto" w:fill="FFFFFF"/>
        </w:rPr>
        <w:t xml:space="preserve">        risk_level CHAR(20) NOT NULL,</w:t>
      </w:r>
    </w:p>
    <w:p w14:paraId="03FA42D1" w14:textId="77777777" w:rsidR="004237DC" w:rsidRPr="00A13A25" w:rsidRDefault="004237DC" w:rsidP="0009103E">
      <w:pPr>
        <w:pStyle w:val="affffff5"/>
        <w:rPr>
          <w:shd w:val="pct15" w:color="auto" w:fill="FFFFFF"/>
        </w:rPr>
      </w:pPr>
      <w:r w:rsidRPr="00A13A25">
        <w:rPr>
          <w:shd w:val="pct15" w:color="auto" w:fill="FFFFFF"/>
        </w:rPr>
        <w:t xml:space="preserve">        f_manager INT NOT NULL</w:t>
      </w:r>
    </w:p>
    <w:p w14:paraId="32E1FDAE" w14:textId="77777777" w:rsidR="004237DC" w:rsidRPr="00A13A25" w:rsidRDefault="004237DC" w:rsidP="0009103E">
      <w:pPr>
        <w:pStyle w:val="affffff5"/>
        <w:rPr>
          <w:shd w:val="pct15" w:color="auto" w:fill="FFFFFF"/>
        </w:rPr>
      </w:pPr>
      <w:r w:rsidRPr="00A13A25">
        <w:rPr>
          <w:shd w:val="pct15" w:color="auto" w:fill="FFFFFF"/>
        </w:rPr>
        <w:t>);</w:t>
      </w:r>
    </w:p>
    <w:p w14:paraId="22CDC711" w14:textId="177FAB1F" w:rsidR="004237DC" w:rsidRPr="00336CBE" w:rsidRDefault="004237DC" w:rsidP="00A85E85">
      <w:pPr>
        <w:pStyle w:val="30"/>
      </w:pPr>
      <w:r w:rsidRPr="00336CBE">
        <w:t>资产信息表的创建</w:t>
      </w:r>
      <w:r w:rsidR="00C77E6C">
        <w:t>。</w:t>
      </w:r>
    </w:p>
    <w:p w14:paraId="4B5A9C42" w14:textId="77777777" w:rsidR="004237DC" w:rsidRPr="00336CBE" w:rsidRDefault="004237DC" w:rsidP="00A85E85">
      <w:pPr>
        <w:pStyle w:val="1e"/>
      </w:pPr>
      <w:r w:rsidRPr="00336CBE">
        <w:t>在</w:t>
      </w:r>
      <w:r w:rsidRPr="00336CBE">
        <w:t>SQL</w:t>
      </w:r>
      <w:r w:rsidRPr="00336CBE">
        <w:t>编辑框中输入如下语句，创建资产信息表</w:t>
      </w:r>
      <w:r w:rsidRPr="00336CBE">
        <w:t>property</w:t>
      </w:r>
      <w:r w:rsidRPr="00336CBE">
        <w:t>。</w:t>
      </w:r>
    </w:p>
    <w:p w14:paraId="440FE44F" w14:textId="7F5AC05A" w:rsidR="00533F6B" w:rsidRPr="00336CBE" w:rsidRDefault="00533F6B" w:rsidP="00A85E85">
      <w:pPr>
        <w:pStyle w:val="1e"/>
      </w:pPr>
      <w:r>
        <w:rPr>
          <w:rFonts w:hint="eastAsia"/>
        </w:rPr>
        <w:t>当前库当前</w:t>
      </w:r>
      <w:r>
        <w:rPr>
          <w:rFonts w:hint="eastAsia"/>
        </w:rPr>
        <w:t>schema</w:t>
      </w:r>
      <w:r>
        <w:rPr>
          <w:rFonts w:hint="eastAsia"/>
        </w:rPr>
        <w:t>下如果有</w:t>
      </w:r>
      <w:r w:rsidRPr="00336CBE">
        <w:t>property</w:t>
      </w:r>
      <w:r>
        <w:rPr>
          <w:rFonts w:hint="eastAsia"/>
        </w:rPr>
        <w:t>表，先删除。</w:t>
      </w:r>
    </w:p>
    <w:p w14:paraId="4884E94D" w14:textId="77777777" w:rsidR="004237DC" w:rsidRPr="00A13A25" w:rsidRDefault="004237DC" w:rsidP="0009103E">
      <w:pPr>
        <w:pStyle w:val="affffff5"/>
        <w:rPr>
          <w:shd w:val="pct15" w:color="auto" w:fill="FFFFFF"/>
        </w:rPr>
      </w:pPr>
      <w:r w:rsidRPr="00A13A25">
        <w:rPr>
          <w:shd w:val="pct15" w:color="auto" w:fill="FFFFFF"/>
        </w:rPr>
        <w:t>DROP TABLE IF EXISTS property;</w:t>
      </w:r>
    </w:p>
    <w:p w14:paraId="2DF70883" w14:textId="77777777" w:rsidR="004237DC" w:rsidRPr="00336CBE" w:rsidRDefault="004237DC" w:rsidP="00A85E85">
      <w:pPr>
        <w:pStyle w:val="1e"/>
      </w:pPr>
      <w:r w:rsidRPr="00336CBE">
        <w:t>创建表</w:t>
      </w:r>
      <w:r w:rsidRPr="00336CBE">
        <w:t>property</w:t>
      </w:r>
    </w:p>
    <w:p w14:paraId="47123A55" w14:textId="77777777" w:rsidR="0025553E" w:rsidRPr="002960B1" w:rsidRDefault="0025553E" w:rsidP="00A85E85">
      <w:pPr>
        <w:pStyle w:val="affffff5"/>
        <w:rPr>
          <w:shd w:val="pct15" w:color="auto" w:fill="FFFFFF"/>
          <w:lang w:eastAsia="en-US"/>
        </w:rPr>
      </w:pPr>
      <w:bookmarkStart w:id="54" w:name="_Toc16353962"/>
      <w:bookmarkStart w:id="55" w:name="_Toc19795486"/>
      <w:bookmarkStart w:id="56" w:name="_Toc45098038"/>
      <w:bookmarkStart w:id="57" w:name="_Toc48143493"/>
      <w:bookmarkStart w:id="58" w:name="_Toc16353965"/>
      <w:bookmarkStart w:id="59" w:name="_Toc19795487"/>
      <w:bookmarkStart w:id="60" w:name="_Toc45098039"/>
      <w:r w:rsidRPr="002960B1">
        <w:rPr>
          <w:shd w:val="pct15" w:color="auto" w:fill="FFFFFF"/>
          <w:lang w:eastAsia="en-US"/>
        </w:rPr>
        <w:t>CREATE TABLE property</w:t>
      </w:r>
    </w:p>
    <w:p w14:paraId="2154A4C0" w14:textId="77777777" w:rsidR="0025553E" w:rsidRPr="002960B1" w:rsidRDefault="0025553E" w:rsidP="00A85E85">
      <w:pPr>
        <w:pStyle w:val="affffff5"/>
        <w:rPr>
          <w:shd w:val="pct15" w:color="auto" w:fill="FFFFFF"/>
          <w:lang w:eastAsia="en-US"/>
        </w:rPr>
      </w:pPr>
      <w:r w:rsidRPr="002960B1">
        <w:rPr>
          <w:shd w:val="pct15" w:color="auto" w:fill="FFFFFF"/>
          <w:lang w:eastAsia="en-US"/>
        </w:rPr>
        <w:t>(</w:t>
      </w:r>
    </w:p>
    <w:p w14:paraId="4741135F" w14:textId="77777777" w:rsidR="0025553E" w:rsidRPr="00D76ED1" w:rsidRDefault="0025553E" w:rsidP="00A85E85">
      <w:pPr>
        <w:pStyle w:val="affffff5"/>
        <w:rPr>
          <w:shd w:val="pct15" w:color="auto" w:fill="FFFFFF"/>
          <w:lang w:eastAsia="en-US"/>
        </w:rPr>
      </w:pPr>
      <w:r w:rsidRPr="00D76ED1">
        <w:rPr>
          <w:shd w:val="pct15" w:color="auto" w:fill="FFFFFF"/>
          <w:lang w:eastAsia="en-US"/>
        </w:rPr>
        <w:t xml:space="preserve">        pro_id INT PRIMARY KEY,</w:t>
      </w:r>
    </w:p>
    <w:p w14:paraId="2690F124" w14:textId="77777777" w:rsidR="0025553E" w:rsidRPr="00D76ED1" w:rsidRDefault="0025553E" w:rsidP="0009103E">
      <w:pPr>
        <w:pStyle w:val="affffff5"/>
        <w:rPr>
          <w:shd w:val="pct15" w:color="auto" w:fill="FFFFFF"/>
          <w:lang w:eastAsia="en-US"/>
        </w:rPr>
      </w:pPr>
      <w:r w:rsidRPr="00D76ED1">
        <w:rPr>
          <w:shd w:val="pct15" w:color="auto" w:fill="FFFFFF"/>
          <w:lang w:eastAsia="en-US"/>
        </w:rPr>
        <w:t>pro_c_id INT NOT NULL,</w:t>
      </w:r>
    </w:p>
    <w:p w14:paraId="217FAC73" w14:textId="77777777" w:rsidR="0025553E" w:rsidRPr="00D76ED1" w:rsidRDefault="0025553E" w:rsidP="00A85E85">
      <w:pPr>
        <w:pStyle w:val="affffff5"/>
        <w:rPr>
          <w:shd w:val="pct15" w:color="auto" w:fill="FFFFFF"/>
          <w:lang w:eastAsia="en-US"/>
        </w:rPr>
      </w:pPr>
      <w:r w:rsidRPr="00D76ED1">
        <w:rPr>
          <w:shd w:val="pct15" w:color="auto" w:fill="FFFFFF"/>
          <w:lang w:eastAsia="en-US"/>
        </w:rPr>
        <w:t xml:space="preserve">        pro_pif_id INT NOT NULL,</w:t>
      </w:r>
    </w:p>
    <w:p w14:paraId="3A077E5C" w14:textId="77777777" w:rsidR="0025553E" w:rsidRPr="00D76ED1" w:rsidRDefault="0025553E" w:rsidP="00A85E85">
      <w:pPr>
        <w:pStyle w:val="affffff5"/>
        <w:rPr>
          <w:shd w:val="pct15" w:color="auto" w:fill="FFFFFF"/>
          <w:lang w:eastAsia="en-US"/>
        </w:rPr>
      </w:pPr>
      <w:r w:rsidRPr="00D76ED1">
        <w:rPr>
          <w:shd w:val="pct15" w:color="auto" w:fill="FFFFFF"/>
          <w:lang w:eastAsia="en-US"/>
        </w:rPr>
        <w:t xml:space="preserve">        pro_type INT NOT NULL,</w:t>
      </w:r>
    </w:p>
    <w:p w14:paraId="4C876D4E" w14:textId="77777777" w:rsidR="0025553E" w:rsidRPr="00D76ED1" w:rsidRDefault="0025553E" w:rsidP="00A85E85">
      <w:pPr>
        <w:pStyle w:val="affffff5"/>
        <w:rPr>
          <w:shd w:val="pct15" w:color="auto" w:fill="FFFFFF"/>
          <w:lang w:eastAsia="en-US"/>
        </w:rPr>
      </w:pPr>
      <w:r w:rsidRPr="00D76ED1">
        <w:rPr>
          <w:shd w:val="pct15" w:color="auto" w:fill="FFFFFF"/>
          <w:lang w:eastAsia="en-US"/>
        </w:rPr>
        <w:t xml:space="preserve">        pro_status CHAR(20),</w:t>
      </w:r>
    </w:p>
    <w:p w14:paraId="02793A08" w14:textId="77777777" w:rsidR="0025553E" w:rsidRPr="00D76ED1" w:rsidRDefault="0025553E" w:rsidP="00A85E85">
      <w:pPr>
        <w:pStyle w:val="affffff5"/>
        <w:rPr>
          <w:shd w:val="pct15" w:color="auto" w:fill="FFFFFF"/>
          <w:lang w:eastAsia="en-US"/>
        </w:rPr>
      </w:pPr>
      <w:r w:rsidRPr="00D76ED1">
        <w:rPr>
          <w:shd w:val="pct15" w:color="auto" w:fill="FFFFFF"/>
          <w:lang w:eastAsia="en-US"/>
        </w:rPr>
        <w:t xml:space="preserve">        pro_quantity INT,</w:t>
      </w:r>
    </w:p>
    <w:p w14:paraId="7FB3FF92" w14:textId="77777777" w:rsidR="0025553E" w:rsidRPr="00D76ED1" w:rsidRDefault="0025553E" w:rsidP="00A85E85">
      <w:pPr>
        <w:pStyle w:val="affffff5"/>
        <w:rPr>
          <w:shd w:val="pct15" w:color="auto" w:fill="FFFFFF"/>
          <w:lang w:eastAsia="en-US"/>
        </w:rPr>
      </w:pPr>
      <w:r w:rsidRPr="00D76ED1">
        <w:rPr>
          <w:shd w:val="pct15" w:color="auto" w:fill="FFFFFF"/>
          <w:lang w:eastAsia="en-US"/>
        </w:rPr>
        <w:t xml:space="preserve">        pro_income INT,</w:t>
      </w:r>
    </w:p>
    <w:p w14:paraId="37608CDC" w14:textId="77777777" w:rsidR="0025553E" w:rsidRDefault="0025553E" w:rsidP="00A85E85">
      <w:pPr>
        <w:pStyle w:val="affffff5"/>
        <w:rPr>
          <w:shd w:val="pct15" w:color="auto" w:fill="FFFFFF"/>
          <w:lang w:eastAsia="en-US"/>
        </w:rPr>
      </w:pPr>
      <w:r w:rsidRPr="00D76ED1">
        <w:rPr>
          <w:shd w:val="pct15" w:color="auto" w:fill="FFFFFF"/>
          <w:lang w:eastAsia="en-US"/>
        </w:rPr>
        <w:t xml:space="preserve">        pro_purchase_time DATE</w:t>
      </w:r>
    </w:p>
    <w:p w14:paraId="0E08B867" w14:textId="77777777" w:rsidR="0025553E" w:rsidRPr="002960B1" w:rsidRDefault="0025553E" w:rsidP="00A85E85">
      <w:pPr>
        <w:pStyle w:val="affffff5"/>
        <w:rPr>
          <w:shd w:val="pct15" w:color="auto" w:fill="FFFFFF"/>
          <w:lang w:eastAsia="en-US"/>
        </w:rPr>
      </w:pPr>
      <w:r w:rsidRPr="002960B1">
        <w:rPr>
          <w:shd w:val="pct15" w:color="auto" w:fill="FFFFFF"/>
          <w:lang w:eastAsia="en-US"/>
        </w:rPr>
        <w:t>);</w:t>
      </w:r>
    </w:p>
    <w:p w14:paraId="5808885C" w14:textId="77777777" w:rsidR="004237DC" w:rsidRPr="00336CBE" w:rsidRDefault="004237DC" w:rsidP="00DA5283">
      <w:pPr>
        <w:pStyle w:val="3"/>
        <w:numPr>
          <w:ilvl w:val="2"/>
          <w:numId w:val="4"/>
        </w:numPr>
        <w:rPr>
          <w:rFonts w:cs="Huawei Sans"/>
        </w:rPr>
      </w:pPr>
      <w:bookmarkStart w:id="61" w:name="_Toc71278205"/>
      <w:r w:rsidRPr="00336CBE">
        <w:rPr>
          <w:rFonts w:cs="Huawei Sans"/>
        </w:rPr>
        <w:lastRenderedPageBreak/>
        <w:t>表数据的插入</w:t>
      </w:r>
      <w:bookmarkEnd w:id="54"/>
      <w:bookmarkEnd w:id="55"/>
      <w:bookmarkEnd w:id="56"/>
      <w:bookmarkEnd w:id="57"/>
      <w:bookmarkEnd w:id="61"/>
    </w:p>
    <w:p w14:paraId="5A641826" w14:textId="77777777" w:rsidR="004237DC" w:rsidRPr="00336CBE" w:rsidRDefault="004237DC" w:rsidP="00A85E85">
      <w:pPr>
        <w:pStyle w:val="1e"/>
      </w:pPr>
      <w:r w:rsidRPr="00336CBE">
        <w:t>为了实现对表数据的相关操作，本实验需要以执行</w:t>
      </w:r>
      <w:r w:rsidRPr="00336CBE">
        <w:t>SQL</w:t>
      </w:r>
      <w:r w:rsidRPr="00336CBE">
        <w:t>的方式对金融数据库的相关表插入部分数据。</w:t>
      </w:r>
    </w:p>
    <w:p w14:paraId="4CFF44C4" w14:textId="17D48F91" w:rsidR="004237DC" w:rsidRPr="00336CBE" w:rsidRDefault="004237DC" w:rsidP="00A85E85">
      <w:pPr>
        <w:pStyle w:val="30"/>
      </w:pPr>
      <w:r w:rsidRPr="00336CBE">
        <w:t>初始化</w:t>
      </w:r>
      <w:r w:rsidRPr="00336CBE">
        <w:t>client</w:t>
      </w:r>
      <w:r w:rsidRPr="00336CBE">
        <w:t>表</w:t>
      </w:r>
      <w:r w:rsidR="00C77E6C">
        <w:t>。</w:t>
      </w:r>
    </w:p>
    <w:p w14:paraId="77FE00AC" w14:textId="7B0C1488" w:rsidR="004237DC" w:rsidRPr="00336CBE" w:rsidRDefault="004237DC" w:rsidP="00A85E85">
      <w:pPr>
        <w:pStyle w:val="1e"/>
      </w:pPr>
      <w:r w:rsidRPr="00336CBE">
        <w:t>在</w:t>
      </w:r>
      <w:r w:rsidRPr="00336CBE">
        <w:t>DAS</w:t>
      </w:r>
      <w:r w:rsidRPr="00336CBE">
        <w:t>的界面输入</w:t>
      </w:r>
      <w:r w:rsidRPr="00336CBE">
        <w:t>SQL</w:t>
      </w:r>
      <w:r w:rsidRPr="00336CBE">
        <w:t>语句，并</w:t>
      </w:r>
      <w:r w:rsidR="00A50F06">
        <w:t>单击</w:t>
      </w:r>
      <w:r w:rsidRPr="00336CBE">
        <w:t>执行。</w:t>
      </w:r>
    </w:p>
    <w:p w14:paraId="666CAEC8" w14:textId="77777777" w:rsidR="004237DC" w:rsidRPr="00336CBE" w:rsidRDefault="004237DC" w:rsidP="00A85E85">
      <w:pPr>
        <w:pStyle w:val="affffff5"/>
      </w:pPr>
      <w:r w:rsidRPr="00336CBE">
        <w:t>INSERT INTO client(c_id,c_name,c_mail,c_id_card,c_phone,c_password) VALUES (1,'</w:t>
      </w:r>
      <w:r w:rsidRPr="00336CBE">
        <w:t>张一</w:t>
      </w:r>
      <w:r w:rsidRPr="00336CBE">
        <w:t>','zhangyi@huawei.com','340211199301010001','18815650001','gaussdb_001');</w:t>
      </w:r>
    </w:p>
    <w:p w14:paraId="727A28DD" w14:textId="77777777" w:rsidR="004237DC" w:rsidRPr="00336CBE" w:rsidRDefault="004237DC" w:rsidP="00A85E85">
      <w:pPr>
        <w:pStyle w:val="affffff5"/>
      </w:pPr>
      <w:r w:rsidRPr="00336CBE">
        <w:t>INSERT INTO client(c_id,c_name,c_mail,c_id_card,c_phone,c_password) VALUES (2,'</w:t>
      </w:r>
      <w:r w:rsidRPr="00336CBE">
        <w:t>张二</w:t>
      </w:r>
      <w:r w:rsidRPr="00336CBE">
        <w:t>','zhanger@huawei.com','340211199301010002','18815650002','gaussdb_002');</w:t>
      </w:r>
    </w:p>
    <w:p w14:paraId="537E89F0" w14:textId="77777777" w:rsidR="004237DC" w:rsidRPr="00336CBE" w:rsidRDefault="004237DC" w:rsidP="00A85E85">
      <w:pPr>
        <w:pStyle w:val="affffff5"/>
      </w:pPr>
      <w:r w:rsidRPr="00336CBE">
        <w:t>INSERT INTO client(c_id,c_name,c_mail,c_id_card,c_phone,c_password) VALUES (3,'</w:t>
      </w:r>
      <w:r w:rsidRPr="00336CBE">
        <w:t>张三</w:t>
      </w:r>
      <w:r w:rsidRPr="00336CBE">
        <w:t>','zhangsan@huawei.com','340211199301010003','18815650003','gaussdb_003');</w:t>
      </w:r>
    </w:p>
    <w:p w14:paraId="387EAC81" w14:textId="77777777" w:rsidR="004237DC" w:rsidRPr="00336CBE" w:rsidRDefault="004237DC" w:rsidP="00A85E85">
      <w:pPr>
        <w:pStyle w:val="affffff5"/>
      </w:pPr>
      <w:r w:rsidRPr="00336CBE">
        <w:t>INSERT INTO client(c_id,c_name,c_mail,c_id_card,c_phone,c_password) VALUES (4,'</w:t>
      </w:r>
      <w:r w:rsidRPr="00336CBE">
        <w:t>张四</w:t>
      </w:r>
      <w:r w:rsidRPr="00336CBE">
        <w:t>','zhangsi@huawei.com','340211199301010004','18815650004','gaussdb_004');</w:t>
      </w:r>
    </w:p>
    <w:p w14:paraId="6EACB56A" w14:textId="77777777" w:rsidR="004237DC" w:rsidRPr="00336CBE" w:rsidRDefault="004237DC" w:rsidP="00A85E85">
      <w:pPr>
        <w:pStyle w:val="affffff5"/>
      </w:pPr>
      <w:r w:rsidRPr="00336CBE">
        <w:t>INSERT INTO client(c_id,c_name,c_mail,c_id_card,c_phone,c_password) VALUES (5,'</w:t>
      </w:r>
      <w:r w:rsidRPr="00336CBE">
        <w:t>张五</w:t>
      </w:r>
      <w:r w:rsidRPr="00336CBE">
        <w:t>','zhangwu@huawei.com','340211199301010005','18815650005','gaussdb_005');</w:t>
      </w:r>
    </w:p>
    <w:p w14:paraId="72B89A91" w14:textId="77777777" w:rsidR="004237DC" w:rsidRPr="00336CBE" w:rsidRDefault="004237DC" w:rsidP="00A85E85">
      <w:pPr>
        <w:pStyle w:val="affffff5"/>
      </w:pPr>
      <w:r w:rsidRPr="00336CBE">
        <w:t>INSERT INTO client(c_id,c_name,c_mail,c_id_card,c_phone,c_password) VALUES (6,'</w:t>
      </w:r>
      <w:r w:rsidRPr="00336CBE">
        <w:t>张六</w:t>
      </w:r>
      <w:r w:rsidRPr="00336CBE">
        <w:t>','zhangliu@huawei.com','340211199301010006','18815650006','gaussdb_006');</w:t>
      </w:r>
    </w:p>
    <w:p w14:paraId="2F0E9EA5" w14:textId="77777777" w:rsidR="004237DC" w:rsidRPr="00336CBE" w:rsidRDefault="004237DC" w:rsidP="00A85E85">
      <w:pPr>
        <w:pStyle w:val="affffff5"/>
      </w:pPr>
      <w:r w:rsidRPr="00336CBE">
        <w:t>INSERT INTO client(c_id,c_name,c_mail,c_id_card,c_phone,c_password) VALUES (7,'</w:t>
      </w:r>
      <w:r w:rsidRPr="00336CBE">
        <w:t>张七</w:t>
      </w:r>
      <w:r w:rsidRPr="00336CBE">
        <w:t>','zhangqi@huawei.com','340211199301010007','18815650007','gaussdb_007');</w:t>
      </w:r>
    </w:p>
    <w:p w14:paraId="5EE8DE0E" w14:textId="77777777" w:rsidR="004237DC" w:rsidRPr="00336CBE" w:rsidRDefault="004237DC" w:rsidP="00A85E85">
      <w:pPr>
        <w:pStyle w:val="affffff5"/>
      </w:pPr>
      <w:r w:rsidRPr="00336CBE">
        <w:t>INSERT INTO client(c_id,c_name,c_mail,c_id_card,c_phone,c_password) VALUES (8,'</w:t>
      </w:r>
      <w:r w:rsidRPr="00336CBE">
        <w:t>张八</w:t>
      </w:r>
      <w:r w:rsidRPr="00336CBE">
        <w:t>','zhangba@huawei.com','340211199301010008','18815650008','gaussdb_008');</w:t>
      </w:r>
    </w:p>
    <w:p w14:paraId="269BAF2E" w14:textId="77777777" w:rsidR="004237DC" w:rsidRPr="00336CBE" w:rsidRDefault="004237DC" w:rsidP="00A85E85">
      <w:pPr>
        <w:pStyle w:val="affffff5"/>
      </w:pPr>
      <w:r w:rsidRPr="00336CBE">
        <w:t>INSERT INTO client(c_id,c_name,c_mail,c_id_card,c_phone,c_password) VALUES (9,'</w:t>
      </w:r>
      <w:r w:rsidRPr="00336CBE">
        <w:t>张九</w:t>
      </w:r>
      <w:r w:rsidRPr="00336CBE">
        <w:t>','zhangjiu@huawei.com','340211199301010009','18815650009','gaussdb_009');</w:t>
      </w:r>
    </w:p>
    <w:p w14:paraId="3D9C475C" w14:textId="77777777" w:rsidR="004237DC" w:rsidRPr="00336CBE" w:rsidRDefault="004237DC" w:rsidP="00A85E85">
      <w:pPr>
        <w:pStyle w:val="affffff5"/>
      </w:pPr>
      <w:r w:rsidRPr="00336CBE">
        <w:t>INSERT INTO client(c_id,c_name,c_mail,c_id_card,c_phone,c_password) VALUES (10,'</w:t>
      </w:r>
      <w:r w:rsidRPr="00336CBE">
        <w:t>李一</w:t>
      </w:r>
      <w:r w:rsidRPr="00336CBE">
        <w:t>','liyi@huawei.com','340211199301010010','18815650010','gaussdb_010');</w:t>
      </w:r>
    </w:p>
    <w:p w14:paraId="2F6A717C" w14:textId="77777777" w:rsidR="004237DC" w:rsidRPr="00336CBE" w:rsidRDefault="004237DC" w:rsidP="00A85E85">
      <w:pPr>
        <w:pStyle w:val="affffff5"/>
      </w:pPr>
      <w:r w:rsidRPr="00336CBE">
        <w:t>INSERT INTO client(c_id,c_name,c_mail,c_id_card,c_phone,c_password) VALUES (11,'</w:t>
      </w:r>
      <w:r w:rsidRPr="00336CBE">
        <w:t>李二</w:t>
      </w:r>
      <w:r w:rsidRPr="00336CBE">
        <w:t>','lier@huawei.com','340211199301010011','18815650011','gaussdb_011');</w:t>
      </w:r>
    </w:p>
    <w:p w14:paraId="21906C74" w14:textId="77777777" w:rsidR="004237DC" w:rsidRPr="00336CBE" w:rsidRDefault="004237DC" w:rsidP="00A85E85">
      <w:pPr>
        <w:pStyle w:val="affffff5"/>
      </w:pPr>
      <w:r w:rsidRPr="00336CBE">
        <w:t>INSERT INTO client(c_id,c_name,c_mail,c_id_card,c_phone,c_password) VALUES (12,'</w:t>
      </w:r>
      <w:r w:rsidRPr="00336CBE">
        <w:t>李三</w:t>
      </w:r>
      <w:r w:rsidRPr="00336CBE">
        <w:t>','lisan@huawei.com','340211199301010012','18815650012','gaussdb_012');</w:t>
      </w:r>
    </w:p>
    <w:p w14:paraId="3C9D5FC7" w14:textId="77777777" w:rsidR="004237DC" w:rsidRPr="00336CBE" w:rsidRDefault="004237DC" w:rsidP="00A85E85">
      <w:pPr>
        <w:pStyle w:val="affffff5"/>
      </w:pPr>
      <w:r w:rsidRPr="00336CBE">
        <w:t>INSERT INTO client(c_id,c_name,c_mail,c_id_card,c_phone,c_password) VALUES (13,'</w:t>
      </w:r>
      <w:r w:rsidRPr="00336CBE">
        <w:t>李四</w:t>
      </w:r>
      <w:r w:rsidRPr="00336CBE">
        <w:t>','lisi@huawei.com','340211199301010013','18815650013','gaussdb_013');</w:t>
      </w:r>
    </w:p>
    <w:p w14:paraId="7C7033A0" w14:textId="77777777" w:rsidR="004237DC" w:rsidRPr="00336CBE" w:rsidRDefault="004237DC" w:rsidP="00A85E85">
      <w:pPr>
        <w:pStyle w:val="affffff5"/>
      </w:pPr>
      <w:r w:rsidRPr="00336CBE">
        <w:t>INSERT INTO client(c_id,c_name,c_mail,c_id_card,c_phone,c_password) VALUES (14,'</w:t>
      </w:r>
      <w:r w:rsidRPr="00336CBE">
        <w:t>李五</w:t>
      </w:r>
      <w:r w:rsidRPr="00336CBE">
        <w:t>','liwu@huawei.com','340211199301010014','18815650014','gaussdb_014');</w:t>
      </w:r>
    </w:p>
    <w:p w14:paraId="77797543" w14:textId="77777777" w:rsidR="004237DC" w:rsidRPr="00336CBE" w:rsidRDefault="004237DC" w:rsidP="00A85E85">
      <w:pPr>
        <w:pStyle w:val="affffff5"/>
      </w:pPr>
      <w:r w:rsidRPr="00336CBE">
        <w:t>INSERT INTO client(c_id,c_name,c_mail,c_id_card,c_phone,c_password) VALUES (15,'</w:t>
      </w:r>
      <w:r w:rsidRPr="00336CBE">
        <w:t>李六</w:t>
      </w:r>
      <w:r w:rsidRPr="00336CBE">
        <w:t>','liliu@huawei.com','340211199301010015','18815650015','gaussdb_015');</w:t>
      </w:r>
    </w:p>
    <w:p w14:paraId="09947A2A" w14:textId="77777777" w:rsidR="004237DC" w:rsidRPr="00336CBE" w:rsidRDefault="004237DC" w:rsidP="00A85E85">
      <w:pPr>
        <w:pStyle w:val="affffff5"/>
      </w:pPr>
      <w:r w:rsidRPr="00336CBE">
        <w:t>INSERT INTO client(c_id,c_name,c_mail,c_id_card,c_phone,c_password) VALUES (16,'</w:t>
      </w:r>
      <w:r w:rsidRPr="00336CBE">
        <w:t>李七</w:t>
      </w:r>
      <w:r w:rsidRPr="00336CBE">
        <w:t>','liqi@huawei.com','340211199301010016','18815650016','gaussdb_016');</w:t>
      </w:r>
    </w:p>
    <w:p w14:paraId="201F4340" w14:textId="77777777" w:rsidR="004237DC" w:rsidRPr="00336CBE" w:rsidRDefault="004237DC" w:rsidP="00A85E85">
      <w:pPr>
        <w:pStyle w:val="affffff5"/>
      </w:pPr>
      <w:r w:rsidRPr="00336CBE">
        <w:t>INSERT INTO client(c_id,c_name,c_mail,c_id_card,c_phone,c_password) VALUES (17,'</w:t>
      </w:r>
      <w:r w:rsidRPr="00336CBE">
        <w:t>李八</w:t>
      </w:r>
      <w:r w:rsidRPr="00336CBE">
        <w:t>','liba@huawei.com','340211199301010017','18815650017','gaussdb_017');</w:t>
      </w:r>
    </w:p>
    <w:p w14:paraId="6A63A53F" w14:textId="77777777" w:rsidR="004237DC" w:rsidRPr="00336CBE" w:rsidRDefault="004237DC" w:rsidP="00A85E85">
      <w:pPr>
        <w:pStyle w:val="affffff5"/>
      </w:pPr>
      <w:r w:rsidRPr="00336CBE">
        <w:t>INSERT INTO client(c_id,c_name,c_mail,c_id_card,c_phone,c_password) VALUES (18,'</w:t>
      </w:r>
      <w:r w:rsidRPr="00336CBE">
        <w:t>李九</w:t>
      </w:r>
      <w:r w:rsidRPr="00336CBE">
        <w:t>','lijiu@huawei.com','340211199301010018','18815650018','gaussdb_018');</w:t>
      </w:r>
    </w:p>
    <w:p w14:paraId="0BC7482B" w14:textId="77777777" w:rsidR="004237DC" w:rsidRPr="00336CBE" w:rsidRDefault="004237DC" w:rsidP="00A85E85">
      <w:pPr>
        <w:pStyle w:val="affffff5"/>
      </w:pPr>
      <w:r w:rsidRPr="00336CBE">
        <w:lastRenderedPageBreak/>
        <w:t>INSERT INTO client(c_id,c_name,c_mail,c_id_card,c_phone,c_password) VALUES (19,'</w:t>
      </w:r>
      <w:r w:rsidRPr="00336CBE">
        <w:t>王一</w:t>
      </w:r>
      <w:r w:rsidRPr="00336CBE">
        <w:t>','wangyi@huawei.com','340211199301010019','18815650019','gaussdb_019');</w:t>
      </w:r>
    </w:p>
    <w:p w14:paraId="77284AC5" w14:textId="77777777" w:rsidR="004237DC" w:rsidRPr="00336CBE" w:rsidRDefault="004237DC" w:rsidP="00A85E85">
      <w:pPr>
        <w:pStyle w:val="affffff5"/>
      </w:pPr>
      <w:r w:rsidRPr="00336CBE">
        <w:t>INSERT INTO client(c_id,c_name,c_mail,c_id_card,c_phone,c_password) VALUES (20,'</w:t>
      </w:r>
      <w:r w:rsidRPr="00336CBE">
        <w:t>王二</w:t>
      </w:r>
      <w:r w:rsidRPr="00336CBE">
        <w:t>','wanger@huawei.com','340211199301010020','18815650020','gaussdb_020');</w:t>
      </w:r>
    </w:p>
    <w:p w14:paraId="5FC96DC3" w14:textId="77777777" w:rsidR="004237DC" w:rsidRPr="00336CBE" w:rsidRDefault="004237DC" w:rsidP="00A85E85">
      <w:pPr>
        <w:pStyle w:val="affffff5"/>
      </w:pPr>
      <w:r w:rsidRPr="00336CBE">
        <w:t>INSERT INTO client(c_id,c_name,c_mail,c_id_card,c_phone,c_password) VALUES (21,'</w:t>
      </w:r>
      <w:r w:rsidRPr="00336CBE">
        <w:t>王三</w:t>
      </w:r>
      <w:r w:rsidRPr="00336CBE">
        <w:t>','wangsan@huawei.com','340211199301010021','18815650021','gaussdb_021');</w:t>
      </w:r>
    </w:p>
    <w:p w14:paraId="4D84B7F7" w14:textId="77777777" w:rsidR="004237DC" w:rsidRPr="00336CBE" w:rsidRDefault="004237DC" w:rsidP="00A85E85">
      <w:pPr>
        <w:pStyle w:val="affffff5"/>
      </w:pPr>
      <w:r w:rsidRPr="00336CBE">
        <w:t>INSERT INTO client(c_id,c_name,c_mail,c_id_card,c_phone,c_password) VALUES (22,'</w:t>
      </w:r>
      <w:r w:rsidRPr="00336CBE">
        <w:t>王四</w:t>
      </w:r>
      <w:r w:rsidRPr="00336CBE">
        <w:t>','wangsi@huawei.com','340211199301010022','18815650022','gaussdb_022');</w:t>
      </w:r>
    </w:p>
    <w:p w14:paraId="77926EAC" w14:textId="77777777" w:rsidR="004237DC" w:rsidRPr="00336CBE" w:rsidRDefault="004237DC" w:rsidP="00A85E85">
      <w:pPr>
        <w:pStyle w:val="affffff5"/>
      </w:pPr>
      <w:r w:rsidRPr="00336CBE">
        <w:t>INSERT INTO client(c_id,c_name,c_mail,c_id_card,c_phone,c_password) VALUES (23,'</w:t>
      </w:r>
      <w:r w:rsidRPr="00336CBE">
        <w:t>王五</w:t>
      </w:r>
      <w:r w:rsidRPr="00336CBE">
        <w:t>','wangwu@huawei.com','340211199301010023','18815650023','gaussdb_023');</w:t>
      </w:r>
    </w:p>
    <w:p w14:paraId="47ACA48F" w14:textId="77777777" w:rsidR="004237DC" w:rsidRPr="00336CBE" w:rsidRDefault="004237DC" w:rsidP="00A85E85">
      <w:pPr>
        <w:pStyle w:val="affffff5"/>
      </w:pPr>
      <w:r w:rsidRPr="00336CBE">
        <w:t>INSERT INTO client(c_id,c_name,c_mail,c_id_card,c_phone,c_password) VALUES (24,'</w:t>
      </w:r>
      <w:r w:rsidRPr="00336CBE">
        <w:t>王六</w:t>
      </w:r>
      <w:r w:rsidRPr="00336CBE">
        <w:t>','wangliu@huawei.com','340211199301010024','18815650024','gaussdb_024');</w:t>
      </w:r>
    </w:p>
    <w:p w14:paraId="4531E754" w14:textId="77777777" w:rsidR="004237DC" w:rsidRPr="00336CBE" w:rsidRDefault="004237DC" w:rsidP="00A85E85">
      <w:pPr>
        <w:pStyle w:val="affffff5"/>
      </w:pPr>
      <w:r w:rsidRPr="00336CBE">
        <w:t>INSERT INTO client(c_id,c_name,c_mail,c_id_card,c_phone,c_password) VALUES (25,'</w:t>
      </w:r>
      <w:r w:rsidRPr="00336CBE">
        <w:t>王七</w:t>
      </w:r>
      <w:r w:rsidRPr="00336CBE">
        <w:t>','wangqi@huawei.com','340211199301010025','18815650025','gaussdb_025');</w:t>
      </w:r>
    </w:p>
    <w:p w14:paraId="26845224" w14:textId="77777777" w:rsidR="004237DC" w:rsidRPr="00336CBE" w:rsidRDefault="004237DC" w:rsidP="00A85E85">
      <w:pPr>
        <w:pStyle w:val="affffff5"/>
      </w:pPr>
      <w:r w:rsidRPr="00336CBE">
        <w:t>INSERT INTO client(c_id,c_name,c_mail,c_id_card,c_phone,c_password) VALUES (26,'</w:t>
      </w:r>
      <w:r w:rsidRPr="00336CBE">
        <w:t>王八</w:t>
      </w:r>
      <w:r w:rsidRPr="00336CBE">
        <w:t>','wangba@huawei.com','340211199301010026','18815650026','gaussdb_026');</w:t>
      </w:r>
    </w:p>
    <w:p w14:paraId="3D4FF3A3" w14:textId="77777777" w:rsidR="004237DC" w:rsidRPr="00336CBE" w:rsidRDefault="004237DC" w:rsidP="00A85E85">
      <w:pPr>
        <w:pStyle w:val="affffff5"/>
      </w:pPr>
      <w:r w:rsidRPr="00336CBE">
        <w:t>INSERT INTO client(c_id,c_name,c_mail,c_id_card,c_phone,c_password) VALUES (27,'</w:t>
      </w:r>
      <w:r w:rsidRPr="00336CBE">
        <w:t>王九</w:t>
      </w:r>
      <w:r w:rsidRPr="00336CBE">
        <w:t>','wangjiu@huawei.com','340211199301010027','18815650027','gaussdb_027');</w:t>
      </w:r>
    </w:p>
    <w:p w14:paraId="3F4295C6" w14:textId="77777777" w:rsidR="004237DC" w:rsidRPr="00336CBE" w:rsidRDefault="004237DC" w:rsidP="00A85E85">
      <w:pPr>
        <w:pStyle w:val="affffff5"/>
      </w:pPr>
      <w:r w:rsidRPr="00336CBE">
        <w:t>INSERT INTO client(c_id,c_name,c_mail,c_id_card,c_phone,c_password) VALUES (28,'</w:t>
      </w:r>
      <w:r w:rsidRPr="00336CBE">
        <w:t>钱一</w:t>
      </w:r>
      <w:r w:rsidRPr="00336CBE">
        <w:t>','qianyi@huawei.com','340211199301010028','18815650028','gaussdb_028');</w:t>
      </w:r>
    </w:p>
    <w:p w14:paraId="7878936F" w14:textId="77777777" w:rsidR="004237DC" w:rsidRPr="00336CBE" w:rsidRDefault="004237DC" w:rsidP="00A85E85">
      <w:pPr>
        <w:pStyle w:val="affffff5"/>
      </w:pPr>
      <w:r w:rsidRPr="00336CBE">
        <w:t>INSERT INTO client(c_id,c_name,c_mail,c_id_card,c_phone,c_password) VALUES (29,'</w:t>
      </w:r>
      <w:r w:rsidRPr="00336CBE">
        <w:t>钱二</w:t>
      </w:r>
      <w:r w:rsidRPr="00336CBE">
        <w:t>','qianer@huawei.com','340211199301010029','18815650029','gaussdb_029');</w:t>
      </w:r>
    </w:p>
    <w:p w14:paraId="44BD069B" w14:textId="77777777" w:rsidR="004237DC" w:rsidRPr="00336CBE" w:rsidRDefault="004237DC" w:rsidP="00A85E85">
      <w:pPr>
        <w:pStyle w:val="affffff5"/>
      </w:pPr>
      <w:r w:rsidRPr="00336CBE">
        <w:t>INSERT INTO client(c_id,c_name,c_mail,c_id_card,c_phone,c_password) VALUES (30,'</w:t>
      </w:r>
      <w:r w:rsidRPr="00336CBE">
        <w:t>钱三</w:t>
      </w:r>
      <w:r w:rsidRPr="00336CBE">
        <w:t>','qiansan@huawei.com','340211199301010030','18815650030','gaussdb_030');</w:t>
      </w:r>
    </w:p>
    <w:p w14:paraId="22B336C3" w14:textId="77777777" w:rsidR="004237DC" w:rsidRPr="00336CBE" w:rsidRDefault="004237DC" w:rsidP="00A85E85">
      <w:pPr>
        <w:pStyle w:val="1e"/>
      </w:pPr>
      <w:r w:rsidRPr="00336CBE">
        <w:t>查询插入结果</w:t>
      </w:r>
    </w:p>
    <w:p w14:paraId="50489122" w14:textId="77777777" w:rsidR="004237DC" w:rsidRPr="00336CBE" w:rsidRDefault="004237DC" w:rsidP="0009103E">
      <w:pPr>
        <w:pStyle w:val="affffff5"/>
      </w:pPr>
      <w:r w:rsidRPr="00A13A25">
        <w:rPr>
          <w:shd w:val="pct15" w:color="auto" w:fill="FFFFFF"/>
        </w:rPr>
        <w:t>select count(*) from client;</w:t>
      </w:r>
    </w:p>
    <w:p w14:paraId="0AF4AB55" w14:textId="691AA10A" w:rsidR="004237DC" w:rsidRDefault="004237DC" w:rsidP="00A85E85">
      <w:pPr>
        <w:pStyle w:val="1e"/>
      </w:pPr>
      <w:r w:rsidRPr="00336CBE">
        <w:t>结果为：</w:t>
      </w:r>
    </w:p>
    <w:p w14:paraId="3DA0DE7D" w14:textId="51ADA242" w:rsidR="00AF683A" w:rsidRPr="00336CBE" w:rsidRDefault="00AF683A" w:rsidP="00A85E85">
      <w:pPr>
        <w:pStyle w:val="1e"/>
        <w:rPr>
          <w:rFonts w:cs="Huawei Sans"/>
        </w:rPr>
      </w:pPr>
      <w:r>
        <w:rPr>
          <w:noProof/>
        </w:rPr>
        <w:drawing>
          <wp:inline distT="0" distB="0" distL="0" distR="0" wp14:anchorId="0D369F89" wp14:editId="0651FE56">
            <wp:extent cx="6120130" cy="798830"/>
            <wp:effectExtent l="0" t="0" r="0" b="12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798830"/>
                    </a:xfrm>
                    <a:prstGeom prst="rect">
                      <a:avLst/>
                    </a:prstGeom>
                  </pic:spPr>
                </pic:pic>
              </a:graphicData>
            </a:graphic>
          </wp:inline>
        </w:drawing>
      </w:r>
    </w:p>
    <w:p w14:paraId="41006068" w14:textId="50947635" w:rsidR="004237DC" w:rsidRPr="00336CBE" w:rsidRDefault="004237DC" w:rsidP="00A85E85">
      <w:pPr>
        <w:pStyle w:val="30"/>
      </w:pPr>
      <w:r w:rsidRPr="00336CBE">
        <w:t>初始化</w:t>
      </w:r>
      <w:r w:rsidRPr="00336CBE">
        <w:t>bank_card</w:t>
      </w:r>
      <w:r w:rsidRPr="00336CBE">
        <w:t>表</w:t>
      </w:r>
      <w:r w:rsidR="00C77E6C">
        <w:t>。</w:t>
      </w:r>
    </w:p>
    <w:p w14:paraId="467F467B" w14:textId="5F37946A" w:rsidR="004237DC" w:rsidRPr="00336CBE" w:rsidRDefault="004237DC" w:rsidP="00A85E85">
      <w:pPr>
        <w:pStyle w:val="1e"/>
      </w:pPr>
      <w:r w:rsidRPr="00336CBE">
        <w:t>在</w:t>
      </w:r>
      <w:r w:rsidRPr="00336CBE">
        <w:t>DAS</w:t>
      </w:r>
      <w:r w:rsidRPr="00336CBE">
        <w:t>的界面输入</w:t>
      </w:r>
      <w:r w:rsidRPr="00336CBE">
        <w:t>SQL</w:t>
      </w:r>
      <w:r w:rsidRPr="00336CBE">
        <w:t>语句，并</w:t>
      </w:r>
      <w:r w:rsidR="00A50F06">
        <w:t>单击</w:t>
      </w:r>
      <w:r w:rsidRPr="00336CBE">
        <w:t>执行。</w:t>
      </w:r>
    </w:p>
    <w:p w14:paraId="1BBFA837" w14:textId="77777777" w:rsidR="004237DC" w:rsidRPr="00336CBE" w:rsidRDefault="004237DC" w:rsidP="00A85E85">
      <w:pPr>
        <w:pStyle w:val="affffff5"/>
      </w:pPr>
      <w:r w:rsidRPr="00336CBE">
        <w:t>INSERT INTO bank_card(b_number,b_type,b_c_id) VALUES ('6222021302020000001','</w:t>
      </w:r>
      <w:r w:rsidRPr="00336CBE">
        <w:t>信用卡</w:t>
      </w:r>
      <w:r w:rsidRPr="00336CBE">
        <w:t>',1);</w:t>
      </w:r>
    </w:p>
    <w:p w14:paraId="22A4FD0E" w14:textId="77777777" w:rsidR="004237DC" w:rsidRPr="00336CBE" w:rsidRDefault="004237DC" w:rsidP="00A85E85">
      <w:pPr>
        <w:pStyle w:val="affffff5"/>
      </w:pPr>
      <w:r w:rsidRPr="00336CBE">
        <w:t>INSERT INTO bank_card(b_number,b_type,b_c_id) VALUES ('6222021302020000002','</w:t>
      </w:r>
      <w:r w:rsidRPr="00336CBE">
        <w:t>信用卡</w:t>
      </w:r>
      <w:r w:rsidRPr="00336CBE">
        <w:t>',3);</w:t>
      </w:r>
    </w:p>
    <w:p w14:paraId="2E8CC8F8" w14:textId="77777777" w:rsidR="004237DC" w:rsidRPr="00336CBE" w:rsidRDefault="004237DC" w:rsidP="00A85E85">
      <w:pPr>
        <w:pStyle w:val="affffff5"/>
      </w:pPr>
      <w:r w:rsidRPr="00336CBE">
        <w:t>INSERT INTO bank_card(b_number,b_type,b_c_id) VALUES ('6222021302020000003','</w:t>
      </w:r>
      <w:r w:rsidRPr="00336CBE">
        <w:t>信用卡</w:t>
      </w:r>
      <w:r w:rsidRPr="00336CBE">
        <w:t>',5);</w:t>
      </w:r>
    </w:p>
    <w:p w14:paraId="6A06A57D" w14:textId="77777777" w:rsidR="004237DC" w:rsidRPr="00336CBE" w:rsidRDefault="004237DC" w:rsidP="00A85E85">
      <w:pPr>
        <w:pStyle w:val="affffff5"/>
      </w:pPr>
      <w:r w:rsidRPr="00336CBE">
        <w:t>INSERT INTO bank_card(b_number,b_type,b_c_id) VALUES ('6222021302020000004','</w:t>
      </w:r>
      <w:r w:rsidRPr="00336CBE">
        <w:t>信用卡</w:t>
      </w:r>
      <w:r w:rsidRPr="00336CBE">
        <w:t>',7);</w:t>
      </w:r>
    </w:p>
    <w:p w14:paraId="1C078C9F" w14:textId="77777777" w:rsidR="004237DC" w:rsidRPr="00336CBE" w:rsidRDefault="004237DC" w:rsidP="00A85E85">
      <w:pPr>
        <w:pStyle w:val="affffff5"/>
      </w:pPr>
      <w:r w:rsidRPr="00336CBE">
        <w:t>INSERT INTO bank_card(b_number,b_type,b_c_id) VALUES ('6222021302020000005','</w:t>
      </w:r>
      <w:r w:rsidRPr="00336CBE">
        <w:t>信用卡</w:t>
      </w:r>
      <w:r w:rsidRPr="00336CBE">
        <w:t>',9);</w:t>
      </w:r>
    </w:p>
    <w:p w14:paraId="68AA6BED" w14:textId="77777777" w:rsidR="004237DC" w:rsidRPr="00336CBE" w:rsidRDefault="004237DC" w:rsidP="00A85E85">
      <w:pPr>
        <w:pStyle w:val="affffff5"/>
      </w:pPr>
      <w:r w:rsidRPr="00336CBE">
        <w:t>INSERT INTO bank_card(b_number,b_type,b_c_id) VALUES ('6222021302020000006','</w:t>
      </w:r>
      <w:r w:rsidRPr="00336CBE">
        <w:t>信用卡</w:t>
      </w:r>
      <w:r w:rsidRPr="00336CBE">
        <w:t>',10);</w:t>
      </w:r>
    </w:p>
    <w:p w14:paraId="6CFB5DD4" w14:textId="77777777" w:rsidR="004237DC" w:rsidRPr="00336CBE" w:rsidRDefault="004237DC" w:rsidP="00A85E85">
      <w:pPr>
        <w:pStyle w:val="affffff5"/>
      </w:pPr>
      <w:r w:rsidRPr="00336CBE">
        <w:t>INSERT INTO bank_card(b_number,b_type,b_c_id) VALUES ('6222021302020000007','</w:t>
      </w:r>
      <w:r w:rsidRPr="00336CBE">
        <w:t>信用卡</w:t>
      </w:r>
      <w:r w:rsidRPr="00336CBE">
        <w:t>',12);</w:t>
      </w:r>
    </w:p>
    <w:p w14:paraId="024B7C17" w14:textId="77777777" w:rsidR="004237DC" w:rsidRPr="00336CBE" w:rsidRDefault="004237DC" w:rsidP="00A85E85">
      <w:pPr>
        <w:pStyle w:val="affffff5"/>
      </w:pPr>
      <w:r w:rsidRPr="00336CBE">
        <w:lastRenderedPageBreak/>
        <w:t>INSERT INTO bank_card(b_number,b_type,b_c_id) VALUES ('6222021302020000008','</w:t>
      </w:r>
      <w:r w:rsidRPr="00336CBE">
        <w:t>信用卡</w:t>
      </w:r>
      <w:r w:rsidRPr="00336CBE">
        <w:t>',14);</w:t>
      </w:r>
    </w:p>
    <w:p w14:paraId="24E42B64" w14:textId="77777777" w:rsidR="004237DC" w:rsidRPr="00336CBE" w:rsidRDefault="004237DC" w:rsidP="00A85E85">
      <w:pPr>
        <w:pStyle w:val="affffff5"/>
      </w:pPr>
      <w:r w:rsidRPr="00336CBE">
        <w:t>INSERT INTO bank_card(b_number,b_type,b_c_id) VALUES ('6222021302020000009','</w:t>
      </w:r>
      <w:r w:rsidRPr="00336CBE">
        <w:t>信用卡</w:t>
      </w:r>
      <w:r w:rsidRPr="00336CBE">
        <w:t>',16);</w:t>
      </w:r>
    </w:p>
    <w:p w14:paraId="6061552C" w14:textId="77777777" w:rsidR="004237DC" w:rsidRPr="00336CBE" w:rsidRDefault="004237DC" w:rsidP="00A85E85">
      <w:pPr>
        <w:pStyle w:val="affffff5"/>
      </w:pPr>
      <w:r w:rsidRPr="00336CBE">
        <w:t>INSERT INTO bank_card(b_number,b_type,b_c_id) VALUES ('6222021302020000010','</w:t>
      </w:r>
      <w:r w:rsidRPr="00336CBE">
        <w:t>信用卡</w:t>
      </w:r>
      <w:r w:rsidRPr="00336CBE">
        <w:t>',18);</w:t>
      </w:r>
    </w:p>
    <w:p w14:paraId="110D7285" w14:textId="77777777" w:rsidR="004237DC" w:rsidRPr="00336CBE" w:rsidRDefault="004237DC" w:rsidP="00A85E85">
      <w:pPr>
        <w:pStyle w:val="affffff5"/>
      </w:pPr>
      <w:r w:rsidRPr="00336CBE">
        <w:t>INSERT INTO bank_card(b_number,b_type,b_c_id) VALUES ('6222021302020000011','</w:t>
      </w:r>
      <w:r w:rsidRPr="00336CBE">
        <w:t>储蓄卡</w:t>
      </w:r>
      <w:r w:rsidRPr="00336CBE">
        <w:t>',19);</w:t>
      </w:r>
    </w:p>
    <w:p w14:paraId="4BEF239E" w14:textId="77777777" w:rsidR="004237DC" w:rsidRPr="00336CBE" w:rsidRDefault="004237DC" w:rsidP="00A85E85">
      <w:pPr>
        <w:pStyle w:val="affffff5"/>
      </w:pPr>
      <w:r w:rsidRPr="00336CBE">
        <w:t>INSERT INTO bank_card(b_number,b_type,b_c_id) VALUES ('6222021302020000012','</w:t>
      </w:r>
      <w:r w:rsidRPr="00336CBE">
        <w:t>储蓄卡</w:t>
      </w:r>
      <w:r w:rsidRPr="00336CBE">
        <w:t>',21);</w:t>
      </w:r>
    </w:p>
    <w:p w14:paraId="3036534B" w14:textId="77777777" w:rsidR="004237DC" w:rsidRPr="00336CBE" w:rsidRDefault="004237DC" w:rsidP="00A85E85">
      <w:pPr>
        <w:pStyle w:val="affffff5"/>
      </w:pPr>
      <w:r w:rsidRPr="00336CBE">
        <w:t>INSERT INTO bank_card(b_number,b_type,b_c_id) VALUES ('6222021302020000013','</w:t>
      </w:r>
      <w:r w:rsidRPr="00336CBE">
        <w:t>储蓄卡</w:t>
      </w:r>
      <w:r w:rsidRPr="00336CBE">
        <w:t>',7);</w:t>
      </w:r>
    </w:p>
    <w:p w14:paraId="2F26377E" w14:textId="77777777" w:rsidR="004237DC" w:rsidRPr="00336CBE" w:rsidRDefault="004237DC" w:rsidP="00A85E85">
      <w:pPr>
        <w:pStyle w:val="affffff5"/>
      </w:pPr>
      <w:r w:rsidRPr="00336CBE">
        <w:t>INSERT INTO bank_card(b_number,b_type,b_c_id) VALUES ('6222021302020000014','</w:t>
      </w:r>
      <w:r w:rsidRPr="00336CBE">
        <w:t>储蓄卡</w:t>
      </w:r>
      <w:r w:rsidRPr="00336CBE">
        <w:t>',23);</w:t>
      </w:r>
    </w:p>
    <w:p w14:paraId="682BAF0B" w14:textId="77777777" w:rsidR="004237DC" w:rsidRPr="00336CBE" w:rsidRDefault="004237DC" w:rsidP="00A85E85">
      <w:pPr>
        <w:pStyle w:val="affffff5"/>
      </w:pPr>
      <w:r w:rsidRPr="00336CBE">
        <w:t>INSERT INTO bank_card(b_number,b_type,b_c_id) VALUES ('6222021302020000015','</w:t>
      </w:r>
      <w:r w:rsidRPr="00336CBE">
        <w:t>储蓄卡</w:t>
      </w:r>
      <w:r w:rsidRPr="00336CBE">
        <w:t>',24);</w:t>
      </w:r>
    </w:p>
    <w:p w14:paraId="6EE723C4" w14:textId="77777777" w:rsidR="004237DC" w:rsidRPr="00336CBE" w:rsidRDefault="004237DC" w:rsidP="00A85E85">
      <w:pPr>
        <w:pStyle w:val="affffff5"/>
      </w:pPr>
      <w:r w:rsidRPr="00336CBE">
        <w:t>INSERT INTO bank_card(b_number,b_type,b_c_id) VALUES ('6222021302020000016','</w:t>
      </w:r>
      <w:r w:rsidRPr="00336CBE">
        <w:t>储蓄卡</w:t>
      </w:r>
      <w:r w:rsidRPr="00336CBE">
        <w:t>',3);</w:t>
      </w:r>
    </w:p>
    <w:p w14:paraId="34541030" w14:textId="77777777" w:rsidR="004237DC" w:rsidRPr="00336CBE" w:rsidRDefault="004237DC" w:rsidP="00A85E85">
      <w:pPr>
        <w:pStyle w:val="affffff5"/>
      </w:pPr>
      <w:r w:rsidRPr="00336CBE">
        <w:t>INSERT INTO bank_card(b_number,b_type,b_c_id) VALUES ('6222021302020000017','</w:t>
      </w:r>
      <w:r w:rsidRPr="00336CBE">
        <w:t>储蓄卡</w:t>
      </w:r>
      <w:r w:rsidRPr="00336CBE">
        <w:t>',26);</w:t>
      </w:r>
    </w:p>
    <w:p w14:paraId="17FDD031" w14:textId="77777777" w:rsidR="004237DC" w:rsidRPr="00336CBE" w:rsidRDefault="004237DC" w:rsidP="00A85E85">
      <w:pPr>
        <w:pStyle w:val="affffff5"/>
      </w:pPr>
      <w:r w:rsidRPr="00336CBE">
        <w:t>INSERT INTO bank_card(b_number,b_type,b_c_id) VALUES ('6222021302020000018','</w:t>
      </w:r>
      <w:r w:rsidRPr="00336CBE">
        <w:t>储蓄卡</w:t>
      </w:r>
      <w:r w:rsidRPr="00336CBE">
        <w:t>',27);</w:t>
      </w:r>
    </w:p>
    <w:p w14:paraId="7F28979A" w14:textId="77777777" w:rsidR="004237DC" w:rsidRPr="00336CBE" w:rsidRDefault="004237DC" w:rsidP="00A85E85">
      <w:pPr>
        <w:pStyle w:val="affffff5"/>
      </w:pPr>
      <w:r w:rsidRPr="00336CBE">
        <w:t>INSERT INTO bank_card(b_number,b_type,b_c_id) VALUES ('6222021302020000019','</w:t>
      </w:r>
      <w:r w:rsidRPr="00336CBE">
        <w:t>储蓄卡</w:t>
      </w:r>
      <w:r w:rsidRPr="00336CBE">
        <w:t>',12);</w:t>
      </w:r>
    </w:p>
    <w:p w14:paraId="534CEACD" w14:textId="77777777" w:rsidR="004237DC" w:rsidRPr="00336CBE" w:rsidRDefault="004237DC" w:rsidP="00A85E85">
      <w:pPr>
        <w:pStyle w:val="affffff5"/>
      </w:pPr>
      <w:r w:rsidRPr="00336CBE">
        <w:t>INSERT INTO bank_card(b_number,b_type,b_c_id) VALUES ('6222021302020000020','</w:t>
      </w:r>
      <w:r w:rsidRPr="00336CBE">
        <w:t>储蓄卡</w:t>
      </w:r>
      <w:r w:rsidRPr="00336CBE">
        <w:t>',29);</w:t>
      </w:r>
    </w:p>
    <w:p w14:paraId="48D89E0D" w14:textId="77777777" w:rsidR="004237DC" w:rsidRPr="00336CBE" w:rsidRDefault="004237DC" w:rsidP="00A85E85">
      <w:pPr>
        <w:pStyle w:val="1e"/>
      </w:pPr>
      <w:r w:rsidRPr="00336CBE">
        <w:t>查询插入结果</w:t>
      </w:r>
    </w:p>
    <w:p w14:paraId="393441EC" w14:textId="77777777" w:rsidR="004237DC" w:rsidRPr="00A13A25" w:rsidRDefault="004237DC" w:rsidP="0009103E">
      <w:pPr>
        <w:pStyle w:val="affffff5"/>
        <w:rPr>
          <w:shd w:val="pct15" w:color="auto" w:fill="FFFFFF"/>
        </w:rPr>
      </w:pPr>
      <w:r w:rsidRPr="00A13A25">
        <w:rPr>
          <w:shd w:val="pct15" w:color="auto" w:fill="FFFFFF"/>
        </w:rPr>
        <w:t>select count(*) from bank_card;</w:t>
      </w:r>
    </w:p>
    <w:p w14:paraId="24D1D579" w14:textId="3C3FC5D1" w:rsidR="004237DC" w:rsidRDefault="004237DC" w:rsidP="00A85E85">
      <w:pPr>
        <w:pStyle w:val="1e"/>
      </w:pPr>
      <w:r w:rsidRPr="00336CBE">
        <w:t>结果为：</w:t>
      </w:r>
    </w:p>
    <w:p w14:paraId="7594AB3B" w14:textId="0F10157B" w:rsidR="00AF683A" w:rsidRPr="00336CBE" w:rsidRDefault="00AF683A" w:rsidP="00A85E85">
      <w:pPr>
        <w:pStyle w:val="1e"/>
        <w:rPr>
          <w:rFonts w:cs="Huawei Sans"/>
        </w:rPr>
      </w:pPr>
      <w:r>
        <w:rPr>
          <w:noProof/>
        </w:rPr>
        <w:drawing>
          <wp:inline distT="0" distB="0" distL="0" distR="0" wp14:anchorId="7714CEFF" wp14:editId="31E00EE9">
            <wp:extent cx="4431323" cy="980004"/>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64601" cy="987363"/>
                    </a:xfrm>
                    <a:prstGeom prst="rect">
                      <a:avLst/>
                    </a:prstGeom>
                  </pic:spPr>
                </pic:pic>
              </a:graphicData>
            </a:graphic>
          </wp:inline>
        </w:drawing>
      </w:r>
    </w:p>
    <w:p w14:paraId="3D15FCE8" w14:textId="6A87A27F" w:rsidR="004237DC" w:rsidRPr="00336CBE" w:rsidRDefault="004237DC" w:rsidP="00A85E85">
      <w:pPr>
        <w:pStyle w:val="30"/>
      </w:pPr>
      <w:r w:rsidRPr="00336CBE">
        <w:t>初始化</w:t>
      </w:r>
      <w:r w:rsidRPr="00336CBE">
        <w:t>finances_product</w:t>
      </w:r>
      <w:r w:rsidR="00C77E6C">
        <w:t>。</w:t>
      </w:r>
    </w:p>
    <w:p w14:paraId="0F941824" w14:textId="736D190E" w:rsidR="004237DC" w:rsidRPr="00336CBE" w:rsidRDefault="004237DC" w:rsidP="00A85E85">
      <w:pPr>
        <w:pStyle w:val="1e"/>
      </w:pPr>
      <w:r w:rsidRPr="00336CBE">
        <w:t>在</w:t>
      </w:r>
      <w:r w:rsidRPr="00336CBE">
        <w:t>DAS</w:t>
      </w:r>
      <w:r w:rsidRPr="00336CBE">
        <w:t>的界面输入</w:t>
      </w:r>
      <w:r w:rsidRPr="00336CBE">
        <w:t>SQL</w:t>
      </w:r>
      <w:r w:rsidRPr="00336CBE">
        <w:t>语句，并</w:t>
      </w:r>
      <w:r w:rsidR="00A50F06">
        <w:t>单击</w:t>
      </w:r>
      <w:r w:rsidRPr="00336CBE">
        <w:t>执行。</w:t>
      </w:r>
    </w:p>
    <w:p w14:paraId="3F6ED7F9" w14:textId="77777777" w:rsidR="004237DC" w:rsidRPr="00336CBE" w:rsidRDefault="004237DC" w:rsidP="00A85E85">
      <w:pPr>
        <w:pStyle w:val="affffff5"/>
      </w:pPr>
      <w:r w:rsidRPr="00336CBE">
        <w:t>INSERT INTO finances_product(p_name,p_id,p_description,p_amount,p_year) VALUES ('</w:t>
      </w:r>
      <w:r w:rsidRPr="00336CBE">
        <w:t>债券</w:t>
      </w:r>
      <w:r w:rsidRPr="00336CBE">
        <w:t>',1,'</w:t>
      </w:r>
      <w:r w:rsidRPr="00336CBE">
        <w:t>以国债、金融债、央行票据、企业债为主要投资方向的银行理财产品。</w:t>
      </w:r>
      <w:r w:rsidRPr="00336CBE">
        <w:t>',50000,6);</w:t>
      </w:r>
    </w:p>
    <w:p w14:paraId="1A603C75" w14:textId="77777777" w:rsidR="004237DC" w:rsidRPr="00336CBE" w:rsidRDefault="004237DC" w:rsidP="00A85E85">
      <w:pPr>
        <w:pStyle w:val="affffff5"/>
      </w:pPr>
      <w:r w:rsidRPr="00336CBE">
        <w:t>INSERT INTO finances_product(p_name,p_id,p_description,p_amount,p_year) VALUES ('</w:t>
      </w:r>
      <w:r w:rsidRPr="00336CBE">
        <w:t>信贷资产</w:t>
      </w:r>
      <w:r w:rsidRPr="00336CBE">
        <w:t>',2,'</w:t>
      </w:r>
      <w:r w:rsidRPr="00336CBE">
        <w:t>一般指银行作为委托人将通过发行理财产品募集资金委托给信托公司，信托公司作为受托人成立信托计划，将信托资产购买理财产品发售银行或第三方信贷资产。</w:t>
      </w:r>
      <w:r w:rsidRPr="00336CBE">
        <w:t>',50000,6);</w:t>
      </w:r>
    </w:p>
    <w:p w14:paraId="78FC158A" w14:textId="77777777" w:rsidR="004237DC" w:rsidRPr="00336CBE" w:rsidRDefault="004237DC" w:rsidP="00A85E85">
      <w:pPr>
        <w:pStyle w:val="affffff5"/>
      </w:pPr>
      <w:r w:rsidRPr="00336CBE">
        <w:t>INSERT INTO finances_product(p_name,p_id,p_description,p_amount,p_year) VALUES ('</w:t>
      </w:r>
      <w:r w:rsidRPr="00336CBE">
        <w:t>股票</w:t>
      </w:r>
      <w:r w:rsidRPr="00336CBE">
        <w:t>',3,'</w:t>
      </w:r>
      <w:r w:rsidRPr="00336CBE">
        <w:t>与股票挂钩的理财产品。目前市场上主要以港股挂钩居多</w:t>
      </w:r>
      <w:r w:rsidRPr="00336CBE">
        <w:t>',50000,6);</w:t>
      </w:r>
    </w:p>
    <w:p w14:paraId="79D34272" w14:textId="77777777" w:rsidR="004237DC" w:rsidRPr="00336CBE" w:rsidRDefault="004237DC" w:rsidP="00A85E85">
      <w:pPr>
        <w:pStyle w:val="affffff5"/>
      </w:pPr>
      <w:r w:rsidRPr="00336CBE">
        <w:t>INSERT INTO finances_product(p_name,p_id,p_description,p_amount,p_year) VALUES ('</w:t>
      </w:r>
      <w:r w:rsidRPr="00336CBE">
        <w:t>大宗商品</w:t>
      </w:r>
      <w:r w:rsidRPr="00336CBE">
        <w:t>',4,'</w:t>
      </w:r>
      <w:r w:rsidRPr="00336CBE">
        <w:t>与大宗商品期货挂钩的理财产品。目前市场上主要以挂钩黄金、石油、农产品的理财产品居多。</w:t>
      </w:r>
      <w:r w:rsidRPr="00336CBE">
        <w:t>',50000,6);</w:t>
      </w:r>
    </w:p>
    <w:p w14:paraId="38A8FE3C" w14:textId="77777777" w:rsidR="004237DC" w:rsidRPr="00336CBE" w:rsidRDefault="004237DC" w:rsidP="00A85E85">
      <w:pPr>
        <w:pStyle w:val="1e"/>
      </w:pPr>
      <w:r w:rsidRPr="00336CBE">
        <w:t>查询插入结果</w:t>
      </w:r>
    </w:p>
    <w:p w14:paraId="462E1026" w14:textId="77777777" w:rsidR="004237DC" w:rsidRPr="00A13A25" w:rsidRDefault="004237DC" w:rsidP="0009103E">
      <w:pPr>
        <w:pStyle w:val="affffff5"/>
        <w:rPr>
          <w:shd w:val="pct15" w:color="auto" w:fill="FFFFFF"/>
        </w:rPr>
      </w:pPr>
      <w:r w:rsidRPr="00A13A25">
        <w:rPr>
          <w:shd w:val="pct15" w:color="auto" w:fill="FFFFFF"/>
        </w:rPr>
        <w:t>select count(*) from finances_product;</w:t>
      </w:r>
    </w:p>
    <w:p w14:paraId="702E5F2A" w14:textId="41179420" w:rsidR="004237DC" w:rsidRDefault="004237DC" w:rsidP="00A85E85">
      <w:pPr>
        <w:pStyle w:val="1e"/>
      </w:pPr>
      <w:r w:rsidRPr="00336CBE">
        <w:t>结果为：</w:t>
      </w:r>
    </w:p>
    <w:p w14:paraId="409A6BDD" w14:textId="003D023B" w:rsidR="00AF683A" w:rsidRPr="00336CBE" w:rsidRDefault="00AF683A" w:rsidP="00A85E85">
      <w:pPr>
        <w:pStyle w:val="1e"/>
        <w:rPr>
          <w:rFonts w:cs="Huawei Sans"/>
        </w:rPr>
      </w:pPr>
      <w:r>
        <w:rPr>
          <w:noProof/>
        </w:rPr>
        <w:lastRenderedPageBreak/>
        <w:drawing>
          <wp:inline distT="0" distB="0" distL="0" distR="0" wp14:anchorId="3F8B3C85" wp14:editId="0EC4E857">
            <wp:extent cx="4158762" cy="982385"/>
            <wp:effectExtent l="0" t="0" r="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5746" cy="991121"/>
                    </a:xfrm>
                    <a:prstGeom prst="rect">
                      <a:avLst/>
                    </a:prstGeom>
                  </pic:spPr>
                </pic:pic>
              </a:graphicData>
            </a:graphic>
          </wp:inline>
        </w:drawing>
      </w:r>
    </w:p>
    <w:p w14:paraId="1EB2873A" w14:textId="7071DAC5" w:rsidR="004237DC" w:rsidRPr="00336CBE" w:rsidRDefault="004237DC" w:rsidP="00A85E85">
      <w:pPr>
        <w:pStyle w:val="30"/>
      </w:pPr>
      <w:r w:rsidRPr="00336CBE">
        <w:t>初始化</w:t>
      </w:r>
      <w:r w:rsidRPr="00336CBE">
        <w:t>insurance</w:t>
      </w:r>
      <w:r w:rsidRPr="00336CBE">
        <w:t>表</w:t>
      </w:r>
      <w:r w:rsidR="00C77E6C">
        <w:t>。</w:t>
      </w:r>
    </w:p>
    <w:p w14:paraId="41FA77A3" w14:textId="0061DEE4" w:rsidR="004237DC" w:rsidRPr="00336CBE" w:rsidRDefault="004237DC" w:rsidP="00A85E85">
      <w:pPr>
        <w:pStyle w:val="1e"/>
      </w:pPr>
      <w:r w:rsidRPr="00336CBE">
        <w:t>在</w:t>
      </w:r>
      <w:r w:rsidRPr="00336CBE">
        <w:t>DAS</w:t>
      </w:r>
      <w:r w:rsidRPr="00336CBE">
        <w:t>的界面输入</w:t>
      </w:r>
      <w:r w:rsidRPr="00336CBE">
        <w:t>SQL</w:t>
      </w:r>
      <w:r w:rsidRPr="00336CBE">
        <w:t>语句，并</w:t>
      </w:r>
      <w:r w:rsidR="00A50F06">
        <w:t>单击</w:t>
      </w:r>
      <w:r w:rsidRPr="00336CBE">
        <w:t>执行。</w:t>
      </w:r>
    </w:p>
    <w:p w14:paraId="40CC9190" w14:textId="77777777" w:rsidR="004237DC" w:rsidRPr="00336CBE" w:rsidRDefault="004237DC" w:rsidP="00A85E85">
      <w:pPr>
        <w:pStyle w:val="affffff5"/>
      </w:pPr>
      <w:r w:rsidRPr="00336CBE">
        <w:t>INSERT INTO insurance(i_name,i_id,i_amount,i_person,i_year,i_project) VALUES ('</w:t>
      </w:r>
      <w:r w:rsidRPr="00336CBE">
        <w:t>健康保险</w:t>
      </w:r>
      <w:r w:rsidRPr="00336CBE">
        <w:t>',1,2000,'</w:t>
      </w:r>
      <w:r w:rsidRPr="00336CBE">
        <w:t>老人</w:t>
      </w:r>
      <w:r w:rsidRPr="00336CBE">
        <w:t>',30,'</w:t>
      </w:r>
      <w:r w:rsidRPr="00336CBE">
        <w:t>平安保险</w:t>
      </w:r>
      <w:r w:rsidRPr="00336CBE">
        <w:t>');</w:t>
      </w:r>
    </w:p>
    <w:p w14:paraId="02F929FE" w14:textId="77777777" w:rsidR="004237DC" w:rsidRPr="00336CBE" w:rsidRDefault="004237DC" w:rsidP="00A85E85">
      <w:pPr>
        <w:pStyle w:val="affffff5"/>
      </w:pPr>
      <w:r w:rsidRPr="00336CBE">
        <w:t>INSERT INTO insurance(i_name,i_id,i_amount,i_person,i_year,i_project) VALUES ('</w:t>
      </w:r>
      <w:r w:rsidRPr="00336CBE">
        <w:t>人寿保险</w:t>
      </w:r>
      <w:r w:rsidRPr="00336CBE">
        <w:t>',2,3000,'</w:t>
      </w:r>
      <w:r w:rsidRPr="00336CBE">
        <w:t>老人</w:t>
      </w:r>
      <w:r w:rsidRPr="00336CBE">
        <w:t>',30,'</w:t>
      </w:r>
      <w:r w:rsidRPr="00336CBE">
        <w:t>平安保险</w:t>
      </w:r>
      <w:r w:rsidRPr="00336CBE">
        <w:t>');</w:t>
      </w:r>
    </w:p>
    <w:p w14:paraId="2BCC9F3C" w14:textId="77777777" w:rsidR="004237DC" w:rsidRPr="00336CBE" w:rsidRDefault="004237DC" w:rsidP="00A85E85">
      <w:pPr>
        <w:pStyle w:val="affffff5"/>
      </w:pPr>
      <w:r w:rsidRPr="00336CBE">
        <w:t>INSERT INTO insurance(i_name,i_id,i_amount,i_person,i_year,i_project) VALUES ('</w:t>
      </w:r>
      <w:r w:rsidRPr="00336CBE">
        <w:t>意外保险</w:t>
      </w:r>
      <w:r w:rsidRPr="00336CBE">
        <w:t>',3,5000,'</w:t>
      </w:r>
      <w:r w:rsidRPr="00336CBE">
        <w:t>所有人</w:t>
      </w:r>
      <w:r w:rsidRPr="00336CBE">
        <w:t>',30,'</w:t>
      </w:r>
      <w:r w:rsidRPr="00336CBE">
        <w:t>平安保险</w:t>
      </w:r>
      <w:r w:rsidRPr="00336CBE">
        <w:t>');</w:t>
      </w:r>
    </w:p>
    <w:p w14:paraId="64058FD9" w14:textId="77777777" w:rsidR="004237DC" w:rsidRPr="00336CBE" w:rsidRDefault="004237DC" w:rsidP="00A85E85">
      <w:pPr>
        <w:pStyle w:val="affffff5"/>
      </w:pPr>
      <w:r w:rsidRPr="00336CBE">
        <w:t>INSERT INTO insurance(i_name,i_id,i_amount,i_person,i_year,i_project) VALUES ('</w:t>
      </w:r>
      <w:r w:rsidRPr="00336CBE">
        <w:t>医疗保险</w:t>
      </w:r>
      <w:r w:rsidRPr="00336CBE">
        <w:t>',4,2000,'</w:t>
      </w:r>
      <w:r w:rsidRPr="00336CBE">
        <w:t>所有人</w:t>
      </w:r>
      <w:r w:rsidRPr="00336CBE">
        <w:t>',30,'</w:t>
      </w:r>
      <w:r w:rsidRPr="00336CBE">
        <w:t>平安保险</w:t>
      </w:r>
      <w:r w:rsidRPr="00336CBE">
        <w:t>');</w:t>
      </w:r>
    </w:p>
    <w:p w14:paraId="446C5A83" w14:textId="77777777" w:rsidR="004237DC" w:rsidRPr="00336CBE" w:rsidRDefault="004237DC" w:rsidP="00A85E85">
      <w:pPr>
        <w:pStyle w:val="affffff5"/>
      </w:pPr>
      <w:r w:rsidRPr="00336CBE">
        <w:t>INSERT INTO insurance(i_name,i_id,i_amount,i_person,i_year,i_project) VALUES ('</w:t>
      </w:r>
      <w:r w:rsidRPr="00336CBE">
        <w:t>财产损失保险</w:t>
      </w:r>
      <w:r w:rsidRPr="00336CBE">
        <w:t>',5,1500,'</w:t>
      </w:r>
      <w:r w:rsidRPr="00336CBE">
        <w:t>中年人</w:t>
      </w:r>
      <w:r w:rsidRPr="00336CBE">
        <w:t>',30,'</w:t>
      </w:r>
      <w:r w:rsidRPr="00336CBE">
        <w:t>平安保险</w:t>
      </w:r>
      <w:r w:rsidRPr="00336CBE">
        <w:t>');</w:t>
      </w:r>
    </w:p>
    <w:p w14:paraId="0BD935E6" w14:textId="77777777" w:rsidR="004237DC" w:rsidRPr="00336CBE" w:rsidRDefault="004237DC" w:rsidP="00A85E85">
      <w:pPr>
        <w:pStyle w:val="1e"/>
      </w:pPr>
      <w:r w:rsidRPr="00336CBE">
        <w:t>查询插入结果</w:t>
      </w:r>
    </w:p>
    <w:p w14:paraId="26F57805" w14:textId="77777777" w:rsidR="004237DC" w:rsidRPr="00A13A25" w:rsidRDefault="004237DC" w:rsidP="0009103E">
      <w:pPr>
        <w:pStyle w:val="affffff5"/>
        <w:rPr>
          <w:shd w:val="pct15" w:color="auto" w:fill="FFFFFF"/>
        </w:rPr>
      </w:pPr>
      <w:r w:rsidRPr="00A13A25">
        <w:rPr>
          <w:shd w:val="pct15" w:color="auto" w:fill="FFFFFF"/>
        </w:rPr>
        <w:t>select count(*) from insurance;</w:t>
      </w:r>
    </w:p>
    <w:p w14:paraId="320A2BE3" w14:textId="77FAB422" w:rsidR="004237DC" w:rsidRDefault="004237DC" w:rsidP="00A85E85">
      <w:pPr>
        <w:pStyle w:val="1e"/>
      </w:pPr>
      <w:r w:rsidRPr="00336CBE">
        <w:t>结果为：</w:t>
      </w:r>
    </w:p>
    <w:p w14:paraId="67DD841F" w14:textId="5ABA7070" w:rsidR="00AF683A" w:rsidRPr="00336CBE" w:rsidRDefault="00AF683A" w:rsidP="00A85E85">
      <w:pPr>
        <w:pStyle w:val="1e"/>
        <w:rPr>
          <w:rFonts w:cs="Huawei Sans"/>
        </w:rPr>
      </w:pPr>
      <w:r>
        <w:rPr>
          <w:noProof/>
        </w:rPr>
        <w:drawing>
          <wp:inline distT="0" distB="0" distL="0" distR="0" wp14:anchorId="3D78530D" wp14:editId="4E4A140D">
            <wp:extent cx="4577862" cy="951541"/>
            <wp:effectExtent l="0" t="0" r="0" b="127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7184" cy="959714"/>
                    </a:xfrm>
                    <a:prstGeom prst="rect">
                      <a:avLst/>
                    </a:prstGeom>
                  </pic:spPr>
                </pic:pic>
              </a:graphicData>
            </a:graphic>
          </wp:inline>
        </w:drawing>
      </w:r>
    </w:p>
    <w:p w14:paraId="16AF5445" w14:textId="5AE2A257" w:rsidR="004237DC" w:rsidRPr="00336CBE" w:rsidRDefault="004237DC" w:rsidP="00A85E85">
      <w:pPr>
        <w:pStyle w:val="30"/>
      </w:pPr>
      <w:r w:rsidRPr="00336CBE">
        <w:t>初始化</w:t>
      </w:r>
      <w:r w:rsidRPr="00336CBE">
        <w:t>fund</w:t>
      </w:r>
      <w:r w:rsidRPr="00336CBE">
        <w:t>表</w:t>
      </w:r>
      <w:r w:rsidR="00C77E6C">
        <w:t>。</w:t>
      </w:r>
    </w:p>
    <w:p w14:paraId="5F40A971" w14:textId="2206BC89" w:rsidR="004237DC" w:rsidRPr="00336CBE" w:rsidRDefault="004237DC" w:rsidP="00A85E85">
      <w:pPr>
        <w:pStyle w:val="1e"/>
      </w:pPr>
      <w:r w:rsidRPr="00336CBE">
        <w:t>在</w:t>
      </w:r>
      <w:r w:rsidRPr="00336CBE">
        <w:t>DAS</w:t>
      </w:r>
      <w:r w:rsidRPr="00336CBE">
        <w:t>的界面输入</w:t>
      </w:r>
      <w:r w:rsidRPr="00336CBE">
        <w:t>SQL</w:t>
      </w:r>
      <w:r w:rsidRPr="00336CBE">
        <w:t>语句，并</w:t>
      </w:r>
      <w:r w:rsidR="00A50F06">
        <w:t>单击</w:t>
      </w:r>
      <w:r w:rsidRPr="00336CBE">
        <w:t>执行。</w:t>
      </w:r>
    </w:p>
    <w:p w14:paraId="4EB12DBD" w14:textId="77777777" w:rsidR="004237DC" w:rsidRPr="00336CBE" w:rsidRDefault="004237DC" w:rsidP="00A85E85">
      <w:pPr>
        <w:pStyle w:val="affffff5"/>
      </w:pPr>
      <w:r w:rsidRPr="00336CBE">
        <w:t>INSERT INTO fund(f_name,f_id,f_type,f_amount,risk_level,f_manager) VALUES ('</w:t>
      </w:r>
      <w:r w:rsidRPr="00336CBE">
        <w:t>股票</w:t>
      </w:r>
      <w:r w:rsidRPr="00336CBE">
        <w:t>',1,'</w:t>
      </w:r>
      <w:r w:rsidRPr="00336CBE">
        <w:t>股票型</w:t>
      </w:r>
      <w:r w:rsidRPr="00336CBE">
        <w:t>',10000,'</w:t>
      </w:r>
      <w:r w:rsidRPr="00336CBE">
        <w:t>高</w:t>
      </w:r>
      <w:r w:rsidRPr="00336CBE">
        <w:t>',1);</w:t>
      </w:r>
    </w:p>
    <w:p w14:paraId="7E3495C1" w14:textId="77777777" w:rsidR="004237DC" w:rsidRPr="00336CBE" w:rsidRDefault="004237DC" w:rsidP="00A85E85">
      <w:pPr>
        <w:pStyle w:val="affffff5"/>
      </w:pPr>
      <w:r w:rsidRPr="00336CBE">
        <w:t>INSERT INTO fund(f_name,f_id,f_type,f_amount,risk_level,f_manager) VALUES ('</w:t>
      </w:r>
      <w:r w:rsidRPr="00336CBE">
        <w:t>投资</w:t>
      </w:r>
      <w:r w:rsidRPr="00336CBE">
        <w:t>',2,'</w:t>
      </w:r>
      <w:r w:rsidRPr="00336CBE">
        <w:t>债券型</w:t>
      </w:r>
      <w:r w:rsidRPr="00336CBE">
        <w:t>',10000,'</w:t>
      </w:r>
      <w:r w:rsidRPr="00336CBE">
        <w:t>中</w:t>
      </w:r>
      <w:r w:rsidRPr="00336CBE">
        <w:t>',2);</w:t>
      </w:r>
    </w:p>
    <w:p w14:paraId="4262151C" w14:textId="77777777" w:rsidR="004237DC" w:rsidRPr="00336CBE" w:rsidRDefault="004237DC" w:rsidP="00A85E85">
      <w:pPr>
        <w:pStyle w:val="affffff5"/>
      </w:pPr>
      <w:r w:rsidRPr="00336CBE">
        <w:t>INSERT INTO fund(f_name,f_id,f_type,f_amount,risk_level,f_manager) VALUES ('</w:t>
      </w:r>
      <w:r w:rsidRPr="00336CBE">
        <w:t>国债</w:t>
      </w:r>
      <w:r w:rsidRPr="00336CBE">
        <w:t>',3,'</w:t>
      </w:r>
      <w:r w:rsidRPr="00336CBE">
        <w:t>货币型</w:t>
      </w:r>
      <w:r w:rsidRPr="00336CBE">
        <w:t>',10000,'</w:t>
      </w:r>
      <w:r w:rsidRPr="00336CBE">
        <w:t>低</w:t>
      </w:r>
      <w:r w:rsidRPr="00336CBE">
        <w:t>',3);</w:t>
      </w:r>
    </w:p>
    <w:p w14:paraId="47D0A0B9" w14:textId="77777777" w:rsidR="004237DC" w:rsidRPr="00336CBE" w:rsidRDefault="004237DC" w:rsidP="00A85E85">
      <w:pPr>
        <w:pStyle w:val="affffff5"/>
      </w:pPr>
      <w:r w:rsidRPr="00336CBE">
        <w:t>INSERT INTO fund(f_name,f_id,f_type,f_amount,risk_level,f_manager) VALUES ('</w:t>
      </w:r>
      <w:r w:rsidRPr="00336CBE">
        <w:t>沪深</w:t>
      </w:r>
      <w:r w:rsidRPr="00336CBE">
        <w:t>300</w:t>
      </w:r>
      <w:r w:rsidRPr="00336CBE">
        <w:t>指数</w:t>
      </w:r>
      <w:r w:rsidRPr="00336CBE">
        <w:t>',4,'</w:t>
      </w:r>
      <w:r w:rsidRPr="00336CBE">
        <w:t>指数型</w:t>
      </w:r>
      <w:r w:rsidRPr="00336CBE">
        <w:t>',10000,'</w:t>
      </w:r>
      <w:r w:rsidRPr="00336CBE">
        <w:t>中</w:t>
      </w:r>
      <w:r w:rsidRPr="00336CBE">
        <w:t>',4);</w:t>
      </w:r>
    </w:p>
    <w:p w14:paraId="29B2B2F9" w14:textId="77777777" w:rsidR="004237DC" w:rsidRPr="00336CBE" w:rsidRDefault="004237DC" w:rsidP="00A85E85">
      <w:pPr>
        <w:pStyle w:val="1e"/>
      </w:pPr>
      <w:r w:rsidRPr="00336CBE">
        <w:t>查询插入结果</w:t>
      </w:r>
    </w:p>
    <w:p w14:paraId="4788C529" w14:textId="77777777" w:rsidR="004237DC" w:rsidRPr="00A13A25" w:rsidRDefault="004237DC" w:rsidP="0009103E">
      <w:pPr>
        <w:pStyle w:val="affffff5"/>
        <w:rPr>
          <w:shd w:val="pct15" w:color="auto" w:fill="FFFFFF"/>
        </w:rPr>
      </w:pPr>
      <w:r w:rsidRPr="00A13A25">
        <w:rPr>
          <w:shd w:val="pct15" w:color="auto" w:fill="FFFFFF"/>
        </w:rPr>
        <w:t>select count(*) from fund;</w:t>
      </w:r>
    </w:p>
    <w:p w14:paraId="65009367" w14:textId="69F19CEB" w:rsidR="004237DC" w:rsidRDefault="004237DC" w:rsidP="00A85E85">
      <w:pPr>
        <w:pStyle w:val="1e"/>
      </w:pPr>
      <w:r w:rsidRPr="00336CBE">
        <w:t>结果为：</w:t>
      </w:r>
    </w:p>
    <w:p w14:paraId="751DE153" w14:textId="3747FD3C" w:rsidR="00AF683A" w:rsidRPr="00336CBE" w:rsidRDefault="00AF683A" w:rsidP="00A85E85">
      <w:pPr>
        <w:pStyle w:val="1e"/>
        <w:rPr>
          <w:rFonts w:cs="Huawei Sans"/>
        </w:rPr>
      </w:pPr>
      <w:r>
        <w:rPr>
          <w:noProof/>
        </w:rPr>
        <w:lastRenderedPageBreak/>
        <w:drawing>
          <wp:inline distT="0" distB="0" distL="0" distR="0" wp14:anchorId="5FCACA26" wp14:editId="39CD9643">
            <wp:extent cx="3722077" cy="881388"/>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41789" cy="886056"/>
                    </a:xfrm>
                    <a:prstGeom prst="rect">
                      <a:avLst/>
                    </a:prstGeom>
                  </pic:spPr>
                </pic:pic>
              </a:graphicData>
            </a:graphic>
          </wp:inline>
        </w:drawing>
      </w:r>
    </w:p>
    <w:p w14:paraId="290A4436" w14:textId="437AB74D" w:rsidR="004237DC" w:rsidRPr="00336CBE" w:rsidRDefault="004237DC" w:rsidP="00A85E85">
      <w:pPr>
        <w:pStyle w:val="30"/>
      </w:pPr>
      <w:r w:rsidRPr="00336CBE">
        <w:t>初始化</w:t>
      </w:r>
      <w:r w:rsidRPr="00336CBE">
        <w:t>property</w:t>
      </w:r>
      <w:r w:rsidRPr="00336CBE">
        <w:t>表</w:t>
      </w:r>
      <w:r w:rsidR="00C77E6C">
        <w:t>。</w:t>
      </w:r>
    </w:p>
    <w:p w14:paraId="09E78444" w14:textId="5A28603D" w:rsidR="004237DC" w:rsidRPr="00336CBE" w:rsidRDefault="004237DC" w:rsidP="00A85E85">
      <w:pPr>
        <w:pStyle w:val="1e"/>
      </w:pPr>
      <w:r w:rsidRPr="00336CBE">
        <w:t>在</w:t>
      </w:r>
      <w:r w:rsidRPr="00336CBE">
        <w:t>DAS</w:t>
      </w:r>
      <w:r w:rsidRPr="00336CBE">
        <w:t>的界面输入</w:t>
      </w:r>
      <w:r w:rsidRPr="00336CBE">
        <w:t>SQL</w:t>
      </w:r>
      <w:r w:rsidRPr="00336CBE">
        <w:t>语句，并</w:t>
      </w:r>
      <w:r w:rsidR="00A50F06">
        <w:t>单击</w:t>
      </w:r>
      <w:r w:rsidRPr="00336CBE">
        <w:t>执行。</w:t>
      </w:r>
    </w:p>
    <w:p w14:paraId="334A5747" w14:textId="77777777" w:rsidR="004B0C77" w:rsidRDefault="004B0C77" w:rsidP="00A85E85">
      <w:pPr>
        <w:pStyle w:val="affffff5"/>
      </w:pPr>
      <w:r>
        <w:t>INSERT INTO property(pro_id,pro_c_id,pro_pif_id,pro_type,pro_status,pro_quantity,pro_income,pro_purchase_time) VALUES (1,5,1,1,'</w:t>
      </w:r>
      <w:r>
        <w:t>可用</w:t>
      </w:r>
      <w:r>
        <w:t>',4,8000,'2018-07-01');</w:t>
      </w:r>
    </w:p>
    <w:p w14:paraId="4603108A" w14:textId="77777777" w:rsidR="004B0C77" w:rsidRDefault="004B0C77" w:rsidP="00A85E85">
      <w:pPr>
        <w:pStyle w:val="affffff5"/>
      </w:pPr>
      <w:r>
        <w:t>INSERT INTO property(pro_id,pro_c_id,pro_pif_id,pro_type,pro_status,pro_quantity,pro_income,pro_purchase_time) VALUES (2,10,2,2,'</w:t>
      </w:r>
      <w:r>
        <w:t>可用</w:t>
      </w:r>
      <w:r>
        <w:t>',4,8000,'2018-07-01');</w:t>
      </w:r>
    </w:p>
    <w:p w14:paraId="7E9E5E7D" w14:textId="77777777" w:rsidR="004B0C77" w:rsidRDefault="004B0C77" w:rsidP="00A85E85">
      <w:pPr>
        <w:pStyle w:val="affffff5"/>
      </w:pPr>
      <w:r>
        <w:t>INSERT INTO property(pro_id,pro_c_id,pro_pif_id,pro_type,pro_status,pro_quantity,pro_income,pro_purchase_time) VALUES (3,15,3,3,'</w:t>
      </w:r>
      <w:r>
        <w:t>可用</w:t>
      </w:r>
      <w:r>
        <w:t>',4,8000,'2018-07-01');</w:t>
      </w:r>
    </w:p>
    <w:p w14:paraId="6F898D22" w14:textId="1C9BD1E1" w:rsidR="0025553E" w:rsidRPr="0025553E" w:rsidRDefault="004B0C77" w:rsidP="00A85E85">
      <w:pPr>
        <w:pStyle w:val="affffff5"/>
      </w:pPr>
      <w:r>
        <w:t>INSERT INTO property(pro_id,pro_c_id,pro_pif_id,pro_type,pro_status,pro_quantity,pro_income,pro_purchase_time) VALUES (4,20,4,1,'</w:t>
      </w:r>
      <w:r>
        <w:t>冻结</w:t>
      </w:r>
      <w:r>
        <w:t>',4,8000,'2018-07-01');</w:t>
      </w:r>
    </w:p>
    <w:p w14:paraId="07E246C6" w14:textId="7DD32684" w:rsidR="004237DC" w:rsidRPr="00336CBE" w:rsidRDefault="004237DC" w:rsidP="00A85E85">
      <w:pPr>
        <w:pStyle w:val="1e"/>
      </w:pPr>
      <w:r w:rsidRPr="00336CBE">
        <w:t>查询插入结果</w:t>
      </w:r>
    </w:p>
    <w:p w14:paraId="0EC1BC40" w14:textId="77777777" w:rsidR="004237DC" w:rsidRPr="00336CBE" w:rsidRDefault="004237DC" w:rsidP="00A85E85">
      <w:pPr>
        <w:pStyle w:val="affffff5"/>
      </w:pPr>
      <w:r w:rsidRPr="00336CBE">
        <w:t>select count(*) from property;</w:t>
      </w:r>
    </w:p>
    <w:p w14:paraId="395F9E12" w14:textId="45ADAEAB" w:rsidR="004237DC" w:rsidRDefault="004237DC" w:rsidP="00A85E85">
      <w:pPr>
        <w:pStyle w:val="1e"/>
      </w:pPr>
      <w:r w:rsidRPr="00336CBE">
        <w:t>结果为：</w:t>
      </w:r>
    </w:p>
    <w:p w14:paraId="3312BBA6" w14:textId="75B149FC" w:rsidR="00CA7BE8" w:rsidRPr="00336CBE" w:rsidRDefault="00CA7BE8" w:rsidP="00A85E85">
      <w:pPr>
        <w:pStyle w:val="1e"/>
        <w:rPr>
          <w:rFonts w:cs="Huawei Sans"/>
        </w:rPr>
      </w:pPr>
      <w:r>
        <w:rPr>
          <w:noProof/>
        </w:rPr>
        <w:drawing>
          <wp:inline distT="0" distB="0" distL="0" distR="0" wp14:anchorId="2D70466E" wp14:editId="61815D05">
            <wp:extent cx="4278923" cy="988416"/>
            <wp:effectExtent l="0" t="0" r="7620" b="254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2537" cy="998491"/>
                    </a:xfrm>
                    <a:prstGeom prst="rect">
                      <a:avLst/>
                    </a:prstGeom>
                  </pic:spPr>
                </pic:pic>
              </a:graphicData>
            </a:graphic>
          </wp:inline>
        </w:drawing>
      </w:r>
    </w:p>
    <w:p w14:paraId="5951311A" w14:textId="77777777" w:rsidR="004237DC" w:rsidRPr="00336CBE" w:rsidRDefault="004237DC" w:rsidP="00DA5283">
      <w:pPr>
        <w:pStyle w:val="3"/>
        <w:numPr>
          <w:ilvl w:val="2"/>
          <w:numId w:val="4"/>
        </w:numPr>
        <w:rPr>
          <w:rFonts w:cs="Huawei Sans"/>
        </w:rPr>
      </w:pPr>
      <w:bookmarkStart w:id="62" w:name="_Toc48143494"/>
      <w:bookmarkStart w:id="63" w:name="_Toc71278206"/>
      <w:r w:rsidRPr="00336CBE">
        <w:rPr>
          <w:rFonts w:cs="Huawei Sans"/>
        </w:rPr>
        <w:t>手工插入一条数据</w:t>
      </w:r>
      <w:bookmarkEnd w:id="58"/>
      <w:bookmarkEnd w:id="59"/>
      <w:bookmarkEnd w:id="60"/>
      <w:bookmarkEnd w:id="62"/>
      <w:bookmarkEnd w:id="63"/>
    </w:p>
    <w:p w14:paraId="1AD5A4B7" w14:textId="77777777" w:rsidR="004237DC" w:rsidRPr="00336CBE" w:rsidRDefault="004237DC" w:rsidP="00A85E85">
      <w:pPr>
        <w:pStyle w:val="1e"/>
      </w:pPr>
      <w:r w:rsidRPr="00336CBE">
        <w:t>当</w:t>
      </w:r>
      <w:r w:rsidRPr="00336CBE">
        <w:t>C</w:t>
      </w:r>
      <w:r w:rsidRPr="00336CBE">
        <w:t>银行有新的信息需要加入数据库时，系统需要在对应的数据表中手动插入一条新的数据。因此，针对主键属性定义的场景，介绍如何手动插入一条数据。</w:t>
      </w:r>
    </w:p>
    <w:p w14:paraId="111CB409" w14:textId="77777777" w:rsidR="004237DC" w:rsidRPr="00336CBE" w:rsidRDefault="004237DC" w:rsidP="00A85E85">
      <w:pPr>
        <w:pStyle w:val="30"/>
      </w:pPr>
      <w:r w:rsidRPr="00336CBE">
        <w:t>在金融数据库的客户信息表中添加一个客户的信息。（属性冲突的场景）</w:t>
      </w:r>
    </w:p>
    <w:p w14:paraId="15336F8D" w14:textId="77777777" w:rsidR="004237DC" w:rsidRPr="00336CBE" w:rsidRDefault="004237DC" w:rsidP="00A85E85">
      <w:pPr>
        <w:pStyle w:val="1e"/>
      </w:pPr>
      <w:r w:rsidRPr="00336CBE">
        <w:t>c_id_card</w:t>
      </w:r>
      <w:r w:rsidRPr="00336CBE">
        <w:t>和</w:t>
      </w:r>
      <w:r w:rsidRPr="00336CBE">
        <w:t>c_phone</w:t>
      </w:r>
      <w:r w:rsidRPr="00336CBE">
        <w:t>非唯一</w:t>
      </w:r>
    </w:p>
    <w:p w14:paraId="714B2320" w14:textId="77777777" w:rsidR="004237DC" w:rsidRPr="00A13A25" w:rsidRDefault="004237DC" w:rsidP="0009103E">
      <w:pPr>
        <w:pStyle w:val="affffff5"/>
        <w:rPr>
          <w:shd w:val="pct15" w:color="auto" w:fill="FFFFFF"/>
        </w:rPr>
      </w:pPr>
      <w:r w:rsidRPr="00A13A25">
        <w:rPr>
          <w:shd w:val="pct15" w:color="auto" w:fill="FFFFFF"/>
        </w:rPr>
        <w:t>INSERT INTO client(c_id,c_name,c_mail,c_id_card,c_phone,c_password) VALUES (31,'</w:t>
      </w:r>
      <w:r w:rsidRPr="00A13A25">
        <w:rPr>
          <w:shd w:val="pct15" w:color="auto" w:fill="FFFFFF"/>
        </w:rPr>
        <w:t>李丽</w:t>
      </w:r>
      <w:r w:rsidRPr="00A13A25">
        <w:rPr>
          <w:shd w:val="pct15" w:color="auto" w:fill="FFFFFF"/>
        </w:rPr>
        <w:t>','lili@huawei.com','340211199301010005','18815650005','gaussdb_005');</w:t>
      </w:r>
    </w:p>
    <w:p w14:paraId="6A8F7796" w14:textId="77777777" w:rsidR="004237DC" w:rsidRPr="00336CBE" w:rsidRDefault="004237DC" w:rsidP="00A85E85">
      <w:pPr>
        <w:pStyle w:val="1e"/>
      </w:pPr>
      <w:r w:rsidRPr="00336CBE">
        <w:t>错误信息如下：</w:t>
      </w:r>
    </w:p>
    <w:p w14:paraId="1CE245A1" w14:textId="77777777" w:rsidR="00B76F8F" w:rsidRPr="00B76F8F" w:rsidRDefault="00B76F8F" w:rsidP="00A85E85">
      <w:pPr>
        <w:pStyle w:val="affffff5"/>
      </w:pPr>
      <w:r w:rsidRPr="00B76F8F">
        <w:t>执行失败，失败原因：</w:t>
      </w:r>
      <w:r w:rsidRPr="00B76F8F">
        <w:t>ERROR: dn_6001_6002_6003: duplicate key value violates unique constraint "client_c_id_card_key"</w:t>
      </w:r>
    </w:p>
    <w:p w14:paraId="2F95EBC9" w14:textId="77777777" w:rsidR="00B76F8F" w:rsidRPr="00B76F8F" w:rsidRDefault="00B76F8F" w:rsidP="00A85E85">
      <w:pPr>
        <w:pStyle w:val="affffff5"/>
      </w:pPr>
      <w:r w:rsidRPr="00B76F8F">
        <w:t xml:space="preserve">  Detail: Key (c_id_card)=(340211199301010005  ) already exists.</w:t>
      </w:r>
    </w:p>
    <w:p w14:paraId="17059D9A" w14:textId="77777777" w:rsidR="004237DC" w:rsidRPr="00336CBE" w:rsidRDefault="004237DC" w:rsidP="00A85E85">
      <w:pPr>
        <w:pStyle w:val="1e"/>
      </w:pPr>
      <w:r w:rsidRPr="00336CBE">
        <w:t>备注：由于在表的创建过程中，实验定义了</w:t>
      </w:r>
      <w:r w:rsidRPr="00336CBE">
        <w:t>c_id_card</w:t>
      </w:r>
      <w:r w:rsidRPr="00336CBE">
        <w:t>和</w:t>
      </w:r>
      <w:r w:rsidRPr="00336CBE">
        <w:t>c_phone</w:t>
      </w:r>
      <w:r w:rsidRPr="00336CBE">
        <w:t>为唯一且非空（</w:t>
      </w:r>
      <w:r w:rsidRPr="00336CBE">
        <w:t>UNIQUE NOT NULL</w:t>
      </w:r>
      <w:r w:rsidRPr="00336CBE">
        <w:t>），所以当表中存在时，插入数据失败。</w:t>
      </w:r>
    </w:p>
    <w:p w14:paraId="4D7BD537" w14:textId="77777777" w:rsidR="004237DC" w:rsidRPr="00336CBE" w:rsidRDefault="004237DC" w:rsidP="00A85E85">
      <w:pPr>
        <w:pStyle w:val="30"/>
      </w:pPr>
      <w:r w:rsidRPr="00336CBE">
        <w:lastRenderedPageBreak/>
        <w:t>在金融数据库的客户信息表中添加一个客户的信息。（插入成功的场景）</w:t>
      </w:r>
    </w:p>
    <w:p w14:paraId="22AF88A2" w14:textId="77777777" w:rsidR="004237DC" w:rsidRPr="00336CBE" w:rsidRDefault="004237DC" w:rsidP="00A85E85">
      <w:pPr>
        <w:pStyle w:val="1e"/>
      </w:pPr>
      <w:r w:rsidRPr="00336CBE">
        <w:t>插入成功的示例</w:t>
      </w:r>
    </w:p>
    <w:p w14:paraId="431966AC" w14:textId="77777777" w:rsidR="004237DC" w:rsidRPr="00A13A25" w:rsidRDefault="004237DC" w:rsidP="0009103E">
      <w:pPr>
        <w:pStyle w:val="affffff5"/>
        <w:rPr>
          <w:shd w:val="pct15" w:color="auto" w:fill="FFFFFF"/>
        </w:rPr>
      </w:pPr>
      <w:r w:rsidRPr="00A13A25">
        <w:rPr>
          <w:shd w:val="pct15" w:color="auto" w:fill="FFFFFF"/>
        </w:rPr>
        <w:t>INSERT INTO client(c_id,c_name,c_mail,c_id_card,c_phone,c_password) VALUES (31,'</w:t>
      </w:r>
      <w:r w:rsidRPr="00A13A25">
        <w:rPr>
          <w:shd w:val="pct15" w:color="auto" w:fill="FFFFFF"/>
        </w:rPr>
        <w:t>李丽</w:t>
      </w:r>
      <w:r w:rsidRPr="00A13A25">
        <w:rPr>
          <w:shd w:val="pct15" w:color="auto" w:fill="FFFFFF"/>
        </w:rPr>
        <w:t>','lili@huawei.com','340211199301010031','18815650031','gaussdb_031');</w:t>
      </w:r>
    </w:p>
    <w:p w14:paraId="4084BAB0" w14:textId="77777777" w:rsidR="004237DC" w:rsidRPr="00336CBE" w:rsidRDefault="004237DC" w:rsidP="00DA5283">
      <w:pPr>
        <w:pStyle w:val="3"/>
        <w:numPr>
          <w:ilvl w:val="2"/>
          <w:numId w:val="4"/>
        </w:numPr>
        <w:rPr>
          <w:rFonts w:cs="Huawei Sans"/>
        </w:rPr>
      </w:pPr>
      <w:bookmarkStart w:id="64" w:name="_Toc48143495"/>
      <w:bookmarkStart w:id="65" w:name="_Toc71278207"/>
      <w:bookmarkStart w:id="66" w:name="_Toc16353967"/>
      <w:bookmarkStart w:id="67" w:name="_Toc19795488"/>
      <w:bookmarkStart w:id="68" w:name="_Toc45098040"/>
      <w:r w:rsidRPr="00336CBE">
        <w:rPr>
          <w:rFonts w:cs="Huawei Sans"/>
        </w:rPr>
        <w:t>添加约束</w:t>
      </w:r>
      <w:bookmarkEnd w:id="64"/>
      <w:bookmarkEnd w:id="65"/>
    </w:p>
    <w:p w14:paraId="092938C6" w14:textId="77777777" w:rsidR="004237DC" w:rsidRPr="00336CBE" w:rsidRDefault="004237DC" w:rsidP="00A85E85">
      <w:pPr>
        <w:pStyle w:val="30"/>
      </w:pPr>
      <w:r w:rsidRPr="00336CBE">
        <w:t>在理财产品表、保险信息表和基金信息表中，都存在金额这个属性，在现实生活中，金额不会存在负数。因此针对表中金额的属性，增加大于</w:t>
      </w:r>
      <w:r w:rsidRPr="00336CBE">
        <w:t>0</w:t>
      </w:r>
      <w:r w:rsidRPr="00336CBE">
        <w:t>的约束条件。</w:t>
      </w:r>
    </w:p>
    <w:p w14:paraId="0D73C6FF" w14:textId="77777777" w:rsidR="004237DC" w:rsidRPr="00336CBE" w:rsidRDefault="004237DC" w:rsidP="00A85E85">
      <w:pPr>
        <w:pStyle w:val="1e"/>
      </w:pPr>
      <w:r w:rsidRPr="00336CBE">
        <w:t>为</w:t>
      </w:r>
      <w:r w:rsidRPr="00336CBE">
        <w:t>finances_product</w:t>
      </w:r>
      <w:r w:rsidRPr="00336CBE">
        <w:t>表的</w:t>
      </w:r>
      <w:r w:rsidRPr="00336CBE">
        <w:t>p_amount</w:t>
      </w:r>
      <w:r w:rsidRPr="00336CBE">
        <w:t>列添加大于等于</w:t>
      </w:r>
      <w:r w:rsidRPr="00336CBE">
        <w:t>0</w:t>
      </w:r>
      <w:r w:rsidRPr="00336CBE">
        <w:t>的约束</w:t>
      </w:r>
    </w:p>
    <w:p w14:paraId="2DA5DE8C" w14:textId="77777777" w:rsidR="004237DC" w:rsidRPr="00A13A25" w:rsidRDefault="004237DC" w:rsidP="0009103E">
      <w:pPr>
        <w:pStyle w:val="affffff5"/>
        <w:rPr>
          <w:shd w:val="pct15" w:color="auto" w:fill="FFFFFF"/>
        </w:rPr>
      </w:pPr>
      <w:r w:rsidRPr="00A13A25">
        <w:rPr>
          <w:shd w:val="pct15" w:color="auto" w:fill="FFFFFF"/>
        </w:rPr>
        <w:t>ALTER table finances_product ADD CONSTRAINT c_p_mount CHECK (p_amount &gt;=0);</w:t>
      </w:r>
    </w:p>
    <w:p w14:paraId="4F577B1C" w14:textId="5CF538DA" w:rsidR="004237DC" w:rsidRPr="00336CBE" w:rsidRDefault="004237DC" w:rsidP="00A85E85">
      <w:pPr>
        <w:pStyle w:val="30"/>
      </w:pPr>
      <w:r w:rsidRPr="00336CBE">
        <w:t>尝试手工插入一条金额小于</w:t>
      </w:r>
      <w:r w:rsidRPr="00336CBE">
        <w:t>0</w:t>
      </w:r>
      <w:r w:rsidRPr="00336CBE">
        <w:t>的记录</w:t>
      </w:r>
      <w:r w:rsidR="0089008A">
        <w:t>。</w:t>
      </w:r>
    </w:p>
    <w:p w14:paraId="6A1AC5FC" w14:textId="77777777" w:rsidR="004237DC" w:rsidRPr="00A13A25" w:rsidRDefault="004237DC" w:rsidP="0009103E">
      <w:pPr>
        <w:pStyle w:val="affffff5"/>
        <w:rPr>
          <w:shd w:val="pct15" w:color="auto" w:fill="FFFFFF"/>
        </w:rPr>
      </w:pPr>
      <w:r w:rsidRPr="00A13A25">
        <w:rPr>
          <w:shd w:val="pct15" w:color="auto" w:fill="FFFFFF"/>
        </w:rPr>
        <w:t>INSERT INTO finances_product(p_name,p_id,p_description,p_amount,p_year) VALUES ('</w:t>
      </w:r>
      <w:r w:rsidRPr="00A13A25">
        <w:rPr>
          <w:shd w:val="pct15" w:color="auto" w:fill="FFFFFF"/>
        </w:rPr>
        <w:t>信贷资产</w:t>
      </w:r>
      <w:r w:rsidRPr="00A13A25">
        <w:rPr>
          <w:shd w:val="pct15" w:color="auto" w:fill="FFFFFF"/>
        </w:rPr>
        <w:t>',10,'</w:t>
      </w:r>
      <w:r w:rsidRPr="00A13A25">
        <w:rPr>
          <w:shd w:val="pct15" w:color="auto" w:fill="FFFFFF"/>
        </w:rPr>
        <w:t>一般指银行作为委托人将通过发行理财产品募集资金委托给信托公司，信托公司作为受托人成立信托计划，将信托资产购买理财产品发售银行或第三方信贷资产。</w:t>
      </w:r>
      <w:r w:rsidRPr="00A13A25">
        <w:rPr>
          <w:shd w:val="pct15" w:color="auto" w:fill="FFFFFF"/>
        </w:rPr>
        <w:t>',-10,6);</w:t>
      </w:r>
    </w:p>
    <w:p w14:paraId="36AA71F2" w14:textId="0A8CA026" w:rsidR="00CB7E5B" w:rsidRDefault="00CB7E5B" w:rsidP="00A85E85">
      <w:pPr>
        <w:pStyle w:val="affffff5"/>
      </w:pPr>
      <w:r w:rsidRPr="00CB7E5B">
        <w:rPr>
          <w:rFonts w:hint="eastAsia"/>
        </w:rPr>
        <w:t>执行失败，失败原因：</w:t>
      </w:r>
      <w:r w:rsidRPr="00CB7E5B">
        <w:t>ERROR: dn_6001_6002_6003: new row for relation "finances_product" violates check constraint "c_p_mount"</w:t>
      </w:r>
    </w:p>
    <w:p w14:paraId="3CCB052D" w14:textId="336FA163" w:rsidR="000823D6" w:rsidRPr="00336CBE" w:rsidRDefault="000823D6" w:rsidP="00A85E85">
      <w:pPr>
        <w:pStyle w:val="affffff5"/>
      </w:pPr>
      <w:r w:rsidRPr="000823D6">
        <w:t xml:space="preserve">  Detail: Failing row contains (</w:t>
      </w:r>
      <w:r w:rsidRPr="000823D6">
        <w:t>信贷资产</w:t>
      </w:r>
      <w:r w:rsidRPr="000823D6">
        <w:t xml:space="preserve">, 10, </w:t>
      </w:r>
      <w:r w:rsidRPr="000823D6">
        <w:t>一般指银行作为委托人将通过发行理财产品募集</w:t>
      </w:r>
      <w:r w:rsidRPr="000823D6">
        <w:t>..., -10, 6).</w:t>
      </w:r>
    </w:p>
    <w:p w14:paraId="1269C247" w14:textId="4692F4C8" w:rsidR="004237DC" w:rsidRPr="00336CBE" w:rsidRDefault="004237DC" w:rsidP="00A85E85">
      <w:pPr>
        <w:pStyle w:val="30"/>
      </w:pPr>
      <w:r w:rsidRPr="00336CBE">
        <w:t>向</w:t>
      </w:r>
      <w:r w:rsidRPr="00336CBE">
        <w:t>fund</w:t>
      </w:r>
      <w:r w:rsidRPr="00336CBE">
        <w:t>表添加约束</w:t>
      </w:r>
      <w:r w:rsidR="0089008A">
        <w:t>。</w:t>
      </w:r>
    </w:p>
    <w:p w14:paraId="7E4EEB6A" w14:textId="77777777" w:rsidR="004237DC" w:rsidRPr="00336CBE" w:rsidRDefault="004237DC" w:rsidP="00A85E85">
      <w:pPr>
        <w:pStyle w:val="1e"/>
      </w:pPr>
      <w:r w:rsidRPr="00336CBE">
        <w:t>为</w:t>
      </w:r>
      <w:r w:rsidRPr="00336CBE">
        <w:t>fund</w:t>
      </w:r>
      <w:r w:rsidRPr="00336CBE">
        <w:t>表的</w:t>
      </w:r>
      <w:r w:rsidRPr="00336CBE">
        <w:t>f_amount</w:t>
      </w:r>
      <w:r w:rsidRPr="00336CBE">
        <w:t>列添加大于等于</w:t>
      </w:r>
      <w:r w:rsidRPr="00336CBE">
        <w:t>0</w:t>
      </w:r>
      <w:r w:rsidRPr="00336CBE">
        <w:t>的约束</w:t>
      </w:r>
    </w:p>
    <w:p w14:paraId="34AA489B" w14:textId="77777777" w:rsidR="004237DC" w:rsidRPr="00A13A25" w:rsidRDefault="004237DC" w:rsidP="0009103E">
      <w:pPr>
        <w:pStyle w:val="affffff5"/>
        <w:rPr>
          <w:shd w:val="pct15" w:color="auto" w:fill="FFFFFF"/>
        </w:rPr>
      </w:pPr>
      <w:r w:rsidRPr="00A13A25">
        <w:rPr>
          <w:shd w:val="pct15" w:color="auto" w:fill="FFFFFF"/>
        </w:rPr>
        <w:t>ALTER table fund ADD CONSTRAINT c_f_mount CHECK (f_amount &gt;=0);</w:t>
      </w:r>
    </w:p>
    <w:p w14:paraId="03B028F8" w14:textId="0EC5717A" w:rsidR="004237DC" w:rsidRPr="00336CBE" w:rsidRDefault="004237DC" w:rsidP="00A85E85">
      <w:pPr>
        <w:pStyle w:val="30"/>
      </w:pPr>
      <w:r w:rsidRPr="00336CBE">
        <w:t>向</w:t>
      </w:r>
      <w:r w:rsidRPr="00336CBE">
        <w:t>insurance</w:t>
      </w:r>
      <w:r w:rsidRPr="00336CBE">
        <w:t>表添加约束</w:t>
      </w:r>
      <w:r w:rsidR="0089008A">
        <w:t>。</w:t>
      </w:r>
    </w:p>
    <w:p w14:paraId="18207096" w14:textId="77777777" w:rsidR="004237DC" w:rsidRPr="00336CBE" w:rsidRDefault="004237DC" w:rsidP="00A85E85">
      <w:pPr>
        <w:pStyle w:val="1e"/>
      </w:pPr>
      <w:r w:rsidRPr="00336CBE">
        <w:t>为</w:t>
      </w:r>
      <w:r w:rsidRPr="00336CBE">
        <w:t>insurance</w:t>
      </w:r>
      <w:r w:rsidRPr="00336CBE">
        <w:t>表的</w:t>
      </w:r>
      <w:r w:rsidRPr="00336CBE">
        <w:t>i_amount</w:t>
      </w:r>
      <w:r w:rsidRPr="00336CBE">
        <w:t>列添加大于等于</w:t>
      </w:r>
      <w:r w:rsidRPr="00336CBE">
        <w:t>0</w:t>
      </w:r>
      <w:r w:rsidRPr="00336CBE">
        <w:t>的约束</w:t>
      </w:r>
    </w:p>
    <w:p w14:paraId="2F8BF0B4" w14:textId="77777777" w:rsidR="004237DC" w:rsidRPr="00A13A25" w:rsidRDefault="004237DC" w:rsidP="0009103E">
      <w:pPr>
        <w:pStyle w:val="affffff5"/>
        <w:rPr>
          <w:shd w:val="pct15" w:color="auto" w:fill="FFFFFF"/>
        </w:rPr>
      </w:pPr>
      <w:r w:rsidRPr="00A13A25">
        <w:rPr>
          <w:shd w:val="pct15" w:color="auto" w:fill="FFFFFF"/>
        </w:rPr>
        <w:t>ALTER table insurance ADD CONSTRAINT c_i_mount CHECK (i_amount &gt;=0);</w:t>
      </w:r>
    </w:p>
    <w:p w14:paraId="269DE470" w14:textId="77777777" w:rsidR="004237DC" w:rsidRPr="00336CBE" w:rsidRDefault="004237DC" w:rsidP="00DA5283">
      <w:pPr>
        <w:pStyle w:val="3"/>
        <w:numPr>
          <w:ilvl w:val="2"/>
          <w:numId w:val="4"/>
        </w:numPr>
        <w:rPr>
          <w:rFonts w:cs="Huawei Sans"/>
        </w:rPr>
      </w:pPr>
      <w:bookmarkStart w:id="69" w:name="_Toc48143496"/>
      <w:bookmarkStart w:id="70" w:name="_Toc71278208"/>
      <w:r w:rsidRPr="00336CBE">
        <w:rPr>
          <w:rFonts w:cs="Huawei Sans"/>
        </w:rPr>
        <w:t>查询数据</w:t>
      </w:r>
      <w:bookmarkEnd w:id="66"/>
      <w:bookmarkEnd w:id="67"/>
      <w:bookmarkEnd w:id="68"/>
      <w:bookmarkEnd w:id="69"/>
      <w:bookmarkEnd w:id="70"/>
    </w:p>
    <w:p w14:paraId="12515543" w14:textId="29C23743" w:rsidR="004237DC" w:rsidRPr="00336CBE" w:rsidRDefault="004237DC" w:rsidP="00A85E85">
      <w:pPr>
        <w:pStyle w:val="1e"/>
      </w:pPr>
      <w:r w:rsidRPr="00336CBE">
        <w:t>在本章的金融数据库实验中，主要目的是为了让读者学习到更深一层的查询操作，让学习者能够更深入的去了解</w:t>
      </w:r>
      <w:r w:rsidR="00014FF5">
        <w:t>GaussDB(for openGauss)</w:t>
      </w:r>
      <w:r w:rsidRPr="00336CBE">
        <w:t>数据库的复杂操作。</w:t>
      </w:r>
    </w:p>
    <w:p w14:paraId="5540A422" w14:textId="479F2079" w:rsidR="004237DC" w:rsidRPr="00336CBE" w:rsidRDefault="004237DC" w:rsidP="00A85E85">
      <w:pPr>
        <w:pStyle w:val="30"/>
      </w:pPr>
      <w:bookmarkStart w:id="71" w:name="_Toc16353968"/>
      <w:r w:rsidRPr="00336CBE">
        <w:t>单表查询</w:t>
      </w:r>
      <w:bookmarkEnd w:id="71"/>
      <w:r w:rsidR="0089008A">
        <w:t>。</w:t>
      </w:r>
    </w:p>
    <w:p w14:paraId="2BE5A06B" w14:textId="77777777" w:rsidR="004237DC" w:rsidRPr="00336CBE" w:rsidRDefault="004237DC" w:rsidP="00DA5283">
      <w:pPr>
        <w:pStyle w:val="renwu"/>
        <w:numPr>
          <w:ilvl w:val="0"/>
          <w:numId w:val="6"/>
        </w:numPr>
        <w:ind w:left="1446"/>
        <w:rPr>
          <w:rFonts w:cs="Huawei Sans"/>
        </w:rPr>
      </w:pPr>
      <w:r w:rsidRPr="00336CBE">
        <w:rPr>
          <w:rFonts w:cs="Huawei Sans"/>
        </w:rPr>
        <w:t>查询银行卡信息表</w:t>
      </w:r>
    </w:p>
    <w:p w14:paraId="2347EA36" w14:textId="77777777" w:rsidR="004237DC" w:rsidRPr="00336CBE" w:rsidRDefault="004237DC" w:rsidP="0009103E">
      <w:pPr>
        <w:pStyle w:val="affffff5"/>
      </w:pPr>
      <w:r w:rsidRPr="00A13A25">
        <w:rPr>
          <w:shd w:val="pct15" w:color="auto" w:fill="FFFFFF"/>
        </w:rPr>
        <w:t>SELECT b_number,b_type FROM bank_card;</w:t>
      </w:r>
    </w:p>
    <w:p w14:paraId="18F0DC15" w14:textId="2D0B0DBB" w:rsidR="004237DC" w:rsidRDefault="004237DC" w:rsidP="00A85E85">
      <w:pPr>
        <w:pStyle w:val="1e"/>
      </w:pPr>
      <w:r w:rsidRPr="00336CBE">
        <w:t>结果如下：</w:t>
      </w:r>
    </w:p>
    <w:p w14:paraId="1C1A836C" w14:textId="72B293F4" w:rsidR="0035105F" w:rsidRPr="00336CBE" w:rsidRDefault="0035105F" w:rsidP="00A85E85">
      <w:pPr>
        <w:pStyle w:val="1e"/>
        <w:rPr>
          <w:rFonts w:cs="Huawei Sans"/>
        </w:rPr>
      </w:pPr>
      <w:r>
        <w:rPr>
          <w:noProof/>
        </w:rPr>
        <w:lastRenderedPageBreak/>
        <w:drawing>
          <wp:inline distT="0" distB="0" distL="0" distR="0" wp14:anchorId="47E2F6F2" wp14:editId="70B842A9">
            <wp:extent cx="3794747" cy="1222131"/>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3792" cy="1241147"/>
                    </a:xfrm>
                    <a:prstGeom prst="rect">
                      <a:avLst/>
                    </a:prstGeom>
                  </pic:spPr>
                </pic:pic>
              </a:graphicData>
            </a:graphic>
          </wp:inline>
        </w:drawing>
      </w:r>
    </w:p>
    <w:p w14:paraId="69E7482D" w14:textId="3EADA2EA" w:rsidR="004237DC" w:rsidRPr="00336CBE" w:rsidRDefault="004237DC" w:rsidP="00A85E85">
      <w:pPr>
        <w:pStyle w:val="30"/>
      </w:pPr>
      <w:r w:rsidRPr="00336CBE">
        <w:t>条件查询</w:t>
      </w:r>
      <w:r w:rsidR="0089008A">
        <w:t>。</w:t>
      </w:r>
    </w:p>
    <w:p w14:paraId="68C8D9F6" w14:textId="77777777" w:rsidR="004237DC" w:rsidRPr="00336CBE" w:rsidRDefault="004237DC" w:rsidP="00DA5283">
      <w:pPr>
        <w:pStyle w:val="renwu"/>
        <w:numPr>
          <w:ilvl w:val="0"/>
          <w:numId w:val="6"/>
        </w:numPr>
        <w:ind w:left="1446"/>
        <w:rPr>
          <w:rFonts w:cs="Huawei Sans"/>
        </w:rPr>
      </w:pPr>
      <w:r w:rsidRPr="00336CBE">
        <w:rPr>
          <w:rFonts w:cs="Huawei Sans"/>
        </w:rPr>
        <w:t>查询资产信息中</w:t>
      </w:r>
      <w:r w:rsidRPr="00336CBE">
        <w:rPr>
          <w:rFonts w:cs="Huawei Sans"/>
        </w:rPr>
        <w:t>‘</w:t>
      </w:r>
      <w:r w:rsidRPr="00336CBE">
        <w:rPr>
          <w:rFonts w:cs="Huawei Sans"/>
        </w:rPr>
        <w:t>可用</w:t>
      </w:r>
      <w:r w:rsidRPr="00336CBE">
        <w:rPr>
          <w:rFonts w:cs="Huawei Sans"/>
        </w:rPr>
        <w:t>’</w:t>
      </w:r>
      <w:r w:rsidRPr="00336CBE">
        <w:rPr>
          <w:rFonts w:cs="Huawei Sans"/>
        </w:rPr>
        <w:t>的资产数据</w:t>
      </w:r>
    </w:p>
    <w:p w14:paraId="7C5E969E" w14:textId="77777777" w:rsidR="004237DC" w:rsidRPr="00A13A25" w:rsidRDefault="004237DC" w:rsidP="0009103E">
      <w:pPr>
        <w:pStyle w:val="affffff5"/>
        <w:rPr>
          <w:shd w:val="pct15" w:color="auto" w:fill="FFFFFF"/>
        </w:rPr>
      </w:pPr>
      <w:r w:rsidRPr="00A13A25">
        <w:rPr>
          <w:shd w:val="pct15" w:color="auto" w:fill="FFFFFF"/>
        </w:rPr>
        <w:t>select * from property where pro_status='</w:t>
      </w:r>
      <w:r w:rsidRPr="00A13A25">
        <w:rPr>
          <w:shd w:val="pct15" w:color="auto" w:fill="FFFFFF"/>
        </w:rPr>
        <w:t>可用</w:t>
      </w:r>
      <w:r w:rsidRPr="00A13A25">
        <w:rPr>
          <w:shd w:val="pct15" w:color="auto" w:fill="FFFFFF"/>
        </w:rPr>
        <w:t>';</w:t>
      </w:r>
    </w:p>
    <w:p w14:paraId="53C52CF3" w14:textId="49733505" w:rsidR="004237DC" w:rsidRDefault="004237DC" w:rsidP="00A85E85">
      <w:pPr>
        <w:pStyle w:val="1e"/>
      </w:pPr>
      <w:r w:rsidRPr="00336CBE">
        <w:t>结果如下：</w:t>
      </w:r>
    </w:p>
    <w:p w14:paraId="63C5D928" w14:textId="766B72B9" w:rsidR="0035105F" w:rsidRPr="00336CBE" w:rsidRDefault="0035105F" w:rsidP="00A85E85">
      <w:pPr>
        <w:pStyle w:val="1e"/>
        <w:rPr>
          <w:rFonts w:cs="Huawei Sans"/>
        </w:rPr>
      </w:pPr>
      <w:r>
        <w:rPr>
          <w:noProof/>
        </w:rPr>
        <w:drawing>
          <wp:inline distT="0" distB="0" distL="0" distR="0" wp14:anchorId="131D1421" wp14:editId="0E9CD836">
            <wp:extent cx="5169877" cy="988059"/>
            <wp:effectExtent l="0" t="0" r="0" b="317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0966" cy="992090"/>
                    </a:xfrm>
                    <a:prstGeom prst="rect">
                      <a:avLst/>
                    </a:prstGeom>
                  </pic:spPr>
                </pic:pic>
              </a:graphicData>
            </a:graphic>
          </wp:inline>
        </w:drawing>
      </w:r>
    </w:p>
    <w:p w14:paraId="116AD622" w14:textId="264FC67F" w:rsidR="004237DC" w:rsidRPr="00336CBE" w:rsidRDefault="004237DC" w:rsidP="00A85E85">
      <w:pPr>
        <w:pStyle w:val="30"/>
      </w:pPr>
      <w:bookmarkStart w:id="72" w:name="_Toc16353971"/>
      <w:r w:rsidRPr="00336CBE">
        <w:t>聚合查询</w:t>
      </w:r>
      <w:r w:rsidR="0089008A">
        <w:t>。</w:t>
      </w:r>
    </w:p>
    <w:p w14:paraId="4AA599DD" w14:textId="77777777" w:rsidR="004237DC" w:rsidRPr="00336CBE" w:rsidRDefault="004237DC" w:rsidP="004237DC">
      <w:pPr>
        <w:pStyle w:val="4a"/>
        <w:rPr>
          <w:rFonts w:cs="Huawei Sans"/>
        </w:rPr>
      </w:pPr>
      <w:r w:rsidRPr="00336CBE">
        <w:rPr>
          <w:rFonts w:cs="Huawei Sans"/>
        </w:rPr>
        <w:t>查询用户表中有多少个用户</w:t>
      </w:r>
    </w:p>
    <w:p w14:paraId="4E0C8003" w14:textId="77777777" w:rsidR="004237DC" w:rsidRPr="00A13A25" w:rsidRDefault="004237DC" w:rsidP="0009103E">
      <w:pPr>
        <w:pStyle w:val="affffff5"/>
        <w:rPr>
          <w:shd w:val="pct15" w:color="auto" w:fill="FFFFFF"/>
        </w:rPr>
      </w:pPr>
      <w:r w:rsidRPr="00A13A25">
        <w:rPr>
          <w:shd w:val="pct15" w:color="auto" w:fill="FFFFFF"/>
        </w:rPr>
        <w:t>SELECT count(*) FROM client;</w:t>
      </w:r>
    </w:p>
    <w:p w14:paraId="5097CCEE" w14:textId="016D3C88" w:rsidR="004237DC" w:rsidRDefault="004237DC" w:rsidP="00A85E85">
      <w:pPr>
        <w:pStyle w:val="1e"/>
      </w:pPr>
      <w:r w:rsidRPr="00336CBE">
        <w:t>结果如下：</w:t>
      </w:r>
    </w:p>
    <w:p w14:paraId="56B7DB1D" w14:textId="65759BC1" w:rsidR="0063615D" w:rsidRPr="00336CBE" w:rsidRDefault="0063615D" w:rsidP="00A85E85">
      <w:pPr>
        <w:pStyle w:val="1e"/>
        <w:rPr>
          <w:rFonts w:cs="Huawei Sans"/>
        </w:rPr>
      </w:pPr>
      <w:r>
        <w:rPr>
          <w:noProof/>
        </w:rPr>
        <w:drawing>
          <wp:inline distT="0" distB="0" distL="0" distR="0" wp14:anchorId="6BE52BA7" wp14:editId="3301802C">
            <wp:extent cx="3261946" cy="709431"/>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7058" cy="717067"/>
                    </a:xfrm>
                    <a:prstGeom prst="rect">
                      <a:avLst/>
                    </a:prstGeom>
                  </pic:spPr>
                </pic:pic>
              </a:graphicData>
            </a:graphic>
          </wp:inline>
        </w:drawing>
      </w:r>
    </w:p>
    <w:p w14:paraId="11682C40" w14:textId="77777777" w:rsidR="004237DC" w:rsidRPr="00336CBE" w:rsidRDefault="004237DC" w:rsidP="004237DC">
      <w:pPr>
        <w:pStyle w:val="4a"/>
        <w:rPr>
          <w:rFonts w:cs="Huawei Sans"/>
        </w:rPr>
      </w:pPr>
      <w:r w:rsidRPr="00336CBE">
        <w:rPr>
          <w:rFonts w:cs="Huawei Sans"/>
        </w:rPr>
        <w:t>查询银行卡信息表中，储蓄卡和信用卡的个数</w:t>
      </w:r>
    </w:p>
    <w:p w14:paraId="64765F00" w14:textId="77777777" w:rsidR="004237DC" w:rsidRPr="00A13A25" w:rsidRDefault="004237DC" w:rsidP="0009103E">
      <w:pPr>
        <w:pStyle w:val="affffff5"/>
        <w:rPr>
          <w:shd w:val="pct15" w:color="auto" w:fill="FFFFFF"/>
        </w:rPr>
      </w:pPr>
      <w:r w:rsidRPr="00A13A25">
        <w:rPr>
          <w:shd w:val="pct15" w:color="auto" w:fill="FFFFFF"/>
        </w:rPr>
        <w:t>SELECT b_type,COUNT(*) FROM bank_card GROUP BY b_type;</w:t>
      </w:r>
    </w:p>
    <w:p w14:paraId="2C277558" w14:textId="115C904C" w:rsidR="004237DC" w:rsidRDefault="004237DC" w:rsidP="00A85E85">
      <w:pPr>
        <w:pStyle w:val="1e"/>
      </w:pPr>
      <w:r w:rsidRPr="00336CBE">
        <w:t>结果如下：</w:t>
      </w:r>
    </w:p>
    <w:p w14:paraId="27186823" w14:textId="4C8908B5" w:rsidR="0063615D" w:rsidRPr="00336CBE" w:rsidRDefault="0063615D" w:rsidP="00A85E85">
      <w:pPr>
        <w:pStyle w:val="1e"/>
        <w:rPr>
          <w:rFonts w:cs="Huawei Sans"/>
        </w:rPr>
      </w:pPr>
      <w:r>
        <w:rPr>
          <w:noProof/>
        </w:rPr>
        <w:drawing>
          <wp:inline distT="0" distB="0" distL="0" distR="0" wp14:anchorId="401FD4B5" wp14:editId="6CED1A63">
            <wp:extent cx="4879731" cy="1191833"/>
            <wp:effectExtent l="0" t="0" r="0" b="889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3825" cy="1197718"/>
                    </a:xfrm>
                    <a:prstGeom prst="rect">
                      <a:avLst/>
                    </a:prstGeom>
                  </pic:spPr>
                </pic:pic>
              </a:graphicData>
            </a:graphic>
          </wp:inline>
        </w:drawing>
      </w:r>
    </w:p>
    <w:p w14:paraId="28A4C05A" w14:textId="77777777" w:rsidR="004237DC" w:rsidRPr="00336CBE" w:rsidRDefault="004237DC" w:rsidP="004237DC">
      <w:pPr>
        <w:pStyle w:val="4a"/>
        <w:rPr>
          <w:rFonts w:cs="Huawei Sans"/>
        </w:rPr>
      </w:pPr>
      <w:r w:rsidRPr="00336CBE">
        <w:rPr>
          <w:rFonts w:cs="Huawei Sans"/>
        </w:rPr>
        <w:t>查询保险信息表中，保险金额的平均值</w:t>
      </w:r>
    </w:p>
    <w:p w14:paraId="53740EAA" w14:textId="77777777" w:rsidR="004237DC" w:rsidRPr="00A13A25" w:rsidRDefault="004237DC" w:rsidP="0009103E">
      <w:pPr>
        <w:pStyle w:val="affffff5"/>
        <w:rPr>
          <w:shd w:val="pct15" w:color="auto" w:fill="FFFFFF"/>
        </w:rPr>
      </w:pPr>
      <w:r w:rsidRPr="00A13A25">
        <w:rPr>
          <w:shd w:val="pct15" w:color="auto" w:fill="FFFFFF"/>
        </w:rPr>
        <w:t>SELECT AVG(i_amount) FROM insurance;</w:t>
      </w:r>
    </w:p>
    <w:p w14:paraId="26638506" w14:textId="37AA3A62" w:rsidR="004237DC" w:rsidRDefault="004237DC" w:rsidP="00A85E85">
      <w:pPr>
        <w:pStyle w:val="1e"/>
      </w:pPr>
      <w:r w:rsidRPr="00336CBE">
        <w:t>结果如下：</w:t>
      </w:r>
    </w:p>
    <w:p w14:paraId="188E9932" w14:textId="654488FB" w:rsidR="0063615D" w:rsidRPr="00336CBE" w:rsidRDefault="0063615D" w:rsidP="00A85E85">
      <w:pPr>
        <w:pStyle w:val="1e"/>
        <w:rPr>
          <w:rFonts w:cs="Huawei Sans"/>
        </w:rPr>
      </w:pPr>
      <w:r>
        <w:rPr>
          <w:noProof/>
        </w:rPr>
        <w:lastRenderedPageBreak/>
        <w:drawing>
          <wp:inline distT="0" distB="0" distL="0" distR="0" wp14:anchorId="1147F08F" wp14:editId="75917563">
            <wp:extent cx="4188069" cy="1072308"/>
            <wp:effectExtent l="0" t="0" r="3175"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2482" cy="1083680"/>
                    </a:xfrm>
                    <a:prstGeom prst="rect">
                      <a:avLst/>
                    </a:prstGeom>
                  </pic:spPr>
                </pic:pic>
              </a:graphicData>
            </a:graphic>
          </wp:inline>
        </w:drawing>
      </w:r>
    </w:p>
    <w:p w14:paraId="2CD37DCD" w14:textId="77777777" w:rsidR="004237DC" w:rsidRPr="00336CBE" w:rsidRDefault="004237DC" w:rsidP="004237DC">
      <w:pPr>
        <w:pStyle w:val="4a"/>
        <w:rPr>
          <w:rFonts w:cs="Huawei Sans"/>
        </w:rPr>
      </w:pPr>
      <w:r w:rsidRPr="00336CBE">
        <w:rPr>
          <w:rFonts w:cs="Huawei Sans"/>
        </w:rPr>
        <w:t>查询保险信息表中保险金额的最大值和最小值所对应的险种和金额</w:t>
      </w:r>
    </w:p>
    <w:p w14:paraId="488DFCA9" w14:textId="77777777" w:rsidR="004237DC" w:rsidRPr="00A13A25" w:rsidRDefault="004237DC" w:rsidP="0009103E">
      <w:pPr>
        <w:pStyle w:val="affffff5"/>
        <w:rPr>
          <w:shd w:val="pct15" w:color="auto" w:fill="FFFFFF"/>
        </w:rPr>
      </w:pPr>
      <w:r w:rsidRPr="00A13A25">
        <w:rPr>
          <w:shd w:val="pct15" w:color="auto" w:fill="FFFFFF"/>
        </w:rPr>
        <w:t>select i_name,i_amount from insurance where i_amount in (select max(i_amount) from insurance)</w:t>
      </w:r>
    </w:p>
    <w:p w14:paraId="0A22BB69" w14:textId="77777777" w:rsidR="004237DC" w:rsidRPr="00A13A25" w:rsidRDefault="004237DC" w:rsidP="0009103E">
      <w:pPr>
        <w:pStyle w:val="affffff5"/>
        <w:rPr>
          <w:shd w:val="pct15" w:color="auto" w:fill="FFFFFF"/>
        </w:rPr>
      </w:pPr>
      <w:r w:rsidRPr="00A13A25">
        <w:rPr>
          <w:shd w:val="pct15" w:color="auto" w:fill="FFFFFF"/>
        </w:rPr>
        <w:t>union</w:t>
      </w:r>
    </w:p>
    <w:p w14:paraId="717C60B7" w14:textId="77777777" w:rsidR="004237DC" w:rsidRPr="00A13A25" w:rsidRDefault="004237DC" w:rsidP="0009103E">
      <w:pPr>
        <w:pStyle w:val="affffff5"/>
        <w:rPr>
          <w:shd w:val="pct15" w:color="auto" w:fill="FFFFFF"/>
        </w:rPr>
      </w:pPr>
      <w:r w:rsidRPr="00A13A25">
        <w:rPr>
          <w:shd w:val="pct15" w:color="auto" w:fill="FFFFFF"/>
        </w:rPr>
        <w:t>select i_name,i_amount from insurance where i_amount in (select min(i_amount) from insurance);</w:t>
      </w:r>
    </w:p>
    <w:p w14:paraId="4B9747D0" w14:textId="18AD9026" w:rsidR="004237DC" w:rsidRDefault="004237DC" w:rsidP="00A85E85">
      <w:pPr>
        <w:pStyle w:val="1e"/>
      </w:pPr>
      <w:r w:rsidRPr="00336CBE">
        <w:t>结果如下：</w:t>
      </w:r>
    </w:p>
    <w:p w14:paraId="557FC191" w14:textId="4DDBBD8D" w:rsidR="0063615D" w:rsidRPr="00336CBE" w:rsidRDefault="0063615D" w:rsidP="00A85E85">
      <w:pPr>
        <w:pStyle w:val="1e"/>
        <w:rPr>
          <w:rFonts w:cs="Huawei Sans"/>
        </w:rPr>
      </w:pPr>
      <w:r>
        <w:rPr>
          <w:noProof/>
        </w:rPr>
        <w:drawing>
          <wp:inline distT="0" distB="0" distL="0" distR="0" wp14:anchorId="020396CE" wp14:editId="03447E28">
            <wp:extent cx="4818185" cy="938841"/>
            <wp:effectExtent l="0" t="0" r="190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0076" cy="945055"/>
                    </a:xfrm>
                    <a:prstGeom prst="rect">
                      <a:avLst/>
                    </a:prstGeom>
                  </pic:spPr>
                </pic:pic>
              </a:graphicData>
            </a:graphic>
          </wp:inline>
        </w:drawing>
      </w:r>
    </w:p>
    <w:p w14:paraId="63D643FD" w14:textId="5D7EC7A8" w:rsidR="004237DC" w:rsidRPr="00336CBE" w:rsidRDefault="004237DC" w:rsidP="00A85E85">
      <w:pPr>
        <w:pStyle w:val="30"/>
      </w:pPr>
      <w:r w:rsidRPr="00336CBE">
        <w:t>连接查询</w:t>
      </w:r>
      <w:bookmarkEnd w:id="72"/>
      <w:r w:rsidR="0089008A">
        <w:t>。</w:t>
      </w:r>
    </w:p>
    <w:p w14:paraId="2DFB28D6" w14:textId="77777777" w:rsidR="004237DC" w:rsidRPr="00336CBE" w:rsidRDefault="004237DC" w:rsidP="0009103E">
      <w:pPr>
        <w:pStyle w:val="1e"/>
        <w:numPr>
          <w:ilvl w:val="0"/>
          <w:numId w:val="17"/>
        </w:numPr>
      </w:pPr>
      <w:r w:rsidRPr="00336CBE">
        <w:t>半连接</w:t>
      </w:r>
    </w:p>
    <w:p w14:paraId="175A711D" w14:textId="77777777" w:rsidR="004237DC" w:rsidRPr="00336CBE" w:rsidRDefault="004237DC" w:rsidP="00DA5283">
      <w:pPr>
        <w:pStyle w:val="renwu"/>
        <w:numPr>
          <w:ilvl w:val="0"/>
          <w:numId w:val="6"/>
        </w:numPr>
        <w:ind w:left="1446"/>
        <w:rPr>
          <w:rFonts w:cs="Huawei Sans"/>
        </w:rPr>
      </w:pPr>
      <w:r w:rsidRPr="00336CBE">
        <w:rPr>
          <w:rFonts w:cs="Huawei Sans"/>
        </w:rPr>
        <w:t>查询用户编号在银行卡表中出现的用户的编号，用户姓名和身份证。</w:t>
      </w:r>
    </w:p>
    <w:p w14:paraId="03B21113" w14:textId="77777777" w:rsidR="004237DC" w:rsidRPr="00A13A25" w:rsidRDefault="004237DC" w:rsidP="0009103E">
      <w:pPr>
        <w:pStyle w:val="affffff5"/>
        <w:rPr>
          <w:shd w:val="pct15" w:color="auto" w:fill="FFFFFF"/>
        </w:rPr>
      </w:pPr>
      <w:r w:rsidRPr="00A13A25">
        <w:rPr>
          <w:shd w:val="pct15" w:color="auto" w:fill="FFFFFF"/>
        </w:rPr>
        <w:t>SELECT c_id,c_name,c_id_card FROM client WHERE EXISTS (SELECT * FROM bank_card WHERE client.c_id = bank_card.b_c_id);</w:t>
      </w:r>
    </w:p>
    <w:p w14:paraId="6145A778" w14:textId="52C40C80" w:rsidR="004237DC" w:rsidRDefault="004237DC" w:rsidP="00A85E85">
      <w:pPr>
        <w:pStyle w:val="1e"/>
      </w:pPr>
      <w:r w:rsidRPr="00336CBE">
        <w:t>结果如下：</w:t>
      </w:r>
    </w:p>
    <w:p w14:paraId="46206A1C" w14:textId="47C6449F" w:rsidR="0063615D" w:rsidRPr="00336CBE" w:rsidRDefault="0063615D" w:rsidP="00A85E85">
      <w:pPr>
        <w:pStyle w:val="1e"/>
        <w:rPr>
          <w:rFonts w:cs="Huawei Sans"/>
        </w:rPr>
      </w:pPr>
      <w:r>
        <w:rPr>
          <w:noProof/>
        </w:rPr>
        <w:drawing>
          <wp:inline distT="0" distB="0" distL="0" distR="0" wp14:anchorId="1C436593" wp14:editId="3773328E">
            <wp:extent cx="5366239" cy="1692052"/>
            <wp:effectExtent l="0" t="0" r="6350" b="381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73773" cy="1694428"/>
                    </a:xfrm>
                    <a:prstGeom prst="rect">
                      <a:avLst/>
                    </a:prstGeom>
                  </pic:spPr>
                </pic:pic>
              </a:graphicData>
            </a:graphic>
          </wp:inline>
        </w:drawing>
      </w:r>
    </w:p>
    <w:p w14:paraId="564B7CB6" w14:textId="77777777" w:rsidR="004237DC" w:rsidRPr="00336CBE" w:rsidRDefault="004237DC" w:rsidP="00A85E85">
      <w:pPr>
        <w:pStyle w:val="1e"/>
      </w:pPr>
      <w:r w:rsidRPr="00336CBE">
        <w:t>备注：半连接是一种特殊的连接类型，在</w:t>
      </w:r>
      <w:r w:rsidRPr="00336CBE">
        <w:t>SQL</w:t>
      </w:r>
      <w:r w:rsidRPr="00336CBE">
        <w:t>中没有指定的关键字，通过在</w:t>
      </w:r>
      <w:r w:rsidRPr="00336CBE">
        <w:t>WHERE</w:t>
      </w:r>
      <w:r w:rsidRPr="00336CBE">
        <w:t>后面使用</w:t>
      </w:r>
      <w:r w:rsidRPr="00336CBE">
        <w:t>IN</w:t>
      </w:r>
      <w:r w:rsidRPr="00336CBE">
        <w:t>或</w:t>
      </w:r>
      <w:r w:rsidRPr="00336CBE">
        <w:t>EXISTS</w:t>
      </w:r>
      <w:r w:rsidRPr="00336CBE">
        <w:t>子查询实现。当</w:t>
      </w:r>
      <w:r w:rsidRPr="00336CBE">
        <w:t>IN/EXISTS</w:t>
      </w:r>
      <w:r w:rsidRPr="00336CBE">
        <w:t>右侧的多行满足子查询的条件时，主查询也只返回一行与</w:t>
      </w:r>
      <w:r w:rsidRPr="00336CBE">
        <w:t>EXISTS</w:t>
      </w:r>
      <w:r w:rsidRPr="00336CBE">
        <w:t>子查询匹配的行，而不是复制左侧的行。</w:t>
      </w:r>
    </w:p>
    <w:p w14:paraId="28FC2E81" w14:textId="77777777" w:rsidR="004237DC" w:rsidRPr="00336CBE" w:rsidRDefault="004237DC" w:rsidP="0009103E">
      <w:pPr>
        <w:pStyle w:val="1e"/>
        <w:numPr>
          <w:ilvl w:val="0"/>
          <w:numId w:val="17"/>
        </w:numPr>
      </w:pPr>
      <w:r w:rsidRPr="00336CBE">
        <w:t>反连接</w:t>
      </w:r>
    </w:p>
    <w:p w14:paraId="6D90E347" w14:textId="77777777" w:rsidR="004237DC" w:rsidRPr="00336CBE" w:rsidRDefault="004237DC" w:rsidP="00DA5283">
      <w:pPr>
        <w:pStyle w:val="renwu"/>
        <w:numPr>
          <w:ilvl w:val="0"/>
          <w:numId w:val="6"/>
        </w:numPr>
        <w:ind w:left="1446"/>
        <w:rPr>
          <w:rFonts w:cs="Huawei Sans"/>
        </w:rPr>
      </w:pPr>
      <w:r w:rsidRPr="00336CBE">
        <w:rPr>
          <w:rFonts w:cs="Huawei Sans"/>
        </w:rPr>
        <w:t>查询银行卡号不是</w:t>
      </w:r>
      <w:r w:rsidRPr="00336CBE">
        <w:rPr>
          <w:rFonts w:cs="Huawei Sans"/>
        </w:rPr>
        <w:t>‘622202130202000001*’</w:t>
      </w:r>
      <w:r w:rsidRPr="00336CBE">
        <w:rPr>
          <w:rFonts w:cs="Huawei Sans"/>
        </w:rPr>
        <w:t>（</w:t>
      </w:r>
      <w:r w:rsidRPr="00336CBE">
        <w:rPr>
          <w:rFonts w:cs="Huawei Sans"/>
        </w:rPr>
        <w:t>*</w:t>
      </w:r>
      <w:r w:rsidRPr="00336CBE">
        <w:rPr>
          <w:rFonts w:cs="Huawei Sans"/>
        </w:rPr>
        <w:t>表示未知）的用户的编号，姓名和身份证。</w:t>
      </w:r>
    </w:p>
    <w:p w14:paraId="6A6C0184" w14:textId="77777777" w:rsidR="004237DC" w:rsidRPr="00A13A25" w:rsidRDefault="004237DC" w:rsidP="0009103E">
      <w:pPr>
        <w:pStyle w:val="affffff5"/>
        <w:rPr>
          <w:shd w:val="pct15" w:color="auto" w:fill="FFFFFF"/>
        </w:rPr>
      </w:pPr>
      <w:r w:rsidRPr="00A13A25">
        <w:rPr>
          <w:shd w:val="pct15" w:color="auto" w:fill="FFFFFF"/>
        </w:rPr>
        <w:t>SELECT c_id,c_name,c_id_card FROM client WHERE c_id NOT IN (SELECT b_c_id FROM bank_card WHERE b_number LIKE '622202130202000001_');</w:t>
      </w:r>
    </w:p>
    <w:p w14:paraId="4C83265B" w14:textId="3CF0ABC1" w:rsidR="004237DC" w:rsidRDefault="004237DC" w:rsidP="00A85E85">
      <w:pPr>
        <w:pStyle w:val="1e"/>
      </w:pPr>
      <w:r w:rsidRPr="00336CBE">
        <w:lastRenderedPageBreak/>
        <w:t>结果如下：</w:t>
      </w:r>
    </w:p>
    <w:p w14:paraId="77F9EA92" w14:textId="231AED4E" w:rsidR="0063615D" w:rsidRPr="00336CBE" w:rsidRDefault="0063615D" w:rsidP="00A85E85">
      <w:pPr>
        <w:pStyle w:val="1e"/>
        <w:rPr>
          <w:rFonts w:cs="Huawei Sans"/>
        </w:rPr>
      </w:pPr>
      <w:r>
        <w:rPr>
          <w:noProof/>
        </w:rPr>
        <w:drawing>
          <wp:inline distT="0" distB="0" distL="0" distR="0" wp14:anchorId="5B0E88A6" wp14:editId="0959BA42">
            <wp:extent cx="4152900" cy="1348249"/>
            <wp:effectExtent l="0" t="0" r="0" b="444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85181" cy="1358729"/>
                    </a:xfrm>
                    <a:prstGeom prst="rect">
                      <a:avLst/>
                    </a:prstGeom>
                  </pic:spPr>
                </pic:pic>
              </a:graphicData>
            </a:graphic>
          </wp:inline>
        </w:drawing>
      </w:r>
    </w:p>
    <w:p w14:paraId="3B1E21F1" w14:textId="77777777" w:rsidR="004237DC" w:rsidRPr="00336CBE" w:rsidRDefault="004237DC" w:rsidP="00A85E85">
      <w:pPr>
        <w:pStyle w:val="1e"/>
      </w:pPr>
      <w:r w:rsidRPr="00336CBE">
        <w:t>备注：反连接是一种特殊的连接类型，在</w:t>
      </w:r>
      <w:r w:rsidRPr="00336CBE">
        <w:t>SQL</w:t>
      </w:r>
      <w:r w:rsidRPr="00336CBE">
        <w:t>中没有指定的关键字，通过在</w:t>
      </w:r>
      <w:r w:rsidRPr="00336CBE">
        <w:t>WHERE</w:t>
      </w:r>
      <w:r w:rsidRPr="00336CBE">
        <w:t>后面使用</w:t>
      </w:r>
      <w:r w:rsidRPr="00336CBE">
        <w:t xml:space="preserve"> NOT IN</w:t>
      </w:r>
      <w:r w:rsidRPr="00336CBE">
        <w:t>或</w:t>
      </w:r>
      <w:r w:rsidRPr="00336CBE">
        <w:t>NOT EXISTS</w:t>
      </w:r>
      <w:r w:rsidRPr="00336CBE">
        <w:t>子查询实现。返回所有不满足条件的行。这个关系的概念跟半连接相反。</w:t>
      </w:r>
    </w:p>
    <w:p w14:paraId="0E08DC31" w14:textId="63BE69D8" w:rsidR="004237DC" w:rsidRPr="00336CBE" w:rsidRDefault="004237DC" w:rsidP="00A85E85">
      <w:pPr>
        <w:pStyle w:val="30"/>
      </w:pPr>
      <w:bookmarkStart w:id="73" w:name="_Toc16353972"/>
      <w:r w:rsidRPr="00336CBE">
        <w:t>子查询</w:t>
      </w:r>
      <w:bookmarkEnd w:id="73"/>
      <w:r w:rsidR="0089008A">
        <w:t>。</w:t>
      </w:r>
    </w:p>
    <w:p w14:paraId="04F3FBC7" w14:textId="77777777" w:rsidR="004237DC" w:rsidRPr="00336CBE" w:rsidRDefault="004237DC" w:rsidP="00DA5283">
      <w:pPr>
        <w:pStyle w:val="renwu"/>
        <w:numPr>
          <w:ilvl w:val="0"/>
          <w:numId w:val="6"/>
        </w:numPr>
        <w:ind w:left="1446"/>
        <w:rPr>
          <w:rFonts w:cs="Huawei Sans"/>
        </w:rPr>
      </w:pPr>
      <w:r w:rsidRPr="00336CBE">
        <w:rPr>
          <w:rFonts w:cs="Huawei Sans"/>
        </w:rPr>
        <w:t>通过子查询，查询保险产品中保险金额大于平均值的保险名称和适用人群。</w:t>
      </w:r>
    </w:p>
    <w:p w14:paraId="1F0EA8B5" w14:textId="77777777" w:rsidR="004237DC" w:rsidRPr="00A13A25" w:rsidRDefault="004237DC" w:rsidP="0009103E">
      <w:pPr>
        <w:pStyle w:val="affffff5"/>
        <w:rPr>
          <w:shd w:val="pct15" w:color="auto" w:fill="FFFFFF"/>
        </w:rPr>
      </w:pPr>
      <w:r w:rsidRPr="00A13A25">
        <w:rPr>
          <w:shd w:val="pct15" w:color="auto" w:fill="FFFFFF"/>
        </w:rPr>
        <w:t>SELECT i1.i_name,i1.i_amount,i1.i_person FROM insurance i1 WHERE i_amount &gt; (SELECT avg(i_amount) FROM insurance i2);</w:t>
      </w:r>
    </w:p>
    <w:p w14:paraId="106AF010" w14:textId="40D4CE48" w:rsidR="004237DC" w:rsidRDefault="004237DC" w:rsidP="00A85E85">
      <w:pPr>
        <w:pStyle w:val="1e"/>
      </w:pPr>
      <w:r w:rsidRPr="00336CBE">
        <w:t>结果如下：</w:t>
      </w:r>
    </w:p>
    <w:p w14:paraId="3EFA749A" w14:textId="5107045A" w:rsidR="0063615D" w:rsidRPr="00336CBE" w:rsidRDefault="0063615D" w:rsidP="00A85E85">
      <w:pPr>
        <w:pStyle w:val="1e"/>
        <w:rPr>
          <w:rFonts w:cs="Huawei Sans"/>
        </w:rPr>
      </w:pPr>
      <w:r>
        <w:rPr>
          <w:noProof/>
        </w:rPr>
        <w:drawing>
          <wp:inline distT="0" distB="0" distL="0" distR="0" wp14:anchorId="153ECBF6" wp14:editId="6A82E4AA">
            <wp:extent cx="5410200" cy="1022762"/>
            <wp:effectExtent l="0" t="0" r="0" b="635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1359" cy="1028652"/>
                    </a:xfrm>
                    <a:prstGeom prst="rect">
                      <a:avLst/>
                    </a:prstGeom>
                  </pic:spPr>
                </pic:pic>
              </a:graphicData>
            </a:graphic>
          </wp:inline>
        </w:drawing>
      </w:r>
    </w:p>
    <w:p w14:paraId="4552C751" w14:textId="1AEF804D" w:rsidR="004237DC" w:rsidRPr="00336CBE" w:rsidRDefault="004237DC" w:rsidP="00A85E85">
      <w:pPr>
        <w:pStyle w:val="30"/>
      </w:pPr>
      <w:bookmarkStart w:id="74" w:name="_Toc16353973"/>
      <w:r w:rsidRPr="00336CBE">
        <w:t>ORDER B</w:t>
      </w:r>
      <w:bookmarkEnd w:id="74"/>
      <w:r w:rsidRPr="00336CBE">
        <w:t>Y</w:t>
      </w:r>
      <w:r w:rsidRPr="00336CBE">
        <w:t>和</w:t>
      </w:r>
      <w:r w:rsidRPr="00336CBE">
        <w:t>GROUP BY</w:t>
      </w:r>
      <w:r w:rsidR="0089008A">
        <w:t>。</w:t>
      </w:r>
    </w:p>
    <w:p w14:paraId="13B55083" w14:textId="77777777" w:rsidR="004237DC" w:rsidRPr="00336CBE" w:rsidRDefault="004237DC" w:rsidP="0009103E">
      <w:pPr>
        <w:pStyle w:val="1e"/>
        <w:numPr>
          <w:ilvl w:val="0"/>
          <w:numId w:val="18"/>
        </w:numPr>
      </w:pPr>
      <w:r w:rsidRPr="00336CBE">
        <w:t>ORDER BY</w:t>
      </w:r>
      <w:r w:rsidRPr="00336CBE">
        <w:t>子句</w:t>
      </w:r>
    </w:p>
    <w:p w14:paraId="2DDE5C27" w14:textId="77777777" w:rsidR="004237DC" w:rsidRPr="00336CBE" w:rsidRDefault="004237DC" w:rsidP="00DA5283">
      <w:pPr>
        <w:pStyle w:val="renwu"/>
        <w:numPr>
          <w:ilvl w:val="0"/>
          <w:numId w:val="6"/>
        </w:numPr>
        <w:ind w:left="1446"/>
        <w:rPr>
          <w:rFonts w:cs="Huawei Sans"/>
        </w:rPr>
      </w:pPr>
      <w:r w:rsidRPr="00336CBE">
        <w:rPr>
          <w:rFonts w:cs="Huawei Sans"/>
        </w:rPr>
        <w:t>按照降序查询保险编号大于</w:t>
      </w:r>
      <w:r w:rsidRPr="00336CBE">
        <w:rPr>
          <w:rFonts w:cs="Huawei Sans"/>
        </w:rPr>
        <w:t>2</w:t>
      </w:r>
      <w:r w:rsidRPr="00336CBE">
        <w:rPr>
          <w:rFonts w:cs="Huawei Sans"/>
        </w:rPr>
        <w:t>的保险名称，保额和适用人群。</w:t>
      </w:r>
    </w:p>
    <w:p w14:paraId="4681FE3D" w14:textId="77777777" w:rsidR="004237DC" w:rsidRPr="00A13A25" w:rsidRDefault="004237DC" w:rsidP="0009103E">
      <w:pPr>
        <w:pStyle w:val="affffff5"/>
        <w:rPr>
          <w:shd w:val="pct15" w:color="auto" w:fill="FFFFFF"/>
        </w:rPr>
      </w:pPr>
      <w:r w:rsidRPr="00A13A25">
        <w:rPr>
          <w:shd w:val="pct15" w:color="auto" w:fill="FFFFFF"/>
        </w:rPr>
        <w:t>SELECT i_name,i_amount,i_person FROM insurance WHERE i_id&gt;2 ORDER BY i_amount DESC;</w:t>
      </w:r>
    </w:p>
    <w:p w14:paraId="04033B3D" w14:textId="324B3284" w:rsidR="004237DC" w:rsidRDefault="004237DC" w:rsidP="00A85E85">
      <w:pPr>
        <w:pStyle w:val="1e"/>
      </w:pPr>
      <w:r w:rsidRPr="00336CBE">
        <w:t>结果如下：</w:t>
      </w:r>
    </w:p>
    <w:p w14:paraId="09DDD0F7" w14:textId="042F4F63" w:rsidR="0063615D" w:rsidRPr="00336CBE" w:rsidRDefault="0063615D" w:rsidP="00A85E85">
      <w:pPr>
        <w:pStyle w:val="1e"/>
        <w:rPr>
          <w:rFonts w:cs="Huawei Sans"/>
        </w:rPr>
      </w:pPr>
      <w:r>
        <w:rPr>
          <w:noProof/>
        </w:rPr>
        <w:drawing>
          <wp:inline distT="0" distB="0" distL="0" distR="0" wp14:anchorId="26052FEE" wp14:editId="1295F8DB">
            <wp:extent cx="5346700" cy="1286470"/>
            <wp:effectExtent l="0" t="0" r="6350"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0097" cy="1292100"/>
                    </a:xfrm>
                    <a:prstGeom prst="rect">
                      <a:avLst/>
                    </a:prstGeom>
                  </pic:spPr>
                </pic:pic>
              </a:graphicData>
            </a:graphic>
          </wp:inline>
        </w:drawing>
      </w:r>
    </w:p>
    <w:p w14:paraId="1B9554F4" w14:textId="77777777" w:rsidR="004237DC" w:rsidRPr="00336CBE" w:rsidRDefault="004237DC" w:rsidP="0009103E">
      <w:pPr>
        <w:pStyle w:val="1e"/>
        <w:numPr>
          <w:ilvl w:val="0"/>
          <w:numId w:val="18"/>
        </w:numPr>
      </w:pPr>
      <w:r w:rsidRPr="00336CBE">
        <w:t>GROUP BY</w:t>
      </w:r>
      <w:r w:rsidRPr="00336CBE">
        <w:t>子句</w:t>
      </w:r>
    </w:p>
    <w:p w14:paraId="4AE8E5AD" w14:textId="77777777" w:rsidR="004237DC" w:rsidRPr="00336CBE" w:rsidRDefault="004237DC" w:rsidP="00DA5283">
      <w:pPr>
        <w:pStyle w:val="renwu"/>
        <w:numPr>
          <w:ilvl w:val="0"/>
          <w:numId w:val="6"/>
        </w:numPr>
        <w:ind w:left="1446"/>
        <w:rPr>
          <w:rFonts w:cs="Huawei Sans"/>
        </w:rPr>
      </w:pPr>
      <w:r w:rsidRPr="00336CBE">
        <w:rPr>
          <w:rFonts w:cs="Huawei Sans"/>
        </w:rPr>
        <w:t>查询各保险信息总数，按照</w:t>
      </w:r>
      <w:r w:rsidRPr="00336CBE">
        <w:rPr>
          <w:rFonts w:cs="Huawei Sans"/>
        </w:rPr>
        <w:t>p_year</w:t>
      </w:r>
      <w:r w:rsidRPr="00336CBE">
        <w:rPr>
          <w:rFonts w:cs="Huawei Sans"/>
        </w:rPr>
        <w:t>分组</w:t>
      </w:r>
    </w:p>
    <w:p w14:paraId="63BFF58D" w14:textId="77777777" w:rsidR="004237DC" w:rsidRPr="00A13A25" w:rsidRDefault="004237DC" w:rsidP="0009103E">
      <w:pPr>
        <w:pStyle w:val="affffff5"/>
        <w:rPr>
          <w:shd w:val="pct15" w:color="auto" w:fill="FFFFFF"/>
        </w:rPr>
      </w:pPr>
      <w:r w:rsidRPr="00A13A25">
        <w:rPr>
          <w:shd w:val="pct15" w:color="auto" w:fill="FFFFFF"/>
        </w:rPr>
        <w:t>SELECT p_year,count(p_id) FROM finances_product GROUP BY p_year;</w:t>
      </w:r>
    </w:p>
    <w:p w14:paraId="563C0055" w14:textId="616B783A" w:rsidR="004237DC" w:rsidRDefault="004237DC" w:rsidP="00A85E85">
      <w:pPr>
        <w:pStyle w:val="1e"/>
      </w:pPr>
      <w:r w:rsidRPr="00336CBE">
        <w:lastRenderedPageBreak/>
        <w:t>结果如下：</w:t>
      </w:r>
    </w:p>
    <w:p w14:paraId="72F02CB9" w14:textId="4DD8DF9A" w:rsidR="0063615D" w:rsidRPr="00336CBE" w:rsidRDefault="0063615D" w:rsidP="00A85E85">
      <w:pPr>
        <w:pStyle w:val="1e"/>
        <w:rPr>
          <w:rFonts w:cs="Huawei Sans"/>
        </w:rPr>
      </w:pPr>
      <w:r>
        <w:rPr>
          <w:noProof/>
        </w:rPr>
        <w:drawing>
          <wp:inline distT="0" distB="0" distL="0" distR="0" wp14:anchorId="1406EEEA" wp14:editId="62439C76">
            <wp:extent cx="4953000" cy="867469"/>
            <wp:effectExtent l="0" t="0" r="0" b="889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2724" cy="876178"/>
                    </a:xfrm>
                    <a:prstGeom prst="rect">
                      <a:avLst/>
                    </a:prstGeom>
                  </pic:spPr>
                </pic:pic>
              </a:graphicData>
            </a:graphic>
          </wp:inline>
        </w:drawing>
      </w:r>
    </w:p>
    <w:p w14:paraId="1F738379" w14:textId="7119D4F9" w:rsidR="004237DC" w:rsidRPr="00336CBE" w:rsidRDefault="004237DC" w:rsidP="00A85E85">
      <w:pPr>
        <w:pStyle w:val="30"/>
      </w:pPr>
      <w:r w:rsidRPr="00336CBE">
        <w:t>HAVING</w:t>
      </w:r>
      <w:r w:rsidRPr="00336CBE">
        <w:t>和</w:t>
      </w:r>
      <w:r w:rsidRPr="00336CBE">
        <w:t>WITH AS</w:t>
      </w:r>
      <w:r w:rsidR="0089008A">
        <w:t>。</w:t>
      </w:r>
    </w:p>
    <w:p w14:paraId="2D877BCB" w14:textId="77777777" w:rsidR="004237DC" w:rsidRPr="00336CBE" w:rsidRDefault="004237DC" w:rsidP="0009103E">
      <w:pPr>
        <w:pStyle w:val="1e"/>
        <w:numPr>
          <w:ilvl w:val="0"/>
          <w:numId w:val="19"/>
        </w:numPr>
      </w:pPr>
      <w:r w:rsidRPr="00336CBE">
        <w:t>HAVING</w:t>
      </w:r>
      <w:r w:rsidRPr="00336CBE">
        <w:t>子句</w:t>
      </w:r>
    </w:p>
    <w:p w14:paraId="41A4F57C" w14:textId="500973F6" w:rsidR="004237DC" w:rsidRPr="00336CBE" w:rsidRDefault="004237DC" w:rsidP="00DA5283">
      <w:pPr>
        <w:pStyle w:val="renwu"/>
        <w:numPr>
          <w:ilvl w:val="0"/>
          <w:numId w:val="6"/>
        </w:numPr>
        <w:ind w:left="1446"/>
        <w:rPr>
          <w:rFonts w:cs="Huawei Sans"/>
        </w:rPr>
      </w:pPr>
      <w:r w:rsidRPr="00336CBE">
        <w:rPr>
          <w:rFonts w:cs="Huawei Sans"/>
        </w:rPr>
        <w:t>查询保险金额统计数量等于</w:t>
      </w:r>
      <w:r w:rsidRPr="00336CBE">
        <w:rPr>
          <w:rFonts w:cs="Huawei Sans"/>
        </w:rPr>
        <w:t>2</w:t>
      </w:r>
      <w:r w:rsidRPr="00336CBE">
        <w:rPr>
          <w:rFonts w:cs="Huawei Sans"/>
        </w:rPr>
        <w:t>的适用人群数。</w:t>
      </w:r>
    </w:p>
    <w:p w14:paraId="706A6E9C" w14:textId="77777777" w:rsidR="004237DC" w:rsidRPr="00A13A25" w:rsidRDefault="004237DC" w:rsidP="0009103E">
      <w:pPr>
        <w:pStyle w:val="affffff5"/>
        <w:rPr>
          <w:shd w:val="pct15" w:color="auto" w:fill="FFFFFF"/>
        </w:rPr>
      </w:pPr>
      <w:r w:rsidRPr="00A13A25">
        <w:rPr>
          <w:shd w:val="pct15" w:color="auto" w:fill="FFFFFF"/>
        </w:rPr>
        <w:t>SELECT i_person,count(i_amount) FROM insurance GROUP BY i_person HAVING count(i_amount)=2;</w:t>
      </w:r>
    </w:p>
    <w:p w14:paraId="3E224B56" w14:textId="7239D5B2" w:rsidR="004237DC" w:rsidRDefault="004237DC" w:rsidP="00A85E85">
      <w:pPr>
        <w:pStyle w:val="1e"/>
      </w:pPr>
      <w:r w:rsidRPr="00336CBE">
        <w:t>结果如下：</w:t>
      </w:r>
    </w:p>
    <w:p w14:paraId="2FC7F464" w14:textId="6A6B46B3" w:rsidR="0063615D" w:rsidRPr="00336CBE" w:rsidRDefault="0063615D" w:rsidP="00A85E85">
      <w:pPr>
        <w:pStyle w:val="1e"/>
        <w:rPr>
          <w:rFonts w:cs="Huawei Sans"/>
        </w:rPr>
      </w:pPr>
      <w:r>
        <w:rPr>
          <w:noProof/>
        </w:rPr>
        <w:drawing>
          <wp:inline distT="0" distB="0" distL="0" distR="0" wp14:anchorId="30843E3C" wp14:editId="3F4D123F">
            <wp:extent cx="5067300" cy="1176131"/>
            <wp:effectExtent l="0" t="0" r="0" b="508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5635" cy="1182708"/>
                    </a:xfrm>
                    <a:prstGeom prst="rect">
                      <a:avLst/>
                    </a:prstGeom>
                  </pic:spPr>
                </pic:pic>
              </a:graphicData>
            </a:graphic>
          </wp:inline>
        </w:drawing>
      </w:r>
    </w:p>
    <w:p w14:paraId="7DDC1CF2" w14:textId="77777777" w:rsidR="004237DC" w:rsidRPr="00336CBE" w:rsidRDefault="004237DC" w:rsidP="00A85E85">
      <w:pPr>
        <w:pStyle w:val="1e"/>
      </w:pPr>
      <w:r w:rsidRPr="00336CBE">
        <w:t>备注：</w:t>
      </w:r>
      <w:r w:rsidRPr="00336CBE">
        <w:t>HAVING</w:t>
      </w:r>
      <w:r w:rsidRPr="00336CBE">
        <w:t>子句依附于</w:t>
      </w:r>
      <w:r w:rsidRPr="00336CBE">
        <w:t>GROUP BY</w:t>
      </w:r>
      <w:r w:rsidRPr="00336CBE">
        <w:t>子句而存在。</w:t>
      </w:r>
    </w:p>
    <w:p w14:paraId="004F7A50" w14:textId="77777777" w:rsidR="004237DC" w:rsidRPr="00336CBE" w:rsidRDefault="004237DC" w:rsidP="0009103E">
      <w:pPr>
        <w:pStyle w:val="1e"/>
        <w:numPr>
          <w:ilvl w:val="0"/>
          <w:numId w:val="19"/>
        </w:numPr>
      </w:pPr>
      <w:r w:rsidRPr="00336CBE">
        <w:t>WITH AS</w:t>
      </w:r>
      <w:r w:rsidRPr="00336CBE">
        <w:t>子句</w:t>
      </w:r>
    </w:p>
    <w:p w14:paraId="0413EF10" w14:textId="77777777" w:rsidR="004237DC" w:rsidRPr="00336CBE" w:rsidRDefault="004237DC" w:rsidP="00DA5283">
      <w:pPr>
        <w:pStyle w:val="renwu"/>
        <w:numPr>
          <w:ilvl w:val="0"/>
          <w:numId w:val="6"/>
        </w:numPr>
        <w:ind w:left="1446"/>
        <w:rPr>
          <w:rFonts w:cs="Huawei Sans"/>
        </w:rPr>
      </w:pPr>
      <w:r w:rsidRPr="00336CBE">
        <w:rPr>
          <w:rFonts w:cs="Huawei Sans"/>
        </w:rPr>
        <w:t>使用</w:t>
      </w:r>
      <w:r w:rsidRPr="00336CBE">
        <w:rPr>
          <w:rFonts w:cs="Huawei Sans"/>
        </w:rPr>
        <w:t>WITH AS</w:t>
      </w:r>
      <w:r w:rsidRPr="00336CBE">
        <w:rPr>
          <w:rFonts w:cs="Huawei Sans"/>
        </w:rPr>
        <w:t>查询基金信息表</w:t>
      </w:r>
    </w:p>
    <w:p w14:paraId="0BC6DB6F" w14:textId="77777777" w:rsidR="004237DC" w:rsidRPr="00A13A25" w:rsidRDefault="004237DC" w:rsidP="0009103E">
      <w:pPr>
        <w:pStyle w:val="affffff5"/>
        <w:rPr>
          <w:shd w:val="pct15" w:color="auto" w:fill="FFFFFF"/>
        </w:rPr>
      </w:pPr>
      <w:r w:rsidRPr="00A13A25">
        <w:rPr>
          <w:shd w:val="pct15" w:color="auto" w:fill="FFFFFF"/>
        </w:rPr>
        <w:t>WITH temp AS (SELECT f_name,ln(f_amount) FROM fund ORDER BY f_manager DESC) SELECT * FROM temp;</w:t>
      </w:r>
    </w:p>
    <w:p w14:paraId="66DCF006" w14:textId="6245D337" w:rsidR="004237DC" w:rsidRDefault="004237DC" w:rsidP="00A85E85">
      <w:pPr>
        <w:pStyle w:val="1e"/>
      </w:pPr>
      <w:r w:rsidRPr="00336CBE">
        <w:t>结果如下：</w:t>
      </w:r>
    </w:p>
    <w:p w14:paraId="2BC4C650" w14:textId="39E599F3" w:rsidR="005D66C3" w:rsidRPr="00336CBE" w:rsidRDefault="005D66C3" w:rsidP="00A85E85">
      <w:pPr>
        <w:pStyle w:val="1e"/>
        <w:rPr>
          <w:rFonts w:cs="Huawei Sans"/>
        </w:rPr>
      </w:pPr>
      <w:r>
        <w:rPr>
          <w:noProof/>
        </w:rPr>
        <w:drawing>
          <wp:inline distT="0" distB="0" distL="0" distR="0" wp14:anchorId="384FE136" wp14:editId="5498F6ED">
            <wp:extent cx="5213350" cy="1484274"/>
            <wp:effectExtent l="0" t="0" r="6350" b="190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5273" cy="1487669"/>
                    </a:xfrm>
                    <a:prstGeom prst="rect">
                      <a:avLst/>
                    </a:prstGeom>
                  </pic:spPr>
                </pic:pic>
              </a:graphicData>
            </a:graphic>
          </wp:inline>
        </w:drawing>
      </w:r>
    </w:p>
    <w:p w14:paraId="2FF214CD" w14:textId="77777777" w:rsidR="004237DC" w:rsidRPr="00336CBE" w:rsidRDefault="004237DC" w:rsidP="00A85E85">
      <w:pPr>
        <w:pStyle w:val="1e"/>
      </w:pPr>
      <w:r w:rsidRPr="00336CBE">
        <w:t>备注：该语句为定义一个</w:t>
      </w:r>
      <w:r w:rsidRPr="00336CBE">
        <w:t>SQL</w:t>
      </w:r>
      <w:r w:rsidRPr="00336CBE">
        <w:t>片段，该</w:t>
      </w:r>
      <w:r w:rsidRPr="00336CBE">
        <w:t>SQL</w:t>
      </w:r>
      <w:r w:rsidRPr="00336CBE">
        <w:t>片段会被整个</w:t>
      </w:r>
      <w:r w:rsidRPr="00336CBE">
        <w:t>SQL</w:t>
      </w:r>
      <w:r w:rsidRPr="00336CBE">
        <w:t>语句用到。</w:t>
      </w:r>
    </w:p>
    <w:p w14:paraId="7514BCE8" w14:textId="77777777" w:rsidR="004237DC" w:rsidRPr="00336CBE" w:rsidRDefault="004237DC" w:rsidP="00A85E85">
      <w:pPr>
        <w:pStyle w:val="1e"/>
      </w:pPr>
      <w:r w:rsidRPr="00336CBE">
        <w:t>可以使</w:t>
      </w:r>
      <w:r w:rsidRPr="00336CBE">
        <w:t>SQL</w:t>
      </w:r>
      <w:r w:rsidRPr="00336CBE">
        <w:t>语句的可读性更高。存储</w:t>
      </w:r>
      <w:r w:rsidRPr="00336CBE">
        <w:t>SQL</w:t>
      </w:r>
      <w:r w:rsidRPr="00336CBE">
        <w:t>片段的表与基本表不同，是一个虚表。数据库不存放对应的定义和数据，这些数据仍存放在原来的基本表中。若基本表中的数据发生变化，从存储</w:t>
      </w:r>
      <w:r w:rsidRPr="00336CBE">
        <w:t>SQL</w:t>
      </w:r>
      <w:r w:rsidRPr="00336CBE">
        <w:t>片段的表中查询出的数据也随之改变。</w:t>
      </w:r>
    </w:p>
    <w:p w14:paraId="37A01894" w14:textId="77777777" w:rsidR="004237DC" w:rsidRPr="00336CBE" w:rsidRDefault="004237DC" w:rsidP="00DA5283">
      <w:pPr>
        <w:pStyle w:val="3"/>
        <w:numPr>
          <w:ilvl w:val="2"/>
          <w:numId w:val="4"/>
        </w:numPr>
        <w:rPr>
          <w:rFonts w:cs="Huawei Sans"/>
        </w:rPr>
      </w:pPr>
      <w:bookmarkStart w:id="75" w:name="_Toc48143497"/>
      <w:bookmarkStart w:id="76" w:name="_Toc71278209"/>
      <w:r w:rsidRPr="00336CBE">
        <w:rPr>
          <w:rFonts w:cs="Huawei Sans"/>
        </w:rPr>
        <w:lastRenderedPageBreak/>
        <w:t>视图</w:t>
      </w:r>
      <w:bookmarkEnd w:id="75"/>
      <w:bookmarkEnd w:id="76"/>
    </w:p>
    <w:p w14:paraId="13DBA8D4" w14:textId="77777777" w:rsidR="004237DC" w:rsidRPr="00336CBE" w:rsidRDefault="004237DC" w:rsidP="00A85E85">
      <w:pPr>
        <w:pStyle w:val="1e"/>
      </w:pPr>
      <w:r w:rsidRPr="00336CBE">
        <w:t>视图是一个</w:t>
      </w:r>
      <w:r w:rsidRPr="00336CBE">
        <w:rPr>
          <w:rStyle w:val="affff1"/>
          <w:rFonts w:cs="Huawei Sans"/>
        </w:rPr>
        <w:t>虚拟表</w:t>
      </w:r>
      <w:r w:rsidRPr="00336CBE">
        <w:t>，是</w:t>
      </w:r>
      <w:r w:rsidRPr="00336CBE">
        <w:t>sql</w:t>
      </w:r>
      <w:r w:rsidRPr="00336CBE">
        <w:t>的查询结果，其内容由查询定义。对于来自多张关联表的复杂查询，就不得不使用十分复杂的</w:t>
      </w:r>
      <w:r w:rsidRPr="00336CBE">
        <w:t>SQL</w:t>
      </w:r>
      <w:r w:rsidRPr="00336CBE">
        <w:t>语句进行查询，造成极差的体验感。使用视图之后，可以极大的简化操作，使用视图不需要关心相应表的结构、关联条件等。</w:t>
      </w:r>
    </w:p>
    <w:p w14:paraId="6CE8964B" w14:textId="070C4DD8" w:rsidR="004237DC" w:rsidRPr="00336CBE" w:rsidRDefault="004237DC" w:rsidP="00A85E85">
      <w:pPr>
        <w:pStyle w:val="30"/>
      </w:pPr>
      <w:r w:rsidRPr="00336CBE">
        <w:t>创建视图</w:t>
      </w:r>
      <w:r w:rsidR="0089008A">
        <w:t>。</w:t>
      </w:r>
    </w:p>
    <w:p w14:paraId="31DAADD0" w14:textId="77777777" w:rsidR="004237DC" w:rsidRPr="00336CBE" w:rsidRDefault="004237DC" w:rsidP="00A85E85">
      <w:pPr>
        <w:pStyle w:val="1e"/>
      </w:pPr>
      <w:r w:rsidRPr="00336CBE">
        <w:t>针对</w:t>
      </w:r>
      <w:r w:rsidRPr="00336CBE">
        <w:t>“</w:t>
      </w:r>
      <w:r w:rsidRPr="00336CBE">
        <w:t>查询用户编号在银行卡表中出现的用户的编号，用户姓名和身份证</w:t>
      </w:r>
      <w:r w:rsidRPr="00336CBE">
        <w:t xml:space="preserve">” </w:t>
      </w:r>
      <w:r w:rsidRPr="00336CBE">
        <w:t>的查询，创建视图</w:t>
      </w:r>
    </w:p>
    <w:p w14:paraId="2D4AD410" w14:textId="77777777" w:rsidR="004237DC" w:rsidRPr="00A13A25" w:rsidRDefault="004237DC" w:rsidP="0009103E">
      <w:pPr>
        <w:pStyle w:val="affffff5"/>
        <w:rPr>
          <w:shd w:val="pct15" w:color="auto" w:fill="FFFFFF"/>
        </w:rPr>
      </w:pPr>
      <w:r w:rsidRPr="00A13A25">
        <w:rPr>
          <w:shd w:val="pct15" w:color="auto" w:fill="FFFFFF"/>
        </w:rPr>
        <w:t xml:space="preserve">CREATE VIEW v_client as SELECT c_id,c_name,c_id_card FROM client WHERE EXISTS (SELECT * FROM bank_card WHERE client.c_id = bank_card.b_c_id); </w:t>
      </w:r>
    </w:p>
    <w:p w14:paraId="2AB638F0" w14:textId="77777777" w:rsidR="004237DC" w:rsidRPr="00336CBE" w:rsidRDefault="004237DC" w:rsidP="00A85E85">
      <w:pPr>
        <w:pStyle w:val="1e"/>
      </w:pPr>
      <w:r w:rsidRPr="00336CBE">
        <w:t>使用视图进行查询</w:t>
      </w:r>
    </w:p>
    <w:p w14:paraId="2BB321D6" w14:textId="77777777" w:rsidR="004237DC" w:rsidRPr="00A13A25" w:rsidRDefault="004237DC" w:rsidP="0009103E">
      <w:pPr>
        <w:pStyle w:val="affffff5"/>
        <w:rPr>
          <w:shd w:val="pct15" w:color="auto" w:fill="FFFFFF"/>
        </w:rPr>
      </w:pPr>
      <w:r w:rsidRPr="00A13A25">
        <w:rPr>
          <w:shd w:val="pct15" w:color="auto" w:fill="FFFFFF"/>
        </w:rPr>
        <w:t>SELECT * FROM v_client;</w:t>
      </w:r>
    </w:p>
    <w:p w14:paraId="1225CFA2" w14:textId="72F05006" w:rsidR="004237DC" w:rsidRDefault="004237DC" w:rsidP="00A85E85">
      <w:pPr>
        <w:pStyle w:val="1e"/>
      </w:pPr>
      <w:r w:rsidRPr="00336CBE">
        <w:t>结果如下：</w:t>
      </w:r>
    </w:p>
    <w:p w14:paraId="083ADB1D" w14:textId="5C998197" w:rsidR="005D66C3" w:rsidRPr="00336CBE" w:rsidRDefault="005D66C3" w:rsidP="00A85E85">
      <w:pPr>
        <w:pStyle w:val="1e"/>
        <w:rPr>
          <w:rFonts w:cs="Huawei Sans"/>
        </w:rPr>
      </w:pPr>
      <w:r>
        <w:rPr>
          <w:noProof/>
        </w:rPr>
        <w:drawing>
          <wp:inline distT="0" distB="0" distL="0" distR="0" wp14:anchorId="080D5693" wp14:editId="189D1B3D">
            <wp:extent cx="4864100" cy="160538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78787" cy="1610232"/>
                    </a:xfrm>
                    <a:prstGeom prst="rect">
                      <a:avLst/>
                    </a:prstGeom>
                  </pic:spPr>
                </pic:pic>
              </a:graphicData>
            </a:graphic>
          </wp:inline>
        </w:drawing>
      </w:r>
    </w:p>
    <w:p w14:paraId="2E3F5511" w14:textId="7E1314D5" w:rsidR="004237DC" w:rsidRPr="00336CBE" w:rsidRDefault="004237DC" w:rsidP="00A85E85">
      <w:pPr>
        <w:pStyle w:val="30"/>
      </w:pPr>
      <w:r w:rsidRPr="00336CBE">
        <w:t>修改视图</w:t>
      </w:r>
      <w:r w:rsidR="0089008A">
        <w:t>。</w:t>
      </w:r>
    </w:p>
    <w:p w14:paraId="4EAF3029" w14:textId="77777777" w:rsidR="004237DC" w:rsidRPr="00336CBE" w:rsidRDefault="004237DC" w:rsidP="00A85E85">
      <w:pPr>
        <w:pStyle w:val="1e"/>
      </w:pPr>
      <w:r w:rsidRPr="00336CBE">
        <w:t>修改视图，在原有查询的基础上，过滤出信用卡用户</w:t>
      </w:r>
    </w:p>
    <w:p w14:paraId="502E8BA2" w14:textId="77777777" w:rsidR="002C678F" w:rsidRPr="007474F4" w:rsidRDefault="002C678F" w:rsidP="00A85E85">
      <w:pPr>
        <w:pStyle w:val="affffff5"/>
        <w:rPr>
          <w:shd w:val="pct15" w:color="auto" w:fill="FFFFFF"/>
          <w:lang w:eastAsia="en-US"/>
        </w:rPr>
      </w:pPr>
      <w:r w:rsidRPr="007474F4">
        <w:rPr>
          <w:shd w:val="pct15" w:color="auto" w:fill="FFFFFF"/>
          <w:lang w:eastAsia="en-US"/>
        </w:rPr>
        <w:t>CREATE OR REPLACE VIEW v_client as SELECT c_id,c_name,c_id_card FROM client WHERE EXISTS (SELECT * FROM bank_card WHERE client.c_id = bank_card.b_c_id and bank_card.b_type='</w:t>
      </w:r>
      <w:r w:rsidRPr="007474F4">
        <w:rPr>
          <w:shd w:val="pct15" w:color="auto" w:fill="FFFFFF"/>
          <w:lang w:eastAsia="en-US"/>
        </w:rPr>
        <w:t>信用卡</w:t>
      </w:r>
      <w:r w:rsidRPr="007474F4">
        <w:rPr>
          <w:shd w:val="pct15" w:color="auto" w:fill="FFFFFF"/>
          <w:lang w:eastAsia="en-US"/>
        </w:rPr>
        <w:t>');</w:t>
      </w:r>
    </w:p>
    <w:p w14:paraId="32F91A5D" w14:textId="77777777" w:rsidR="004237DC" w:rsidRPr="00336CBE" w:rsidRDefault="004237DC" w:rsidP="00A85E85">
      <w:pPr>
        <w:pStyle w:val="1e"/>
      </w:pPr>
      <w:r w:rsidRPr="00336CBE">
        <w:t>使用视图进行查询</w:t>
      </w:r>
    </w:p>
    <w:p w14:paraId="197530D6" w14:textId="77777777" w:rsidR="004237DC" w:rsidRPr="00336CBE" w:rsidRDefault="004237DC" w:rsidP="0009103E">
      <w:pPr>
        <w:pStyle w:val="affffff5"/>
      </w:pPr>
      <w:r w:rsidRPr="00A13A25">
        <w:rPr>
          <w:shd w:val="pct15" w:color="auto" w:fill="FFFFFF"/>
        </w:rPr>
        <w:t>select * from v_client;</w:t>
      </w:r>
    </w:p>
    <w:p w14:paraId="3FDF4D6C" w14:textId="79C13C31" w:rsidR="004237DC" w:rsidRDefault="004237DC" w:rsidP="00A85E85">
      <w:pPr>
        <w:pStyle w:val="1e"/>
      </w:pPr>
      <w:r w:rsidRPr="00336CBE">
        <w:t>结果如下：</w:t>
      </w:r>
    </w:p>
    <w:p w14:paraId="052F0C7B" w14:textId="03881176" w:rsidR="005D66C3" w:rsidRPr="00336CBE" w:rsidRDefault="005D66C3" w:rsidP="00A85E85">
      <w:pPr>
        <w:pStyle w:val="1e"/>
        <w:rPr>
          <w:rFonts w:cs="Huawei Sans"/>
        </w:rPr>
      </w:pPr>
      <w:r>
        <w:rPr>
          <w:noProof/>
        </w:rPr>
        <w:drawing>
          <wp:inline distT="0" distB="0" distL="0" distR="0" wp14:anchorId="161299B0" wp14:editId="75ABE100">
            <wp:extent cx="5245100" cy="1673991"/>
            <wp:effectExtent l="0" t="0" r="0" b="254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6447" cy="1677612"/>
                    </a:xfrm>
                    <a:prstGeom prst="rect">
                      <a:avLst/>
                    </a:prstGeom>
                  </pic:spPr>
                </pic:pic>
              </a:graphicData>
            </a:graphic>
          </wp:inline>
        </w:drawing>
      </w:r>
    </w:p>
    <w:p w14:paraId="7FC24B0C" w14:textId="3D132684" w:rsidR="004237DC" w:rsidRPr="00336CBE" w:rsidRDefault="004237DC" w:rsidP="00A85E85">
      <w:pPr>
        <w:pStyle w:val="30"/>
      </w:pPr>
      <w:r w:rsidRPr="00336CBE">
        <w:lastRenderedPageBreak/>
        <w:t>删除视图</w:t>
      </w:r>
      <w:r w:rsidR="0089008A">
        <w:t>。</w:t>
      </w:r>
    </w:p>
    <w:p w14:paraId="5BC609FD" w14:textId="77777777" w:rsidR="004237DC" w:rsidRPr="00336CBE" w:rsidRDefault="004237DC" w:rsidP="00A85E85">
      <w:pPr>
        <w:pStyle w:val="1e"/>
      </w:pPr>
      <w:r w:rsidRPr="00336CBE">
        <w:t>将</w:t>
      </w:r>
      <w:r w:rsidRPr="00336CBE">
        <w:t>v_client</w:t>
      </w:r>
      <w:r w:rsidRPr="00336CBE">
        <w:t>视图删除，删除视图不影响基表。</w:t>
      </w:r>
    </w:p>
    <w:p w14:paraId="577A07D9" w14:textId="77777777" w:rsidR="004237DC" w:rsidRPr="00A13A25" w:rsidRDefault="004237DC" w:rsidP="0009103E">
      <w:pPr>
        <w:pStyle w:val="affffff5"/>
        <w:rPr>
          <w:shd w:val="pct15" w:color="auto" w:fill="FFFFFF"/>
        </w:rPr>
      </w:pPr>
      <w:r w:rsidRPr="00A13A25">
        <w:rPr>
          <w:shd w:val="pct15" w:color="auto" w:fill="FFFFFF"/>
        </w:rPr>
        <w:t>DROP VIEW v_client;</w:t>
      </w:r>
    </w:p>
    <w:p w14:paraId="7F8C00F8" w14:textId="77777777" w:rsidR="004237DC" w:rsidRPr="00336CBE" w:rsidRDefault="004237DC" w:rsidP="00DA5283">
      <w:pPr>
        <w:pStyle w:val="3"/>
        <w:numPr>
          <w:ilvl w:val="2"/>
          <w:numId w:val="4"/>
        </w:numPr>
        <w:rPr>
          <w:rFonts w:cs="Huawei Sans"/>
        </w:rPr>
      </w:pPr>
      <w:bookmarkStart w:id="77" w:name="_Toc48143498"/>
      <w:bookmarkStart w:id="78" w:name="_Toc71278210"/>
      <w:r w:rsidRPr="00336CBE">
        <w:rPr>
          <w:rFonts w:cs="Huawei Sans"/>
        </w:rPr>
        <w:t>索引</w:t>
      </w:r>
      <w:bookmarkEnd w:id="77"/>
      <w:bookmarkEnd w:id="78"/>
    </w:p>
    <w:p w14:paraId="390E34F0" w14:textId="22B9689A" w:rsidR="004237DC" w:rsidRPr="00336CBE" w:rsidRDefault="004237DC" w:rsidP="00A85E85">
      <w:pPr>
        <w:pStyle w:val="30"/>
      </w:pPr>
      <w:r w:rsidRPr="00336CBE">
        <w:t>创建索引</w:t>
      </w:r>
      <w:r w:rsidR="0089008A">
        <w:t>。</w:t>
      </w:r>
    </w:p>
    <w:p w14:paraId="7111A4FD" w14:textId="77777777" w:rsidR="004237DC" w:rsidRPr="00336CBE" w:rsidRDefault="004237DC" w:rsidP="00875496">
      <w:pPr>
        <w:pStyle w:val="4a"/>
      </w:pPr>
      <w:r w:rsidRPr="00336CBE">
        <w:t>在普通表</w:t>
      </w:r>
      <w:r w:rsidRPr="00336CBE">
        <w:t>property</w:t>
      </w:r>
      <w:r w:rsidRPr="00336CBE">
        <w:t>上创建索引</w:t>
      </w:r>
    </w:p>
    <w:p w14:paraId="4CF37AE4" w14:textId="77777777" w:rsidR="004237DC" w:rsidRPr="00A13A25" w:rsidRDefault="004237DC" w:rsidP="0009103E">
      <w:pPr>
        <w:pStyle w:val="affffff5"/>
        <w:rPr>
          <w:shd w:val="pct15" w:color="auto" w:fill="FFFFFF"/>
        </w:rPr>
      </w:pPr>
      <w:r w:rsidRPr="00A13A25">
        <w:rPr>
          <w:shd w:val="pct15" w:color="auto" w:fill="FFFFFF"/>
        </w:rPr>
        <w:t>CREATE INDEX idx_property ON property(pro_c_id DESC,pro_income,pro_purchase_time);</w:t>
      </w:r>
    </w:p>
    <w:p w14:paraId="33BE55C5" w14:textId="47CBC491" w:rsidR="004237DC" w:rsidRDefault="004237DC" w:rsidP="00A85E85">
      <w:pPr>
        <w:pStyle w:val="1e"/>
      </w:pPr>
      <w:r w:rsidRPr="00336CBE">
        <w:t>结果如下：</w:t>
      </w:r>
    </w:p>
    <w:p w14:paraId="6F40B927" w14:textId="79408FCB" w:rsidR="005D66C3" w:rsidRPr="00336CBE" w:rsidRDefault="005D66C3" w:rsidP="00A85E85">
      <w:pPr>
        <w:pStyle w:val="1e"/>
        <w:rPr>
          <w:rFonts w:cs="Huawei Sans"/>
        </w:rPr>
      </w:pPr>
      <w:r>
        <w:rPr>
          <w:noProof/>
        </w:rPr>
        <w:drawing>
          <wp:inline distT="0" distB="0" distL="0" distR="0" wp14:anchorId="3CD94B51" wp14:editId="7C970496">
            <wp:extent cx="3946525" cy="1215625"/>
            <wp:effectExtent l="0" t="0" r="0" b="381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5848" cy="1218497"/>
                    </a:xfrm>
                    <a:prstGeom prst="rect">
                      <a:avLst/>
                    </a:prstGeom>
                  </pic:spPr>
                </pic:pic>
              </a:graphicData>
            </a:graphic>
          </wp:inline>
        </w:drawing>
      </w:r>
    </w:p>
    <w:p w14:paraId="518AE172" w14:textId="3DEE9CD5" w:rsidR="004237DC" w:rsidRPr="00336CBE" w:rsidRDefault="004237DC" w:rsidP="00A85E85">
      <w:pPr>
        <w:pStyle w:val="30"/>
      </w:pPr>
      <w:r w:rsidRPr="00336CBE">
        <w:t>重命名索引</w:t>
      </w:r>
      <w:r w:rsidR="0089008A">
        <w:t>。</w:t>
      </w:r>
    </w:p>
    <w:p w14:paraId="57F7C281" w14:textId="77777777" w:rsidR="004237DC" w:rsidRPr="00336CBE" w:rsidRDefault="004237DC" w:rsidP="00875496">
      <w:pPr>
        <w:pStyle w:val="4a"/>
      </w:pPr>
      <w:r w:rsidRPr="00336CBE">
        <w:t>在普通表</w:t>
      </w:r>
      <w:r w:rsidRPr="00336CBE">
        <w:t>property</w:t>
      </w:r>
      <w:r w:rsidRPr="00336CBE">
        <w:t>上重建及重命名索引</w:t>
      </w:r>
    </w:p>
    <w:p w14:paraId="56EDC4E0" w14:textId="77777777" w:rsidR="004237DC" w:rsidRPr="00336CBE" w:rsidRDefault="004237DC" w:rsidP="00A85E85">
      <w:pPr>
        <w:pStyle w:val="1e"/>
      </w:pPr>
      <w:r w:rsidRPr="00336CBE">
        <w:t>重建索引</w:t>
      </w:r>
    </w:p>
    <w:p w14:paraId="1EEEE296" w14:textId="77777777" w:rsidR="00F74D54" w:rsidRDefault="00F74D54" w:rsidP="0009103E">
      <w:pPr>
        <w:pStyle w:val="affffff5"/>
        <w:rPr>
          <w:shd w:val="pct15" w:color="auto" w:fill="FFFFFF"/>
        </w:rPr>
      </w:pPr>
      <w:r w:rsidRPr="00F74D54">
        <w:rPr>
          <w:shd w:val="pct15" w:color="auto" w:fill="FFFFFF"/>
        </w:rPr>
        <w:t>DROP INDEX idx_property;</w:t>
      </w:r>
    </w:p>
    <w:p w14:paraId="65B26D17" w14:textId="4D7749D7" w:rsidR="004237DC" w:rsidRPr="00A13A25" w:rsidRDefault="004237DC" w:rsidP="0009103E">
      <w:pPr>
        <w:pStyle w:val="affffff5"/>
        <w:rPr>
          <w:shd w:val="pct15" w:color="auto" w:fill="FFFFFF"/>
        </w:rPr>
      </w:pPr>
      <w:r w:rsidRPr="00A13A25">
        <w:rPr>
          <w:shd w:val="pct15" w:color="auto" w:fill="FFFFFF"/>
        </w:rPr>
        <w:t>CREATE INDEX idx_property ON property(pro_c_id DESC,pro_income,pro_purchase_time);</w:t>
      </w:r>
    </w:p>
    <w:p w14:paraId="090FF36F" w14:textId="77777777" w:rsidR="004237DC" w:rsidRPr="00336CBE" w:rsidRDefault="004237DC" w:rsidP="00A85E85">
      <w:pPr>
        <w:pStyle w:val="1e"/>
      </w:pPr>
      <w:r w:rsidRPr="00336CBE">
        <w:t>重命名索引</w:t>
      </w:r>
    </w:p>
    <w:p w14:paraId="2EFC9917" w14:textId="77777777" w:rsidR="007D188D" w:rsidRPr="00772002" w:rsidRDefault="007D188D" w:rsidP="00A85E85">
      <w:pPr>
        <w:pStyle w:val="affffff5"/>
        <w:rPr>
          <w:shd w:val="pct15" w:color="auto" w:fill="FFFFFF"/>
          <w:lang w:eastAsia="en-US"/>
        </w:rPr>
      </w:pPr>
      <w:r w:rsidRPr="00772002">
        <w:rPr>
          <w:shd w:val="pct15" w:color="auto" w:fill="FFFFFF"/>
          <w:lang w:eastAsia="en-US"/>
        </w:rPr>
        <w:t>ALTER INDEX idx_property RENAME TO idx_property_temp;</w:t>
      </w:r>
    </w:p>
    <w:p w14:paraId="0216025D" w14:textId="06037CC3" w:rsidR="004237DC" w:rsidRPr="00336CBE" w:rsidRDefault="004237DC" w:rsidP="00A85E85">
      <w:pPr>
        <w:pStyle w:val="30"/>
      </w:pPr>
      <w:r w:rsidRPr="00336CBE">
        <w:t>删除索引</w:t>
      </w:r>
      <w:r w:rsidR="0089008A">
        <w:t>。</w:t>
      </w:r>
    </w:p>
    <w:p w14:paraId="21654C1B" w14:textId="77777777" w:rsidR="004237DC" w:rsidRPr="00336CBE" w:rsidRDefault="004237DC" w:rsidP="00875496">
      <w:pPr>
        <w:pStyle w:val="4a"/>
      </w:pPr>
      <w:r w:rsidRPr="00336CBE">
        <w:t>删除索引</w:t>
      </w:r>
      <w:r w:rsidRPr="00336CBE">
        <w:t>idx_property_temp</w:t>
      </w:r>
    </w:p>
    <w:p w14:paraId="4ABE942C" w14:textId="77777777" w:rsidR="00775C65" w:rsidRPr="00772002" w:rsidRDefault="00775C65" w:rsidP="00A85E85">
      <w:pPr>
        <w:pStyle w:val="affffff5"/>
        <w:rPr>
          <w:shd w:val="pct15" w:color="auto" w:fill="FFFFFF"/>
          <w:lang w:eastAsia="en-US"/>
        </w:rPr>
      </w:pPr>
      <w:r w:rsidRPr="00772002">
        <w:rPr>
          <w:shd w:val="pct15" w:color="auto" w:fill="FFFFFF"/>
          <w:lang w:eastAsia="en-US"/>
        </w:rPr>
        <w:t>DROP INDEX idx_property_temp;</w:t>
      </w:r>
    </w:p>
    <w:p w14:paraId="23459B86" w14:textId="77777777" w:rsidR="004237DC" w:rsidRPr="00336CBE" w:rsidRDefault="004237DC" w:rsidP="00DA5283">
      <w:pPr>
        <w:pStyle w:val="3"/>
        <w:numPr>
          <w:ilvl w:val="2"/>
          <w:numId w:val="4"/>
        </w:numPr>
        <w:rPr>
          <w:rFonts w:cs="Huawei Sans"/>
        </w:rPr>
      </w:pPr>
      <w:bookmarkStart w:id="79" w:name="_Toc16353974"/>
      <w:bookmarkStart w:id="80" w:name="_Toc19795489"/>
      <w:bookmarkStart w:id="81" w:name="_Toc45098041"/>
      <w:bookmarkStart w:id="82" w:name="_Toc48143499"/>
      <w:bookmarkStart w:id="83" w:name="_Toc71278211"/>
      <w:r w:rsidRPr="00336CBE">
        <w:rPr>
          <w:rFonts w:cs="Huawei Sans"/>
        </w:rPr>
        <w:t>数据的修改和删除</w:t>
      </w:r>
      <w:bookmarkEnd w:id="79"/>
      <w:bookmarkEnd w:id="80"/>
      <w:bookmarkEnd w:id="81"/>
      <w:bookmarkEnd w:id="82"/>
      <w:bookmarkEnd w:id="83"/>
    </w:p>
    <w:p w14:paraId="406C1FC6" w14:textId="4ED5EF19" w:rsidR="004237DC" w:rsidRPr="00336CBE" w:rsidRDefault="004237DC" w:rsidP="00A85E85">
      <w:pPr>
        <w:pStyle w:val="30"/>
      </w:pPr>
      <w:bookmarkStart w:id="84" w:name="_Toc16353975"/>
      <w:r w:rsidRPr="00336CBE">
        <w:t>修改数据</w:t>
      </w:r>
      <w:bookmarkEnd w:id="84"/>
      <w:r w:rsidR="0089008A">
        <w:t>。</w:t>
      </w:r>
    </w:p>
    <w:p w14:paraId="0F0BBC55" w14:textId="77777777" w:rsidR="004237DC" w:rsidRPr="00336CBE" w:rsidRDefault="004237DC" w:rsidP="00875496">
      <w:pPr>
        <w:pStyle w:val="4a"/>
      </w:pPr>
      <w:r w:rsidRPr="00336CBE">
        <w:t>修改</w:t>
      </w:r>
      <w:r w:rsidRPr="00336CBE">
        <w:t>/</w:t>
      </w:r>
      <w:r w:rsidRPr="00336CBE">
        <w:t>更新银行卡信息表中</w:t>
      </w:r>
      <w:r w:rsidRPr="00336CBE">
        <w:t>b_c_id</w:t>
      </w:r>
      <w:r w:rsidRPr="00336CBE">
        <w:t>小于</w:t>
      </w:r>
      <w:r w:rsidRPr="00336CBE">
        <w:t>10</w:t>
      </w:r>
      <w:r w:rsidRPr="00336CBE">
        <w:t>和客户信息表中</w:t>
      </w:r>
      <w:r w:rsidRPr="00336CBE">
        <w:t>c_id</w:t>
      </w:r>
      <w:r w:rsidRPr="00336CBE">
        <w:t>相同的记录的</w:t>
      </w:r>
      <w:r w:rsidRPr="00336CBE">
        <w:t>b_type</w:t>
      </w:r>
      <w:r w:rsidRPr="00336CBE">
        <w:t>字段。</w:t>
      </w:r>
    </w:p>
    <w:p w14:paraId="5044D4B5" w14:textId="77777777" w:rsidR="004237DC" w:rsidRPr="00336CBE" w:rsidRDefault="004237DC" w:rsidP="00A85E85">
      <w:pPr>
        <w:pStyle w:val="1e"/>
      </w:pPr>
      <w:r w:rsidRPr="00336CBE">
        <w:t>查看表数据</w:t>
      </w:r>
    </w:p>
    <w:p w14:paraId="7BA0F6B2" w14:textId="77777777" w:rsidR="004237DC" w:rsidRPr="00A13A25" w:rsidRDefault="004237DC" w:rsidP="0009103E">
      <w:pPr>
        <w:pStyle w:val="affffff5"/>
        <w:rPr>
          <w:shd w:val="pct15" w:color="auto" w:fill="FFFFFF"/>
        </w:rPr>
      </w:pPr>
      <w:r w:rsidRPr="00A13A25">
        <w:rPr>
          <w:shd w:val="pct15" w:color="auto" w:fill="FFFFFF"/>
        </w:rPr>
        <w:lastRenderedPageBreak/>
        <w:t>SELECT * FROM bank_card where b_c_id&lt;10 ORDER BY b_c_id;</w:t>
      </w:r>
    </w:p>
    <w:p w14:paraId="69250DC9" w14:textId="7070C932" w:rsidR="004237DC" w:rsidRDefault="004237DC" w:rsidP="00A85E85">
      <w:pPr>
        <w:pStyle w:val="1e"/>
      </w:pPr>
      <w:r w:rsidRPr="00336CBE">
        <w:t>结果如下：</w:t>
      </w:r>
    </w:p>
    <w:p w14:paraId="31E37A4D" w14:textId="75A8F4BC" w:rsidR="003D0C0D" w:rsidRPr="00336CBE" w:rsidRDefault="003D0C0D" w:rsidP="00A85E85">
      <w:pPr>
        <w:pStyle w:val="1e"/>
        <w:rPr>
          <w:rFonts w:cs="Huawei Sans"/>
        </w:rPr>
      </w:pPr>
      <w:r>
        <w:rPr>
          <w:noProof/>
        </w:rPr>
        <w:drawing>
          <wp:inline distT="0" distB="0" distL="0" distR="0" wp14:anchorId="6DC1CFE6" wp14:editId="3E42A48D">
            <wp:extent cx="5222875" cy="1668524"/>
            <wp:effectExtent l="0" t="0" r="0" b="825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6266" cy="1669607"/>
                    </a:xfrm>
                    <a:prstGeom prst="rect">
                      <a:avLst/>
                    </a:prstGeom>
                  </pic:spPr>
                </pic:pic>
              </a:graphicData>
            </a:graphic>
          </wp:inline>
        </w:drawing>
      </w:r>
    </w:p>
    <w:p w14:paraId="3DBFA48D" w14:textId="77777777" w:rsidR="004237DC" w:rsidRPr="00336CBE" w:rsidRDefault="004237DC" w:rsidP="00A85E85">
      <w:pPr>
        <w:pStyle w:val="1e"/>
      </w:pPr>
      <w:r w:rsidRPr="00336CBE">
        <w:t>开始更新数据：</w:t>
      </w:r>
    </w:p>
    <w:p w14:paraId="1FD5CEF9" w14:textId="77777777" w:rsidR="004A613A" w:rsidRPr="00772002" w:rsidRDefault="004A613A" w:rsidP="00A85E85">
      <w:pPr>
        <w:pStyle w:val="affffff5"/>
        <w:rPr>
          <w:shd w:val="pct15" w:color="auto" w:fill="FFFFFF"/>
          <w:lang w:eastAsia="en-US"/>
        </w:rPr>
      </w:pPr>
      <w:r w:rsidRPr="00772002">
        <w:rPr>
          <w:shd w:val="pct15" w:color="auto" w:fill="FFFFFF"/>
          <w:lang w:eastAsia="en-US"/>
        </w:rPr>
        <w:t>UPDATE bank_card SET bank_card.b_type='</w:t>
      </w:r>
      <w:r w:rsidRPr="00772002">
        <w:rPr>
          <w:shd w:val="pct15" w:color="auto" w:fill="FFFFFF"/>
          <w:lang w:eastAsia="en-US"/>
        </w:rPr>
        <w:t>借记卡</w:t>
      </w:r>
      <w:r w:rsidRPr="00772002">
        <w:rPr>
          <w:shd w:val="pct15" w:color="auto" w:fill="FFFFFF"/>
          <w:lang w:eastAsia="en-US"/>
        </w:rPr>
        <w:t>' from client where bank_card.b_c_id = client.c_id and bank_card.b_c_id&lt;10;</w:t>
      </w:r>
    </w:p>
    <w:p w14:paraId="556BC807" w14:textId="77777777" w:rsidR="004237DC" w:rsidRPr="00336CBE" w:rsidRDefault="004237DC" w:rsidP="00A85E85">
      <w:pPr>
        <w:pStyle w:val="1e"/>
      </w:pPr>
      <w:r w:rsidRPr="00336CBE">
        <w:t>重新查询数据情况</w:t>
      </w:r>
    </w:p>
    <w:p w14:paraId="22E58C70" w14:textId="77777777" w:rsidR="004237DC" w:rsidRPr="00A13A25" w:rsidRDefault="004237DC" w:rsidP="0009103E">
      <w:pPr>
        <w:pStyle w:val="affffff5"/>
        <w:rPr>
          <w:shd w:val="pct15" w:color="auto" w:fill="FFFFFF"/>
        </w:rPr>
      </w:pPr>
      <w:bookmarkStart w:id="85" w:name="OLE_LINK2"/>
      <w:r w:rsidRPr="00A13A25">
        <w:rPr>
          <w:shd w:val="pct15" w:color="auto" w:fill="FFFFFF"/>
        </w:rPr>
        <w:t>SELECT * FROM bank_card ORDER BY b_c_id;</w:t>
      </w:r>
    </w:p>
    <w:bookmarkEnd w:id="85"/>
    <w:p w14:paraId="5B495AA2" w14:textId="5304022F" w:rsidR="004237DC" w:rsidRDefault="004237DC" w:rsidP="00A85E85">
      <w:pPr>
        <w:pStyle w:val="1e"/>
      </w:pPr>
      <w:r w:rsidRPr="00336CBE">
        <w:t>结果如下：</w:t>
      </w:r>
    </w:p>
    <w:p w14:paraId="5BD4B205" w14:textId="0CDDDBF8" w:rsidR="00A85E85" w:rsidRPr="00336CBE" w:rsidRDefault="00A85E85" w:rsidP="00A85E85">
      <w:pPr>
        <w:pStyle w:val="1e"/>
        <w:rPr>
          <w:rFonts w:cs="Huawei Sans" w:hint="eastAsia"/>
        </w:rPr>
      </w:pPr>
      <w:r>
        <w:rPr>
          <w:noProof/>
        </w:rPr>
        <w:drawing>
          <wp:inline distT="0" distB="0" distL="0" distR="0" wp14:anchorId="364C782F" wp14:editId="2DC1867E">
            <wp:extent cx="5501827" cy="1597231"/>
            <wp:effectExtent l="0" t="0" r="381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7184" cy="1610399"/>
                    </a:xfrm>
                    <a:prstGeom prst="rect">
                      <a:avLst/>
                    </a:prstGeom>
                  </pic:spPr>
                </pic:pic>
              </a:graphicData>
            </a:graphic>
          </wp:inline>
        </w:drawing>
      </w:r>
    </w:p>
    <w:p w14:paraId="602A12A9" w14:textId="00427D02" w:rsidR="004237DC" w:rsidRPr="00336CBE" w:rsidRDefault="004237DC" w:rsidP="00A85E85">
      <w:pPr>
        <w:pStyle w:val="30"/>
      </w:pPr>
      <w:bookmarkStart w:id="86" w:name="_Toc16353976"/>
      <w:r w:rsidRPr="00336CBE">
        <w:t>删除指定数据</w:t>
      </w:r>
      <w:bookmarkEnd w:id="86"/>
      <w:r w:rsidR="0089008A">
        <w:t>。</w:t>
      </w:r>
    </w:p>
    <w:p w14:paraId="491ACD7D" w14:textId="77777777" w:rsidR="004237DC" w:rsidRPr="00336CBE" w:rsidRDefault="004237DC" w:rsidP="00875496">
      <w:pPr>
        <w:pStyle w:val="4a"/>
      </w:pPr>
      <w:r w:rsidRPr="00336CBE">
        <w:t>删除基金信息表中编号小于</w:t>
      </w:r>
      <w:r w:rsidRPr="00336CBE">
        <w:t>3</w:t>
      </w:r>
      <w:r w:rsidRPr="00336CBE">
        <w:t>的行。</w:t>
      </w:r>
    </w:p>
    <w:p w14:paraId="244A0410" w14:textId="77777777" w:rsidR="004237DC" w:rsidRPr="00336CBE" w:rsidRDefault="004237DC" w:rsidP="00A85E85">
      <w:pPr>
        <w:pStyle w:val="1e"/>
      </w:pPr>
      <w:r w:rsidRPr="00336CBE">
        <w:t>删除前查询结果</w:t>
      </w:r>
    </w:p>
    <w:p w14:paraId="468A9083" w14:textId="77777777" w:rsidR="004237DC" w:rsidRPr="00A13A25" w:rsidRDefault="004237DC" w:rsidP="0009103E">
      <w:pPr>
        <w:pStyle w:val="affffff5"/>
        <w:rPr>
          <w:shd w:val="pct15" w:color="auto" w:fill="FFFFFF"/>
        </w:rPr>
      </w:pPr>
      <w:r w:rsidRPr="00A13A25">
        <w:rPr>
          <w:shd w:val="pct15" w:color="auto" w:fill="FFFFFF"/>
        </w:rPr>
        <w:t>SELECT * FROM fund;</w:t>
      </w:r>
    </w:p>
    <w:p w14:paraId="4CD6BBFE" w14:textId="360BF466" w:rsidR="004237DC" w:rsidRDefault="004237DC" w:rsidP="00A85E85">
      <w:pPr>
        <w:pStyle w:val="1e"/>
      </w:pPr>
      <w:r w:rsidRPr="00336CBE">
        <w:t>结果如下：</w:t>
      </w:r>
    </w:p>
    <w:p w14:paraId="03ABACF9" w14:textId="06849E90" w:rsidR="003D0C0D" w:rsidRPr="00336CBE" w:rsidRDefault="003D0C0D" w:rsidP="00A85E85">
      <w:pPr>
        <w:pStyle w:val="1e"/>
        <w:rPr>
          <w:rFonts w:cs="Huawei Sans"/>
        </w:rPr>
      </w:pPr>
      <w:r>
        <w:rPr>
          <w:noProof/>
        </w:rPr>
        <w:drawing>
          <wp:inline distT="0" distB="0" distL="0" distR="0" wp14:anchorId="28C3BF79" wp14:editId="62FEF73F">
            <wp:extent cx="4244975" cy="1039442"/>
            <wp:effectExtent l="0" t="0" r="3175" b="889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60547" cy="1043255"/>
                    </a:xfrm>
                    <a:prstGeom prst="rect">
                      <a:avLst/>
                    </a:prstGeom>
                  </pic:spPr>
                </pic:pic>
              </a:graphicData>
            </a:graphic>
          </wp:inline>
        </w:drawing>
      </w:r>
    </w:p>
    <w:p w14:paraId="5C1679F3" w14:textId="77777777" w:rsidR="004237DC" w:rsidRPr="00336CBE" w:rsidRDefault="004237DC" w:rsidP="00A85E85">
      <w:pPr>
        <w:pStyle w:val="1e"/>
      </w:pPr>
      <w:r w:rsidRPr="00336CBE">
        <w:t>开始删除数据：</w:t>
      </w:r>
    </w:p>
    <w:p w14:paraId="655149AC" w14:textId="77777777" w:rsidR="004237DC" w:rsidRPr="00336CBE" w:rsidRDefault="004237DC" w:rsidP="0009103E">
      <w:pPr>
        <w:pStyle w:val="affffff5"/>
      </w:pPr>
      <w:r w:rsidRPr="00A13A25">
        <w:rPr>
          <w:shd w:val="pct15" w:color="auto" w:fill="FFFFFF"/>
        </w:rPr>
        <w:lastRenderedPageBreak/>
        <w:t>DELETE FROM fund WHERE f_id&lt;3;</w:t>
      </w:r>
    </w:p>
    <w:p w14:paraId="7A8448FC" w14:textId="77777777" w:rsidR="004237DC" w:rsidRPr="00336CBE" w:rsidRDefault="004237DC" w:rsidP="00A85E85">
      <w:pPr>
        <w:pStyle w:val="1e"/>
      </w:pPr>
      <w:r w:rsidRPr="00336CBE">
        <w:t>查询删除结果</w:t>
      </w:r>
    </w:p>
    <w:p w14:paraId="3FF0F544" w14:textId="77777777" w:rsidR="004237DC" w:rsidRPr="00A13A25" w:rsidRDefault="004237DC" w:rsidP="0009103E">
      <w:pPr>
        <w:pStyle w:val="affffff5"/>
        <w:rPr>
          <w:shd w:val="pct15" w:color="auto" w:fill="FFFFFF"/>
        </w:rPr>
      </w:pPr>
      <w:r w:rsidRPr="00A13A25">
        <w:rPr>
          <w:shd w:val="pct15" w:color="auto" w:fill="FFFFFF"/>
        </w:rPr>
        <w:t>SELECT * FROM fund;</w:t>
      </w:r>
    </w:p>
    <w:p w14:paraId="19FE0626" w14:textId="3204BF21" w:rsidR="004237DC" w:rsidRDefault="004237DC" w:rsidP="00A85E85">
      <w:pPr>
        <w:pStyle w:val="1e"/>
      </w:pPr>
      <w:r w:rsidRPr="00336CBE">
        <w:t>结果如下：</w:t>
      </w:r>
    </w:p>
    <w:p w14:paraId="7B253485" w14:textId="6561D0B2" w:rsidR="00BA14A6" w:rsidRPr="00336CBE" w:rsidRDefault="00BA14A6" w:rsidP="00A85E85">
      <w:pPr>
        <w:pStyle w:val="1e"/>
        <w:rPr>
          <w:rFonts w:cs="Huawei Sans"/>
        </w:rPr>
      </w:pPr>
      <w:r>
        <w:rPr>
          <w:noProof/>
        </w:rPr>
        <w:drawing>
          <wp:inline distT="0" distB="0" distL="0" distR="0" wp14:anchorId="7490202A" wp14:editId="63B371EC">
            <wp:extent cx="5257800" cy="1010864"/>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8391" cy="1016745"/>
                    </a:xfrm>
                    <a:prstGeom prst="rect">
                      <a:avLst/>
                    </a:prstGeom>
                  </pic:spPr>
                </pic:pic>
              </a:graphicData>
            </a:graphic>
          </wp:inline>
        </w:drawing>
      </w:r>
    </w:p>
    <w:p w14:paraId="7104159C" w14:textId="77777777" w:rsidR="004237DC" w:rsidRPr="00336CBE" w:rsidRDefault="004237DC" w:rsidP="00DA5283">
      <w:pPr>
        <w:pStyle w:val="3"/>
        <w:numPr>
          <w:ilvl w:val="2"/>
          <w:numId w:val="4"/>
        </w:numPr>
        <w:rPr>
          <w:rFonts w:cs="Huawei Sans"/>
        </w:rPr>
      </w:pPr>
      <w:bookmarkStart w:id="87" w:name="_Toc16353977"/>
      <w:bookmarkStart w:id="88" w:name="_Toc19795490"/>
      <w:bookmarkStart w:id="89" w:name="_Toc45098042"/>
      <w:bookmarkStart w:id="90" w:name="_Toc48143500"/>
      <w:bookmarkStart w:id="91" w:name="_Toc71278212"/>
      <w:r w:rsidRPr="00336CBE">
        <w:rPr>
          <w:rFonts w:cs="Huawei Sans"/>
        </w:rPr>
        <w:t>新用户的创建和授权</w:t>
      </w:r>
      <w:bookmarkEnd w:id="87"/>
      <w:bookmarkEnd w:id="88"/>
      <w:bookmarkEnd w:id="89"/>
      <w:bookmarkEnd w:id="90"/>
      <w:bookmarkEnd w:id="91"/>
    </w:p>
    <w:p w14:paraId="44BDE780" w14:textId="77777777" w:rsidR="004237DC" w:rsidRPr="00336CBE" w:rsidRDefault="004237DC" w:rsidP="00A85E85">
      <w:pPr>
        <w:pStyle w:val="1e"/>
      </w:pPr>
      <w:r w:rsidRPr="00336CBE">
        <w:t>在本章中，假设</w:t>
      </w:r>
      <w:r w:rsidRPr="00336CBE">
        <w:t>C</w:t>
      </w:r>
      <w:r w:rsidRPr="00336CBE">
        <w:t>银行的某新员工想要在自己的用户下去访问</w:t>
      </w:r>
      <w:r w:rsidRPr="00336CBE">
        <w:t>sys</w:t>
      </w:r>
      <w:r w:rsidRPr="00336CBE">
        <w:t>用户下的金融数据库，则该员工需要向</w:t>
      </w:r>
      <w:r w:rsidRPr="00336CBE">
        <w:t>sys</w:t>
      </w:r>
      <w:r w:rsidRPr="00336CBE">
        <w:t>申请添加相关权限，具体操作如下：</w:t>
      </w:r>
    </w:p>
    <w:p w14:paraId="4466EDA5" w14:textId="77777777" w:rsidR="004237DC" w:rsidRPr="00336CBE" w:rsidRDefault="004237DC" w:rsidP="00A85E85">
      <w:pPr>
        <w:pStyle w:val="30"/>
      </w:pPr>
      <w:r w:rsidRPr="00336CBE">
        <w:t>连接数据库后，进入</w:t>
      </w:r>
      <w:r w:rsidRPr="00336CBE">
        <w:t>SQL</w:t>
      </w:r>
      <w:r w:rsidRPr="00336CBE">
        <w:t>命令界面。创建用户</w:t>
      </w:r>
      <w:r w:rsidRPr="00336CBE">
        <w:t>dbuser</w:t>
      </w:r>
      <w:r w:rsidRPr="00336CBE">
        <w:t>，密码为</w:t>
      </w:r>
      <w:r w:rsidRPr="00336CBE">
        <w:t>Gauss#3demo</w:t>
      </w:r>
      <w:r w:rsidRPr="00336CBE">
        <w:t>。</w:t>
      </w:r>
    </w:p>
    <w:p w14:paraId="58CCF141" w14:textId="21E10FD5" w:rsidR="002D524B" w:rsidRPr="002D524B" w:rsidRDefault="002D524B" w:rsidP="0009103E">
      <w:pPr>
        <w:pStyle w:val="affffff5"/>
        <w:rPr>
          <w:shd w:val="pct15" w:color="auto" w:fill="FFFFFF"/>
        </w:rPr>
      </w:pPr>
      <w:r w:rsidRPr="002D524B">
        <w:rPr>
          <w:shd w:val="pct15" w:color="auto" w:fill="FFFFFF"/>
        </w:rPr>
        <w:t>CREATE USER dbuser IDENTIFIED BY 'Gauss#3demo';</w:t>
      </w:r>
    </w:p>
    <w:p w14:paraId="1052677F" w14:textId="11C270EC" w:rsidR="004237DC" w:rsidRPr="00336CBE" w:rsidRDefault="004237DC" w:rsidP="00A85E85">
      <w:pPr>
        <w:pStyle w:val="30"/>
      </w:pPr>
      <w:r w:rsidRPr="00336CBE">
        <w:t>给用户</w:t>
      </w:r>
      <w:r w:rsidRPr="00336CBE">
        <w:t>dbuser</w:t>
      </w:r>
      <w:r w:rsidRPr="00336CBE">
        <w:t>授予</w:t>
      </w:r>
      <w:r w:rsidRPr="00336CBE">
        <w:t>finance</w:t>
      </w:r>
      <w:r w:rsidRPr="00336CBE">
        <w:t>数据库下对象的查询和插入权限</w:t>
      </w:r>
      <w:r w:rsidR="0089008A">
        <w:t>。</w:t>
      </w:r>
    </w:p>
    <w:p w14:paraId="1B7C4273" w14:textId="4688C932" w:rsidR="002D524B" w:rsidRPr="00772002" w:rsidRDefault="002D524B" w:rsidP="00A85E85">
      <w:pPr>
        <w:pStyle w:val="affffff5"/>
        <w:rPr>
          <w:shd w:val="pct15" w:color="auto" w:fill="FFFFFF"/>
          <w:lang w:eastAsia="en-US"/>
        </w:rPr>
      </w:pPr>
      <w:r w:rsidRPr="00772002">
        <w:rPr>
          <w:shd w:val="pct15" w:color="auto" w:fill="FFFFFF"/>
          <w:lang w:eastAsia="en-US"/>
        </w:rPr>
        <w:t xml:space="preserve">GRANT SELECT,INSERT ON </w:t>
      </w:r>
      <w:r w:rsidR="00891DC2">
        <w:rPr>
          <w:rFonts w:hint="eastAsia"/>
          <w:shd w:val="pct15" w:color="auto" w:fill="FFFFFF"/>
        </w:rPr>
        <w:t>root</w:t>
      </w:r>
      <w:r w:rsidRPr="00772002">
        <w:rPr>
          <w:shd w:val="pct15" w:color="auto" w:fill="FFFFFF"/>
          <w:lang w:eastAsia="en-US"/>
        </w:rPr>
        <w:t>.bank_card TO dbuser;</w:t>
      </w:r>
    </w:p>
    <w:p w14:paraId="090DECB4" w14:textId="4C235756" w:rsidR="002D524B" w:rsidRPr="00772002" w:rsidRDefault="002D524B" w:rsidP="00A85E85">
      <w:pPr>
        <w:pStyle w:val="affffff5"/>
        <w:rPr>
          <w:shd w:val="pct15" w:color="auto" w:fill="FFFFFF"/>
          <w:lang w:eastAsia="en-US"/>
        </w:rPr>
      </w:pPr>
      <w:r w:rsidRPr="00772002">
        <w:rPr>
          <w:shd w:val="pct15" w:color="auto" w:fill="FFFFFF"/>
          <w:lang w:eastAsia="en-US"/>
        </w:rPr>
        <w:t xml:space="preserve">GRANT ALL ON SCHEMA </w:t>
      </w:r>
      <w:r w:rsidR="00891DC2">
        <w:rPr>
          <w:rFonts w:hint="eastAsia"/>
          <w:shd w:val="pct15" w:color="auto" w:fill="FFFFFF"/>
        </w:rPr>
        <w:t>root</w:t>
      </w:r>
      <w:r w:rsidRPr="00772002">
        <w:rPr>
          <w:shd w:val="pct15" w:color="auto" w:fill="FFFFFF"/>
          <w:lang w:eastAsia="en-US"/>
        </w:rPr>
        <w:t xml:space="preserve"> to dbuser;</w:t>
      </w:r>
    </w:p>
    <w:p w14:paraId="492543A8" w14:textId="77777777" w:rsidR="004237DC" w:rsidRPr="00336CBE" w:rsidRDefault="004237DC" w:rsidP="00DA5283">
      <w:pPr>
        <w:pStyle w:val="3"/>
        <w:numPr>
          <w:ilvl w:val="2"/>
          <w:numId w:val="4"/>
        </w:numPr>
        <w:rPr>
          <w:rFonts w:cs="Huawei Sans"/>
        </w:rPr>
      </w:pPr>
      <w:bookmarkStart w:id="92" w:name="_Toc16353979"/>
      <w:bookmarkStart w:id="93" w:name="_Toc19795492"/>
      <w:bookmarkStart w:id="94" w:name="_Toc45098044"/>
      <w:bookmarkStart w:id="95" w:name="_Toc48143501"/>
      <w:bookmarkStart w:id="96" w:name="_Toc71278213"/>
      <w:r w:rsidRPr="00336CBE">
        <w:rPr>
          <w:rFonts w:cs="Huawei Sans"/>
        </w:rPr>
        <w:t>新用户连接数据库</w:t>
      </w:r>
      <w:bookmarkEnd w:id="92"/>
      <w:bookmarkEnd w:id="93"/>
      <w:bookmarkEnd w:id="94"/>
      <w:bookmarkEnd w:id="95"/>
      <w:bookmarkEnd w:id="96"/>
    </w:p>
    <w:p w14:paraId="35A17001" w14:textId="4A0EEAE3" w:rsidR="004237DC" w:rsidRPr="00336CBE" w:rsidRDefault="004237DC" w:rsidP="00A85E85">
      <w:pPr>
        <w:pStyle w:val="30"/>
      </w:pPr>
      <w:r w:rsidRPr="00336CBE">
        <w:t>在</w:t>
      </w:r>
      <w:r w:rsidRPr="00336CBE">
        <w:t>DAS</w:t>
      </w:r>
      <w:r w:rsidRPr="00336CBE">
        <w:t>登录数据库界面中，</w:t>
      </w:r>
      <w:r w:rsidR="00A50F06">
        <w:t>单击</w:t>
      </w:r>
      <w:r w:rsidRPr="00336CBE">
        <w:t>“</w:t>
      </w:r>
      <w:r w:rsidRPr="00336CBE">
        <w:t>新增数据库</w:t>
      </w:r>
      <w:r w:rsidR="00BA14A6">
        <w:rPr>
          <w:rFonts w:hint="eastAsia"/>
        </w:rPr>
        <w:t>实例</w:t>
      </w:r>
      <w:r w:rsidRPr="00336CBE">
        <w:t>登录</w:t>
      </w:r>
      <w:r w:rsidRPr="00336CBE">
        <w:t>”</w:t>
      </w:r>
      <w:r w:rsidRPr="00336CBE">
        <w:t>，选择数据库引擎为</w:t>
      </w:r>
      <w:r w:rsidR="00014FF5">
        <w:t>GaussDB(for openGauss)</w:t>
      </w:r>
      <w:r w:rsidRPr="00336CBE">
        <w:t>，选择对应购买的实例。输入用户名为</w:t>
      </w:r>
      <w:r w:rsidRPr="00336CBE">
        <w:t>dbuser</w:t>
      </w:r>
      <w:r w:rsidRPr="00336CBE">
        <w:t>，密码为</w:t>
      </w:r>
      <w:r w:rsidRPr="00336CBE">
        <w:t>Gauss#3demo</w:t>
      </w:r>
      <w:r w:rsidRPr="00336CBE">
        <w:t>。</w:t>
      </w:r>
      <w:r w:rsidR="00A50F06">
        <w:t>单击</w:t>
      </w:r>
      <w:r w:rsidRPr="00336CBE">
        <w:t>“</w:t>
      </w:r>
      <w:r w:rsidRPr="00336CBE">
        <w:t>立即新增</w:t>
      </w:r>
      <w:r w:rsidR="0046196F" w:rsidRPr="00336CBE">
        <w:t>”</w:t>
      </w:r>
      <w:r w:rsidR="0046196F" w:rsidRPr="00336CBE">
        <w:t>，如下图：</w:t>
      </w:r>
    </w:p>
    <w:p w14:paraId="6659A7CE" w14:textId="1CC4A396" w:rsidR="0046196F" w:rsidRPr="00336CBE" w:rsidRDefault="008D5DFA" w:rsidP="00A85E85">
      <w:pPr>
        <w:pStyle w:val="1e"/>
      </w:pPr>
      <w:r>
        <w:rPr>
          <w:noProof/>
        </w:rPr>
        <mc:AlternateContent>
          <mc:Choice Requires="wps">
            <w:drawing>
              <wp:anchor distT="0" distB="0" distL="114300" distR="114300" simplePos="0" relativeHeight="251667456" behindDoc="0" locked="0" layoutInCell="1" allowOverlap="1" wp14:anchorId="4EE142F7" wp14:editId="79D3952D">
                <wp:simplePos x="0" y="0"/>
                <wp:positionH relativeFrom="column">
                  <wp:posOffset>1496060</wp:posOffset>
                </wp:positionH>
                <wp:positionV relativeFrom="paragraph">
                  <wp:posOffset>735965</wp:posOffset>
                </wp:positionV>
                <wp:extent cx="631825" cy="158750"/>
                <wp:effectExtent l="19050" t="19050" r="15875" b="12700"/>
                <wp:wrapNone/>
                <wp:docPr id="34" name="矩形 34"/>
                <wp:cNvGraphicFramePr/>
                <a:graphic xmlns:a="http://schemas.openxmlformats.org/drawingml/2006/main">
                  <a:graphicData uri="http://schemas.microsoft.com/office/word/2010/wordprocessingShape">
                    <wps:wsp>
                      <wps:cNvSpPr/>
                      <wps:spPr>
                        <a:xfrm>
                          <a:off x="0" y="0"/>
                          <a:ext cx="631825"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6C567" id="矩形 34" o:spid="_x0000_s1026" style="position:absolute;left:0;text-align:left;margin-left:117.8pt;margin-top:57.95pt;width:49.75pt;height: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" filled="f" strokecolor="#c7000b" strokeweight="2.25pt"/>
            </w:pict>
          </mc:Fallback>
        </mc:AlternateContent>
      </w:r>
      <w:r w:rsidR="00BA14A6">
        <w:rPr>
          <w:noProof/>
        </w:rPr>
        <w:drawing>
          <wp:inline distT="0" distB="0" distL="0" distR="0" wp14:anchorId="459045B0" wp14:editId="4ACE4C5A">
            <wp:extent cx="5354516" cy="118446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7195" cy="1189477"/>
                    </a:xfrm>
                    <a:prstGeom prst="rect">
                      <a:avLst/>
                    </a:prstGeom>
                  </pic:spPr>
                </pic:pic>
              </a:graphicData>
            </a:graphic>
          </wp:inline>
        </w:drawing>
      </w:r>
    </w:p>
    <w:p w14:paraId="0D52A664" w14:textId="0EBEE5A4" w:rsidR="004237DC" w:rsidRDefault="00BA14A6" w:rsidP="00A85E85">
      <w:pPr>
        <w:pStyle w:val="1e"/>
        <w:rPr>
          <w:rFonts w:cs="Huawei Sans"/>
        </w:rPr>
      </w:pPr>
      <w:r>
        <w:rPr>
          <w:noProof/>
        </w:rPr>
        <w:lastRenderedPageBreak/>
        <mc:AlternateContent>
          <mc:Choice Requires="wps">
            <w:drawing>
              <wp:anchor distT="0" distB="0" distL="114300" distR="114300" simplePos="0" relativeHeight="251929600" behindDoc="0" locked="0" layoutInCell="1" allowOverlap="1" wp14:anchorId="7CDC1766" wp14:editId="23F90E0B">
                <wp:simplePos x="0" y="0"/>
                <wp:positionH relativeFrom="column">
                  <wp:posOffset>2489834</wp:posOffset>
                </wp:positionH>
                <wp:positionV relativeFrom="paragraph">
                  <wp:posOffset>3218815</wp:posOffset>
                </wp:positionV>
                <wp:extent cx="479425" cy="180975"/>
                <wp:effectExtent l="19050" t="19050" r="15875" b="28575"/>
                <wp:wrapNone/>
                <wp:docPr id="347" name="矩形 347"/>
                <wp:cNvGraphicFramePr/>
                <a:graphic xmlns:a="http://schemas.openxmlformats.org/drawingml/2006/main">
                  <a:graphicData uri="http://schemas.microsoft.com/office/word/2010/wordprocessingShape">
                    <wps:wsp>
                      <wps:cNvSpPr/>
                      <wps:spPr>
                        <a:xfrm>
                          <a:off x="0" y="0"/>
                          <a:ext cx="479425" cy="1809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44A75" id="矩形 347" o:spid="_x0000_s1026" style="position:absolute;left:0;text-align:left;margin-left:196.05pt;margin-top:253.45pt;width:37.75pt;height:14.2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" filled="f" strokecolor="#c7000b" strokeweight="2.25pt"/>
            </w:pict>
          </mc:Fallback>
        </mc:AlternateContent>
      </w:r>
      <w:r>
        <w:rPr>
          <w:noProof/>
        </w:rPr>
        <mc:AlternateContent>
          <mc:Choice Requires="wps">
            <w:drawing>
              <wp:anchor distT="0" distB="0" distL="114300" distR="114300" simplePos="0" relativeHeight="251927552" behindDoc="0" locked="0" layoutInCell="1" allowOverlap="1" wp14:anchorId="115A3562" wp14:editId="447FF179">
                <wp:simplePos x="0" y="0"/>
                <wp:positionH relativeFrom="column">
                  <wp:posOffset>1438910</wp:posOffset>
                </wp:positionH>
                <wp:positionV relativeFrom="paragraph">
                  <wp:posOffset>1621790</wp:posOffset>
                </wp:positionV>
                <wp:extent cx="2514600" cy="1435100"/>
                <wp:effectExtent l="19050" t="19050" r="19050" b="12700"/>
                <wp:wrapNone/>
                <wp:docPr id="346" name="矩形 346"/>
                <wp:cNvGraphicFramePr/>
                <a:graphic xmlns:a="http://schemas.openxmlformats.org/drawingml/2006/main">
                  <a:graphicData uri="http://schemas.microsoft.com/office/word/2010/wordprocessingShape">
                    <wps:wsp>
                      <wps:cNvSpPr/>
                      <wps:spPr>
                        <a:xfrm>
                          <a:off x="0" y="0"/>
                          <a:ext cx="2514600" cy="14351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CE548" id="矩形 346" o:spid="_x0000_s1026" style="position:absolute;left:0;text-align:left;margin-left:113.3pt;margin-top:127.7pt;width:198pt;height:113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" filled="f" strokecolor="#c7000b" strokeweight="2.25pt"/>
            </w:pict>
          </mc:Fallback>
        </mc:AlternateContent>
      </w:r>
      <w:r w:rsidR="00297BB2">
        <w:rPr>
          <w:noProof/>
        </w:rPr>
        <mc:AlternateContent>
          <mc:Choice Requires="wps">
            <w:drawing>
              <wp:anchor distT="0" distB="0" distL="114300" distR="114300" simplePos="0" relativeHeight="251846656" behindDoc="0" locked="0" layoutInCell="1" allowOverlap="1" wp14:anchorId="03D4028A" wp14:editId="451DD9E9">
                <wp:simplePos x="0" y="0"/>
                <wp:positionH relativeFrom="column">
                  <wp:posOffset>1454785</wp:posOffset>
                </wp:positionH>
                <wp:positionV relativeFrom="paragraph">
                  <wp:posOffset>466091</wp:posOffset>
                </wp:positionV>
                <wp:extent cx="993775" cy="171450"/>
                <wp:effectExtent l="19050" t="19050" r="15875" b="19050"/>
                <wp:wrapNone/>
                <wp:docPr id="79" name="矩形 79"/>
                <wp:cNvGraphicFramePr/>
                <a:graphic xmlns:a="http://schemas.openxmlformats.org/drawingml/2006/main">
                  <a:graphicData uri="http://schemas.microsoft.com/office/word/2010/wordprocessingShape">
                    <wps:wsp>
                      <wps:cNvSpPr/>
                      <wps:spPr>
                        <a:xfrm>
                          <a:off x="0" y="0"/>
                          <a:ext cx="993775" cy="1714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DB20F" id="矩形 79" o:spid="_x0000_s1026" style="position:absolute;left:0;text-align:left;margin-left:114.55pt;margin-top:36.7pt;width:78.25pt;height:13.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" filled="f" strokecolor="#c7000b" strokeweight="2.25pt"/>
            </w:pict>
          </mc:Fallback>
        </mc:AlternateContent>
      </w:r>
      <w:r>
        <w:rPr>
          <w:noProof/>
        </w:rPr>
        <w:drawing>
          <wp:inline distT="0" distB="0" distL="0" distR="0" wp14:anchorId="77FA71CC" wp14:editId="7BEDCD95">
            <wp:extent cx="4540557" cy="3521075"/>
            <wp:effectExtent l="0" t="0" r="0" b="317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43398" cy="3523278"/>
                    </a:xfrm>
                    <a:prstGeom prst="rect">
                      <a:avLst/>
                    </a:prstGeom>
                  </pic:spPr>
                </pic:pic>
              </a:graphicData>
            </a:graphic>
          </wp:inline>
        </w:drawing>
      </w:r>
    </w:p>
    <w:p w14:paraId="1469D09D" w14:textId="4CCC5E6F" w:rsidR="00297BB2" w:rsidRDefault="00297BB2" w:rsidP="00A85E85">
      <w:pPr>
        <w:pStyle w:val="1e"/>
      </w:pPr>
      <w:r>
        <w:rPr>
          <w:rFonts w:hint="eastAsia"/>
        </w:rPr>
        <w:t>在列表中选择刚创建的数据库连接，</w:t>
      </w:r>
      <w:r w:rsidR="00A50F06">
        <w:rPr>
          <w:rFonts w:hint="eastAsia"/>
        </w:rPr>
        <w:t>单击</w:t>
      </w:r>
      <w:r>
        <w:rPr>
          <w:rFonts w:hint="eastAsia"/>
        </w:rPr>
        <w:t>操作下的“登录“。</w:t>
      </w:r>
    </w:p>
    <w:p w14:paraId="080839B8" w14:textId="68E9171E" w:rsidR="00BA0A8E" w:rsidRPr="00336CBE" w:rsidRDefault="00BA0A8E" w:rsidP="00A85E85">
      <w:pPr>
        <w:pStyle w:val="1e"/>
        <w:rPr>
          <w:rFonts w:cs="Huawei Sans"/>
        </w:rPr>
      </w:pPr>
      <w:r>
        <w:rPr>
          <w:noProof/>
        </w:rPr>
        <mc:AlternateContent>
          <mc:Choice Requires="wps">
            <w:drawing>
              <wp:anchor distT="0" distB="0" distL="114300" distR="114300" simplePos="0" relativeHeight="251848704" behindDoc="0" locked="0" layoutInCell="1" allowOverlap="1" wp14:anchorId="23BB9A07" wp14:editId="0CA770FA">
                <wp:simplePos x="0" y="0"/>
                <wp:positionH relativeFrom="column">
                  <wp:posOffset>4855845</wp:posOffset>
                </wp:positionH>
                <wp:positionV relativeFrom="paragraph">
                  <wp:posOffset>669925</wp:posOffset>
                </wp:positionV>
                <wp:extent cx="157259" cy="115377"/>
                <wp:effectExtent l="19050" t="19050" r="14605" b="18415"/>
                <wp:wrapNone/>
                <wp:docPr id="81" name="矩形 81"/>
                <wp:cNvGraphicFramePr/>
                <a:graphic xmlns:a="http://schemas.openxmlformats.org/drawingml/2006/main">
                  <a:graphicData uri="http://schemas.microsoft.com/office/word/2010/wordprocessingShape">
                    <wps:wsp>
                      <wps:cNvSpPr/>
                      <wps:spPr>
                        <a:xfrm>
                          <a:off x="0" y="0"/>
                          <a:ext cx="157259" cy="11537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2F891" id="矩形 81" o:spid="_x0000_s1026" style="position:absolute;left:0;text-align:left;margin-left:382.35pt;margin-top:52.75pt;width:12.4pt;height: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" filled="f" strokecolor="#c7000b" strokeweight="2.25pt"/>
            </w:pict>
          </mc:Fallback>
        </mc:AlternateContent>
      </w:r>
      <w:r w:rsidR="00BA14A6">
        <w:rPr>
          <w:noProof/>
        </w:rPr>
        <w:drawing>
          <wp:inline distT="0" distB="0" distL="0" distR="0" wp14:anchorId="27C7E00E" wp14:editId="3F03C60A">
            <wp:extent cx="5384800" cy="843086"/>
            <wp:effectExtent l="0" t="0" r="635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3520" cy="850714"/>
                    </a:xfrm>
                    <a:prstGeom prst="rect">
                      <a:avLst/>
                    </a:prstGeom>
                  </pic:spPr>
                </pic:pic>
              </a:graphicData>
            </a:graphic>
          </wp:inline>
        </w:drawing>
      </w:r>
    </w:p>
    <w:p w14:paraId="36C5FD81" w14:textId="2967C114" w:rsidR="004237DC" w:rsidRPr="00336CBE" w:rsidRDefault="00BA14A6" w:rsidP="00A85E85">
      <w:pPr>
        <w:pStyle w:val="1e"/>
      </w:pPr>
      <w:r>
        <w:rPr>
          <w:noProof/>
        </w:rPr>
        <mc:AlternateContent>
          <mc:Choice Requires="wps">
            <w:drawing>
              <wp:anchor distT="0" distB="0" distL="114300" distR="114300" simplePos="0" relativeHeight="251931648" behindDoc="0" locked="0" layoutInCell="1" allowOverlap="1" wp14:anchorId="68BB30BD" wp14:editId="4A9CC16A">
                <wp:simplePos x="0" y="0"/>
                <wp:positionH relativeFrom="column">
                  <wp:posOffset>4042410</wp:posOffset>
                </wp:positionH>
                <wp:positionV relativeFrom="paragraph">
                  <wp:posOffset>680720</wp:posOffset>
                </wp:positionV>
                <wp:extent cx="206375" cy="127000"/>
                <wp:effectExtent l="19050" t="19050" r="22225" b="25400"/>
                <wp:wrapNone/>
                <wp:docPr id="349" name="矩形 349"/>
                <wp:cNvGraphicFramePr/>
                <a:graphic xmlns:a="http://schemas.openxmlformats.org/drawingml/2006/main">
                  <a:graphicData uri="http://schemas.microsoft.com/office/word/2010/wordprocessingShape">
                    <wps:wsp>
                      <wps:cNvSpPr/>
                      <wps:spPr>
                        <a:xfrm>
                          <a:off x="0" y="0"/>
                          <a:ext cx="206375" cy="127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97A97" id="矩形 349" o:spid="_x0000_s1026" style="position:absolute;left:0;text-align:left;margin-left:318.3pt;margin-top:53.6pt;width:16.25pt;height:10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" filled="f" strokecolor="#c7000b" strokeweight="2.25pt"/>
            </w:pict>
          </mc:Fallback>
        </mc:AlternateContent>
      </w:r>
      <w:r w:rsidR="004237DC" w:rsidRPr="00336CBE">
        <w:t>数据库列表中选择</w:t>
      </w:r>
      <w:r w:rsidR="004237DC" w:rsidRPr="00336CBE">
        <w:t>finance</w:t>
      </w:r>
      <w:r w:rsidR="004237DC" w:rsidRPr="00336CBE">
        <w:t>数据库，</w:t>
      </w:r>
      <w:r w:rsidR="00A50F06">
        <w:t>单击</w:t>
      </w:r>
      <w:r w:rsidR="004237DC" w:rsidRPr="00336CBE">
        <w:t>“SQL</w:t>
      </w:r>
      <w:r w:rsidR="004237DC" w:rsidRPr="00336CBE">
        <w:t>查询</w:t>
      </w:r>
      <w:r w:rsidR="004237DC" w:rsidRPr="00336CBE">
        <w:t>”</w:t>
      </w:r>
      <w:r w:rsidR="004237DC" w:rsidRPr="00336CBE">
        <w:t>。</w:t>
      </w:r>
      <w:r w:rsidR="00297BB2" w:rsidRPr="00297BB2">
        <w:rPr>
          <w:noProof/>
        </w:rPr>
        <w:t xml:space="preserve"> </w:t>
      </w:r>
      <w:r w:rsidR="004237DC" w:rsidRPr="00336CBE">
        <w:rPr>
          <w:noProof/>
        </w:rPr>
        <w:drawing>
          <wp:inline distT="0" distB="0" distL="0" distR="0" wp14:anchorId="75C78F9D" wp14:editId="094864EA">
            <wp:extent cx="5396865" cy="573528"/>
            <wp:effectExtent l="19050" t="19050" r="13335" b="171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9425" cy="575926"/>
                    </a:xfrm>
                    <a:prstGeom prst="rect">
                      <a:avLst/>
                    </a:prstGeom>
                    <a:ln w="12700">
                      <a:solidFill>
                        <a:schemeClr val="bg1">
                          <a:lumMod val="85000"/>
                        </a:schemeClr>
                      </a:solidFill>
                    </a:ln>
                  </pic:spPr>
                </pic:pic>
              </a:graphicData>
            </a:graphic>
          </wp:inline>
        </w:drawing>
      </w:r>
    </w:p>
    <w:p w14:paraId="649B1A06" w14:textId="2BE901F4" w:rsidR="004237DC" w:rsidRPr="00336CBE" w:rsidRDefault="004237DC" w:rsidP="00A85E85">
      <w:pPr>
        <w:pStyle w:val="30"/>
      </w:pPr>
      <w:r w:rsidRPr="00336CBE">
        <w:t>访问</w:t>
      </w:r>
      <w:r w:rsidRPr="00336CBE">
        <w:t>finance</w:t>
      </w:r>
      <w:r w:rsidRPr="00336CBE">
        <w:t>数据库的表</w:t>
      </w:r>
      <w:r w:rsidRPr="00336CBE">
        <w:t>bank_card</w:t>
      </w:r>
      <w:r w:rsidR="0089008A">
        <w:t>。</w:t>
      </w:r>
    </w:p>
    <w:p w14:paraId="2D42420E" w14:textId="77777777" w:rsidR="004237DC" w:rsidRDefault="004237DC" w:rsidP="00A85E85">
      <w:pPr>
        <w:pStyle w:val="1e"/>
      </w:pPr>
      <w:r w:rsidRPr="00336CBE">
        <w:t>进入</w:t>
      </w:r>
      <w:r w:rsidRPr="00336CBE">
        <w:t>finance</w:t>
      </w:r>
      <w:r w:rsidRPr="00336CBE">
        <w:t>数据库，并在</w:t>
      </w:r>
      <w:r w:rsidRPr="00336CBE">
        <w:t>SQL</w:t>
      </w:r>
      <w:r w:rsidRPr="00336CBE">
        <w:t>窗口中敲击如下</w:t>
      </w:r>
      <w:r w:rsidRPr="00336CBE">
        <w:t>SQL</w:t>
      </w:r>
      <w:r w:rsidRPr="00336CBE">
        <w:t>语句。</w:t>
      </w:r>
    </w:p>
    <w:p w14:paraId="61ECDFD0" w14:textId="69068362" w:rsidR="004237DC" w:rsidRDefault="004237DC" w:rsidP="0009103E">
      <w:pPr>
        <w:pStyle w:val="affffff5"/>
        <w:rPr>
          <w:shd w:val="pct15" w:color="auto" w:fill="FFFFFF"/>
        </w:rPr>
      </w:pPr>
      <w:r w:rsidRPr="00A13A25">
        <w:rPr>
          <w:shd w:val="pct15" w:color="auto" w:fill="FFFFFF"/>
        </w:rPr>
        <w:t xml:space="preserve">select * from </w:t>
      </w:r>
      <w:r w:rsidR="00473EFF">
        <w:rPr>
          <w:rFonts w:hint="eastAsia"/>
          <w:shd w:val="pct15" w:color="auto" w:fill="FFFFFF"/>
        </w:rPr>
        <w:t>root</w:t>
      </w:r>
      <w:r w:rsidRPr="00A13A25">
        <w:rPr>
          <w:shd w:val="pct15" w:color="auto" w:fill="FFFFFF"/>
        </w:rPr>
        <w:t>. bank_card where b_c_id&lt;10;</w:t>
      </w:r>
    </w:p>
    <w:p w14:paraId="3D1676EB" w14:textId="0B25308B" w:rsidR="00734BF9" w:rsidRDefault="00473EFF" w:rsidP="00A85E85">
      <w:pPr>
        <w:pStyle w:val="1e"/>
        <w:rPr>
          <w:rFonts w:cs="Huawei Sans"/>
        </w:rPr>
      </w:pPr>
      <w:r>
        <w:rPr>
          <w:noProof/>
        </w:rPr>
        <mc:AlternateContent>
          <mc:Choice Requires="wps">
            <w:drawing>
              <wp:anchor distT="0" distB="0" distL="114300" distR="114300" simplePos="0" relativeHeight="251919360" behindDoc="0" locked="0" layoutInCell="1" allowOverlap="1" wp14:anchorId="6C911216" wp14:editId="274C4931">
                <wp:simplePos x="0" y="0"/>
                <wp:positionH relativeFrom="column">
                  <wp:posOffset>822960</wp:posOffset>
                </wp:positionH>
                <wp:positionV relativeFrom="paragraph">
                  <wp:posOffset>691515</wp:posOffset>
                </wp:positionV>
                <wp:extent cx="1444625" cy="480509"/>
                <wp:effectExtent l="19050" t="19050" r="22225" b="15240"/>
                <wp:wrapNone/>
                <wp:docPr id="31" name="矩形 31"/>
                <wp:cNvGraphicFramePr/>
                <a:graphic xmlns:a="http://schemas.openxmlformats.org/drawingml/2006/main">
                  <a:graphicData uri="http://schemas.microsoft.com/office/word/2010/wordprocessingShape">
                    <wps:wsp>
                      <wps:cNvSpPr/>
                      <wps:spPr>
                        <a:xfrm>
                          <a:off x="0" y="0"/>
                          <a:ext cx="1444625" cy="480509"/>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79F779" id="矩形 31" o:spid="_x0000_s1026" style="position:absolute;left:0;text-align:left;margin-left:64.8pt;margin-top:54.45pt;width:113.75pt;height:37.8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" filled="f" strokecolor="#c00000" strokeweight="2.25pt"/>
            </w:pict>
          </mc:Fallback>
        </mc:AlternateContent>
      </w:r>
      <w:r w:rsidR="000D6AF2" w:rsidRPr="000D6AF2">
        <w:rPr>
          <w:noProof/>
        </w:rPr>
        <w:t xml:space="preserve"> </w:t>
      </w:r>
      <w:r w:rsidR="000D6AF2">
        <w:rPr>
          <w:noProof/>
        </w:rPr>
        <w:drawing>
          <wp:inline distT="0" distB="0" distL="0" distR="0" wp14:anchorId="657FAD0F" wp14:editId="068FDCCB">
            <wp:extent cx="5238750" cy="1563254"/>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64207" cy="1570851"/>
                    </a:xfrm>
                    <a:prstGeom prst="rect">
                      <a:avLst/>
                    </a:prstGeom>
                  </pic:spPr>
                </pic:pic>
              </a:graphicData>
            </a:graphic>
          </wp:inline>
        </w:drawing>
      </w:r>
    </w:p>
    <w:p w14:paraId="57530867" w14:textId="4AA26997" w:rsidR="004237DC" w:rsidRDefault="004237DC" w:rsidP="00A85E85">
      <w:pPr>
        <w:pStyle w:val="1e"/>
      </w:pPr>
      <w:r w:rsidRPr="00336CBE">
        <w:t>结果如下：</w:t>
      </w:r>
    </w:p>
    <w:p w14:paraId="53B9B0ED" w14:textId="7693FB29" w:rsidR="00134F84" w:rsidRPr="00336CBE" w:rsidRDefault="00134F84" w:rsidP="00A85E85">
      <w:pPr>
        <w:pStyle w:val="1e"/>
        <w:rPr>
          <w:rFonts w:cs="Huawei Sans"/>
        </w:rPr>
      </w:pPr>
      <w:r>
        <w:rPr>
          <w:noProof/>
        </w:rPr>
        <w:lastRenderedPageBreak/>
        <w:drawing>
          <wp:inline distT="0" distB="0" distL="0" distR="0" wp14:anchorId="26174D35" wp14:editId="35B7B089">
            <wp:extent cx="5235575" cy="1680729"/>
            <wp:effectExtent l="0" t="0" r="3175"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3801" cy="1683370"/>
                    </a:xfrm>
                    <a:prstGeom prst="rect">
                      <a:avLst/>
                    </a:prstGeom>
                  </pic:spPr>
                </pic:pic>
              </a:graphicData>
            </a:graphic>
          </wp:inline>
        </w:drawing>
      </w:r>
    </w:p>
    <w:p w14:paraId="375396F8" w14:textId="77777777" w:rsidR="004237DC" w:rsidRPr="00336CBE" w:rsidRDefault="004237DC" w:rsidP="00DA5283">
      <w:pPr>
        <w:pStyle w:val="2"/>
        <w:numPr>
          <w:ilvl w:val="1"/>
          <w:numId w:val="4"/>
        </w:numPr>
        <w:rPr>
          <w:rFonts w:cs="Huawei Sans"/>
          <w:lang w:eastAsia="zh-CN"/>
        </w:rPr>
      </w:pPr>
      <w:bookmarkStart w:id="97" w:name="_Toc48143502"/>
      <w:bookmarkStart w:id="98" w:name="_Toc71278214"/>
      <w:r w:rsidRPr="00336CBE">
        <w:rPr>
          <w:rFonts w:cs="Huawei Sans"/>
          <w:lang w:eastAsia="zh-CN"/>
        </w:rPr>
        <w:t>使用</w:t>
      </w:r>
      <w:r w:rsidRPr="00336CBE">
        <w:rPr>
          <w:rFonts w:cs="Huawei Sans"/>
          <w:lang w:eastAsia="zh-CN"/>
        </w:rPr>
        <w:t>JDBC</w:t>
      </w:r>
      <w:r w:rsidRPr="00336CBE">
        <w:rPr>
          <w:rFonts w:cs="Huawei Sans"/>
          <w:lang w:eastAsia="zh-CN"/>
        </w:rPr>
        <w:t>连接数据库</w:t>
      </w:r>
      <w:bookmarkEnd w:id="97"/>
      <w:bookmarkEnd w:id="98"/>
    </w:p>
    <w:p w14:paraId="1CD38216" w14:textId="77777777" w:rsidR="004237DC" w:rsidRPr="00336CBE" w:rsidRDefault="004237DC" w:rsidP="00DA5283">
      <w:pPr>
        <w:pStyle w:val="3"/>
        <w:numPr>
          <w:ilvl w:val="2"/>
          <w:numId w:val="4"/>
        </w:numPr>
        <w:rPr>
          <w:rFonts w:cs="Huawei Sans"/>
        </w:rPr>
      </w:pPr>
      <w:bookmarkStart w:id="99" w:name="_Toc48143503"/>
      <w:bookmarkStart w:id="100" w:name="_Toc71278215"/>
      <w:r w:rsidRPr="00336CBE">
        <w:rPr>
          <w:rFonts w:cs="Huawei Sans"/>
        </w:rPr>
        <w:t>准备连接环境</w:t>
      </w:r>
      <w:bookmarkEnd w:id="99"/>
      <w:bookmarkEnd w:id="100"/>
    </w:p>
    <w:p w14:paraId="79323F3C" w14:textId="6F9B1610" w:rsidR="004237DC" w:rsidRPr="00336CBE" w:rsidRDefault="004237DC" w:rsidP="00A85E85">
      <w:pPr>
        <w:pStyle w:val="30"/>
      </w:pPr>
      <w:r w:rsidRPr="00336CBE">
        <w:t>下载连接</w:t>
      </w:r>
      <w:r w:rsidR="00393BEE">
        <w:t>GaussDB(for openGauss)</w:t>
      </w:r>
      <w:r w:rsidRPr="00336CBE">
        <w:t>的</w:t>
      </w:r>
      <w:r w:rsidR="00393BEE" w:rsidRPr="00336CBE">
        <w:t>Java</w:t>
      </w:r>
      <w:r w:rsidRPr="00336CBE">
        <w:t>驱动包</w:t>
      </w:r>
      <w:r w:rsidR="0089008A">
        <w:t>。</w:t>
      </w:r>
    </w:p>
    <w:p w14:paraId="17B0D84F" w14:textId="7169979A" w:rsidR="004237DC" w:rsidRPr="00336CBE" w:rsidRDefault="004237DC" w:rsidP="00A85E85">
      <w:pPr>
        <w:pStyle w:val="1e"/>
      </w:pPr>
      <w:r w:rsidRPr="00336CBE">
        <w:t>通过以下链接，下载驱动包</w:t>
      </w:r>
    </w:p>
    <w:p w14:paraId="2FA57B5A" w14:textId="790BCA75" w:rsidR="00393BEE" w:rsidRDefault="002F5F27" w:rsidP="00A85E85">
      <w:pPr>
        <w:pStyle w:val="1e"/>
        <w:rPr>
          <w:rFonts w:cs="Huawei Sans"/>
        </w:rPr>
      </w:pPr>
      <w:hyperlink r:id="rId55" w:history="1">
        <w:r w:rsidR="005848D6" w:rsidRPr="00DD32A8">
          <w:rPr>
            <w:rStyle w:val="af1"/>
            <w:rFonts w:cs="Huawei Sans"/>
          </w:rPr>
          <w:t>https://dbs-download.obs.cn-north-1.myhuaweicloud.com/rds/GaussDB_opengauss_client_tools.zip</w:t>
        </w:r>
      </w:hyperlink>
    </w:p>
    <w:p w14:paraId="6CED1A6D" w14:textId="6C49B83E" w:rsidR="004237DC" w:rsidRDefault="004237DC" w:rsidP="00A85E85">
      <w:pPr>
        <w:pStyle w:val="1e"/>
      </w:pPr>
      <w:bookmarkStart w:id="101" w:name="_Hlk88141650"/>
      <w:r w:rsidRPr="00336CBE">
        <w:t>假设文件存放在</w:t>
      </w:r>
      <w:r w:rsidRPr="00336CBE">
        <w:t>d:\Download</w:t>
      </w:r>
      <w:r w:rsidRPr="00336CBE">
        <w:t>目录下</w:t>
      </w:r>
      <w:r w:rsidR="00393BEE">
        <w:t>，</w:t>
      </w:r>
      <w:r w:rsidR="00393BEE">
        <w:rPr>
          <w:rFonts w:hint="eastAsia"/>
        </w:rPr>
        <w:t>下载的包名为</w:t>
      </w:r>
      <w:r w:rsidR="00393BEE" w:rsidRPr="00393BEE">
        <w:t>GaussDB_opengauss_client_tools.zip</w:t>
      </w:r>
      <w:r w:rsidR="00393BEE">
        <w:rPr>
          <w:rFonts w:hint="eastAsia"/>
        </w:rPr>
        <w:t>，</w:t>
      </w:r>
    </w:p>
    <w:p w14:paraId="197232C1" w14:textId="31C71931" w:rsidR="00393BEE" w:rsidRDefault="00393BEE" w:rsidP="00A85E85">
      <w:pPr>
        <w:pStyle w:val="1e"/>
      </w:pPr>
      <w:r>
        <w:rPr>
          <w:rFonts w:hint="eastAsia"/>
        </w:rPr>
        <w:t>然后对此压缩包进行解压后会有二个文件目录，具体如下：</w:t>
      </w:r>
    </w:p>
    <w:p w14:paraId="02C99EE6" w14:textId="3E1E4C7C" w:rsidR="00393BEE" w:rsidRDefault="00F62804" w:rsidP="00A85E85">
      <w:pPr>
        <w:pStyle w:val="1e"/>
        <w:rPr>
          <w:rFonts w:cs="Huawei Sans"/>
        </w:rPr>
      </w:pPr>
      <w:r>
        <w:rPr>
          <w:noProof/>
        </w:rPr>
        <mc:AlternateContent>
          <mc:Choice Requires="wps">
            <w:drawing>
              <wp:anchor distT="0" distB="0" distL="114300" distR="114300" simplePos="0" relativeHeight="251850752" behindDoc="0" locked="0" layoutInCell="1" allowOverlap="1" wp14:anchorId="0B3BA91C" wp14:editId="091FE97F">
                <wp:simplePos x="0" y="0"/>
                <wp:positionH relativeFrom="column">
                  <wp:posOffset>654685</wp:posOffset>
                </wp:positionH>
                <wp:positionV relativeFrom="paragraph">
                  <wp:posOffset>618490</wp:posOffset>
                </wp:positionV>
                <wp:extent cx="1330960" cy="136525"/>
                <wp:effectExtent l="19050" t="19050" r="21590" b="15875"/>
                <wp:wrapNone/>
                <wp:docPr id="99" name="矩形 99"/>
                <wp:cNvGraphicFramePr/>
                <a:graphic xmlns:a="http://schemas.openxmlformats.org/drawingml/2006/main">
                  <a:graphicData uri="http://schemas.microsoft.com/office/word/2010/wordprocessingShape">
                    <wps:wsp>
                      <wps:cNvSpPr/>
                      <wps:spPr>
                        <a:xfrm>
                          <a:off x="0" y="0"/>
                          <a:ext cx="1330960" cy="1365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05BC9" id="矩形 99" o:spid="_x0000_s1026" style="position:absolute;left:0;text-align:left;margin-left:51.55pt;margin-top:48.7pt;width:104.8pt;height:10.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" filled="f" strokecolor="#c7000b" strokeweight="2.25pt"/>
            </w:pict>
          </mc:Fallback>
        </mc:AlternateContent>
      </w:r>
      <w:r>
        <w:rPr>
          <w:noProof/>
        </w:rPr>
        <w:drawing>
          <wp:inline distT="0" distB="0" distL="0" distR="0" wp14:anchorId="5BFAD0C4" wp14:editId="42747EF9">
            <wp:extent cx="5149215" cy="1038605"/>
            <wp:effectExtent l="19050" t="19050" r="13335" b="285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0689" cy="1044953"/>
                    </a:xfrm>
                    <a:prstGeom prst="rect">
                      <a:avLst/>
                    </a:prstGeom>
                    <a:noFill/>
                    <a:ln w="12700" cap="flat" cmpd="sng" algn="ctr">
                      <a:solidFill>
                        <a:srgbClr val="D9D9D9"/>
                      </a:solidFill>
                      <a:prstDash val="solid"/>
                      <a:round/>
                      <a:headEnd type="none" w="med" len="med"/>
                      <a:tailEnd type="none" w="med" len="med"/>
                    </a:ln>
                  </pic:spPr>
                </pic:pic>
              </a:graphicData>
            </a:graphic>
          </wp:inline>
        </w:drawing>
      </w:r>
    </w:p>
    <w:p w14:paraId="690B6ED6" w14:textId="1879A82F" w:rsidR="00393BEE" w:rsidRDefault="00D41594" w:rsidP="00A85E85">
      <w:pPr>
        <w:pStyle w:val="1e"/>
      </w:pPr>
      <w:r>
        <w:rPr>
          <w:rFonts w:hint="eastAsia"/>
        </w:rPr>
        <w:t>选择与云数据库相应的</w:t>
      </w:r>
      <w:r w:rsidR="00637BC6">
        <w:rPr>
          <w:rFonts w:hint="eastAsia"/>
        </w:rPr>
        <w:t>X</w:t>
      </w:r>
      <w:r w:rsidR="00637BC6">
        <w:t>86</w:t>
      </w:r>
      <w:r>
        <w:rPr>
          <w:rFonts w:hint="eastAsia"/>
        </w:rPr>
        <w:t>版</w:t>
      </w:r>
      <w:r w:rsidRPr="00336CBE">
        <w:t>驱动</w:t>
      </w:r>
      <w:r w:rsidR="00152998">
        <w:rPr>
          <w:rFonts w:hint="eastAsia"/>
        </w:rPr>
        <w:t>版本</w:t>
      </w:r>
      <w:r>
        <w:rPr>
          <w:rFonts w:hint="eastAsia"/>
        </w:rPr>
        <w:t>，双击</w:t>
      </w:r>
      <w:r w:rsidR="00637BC6" w:rsidRPr="00637BC6">
        <w:t>Euler2.5_X86_64</w:t>
      </w:r>
      <w:r w:rsidR="00637BC6" w:rsidRPr="00637BC6" w:rsidDel="00637BC6">
        <w:t xml:space="preserve"> </w:t>
      </w:r>
      <w:r w:rsidR="00152998">
        <w:rPr>
          <w:rFonts w:hint="eastAsia"/>
        </w:rPr>
        <w:t>进入</w:t>
      </w:r>
      <w:r>
        <w:t>。</w:t>
      </w:r>
    </w:p>
    <w:p w14:paraId="64DE91A2" w14:textId="0E35E4C0" w:rsidR="00D41594" w:rsidRPr="00637BC6" w:rsidRDefault="00637BC6" w:rsidP="00A85E85">
      <w:pPr>
        <w:pStyle w:val="1e"/>
        <w:rPr>
          <w:rFonts w:cs="Huawei Sans"/>
        </w:rPr>
      </w:pPr>
      <w:r>
        <w:rPr>
          <w:noProof/>
        </w:rPr>
        <mc:AlternateContent>
          <mc:Choice Requires="wps">
            <w:drawing>
              <wp:anchor distT="0" distB="0" distL="114300" distR="114300" simplePos="0" relativeHeight="251852800" behindDoc="0" locked="0" layoutInCell="1" allowOverlap="1" wp14:anchorId="7AFCFD53" wp14:editId="3BF6163A">
                <wp:simplePos x="0" y="0"/>
                <wp:positionH relativeFrom="column">
                  <wp:posOffset>641985</wp:posOffset>
                </wp:positionH>
                <wp:positionV relativeFrom="paragraph">
                  <wp:posOffset>906780</wp:posOffset>
                </wp:positionV>
                <wp:extent cx="2863850" cy="180975"/>
                <wp:effectExtent l="19050" t="19050" r="12700" b="28575"/>
                <wp:wrapNone/>
                <wp:docPr id="100" name="矩形 100"/>
                <wp:cNvGraphicFramePr/>
                <a:graphic xmlns:a="http://schemas.openxmlformats.org/drawingml/2006/main">
                  <a:graphicData uri="http://schemas.microsoft.com/office/word/2010/wordprocessingShape">
                    <wps:wsp>
                      <wps:cNvSpPr/>
                      <wps:spPr>
                        <a:xfrm>
                          <a:off x="0" y="0"/>
                          <a:ext cx="2863850" cy="1809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5C01B" id="矩形 100" o:spid="_x0000_s1026" style="position:absolute;left:0;text-align:left;margin-left:50.55pt;margin-top:71.4pt;width:225.5pt;height:14.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" filled="f" strokecolor="#c7000b" strokeweight="2.25pt"/>
            </w:pict>
          </mc:Fallback>
        </mc:AlternateContent>
      </w:r>
      <w:r>
        <w:rPr>
          <w:noProof/>
        </w:rPr>
        <w:drawing>
          <wp:inline distT="0" distB="0" distL="0" distR="0" wp14:anchorId="70137876" wp14:editId="42BC8869">
            <wp:extent cx="4256212" cy="17018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80937" cy="1711686"/>
                    </a:xfrm>
                    <a:prstGeom prst="rect">
                      <a:avLst/>
                    </a:prstGeom>
                  </pic:spPr>
                </pic:pic>
              </a:graphicData>
            </a:graphic>
          </wp:inline>
        </w:drawing>
      </w:r>
      <w:r>
        <w:rPr>
          <w:noProof/>
        </w:rPr>
        <w:t xml:space="preserve"> </w:t>
      </w:r>
      <w:r w:rsidDel="00637BC6">
        <w:rPr>
          <w:noProof/>
        </w:rPr>
        <w:t xml:space="preserve"> </w:t>
      </w:r>
    </w:p>
    <w:p w14:paraId="0878C849" w14:textId="44954CC7" w:rsidR="00D41594" w:rsidRDefault="00EB2EB1" w:rsidP="00A85E85">
      <w:pPr>
        <w:pStyle w:val="1e"/>
      </w:pPr>
      <w:r>
        <w:rPr>
          <w:rFonts w:hint="eastAsia"/>
        </w:rPr>
        <w:t>然后</w:t>
      </w:r>
      <w:r w:rsidR="00D41594">
        <w:rPr>
          <w:rFonts w:hint="eastAsia"/>
        </w:rPr>
        <w:t>再选择</w:t>
      </w:r>
      <w:r w:rsidR="00D41594" w:rsidRPr="00D41594">
        <w:t>GaussDB-Kernel-</w:t>
      </w:r>
      <w:r w:rsidR="00637BC6" w:rsidRPr="00D41594">
        <w:t>V500R001C</w:t>
      </w:r>
      <w:r w:rsidR="00637BC6">
        <w:t>2</w:t>
      </w:r>
      <w:r w:rsidR="00637BC6" w:rsidRPr="00D41594">
        <w:t>0</w:t>
      </w:r>
      <w:r w:rsidR="00D41594" w:rsidRPr="00D41594">
        <w:t>-EULER-64bit-Jdbc.tar.gz</w:t>
      </w:r>
      <w:r w:rsidR="00D41594">
        <w:rPr>
          <w:rFonts w:hint="eastAsia"/>
        </w:rPr>
        <w:t>包进行解压，</w:t>
      </w:r>
      <w:r>
        <w:rPr>
          <w:rFonts w:hint="eastAsia"/>
        </w:rPr>
        <w:t>解压后</w:t>
      </w:r>
      <w:r w:rsidR="00D41594">
        <w:rPr>
          <w:rFonts w:hint="eastAsia"/>
        </w:rPr>
        <w:t>内容如下：</w:t>
      </w:r>
    </w:p>
    <w:p w14:paraId="51093B01" w14:textId="2EAF3C85" w:rsidR="00D41594" w:rsidRDefault="00637BC6" w:rsidP="00A85E85">
      <w:pPr>
        <w:pStyle w:val="1e"/>
        <w:rPr>
          <w:rFonts w:cs="Huawei Sans"/>
        </w:rPr>
      </w:pPr>
      <w:r>
        <w:rPr>
          <w:noProof/>
        </w:rPr>
        <w:lastRenderedPageBreak/>
        <mc:AlternateContent>
          <mc:Choice Requires="wps">
            <w:drawing>
              <wp:anchor distT="0" distB="0" distL="114300" distR="114300" simplePos="0" relativeHeight="251854848" behindDoc="0" locked="0" layoutInCell="1" allowOverlap="1" wp14:anchorId="0DFB97C6" wp14:editId="1444E5E0">
                <wp:simplePos x="0" y="0"/>
                <wp:positionH relativeFrom="column">
                  <wp:posOffset>729001</wp:posOffset>
                </wp:positionH>
                <wp:positionV relativeFrom="paragraph">
                  <wp:posOffset>282673</wp:posOffset>
                </wp:positionV>
                <wp:extent cx="1228725" cy="152400"/>
                <wp:effectExtent l="19050" t="19050" r="28575" b="19050"/>
                <wp:wrapNone/>
                <wp:docPr id="101" name="矩形 101"/>
                <wp:cNvGraphicFramePr/>
                <a:graphic xmlns:a="http://schemas.openxmlformats.org/drawingml/2006/main">
                  <a:graphicData uri="http://schemas.microsoft.com/office/word/2010/wordprocessingShape">
                    <wps:wsp>
                      <wps:cNvSpPr/>
                      <wps:spPr>
                        <a:xfrm>
                          <a:off x="0" y="0"/>
                          <a:ext cx="1228725" cy="1524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2D0C3" id="矩形 101" o:spid="_x0000_s1026" style="position:absolute;left:0;text-align:left;margin-left:57.4pt;margin-top:22.25pt;width:96.75pt;height:12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" filled="f" strokecolor="#c7000b" strokeweight="2.25pt"/>
            </w:pict>
          </mc:Fallback>
        </mc:AlternateContent>
      </w:r>
      <w:r w:rsidRPr="00637BC6">
        <w:rPr>
          <w:noProof/>
        </w:rPr>
        <w:t xml:space="preserve"> </w:t>
      </w:r>
      <w:r w:rsidR="005848D6">
        <w:rPr>
          <w:noProof/>
        </w:rPr>
        <w:drawing>
          <wp:inline distT="0" distB="0" distL="0" distR="0" wp14:anchorId="1CA94DEB" wp14:editId="261EF887">
            <wp:extent cx="1657143" cy="657143"/>
            <wp:effectExtent l="0" t="0" r="635"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57143" cy="657143"/>
                    </a:xfrm>
                    <a:prstGeom prst="rect">
                      <a:avLst/>
                    </a:prstGeom>
                  </pic:spPr>
                </pic:pic>
              </a:graphicData>
            </a:graphic>
          </wp:inline>
        </w:drawing>
      </w:r>
      <w:r>
        <w:rPr>
          <w:noProof/>
        </w:rPr>
        <w:t xml:space="preserve"> </w:t>
      </w:r>
    </w:p>
    <w:p w14:paraId="73FFE29D" w14:textId="0D299893" w:rsidR="00CA0A4E" w:rsidRDefault="00D41594" w:rsidP="00A85E85">
      <w:pPr>
        <w:pStyle w:val="1e"/>
      </w:pPr>
      <w:r>
        <w:rPr>
          <w:rFonts w:hint="eastAsia"/>
        </w:rPr>
        <w:t>最后将</w:t>
      </w:r>
      <w:r w:rsidRPr="00D41594">
        <w:t>gsjdbc4.jar</w:t>
      </w:r>
      <w:r>
        <w:rPr>
          <w:rFonts w:hint="eastAsia"/>
        </w:rPr>
        <w:t>复制</w:t>
      </w:r>
      <w:r w:rsidR="00CA0A4E">
        <w:t>到</w:t>
      </w:r>
      <w:r w:rsidR="00CA0A4E">
        <w:t>d</w:t>
      </w:r>
      <w:r w:rsidR="00CA0A4E" w:rsidRPr="00336CBE">
        <w:t>:\Download</w:t>
      </w:r>
      <w:r w:rsidR="00CA0A4E" w:rsidRPr="00336CBE">
        <w:t>目录下</w:t>
      </w:r>
      <w:r w:rsidR="00CA0A4E">
        <w:rPr>
          <w:rFonts w:hint="eastAsia"/>
        </w:rPr>
        <w:t>。</w:t>
      </w:r>
    </w:p>
    <w:p w14:paraId="067D8F4D" w14:textId="161B29BE" w:rsidR="00D41594" w:rsidRPr="00336CBE" w:rsidRDefault="00D41594" w:rsidP="00A85E85">
      <w:pPr>
        <w:pStyle w:val="1e"/>
        <w:rPr>
          <w:rFonts w:cs="Huawei Sans"/>
        </w:rPr>
      </w:pPr>
      <w:r>
        <w:rPr>
          <w:noProof/>
        </w:rPr>
        <w:drawing>
          <wp:inline distT="0" distB="0" distL="0" distR="0" wp14:anchorId="2B1D2881" wp14:editId="06BA3FD7">
            <wp:extent cx="2511425" cy="970038"/>
            <wp:effectExtent l="19050" t="19050" r="22225" b="209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52871"/>
                    <a:stretch/>
                  </pic:blipFill>
                  <pic:spPr bwMode="auto">
                    <a:xfrm>
                      <a:off x="0" y="0"/>
                      <a:ext cx="2526818" cy="975983"/>
                    </a:xfrm>
                    <a:prstGeom prst="rect">
                      <a:avLst/>
                    </a:prstGeom>
                    <a:noFill/>
                    <a:ln w="12700" cap="flat" cmpd="sng" algn="ctr">
                      <a:solidFill>
                        <a:srgbClr val="D9D9D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bookmarkEnd w:id="101"/>
    <w:p w14:paraId="5F1BB31E" w14:textId="21CC31FC" w:rsidR="004237DC" w:rsidRPr="00336CBE" w:rsidRDefault="00C10463" w:rsidP="00A85E85">
      <w:pPr>
        <w:pStyle w:val="30"/>
      </w:pPr>
      <w:r>
        <w:rPr>
          <w:rFonts w:hint="eastAsia"/>
        </w:rPr>
        <w:t>r</w:t>
      </w:r>
      <w:r w:rsidR="00215DA0">
        <w:t>oot</w:t>
      </w:r>
      <w:r w:rsidR="00215DA0">
        <w:rPr>
          <w:rFonts w:hint="eastAsia"/>
        </w:rPr>
        <w:t>用户</w:t>
      </w:r>
      <w:r w:rsidR="00885EE3">
        <w:t>登录</w:t>
      </w:r>
      <w:r w:rsidR="00885EE3">
        <w:t>finance</w:t>
      </w:r>
      <w:r w:rsidR="00885EE3">
        <w:t>库。</w:t>
      </w:r>
    </w:p>
    <w:p w14:paraId="2FD44024" w14:textId="7AFEA9E4" w:rsidR="00885EE3" w:rsidRDefault="004237DC" w:rsidP="00A85E85">
      <w:pPr>
        <w:pStyle w:val="1e"/>
        <w:rPr>
          <w:rFonts w:cs="Huawei Sans"/>
        </w:rPr>
      </w:pPr>
      <w:r w:rsidRPr="00336CBE">
        <w:rPr>
          <w:rFonts w:cs="Huawei Sans"/>
        </w:rPr>
        <w:t>使用</w:t>
      </w:r>
      <w:r w:rsidRPr="00336CBE">
        <w:rPr>
          <w:rFonts w:cs="Huawei Sans"/>
        </w:rPr>
        <w:t>DAS</w:t>
      </w:r>
      <w:r w:rsidRPr="00336CBE">
        <w:rPr>
          <w:rFonts w:cs="Huawei Sans"/>
        </w:rPr>
        <w:t>工具</w:t>
      </w:r>
      <w:r w:rsidR="00885EE3">
        <w:t>登录数据库实例</w:t>
      </w:r>
      <w:r w:rsidR="00885EE3">
        <w:rPr>
          <w:rFonts w:hint="eastAsia"/>
        </w:rPr>
        <w:t>，并</w:t>
      </w:r>
      <w:r w:rsidR="00885EE3">
        <w:t>访问</w:t>
      </w:r>
      <w:r w:rsidR="00885EE3">
        <w:t>finance</w:t>
      </w:r>
      <w:r w:rsidR="00885EE3">
        <w:t>库</w:t>
      </w:r>
      <w:r w:rsidR="00885EE3">
        <w:rPr>
          <w:rFonts w:hint="eastAsia"/>
        </w:rPr>
        <w:t>。</w:t>
      </w:r>
    </w:p>
    <w:p w14:paraId="7C56F2C9" w14:textId="2DFAFD7D" w:rsidR="00885EE3" w:rsidRPr="00885EE3" w:rsidRDefault="00F60CEA" w:rsidP="00A85E85">
      <w:pPr>
        <w:pStyle w:val="1e"/>
        <w:rPr>
          <w:rFonts w:cs="Huawei Sans"/>
        </w:rPr>
      </w:pPr>
      <w:r>
        <w:rPr>
          <w:noProof/>
        </w:rPr>
        <mc:AlternateContent>
          <mc:Choice Requires="wps">
            <w:drawing>
              <wp:anchor distT="0" distB="0" distL="114300" distR="114300" simplePos="0" relativeHeight="251856896" behindDoc="0" locked="0" layoutInCell="1" allowOverlap="1" wp14:anchorId="5976CF8C" wp14:editId="0FA285D4">
                <wp:simplePos x="0" y="0"/>
                <wp:positionH relativeFrom="column">
                  <wp:posOffset>4477385</wp:posOffset>
                </wp:positionH>
                <wp:positionV relativeFrom="paragraph">
                  <wp:posOffset>878206</wp:posOffset>
                </wp:positionV>
                <wp:extent cx="292100" cy="120650"/>
                <wp:effectExtent l="19050" t="19050" r="12700" b="12700"/>
                <wp:wrapNone/>
                <wp:docPr id="214" name="矩形 214"/>
                <wp:cNvGraphicFramePr/>
                <a:graphic xmlns:a="http://schemas.openxmlformats.org/drawingml/2006/main">
                  <a:graphicData uri="http://schemas.microsoft.com/office/word/2010/wordprocessingShape">
                    <wps:wsp>
                      <wps:cNvSpPr/>
                      <wps:spPr>
                        <a:xfrm>
                          <a:off x="0" y="0"/>
                          <a:ext cx="292100" cy="1206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0DE42" id="矩形 214" o:spid="_x0000_s1026" style="position:absolute;left:0;text-align:left;margin-left:352.55pt;margin-top:69.15pt;width:23pt;height:9.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" filled="f" strokecolor="#c7000b" strokeweight="2.25pt"/>
            </w:pict>
          </mc:Fallback>
        </mc:AlternateContent>
      </w:r>
      <w:r w:rsidR="00C10463">
        <w:rPr>
          <w:noProof/>
        </w:rPr>
        <w:drawing>
          <wp:inline distT="0" distB="0" distL="0" distR="0" wp14:anchorId="0D5D1766" wp14:editId="5222F32C">
            <wp:extent cx="5698910" cy="1022350"/>
            <wp:effectExtent l="0" t="0" r="0" b="635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6319" cy="1029061"/>
                    </a:xfrm>
                    <a:prstGeom prst="rect">
                      <a:avLst/>
                    </a:prstGeom>
                  </pic:spPr>
                </pic:pic>
              </a:graphicData>
            </a:graphic>
          </wp:inline>
        </w:drawing>
      </w:r>
    </w:p>
    <w:p w14:paraId="44B378EA" w14:textId="5FA51ED8" w:rsidR="004237DC" w:rsidRPr="00885EE3" w:rsidRDefault="00A50F06" w:rsidP="00A85E85">
      <w:pPr>
        <w:pStyle w:val="1e"/>
      </w:pPr>
      <w:r>
        <w:rPr>
          <w:rFonts w:hint="eastAsia"/>
        </w:rPr>
        <w:t>单击</w:t>
      </w:r>
      <w:r w:rsidR="00C10463">
        <w:rPr>
          <w:rFonts w:hint="eastAsia"/>
        </w:rPr>
        <w:t>“</w:t>
      </w:r>
      <w:r w:rsidR="00B71F4D">
        <w:rPr>
          <w:rFonts w:hint="eastAsia"/>
        </w:rPr>
        <w:t>S</w:t>
      </w:r>
      <w:r w:rsidR="00B71F4D">
        <w:t>QL</w:t>
      </w:r>
      <w:r w:rsidR="00B71F4D">
        <w:t>查询</w:t>
      </w:r>
      <w:r w:rsidR="00C10463">
        <w:t>”</w:t>
      </w:r>
      <w:r w:rsidR="003B569F">
        <w:t>操作。</w:t>
      </w:r>
    </w:p>
    <w:p w14:paraId="5910AB32" w14:textId="025FDCE4" w:rsidR="00885EE3" w:rsidRDefault="003B569F" w:rsidP="00A85E85">
      <w:pPr>
        <w:pStyle w:val="1e"/>
        <w:rPr>
          <w:rFonts w:cs="Huawei Sans"/>
        </w:rPr>
      </w:pPr>
      <w:r>
        <w:rPr>
          <w:noProof/>
        </w:rPr>
        <mc:AlternateContent>
          <mc:Choice Requires="wps">
            <w:drawing>
              <wp:anchor distT="0" distB="0" distL="114300" distR="114300" simplePos="0" relativeHeight="251858944" behindDoc="0" locked="0" layoutInCell="1" allowOverlap="1" wp14:anchorId="21D1FF9E" wp14:editId="30899AAC">
                <wp:simplePos x="0" y="0"/>
                <wp:positionH relativeFrom="column">
                  <wp:posOffset>803910</wp:posOffset>
                </wp:positionH>
                <wp:positionV relativeFrom="paragraph">
                  <wp:posOffset>452755</wp:posOffset>
                </wp:positionV>
                <wp:extent cx="1495425" cy="475488"/>
                <wp:effectExtent l="19050" t="19050" r="28575" b="20320"/>
                <wp:wrapNone/>
                <wp:docPr id="217" name="矩形 217"/>
                <wp:cNvGraphicFramePr/>
                <a:graphic xmlns:a="http://schemas.openxmlformats.org/drawingml/2006/main">
                  <a:graphicData uri="http://schemas.microsoft.com/office/word/2010/wordprocessingShape">
                    <wps:wsp>
                      <wps:cNvSpPr/>
                      <wps:spPr>
                        <a:xfrm>
                          <a:off x="0" y="0"/>
                          <a:ext cx="1495425" cy="47548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1BAAC" id="矩形 217" o:spid="_x0000_s1026" style="position:absolute;left:0;text-align:left;margin-left:63.3pt;margin-top:35.65pt;width:117.75pt;height:37.4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" filled="f" strokecolor="#c7000b" strokeweight="2.25pt"/>
            </w:pict>
          </mc:Fallback>
        </mc:AlternateContent>
      </w:r>
      <w:r w:rsidR="00C10463">
        <w:rPr>
          <w:noProof/>
        </w:rPr>
        <w:drawing>
          <wp:inline distT="0" distB="0" distL="0" distR="0" wp14:anchorId="22D58C5F" wp14:editId="0EC246AA">
            <wp:extent cx="5251450" cy="950797"/>
            <wp:effectExtent l="0" t="0" r="6350" b="190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4239" cy="953112"/>
                    </a:xfrm>
                    <a:prstGeom prst="rect">
                      <a:avLst/>
                    </a:prstGeom>
                  </pic:spPr>
                </pic:pic>
              </a:graphicData>
            </a:graphic>
          </wp:inline>
        </w:drawing>
      </w:r>
    </w:p>
    <w:p w14:paraId="2AA79B9A" w14:textId="14CE71F3" w:rsidR="003B569F" w:rsidRDefault="003B569F" w:rsidP="00A85E85">
      <w:pPr>
        <w:pStyle w:val="1e"/>
      </w:pPr>
      <w:r>
        <w:t>库名</w:t>
      </w:r>
      <w:r w:rsidR="00395415" w:rsidRPr="00395415">
        <w:rPr>
          <w:rFonts w:hint="eastAsia"/>
        </w:rPr>
        <w:t>选择</w:t>
      </w:r>
      <w:r>
        <w:t>finance</w:t>
      </w:r>
      <w:r>
        <w:t>，</w:t>
      </w:r>
      <w:r>
        <w:t>Schema</w:t>
      </w:r>
      <w:r w:rsidR="00395415">
        <w:t>选择</w:t>
      </w:r>
      <w:r w:rsidR="00473EFF">
        <w:rPr>
          <w:rFonts w:hint="eastAsia"/>
        </w:rPr>
        <w:t>root</w:t>
      </w:r>
      <w:r>
        <w:t>。</w:t>
      </w:r>
    </w:p>
    <w:p w14:paraId="696A066B" w14:textId="21051414" w:rsidR="004237DC" w:rsidRPr="00336CBE" w:rsidRDefault="006B753A" w:rsidP="00A85E85">
      <w:pPr>
        <w:pStyle w:val="30"/>
      </w:pPr>
      <w:r w:rsidRPr="00336CBE">
        <w:t>在</w:t>
      </w:r>
      <w:r w:rsidR="005219CB">
        <w:rPr>
          <w:rFonts w:cs="Huawei Sans"/>
        </w:rPr>
        <w:t>finance</w:t>
      </w:r>
      <w:r w:rsidRPr="00336CBE">
        <w:t>库下</w:t>
      </w:r>
      <w:r w:rsidR="004237DC" w:rsidRPr="00336CBE">
        <w:t>创建测试表</w:t>
      </w:r>
      <w:r w:rsidR="004237DC" w:rsidRPr="00336CBE">
        <w:t>websites</w:t>
      </w:r>
      <w:r w:rsidR="0089008A">
        <w:t>。</w:t>
      </w:r>
    </w:p>
    <w:p w14:paraId="13A75B28" w14:textId="0EF0D473" w:rsidR="006B753A" w:rsidRDefault="00C10463" w:rsidP="00A85E85">
      <w:pPr>
        <w:pStyle w:val="1e"/>
        <w:rPr>
          <w:rFonts w:cs="Huawei Sans"/>
        </w:rPr>
      </w:pPr>
      <w:r w:rsidRPr="00C10463">
        <w:rPr>
          <w:noProof/>
        </w:rPr>
        <w:t xml:space="preserve"> </w:t>
      </w:r>
      <w:r>
        <w:rPr>
          <w:noProof/>
        </w:rPr>
        <w:drawing>
          <wp:inline distT="0" distB="0" distL="0" distR="0" wp14:anchorId="7F50E7E1" wp14:editId="6EAA698E">
            <wp:extent cx="5270500" cy="1762484"/>
            <wp:effectExtent l="0" t="0" r="6350" b="952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3808" cy="1763590"/>
                    </a:xfrm>
                    <a:prstGeom prst="rect">
                      <a:avLst/>
                    </a:prstGeom>
                  </pic:spPr>
                </pic:pic>
              </a:graphicData>
            </a:graphic>
          </wp:inline>
        </w:drawing>
      </w:r>
    </w:p>
    <w:p w14:paraId="06BAC572" w14:textId="35A81A63" w:rsidR="00922C37" w:rsidRPr="00336CBE" w:rsidRDefault="00FB179E" w:rsidP="00A85E85">
      <w:pPr>
        <w:pStyle w:val="1e"/>
      </w:pPr>
      <w:r>
        <w:rPr>
          <w:rFonts w:hint="eastAsia"/>
        </w:rPr>
        <w:t>语句如下：</w:t>
      </w:r>
    </w:p>
    <w:p w14:paraId="5C2C05C3" w14:textId="77777777" w:rsidR="00315046" w:rsidRPr="00315046" w:rsidRDefault="00315046" w:rsidP="0009103E">
      <w:pPr>
        <w:pStyle w:val="affffff5"/>
        <w:rPr>
          <w:shd w:val="pct15" w:color="auto" w:fill="FFFFFF"/>
        </w:rPr>
      </w:pPr>
      <w:r w:rsidRPr="00315046">
        <w:rPr>
          <w:shd w:val="pct15" w:color="auto" w:fill="FFFFFF"/>
        </w:rPr>
        <w:t>CREATE TABLE websites (</w:t>
      </w:r>
    </w:p>
    <w:p w14:paraId="1FE5DFB6" w14:textId="77777777" w:rsidR="00315046" w:rsidRPr="00315046" w:rsidRDefault="00315046" w:rsidP="0009103E">
      <w:pPr>
        <w:pStyle w:val="affffff5"/>
        <w:rPr>
          <w:shd w:val="pct15" w:color="auto" w:fill="FFFFFF"/>
        </w:rPr>
      </w:pPr>
      <w:r w:rsidRPr="00315046">
        <w:rPr>
          <w:shd w:val="pct15" w:color="auto" w:fill="FFFFFF"/>
        </w:rPr>
        <w:t xml:space="preserve">  id int NOT NULL,</w:t>
      </w:r>
    </w:p>
    <w:p w14:paraId="50C402BD" w14:textId="77777777" w:rsidR="00315046" w:rsidRPr="00315046" w:rsidRDefault="00315046" w:rsidP="0009103E">
      <w:pPr>
        <w:pStyle w:val="affffff5"/>
        <w:rPr>
          <w:shd w:val="pct15" w:color="auto" w:fill="FFFFFF"/>
        </w:rPr>
      </w:pPr>
      <w:r w:rsidRPr="00315046">
        <w:rPr>
          <w:shd w:val="pct15" w:color="auto" w:fill="FFFFFF"/>
        </w:rPr>
        <w:t xml:space="preserve">  name char(20) NOT NULL DEFAULT '',</w:t>
      </w:r>
    </w:p>
    <w:p w14:paraId="0AA9DA4A" w14:textId="77777777" w:rsidR="00315046" w:rsidRPr="00315046" w:rsidRDefault="00315046" w:rsidP="0009103E">
      <w:pPr>
        <w:pStyle w:val="affffff5"/>
        <w:rPr>
          <w:shd w:val="pct15" w:color="auto" w:fill="FFFFFF"/>
        </w:rPr>
      </w:pPr>
      <w:r w:rsidRPr="00315046">
        <w:rPr>
          <w:shd w:val="pct15" w:color="auto" w:fill="FFFFFF"/>
        </w:rPr>
        <w:lastRenderedPageBreak/>
        <w:t xml:space="preserve">  url varchar(255) NOT NULL DEFAULT '',</w:t>
      </w:r>
    </w:p>
    <w:p w14:paraId="31280341" w14:textId="77777777" w:rsidR="00315046" w:rsidRPr="00315046" w:rsidRDefault="00315046" w:rsidP="0009103E">
      <w:pPr>
        <w:pStyle w:val="affffff5"/>
        <w:rPr>
          <w:shd w:val="pct15" w:color="auto" w:fill="FFFFFF"/>
        </w:rPr>
      </w:pPr>
      <w:r w:rsidRPr="00315046">
        <w:rPr>
          <w:shd w:val="pct15" w:color="auto" w:fill="FFFFFF"/>
        </w:rPr>
        <w:t xml:space="preserve">  PRIMARY KEY (id)</w:t>
      </w:r>
    </w:p>
    <w:p w14:paraId="67119B32" w14:textId="77777777" w:rsidR="00315046" w:rsidRPr="00315046" w:rsidRDefault="00315046" w:rsidP="0009103E">
      <w:pPr>
        <w:pStyle w:val="affffff5"/>
        <w:rPr>
          <w:shd w:val="pct15" w:color="auto" w:fill="FFFFFF"/>
        </w:rPr>
      </w:pPr>
      <w:r w:rsidRPr="00315046">
        <w:rPr>
          <w:shd w:val="pct15" w:color="auto" w:fill="FFFFFF"/>
        </w:rPr>
        <w:t>);</w:t>
      </w:r>
    </w:p>
    <w:p w14:paraId="688FF80E" w14:textId="297BAB0D" w:rsidR="00315046" w:rsidRPr="00A13A25" w:rsidRDefault="00315046" w:rsidP="0009103E">
      <w:pPr>
        <w:pStyle w:val="affffff5"/>
        <w:rPr>
          <w:shd w:val="pct15" w:color="auto" w:fill="FFFFFF"/>
        </w:rPr>
      </w:pPr>
      <w:r w:rsidRPr="00315046">
        <w:rPr>
          <w:shd w:val="pct15" w:color="auto" w:fill="FFFFFF"/>
        </w:rPr>
        <w:t>COMMENT ON COLUMN websites.name IS '</w:t>
      </w:r>
      <w:r w:rsidRPr="00315046">
        <w:rPr>
          <w:shd w:val="pct15" w:color="auto" w:fill="FFFFFF"/>
        </w:rPr>
        <w:t>站点名称</w:t>
      </w:r>
      <w:r w:rsidRPr="00315046">
        <w:rPr>
          <w:shd w:val="pct15" w:color="auto" w:fill="FFFFFF"/>
        </w:rPr>
        <w:t>';</w:t>
      </w:r>
    </w:p>
    <w:p w14:paraId="5A00CD69" w14:textId="4C578CC1" w:rsidR="004237DC" w:rsidRPr="00336CBE" w:rsidRDefault="004237DC" w:rsidP="00A85E85">
      <w:pPr>
        <w:pStyle w:val="30"/>
      </w:pPr>
      <w:r w:rsidRPr="00336CBE">
        <w:t>插入数据</w:t>
      </w:r>
      <w:r w:rsidR="0089008A">
        <w:t>。</w:t>
      </w:r>
    </w:p>
    <w:p w14:paraId="2BA91D23" w14:textId="77777777" w:rsidR="00315046" w:rsidRPr="00315046" w:rsidRDefault="00315046" w:rsidP="0009103E">
      <w:pPr>
        <w:pStyle w:val="affffff5"/>
        <w:rPr>
          <w:shd w:val="pct15" w:color="auto" w:fill="FFFFFF"/>
        </w:rPr>
      </w:pPr>
      <w:r w:rsidRPr="00315046">
        <w:rPr>
          <w:shd w:val="pct15" w:color="auto" w:fill="FFFFFF"/>
        </w:rPr>
        <w:t xml:space="preserve">INSERT INTO websites VALUES </w:t>
      </w:r>
    </w:p>
    <w:p w14:paraId="11CF99D7" w14:textId="77777777" w:rsidR="00315046" w:rsidRPr="00315046" w:rsidRDefault="00315046" w:rsidP="0009103E">
      <w:pPr>
        <w:pStyle w:val="affffff5"/>
        <w:rPr>
          <w:shd w:val="pct15" w:color="auto" w:fill="FFFFFF"/>
        </w:rPr>
      </w:pPr>
      <w:r w:rsidRPr="00315046">
        <w:rPr>
          <w:shd w:val="pct15" w:color="auto" w:fill="FFFFFF"/>
        </w:rPr>
        <w:t xml:space="preserve">('1', 'openGauss', 'https://opengauss.org/zh/'), </w:t>
      </w:r>
    </w:p>
    <w:p w14:paraId="644D8394" w14:textId="77777777" w:rsidR="00315046" w:rsidRPr="00315046" w:rsidRDefault="00315046" w:rsidP="0009103E">
      <w:pPr>
        <w:pStyle w:val="affffff5"/>
        <w:rPr>
          <w:shd w:val="pct15" w:color="auto" w:fill="FFFFFF"/>
        </w:rPr>
      </w:pPr>
      <w:r w:rsidRPr="00315046">
        <w:rPr>
          <w:shd w:val="pct15" w:color="auto" w:fill="FFFFFF"/>
        </w:rPr>
        <w:t>('2', '</w:t>
      </w:r>
      <w:r w:rsidRPr="00315046">
        <w:rPr>
          <w:shd w:val="pct15" w:color="auto" w:fill="FFFFFF"/>
        </w:rPr>
        <w:t>华为云</w:t>
      </w:r>
      <w:r w:rsidRPr="00315046">
        <w:rPr>
          <w:shd w:val="pct15" w:color="auto" w:fill="FFFFFF"/>
        </w:rPr>
        <w:t xml:space="preserve">', 'https://www.huaweicloud.com/'), </w:t>
      </w:r>
    </w:p>
    <w:p w14:paraId="0CBDA0A2" w14:textId="77777777" w:rsidR="00315046" w:rsidRPr="00315046" w:rsidRDefault="00315046" w:rsidP="0009103E">
      <w:pPr>
        <w:pStyle w:val="affffff5"/>
        <w:rPr>
          <w:shd w:val="pct15" w:color="auto" w:fill="FFFFFF"/>
        </w:rPr>
      </w:pPr>
      <w:r w:rsidRPr="00315046">
        <w:rPr>
          <w:shd w:val="pct15" w:color="auto" w:fill="FFFFFF"/>
        </w:rPr>
        <w:t xml:space="preserve">('3', 'openEuler', 'https://openeuler.org/zh/'), </w:t>
      </w:r>
    </w:p>
    <w:p w14:paraId="085DDC0E" w14:textId="61C80E7D" w:rsidR="00315046" w:rsidRPr="00A13A25" w:rsidRDefault="00315046" w:rsidP="0009103E">
      <w:pPr>
        <w:pStyle w:val="affffff5"/>
        <w:rPr>
          <w:shd w:val="pct15" w:color="auto" w:fill="FFFFFF"/>
        </w:rPr>
      </w:pPr>
      <w:r w:rsidRPr="00315046">
        <w:rPr>
          <w:shd w:val="pct15" w:color="auto" w:fill="FFFFFF"/>
        </w:rPr>
        <w:t>('4', '</w:t>
      </w:r>
      <w:r w:rsidRPr="00315046">
        <w:rPr>
          <w:shd w:val="pct15" w:color="auto" w:fill="FFFFFF"/>
        </w:rPr>
        <w:t>华为</w:t>
      </w:r>
      <w:r w:rsidRPr="00315046">
        <w:rPr>
          <w:shd w:val="pct15" w:color="auto" w:fill="FFFFFF"/>
        </w:rPr>
        <w:t>support</w:t>
      </w:r>
      <w:r w:rsidRPr="00315046">
        <w:rPr>
          <w:shd w:val="pct15" w:color="auto" w:fill="FFFFFF"/>
        </w:rPr>
        <w:t>中心</w:t>
      </w:r>
      <w:r w:rsidRPr="00315046">
        <w:rPr>
          <w:shd w:val="pct15" w:color="auto" w:fill="FFFFFF"/>
        </w:rPr>
        <w:t>', 'https://support.huaweicloud.com/');</w:t>
      </w:r>
    </w:p>
    <w:p w14:paraId="4E055064" w14:textId="5C3B9037" w:rsidR="00007315" w:rsidRPr="00336CBE" w:rsidRDefault="00007315" w:rsidP="00A85E85">
      <w:pPr>
        <w:pStyle w:val="30"/>
      </w:pPr>
      <w:r w:rsidRPr="00336CBE">
        <w:t>绑定弹性公网</w:t>
      </w:r>
      <w:r w:rsidRPr="00336CBE">
        <w:t>IP</w:t>
      </w:r>
      <w:r w:rsidRPr="00336CBE">
        <w:t>及开放</w:t>
      </w:r>
      <w:r w:rsidR="006E3C53">
        <w:t>8000</w:t>
      </w:r>
      <w:r w:rsidR="006E3C53" w:rsidRPr="00336CBE">
        <w:rPr>
          <w:rFonts w:cs="Huawei Sans"/>
        </w:rPr>
        <w:t>端口</w:t>
      </w:r>
      <w:r w:rsidR="0089008A">
        <w:t>。</w:t>
      </w:r>
    </w:p>
    <w:p w14:paraId="54FF2660" w14:textId="2FAE3D18" w:rsidR="00787798" w:rsidRDefault="00A50F06" w:rsidP="00A85E85">
      <w:pPr>
        <w:pStyle w:val="1e"/>
      </w:pPr>
      <w:r>
        <w:rPr>
          <w:rFonts w:hint="eastAsia"/>
        </w:rPr>
        <w:t>单击</w:t>
      </w:r>
      <w:r w:rsidR="00CF4B78">
        <w:rPr>
          <w:rFonts w:hint="eastAsia"/>
        </w:rPr>
        <w:t>打开服务列表下，然后选择</w:t>
      </w:r>
      <w:r w:rsidR="00CF4B78">
        <w:t>”</w:t>
      </w:r>
      <w:r w:rsidR="00DB6571">
        <w:rPr>
          <w:rFonts w:hint="eastAsia"/>
        </w:rPr>
        <w:t>数据库</w:t>
      </w:r>
      <w:r w:rsidR="00CF4B78">
        <w:t>”</w:t>
      </w:r>
      <w:r w:rsidR="00CF4B78">
        <w:rPr>
          <w:rFonts w:hint="eastAsia"/>
        </w:rPr>
        <w:t>下的云数据库</w:t>
      </w:r>
      <w:r w:rsidR="00CF4B78">
        <w:rPr>
          <w:rFonts w:hint="eastAsia"/>
        </w:rPr>
        <w:t>G</w:t>
      </w:r>
      <w:r w:rsidR="00CF4B78">
        <w:t>aussDB</w:t>
      </w:r>
      <w:r w:rsidR="006E3C53">
        <w:rPr>
          <w:rFonts w:hint="eastAsia"/>
        </w:rPr>
        <w:t>，</w:t>
      </w:r>
      <w:r w:rsidR="003163B5">
        <w:rPr>
          <w:rFonts w:hint="eastAsia"/>
        </w:rPr>
        <w:t>具体如下：</w:t>
      </w:r>
      <w:r w:rsidR="003163B5">
        <w:t xml:space="preserve"> </w:t>
      </w:r>
    </w:p>
    <w:p w14:paraId="2A74A086" w14:textId="5149CD0C" w:rsidR="00CF4B78" w:rsidRDefault="00CF4B78" w:rsidP="00A85E85">
      <w:pPr>
        <w:pStyle w:val="1e"/>
      </w:pPr>
      <w:r>
        <w:rPr>
          <w:noProof/>
        </w:rPr>
        <mc:AlternateContent>
          <mc:Choice Requires="wps">
            <w:drawing>
              <wp:anchor distT="0" distB="0" distL="114300" distR="114300" simplePos="0" relativeHeight="251865088" behindDoc="0" locked="0" layoutInCell="1" allowOverlap="1" wp14:anchorId="38EE18B7" wp14:editId="54F38C3E">
                <wp:simplePos x="0" y="0"/>
                <wp:positionH relativeFrom="column">
                  <wp:posOffset>4868723</wp:posOffset>
                </wp:positionH>
                <wp:positionV relativeFrom="paragraph">
                  <wp:posOffset>719403</wp:posOffset>
                </wp:positionV>
                <wp:extent cx="877824" cy="160934"/>
                <wp:effectExtent l="19050" t="19050" r="17780" b="10795"/>
                <wp:wrapNone/>
                <wp:docPr id="11" name="矩形 11"/>
                <wp:cNvGraphicFramePr/>
                <a:graphic xmlns:a="http://schemas.openxmlformats.org/drawingml/2006/main">
                  <a:graphicData uri="http://schemas.microsoft.com/office/word/2010/wordprocessingShape">
                    <wps:wsp>
                      <wps:cNvSpPr/>
                      <wps:spPr>
                        <a:xfrm flipV="1">
                          <a:off x="0" y="0"/>
                          <a:ext cx="877824" cy="16093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4A9F3" id="矩形 11" o:spid="_x0000_s1026" style="position:absolute;left:0;text-align:left;margin-left:383.35pt;margin-top:56.65pt;width:69.1pt;height:12.65pt;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" filled="f" strokecolor="#c7000b" strokeweight="2.25pt"/>
            </w:pict>
          </mc:Fallback>
        </mc:AlternateContent>
      </w:r>
      <w:r>
        <w:rPr>
          <w:noProof/>
        </w:rPr>
        <mc:AlternateContent>
          <mc:Choice Requires="wps">
            <w:drawing>
              <wp:anchor distT="0" distB="0" distL="114300" distR="114300" simplePos="0" relativeHeight="251863040" behindDoc="0" locked="0" layoutInCell="1" allowOverlap="1" wp14:anchorId="080CAB77" wp14:editId="44F226C8">
                <wp:simplePos x="0" y="0"/>
                <wp:positionH relativeFrom="column">
                  <wp:posOffset>669798</wp:posOffset>
                </wp:positionH>
                <wp:positionV relativeFrom="paragraph">
                  <wp:posOffset>192709</wp:posOffset>
                </wp:positionV>
                <wp:extent cx="914400" cy="256032"/>
                <wp:effectExtent l="19050" t="19050" r="19050" b="10795"/>
                <wp:wrapNone/>
                <wp:docPr id="7" name="矩形 7"/>
                <wp:cNvGraphicFramePr/>
                <a:graphic xmlns:a="http://schemas.openxmlformats.org/drawingml/2006/main">
                  <a:graphicData uri="http://schemas.microsoft.com/office/word/2010/wordprocessingShape">
                    <wps:wsp>
                      <wps:cNvSpPr/>
                      <wps:spPr>
                        <a:xfrm flipV="1">
                          <a:off x="0" y="0"/>
                          <a:ext cx="914400" cy="25603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78825" id="矩形 7" o:spid="_x0000_s1026" style="position:absolute;left:0;text-align:left;margin-left:52.75pt;margin-top:15.15pt;width:1in;height:20.15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" filled="f" strokecolor="#c7000b" strokeweight="2.25pt"/>
            </w:pict>
          </mc:Fallback>
        </mc:AlternateContent>
      </w:r>
      <w:r w:rsidR="00F83D55">
        <w:rPr>
          <w:noProof/>
        </w:rPr>
        <w:drawing>
          <wp:inline distT="0" distB="0" distL="0" distR="0" wp14:anchorId="29F9714D" wp14:editId="617C6AAA">
            <wp:extent cx="5495925" cy="3687140"/>
            <wp:effectExtent l="0" t="0" r="0" b="889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7576" cy="3701665"/>
                    </a:xfrm>
                    <a:prstGeom prst="rect">
                      <a:avLst/>
                    </a:prstGeom>
                  </pic:spPr>
                </pic:pic>
              </a:graphicData>
            </a:graphic>
          </wp:inline>
        </w:drawing>
      </w:r>
    </w:p>
    <w:p w14:paraId="573F0AEC" w14:textId="619746B7" w:rsidR="00CF4B78" w:rsidRPr="00CF4B78" w:rsidRDefault="00CF4B78" w:rsidP="00A85E85">
      <w:pPr>
        <w:pStyle w:val="1e"/>
      </w:pPr>
      <w:r>
        <w:rPr>
          <w:rFonts w:cs="Huawei Sans" w:hint="eastAsia"/>
        </w:rPr>
        <w:t>进入数据库服务列表，选择</w:t>
      </w:r>
      <w:r w:rsidRPr="00CF4B78">
        <w:rPr>
          <w:rFonts w:hint="eastAsia"/>
        </w:rPr>
        <w:t>GaussDB(openGauss)</w:t>
      </w:r>
      <w:r>
        <w:rPr>
          <w:rFonts w:hint="eastAsia"/>
        </w:rPr>
        <w:t>。</w:t>
      </w:r>
    </w:p>
    <w:p w14:paraId="3499F9DC" w14:textId="43709EDB" w:rsidR="00007315" w:rsidRPr="00336CBE" w:rsidRDefault="00F83D55" w:rsidP="00A85E85">
      <w:pPr>
        <w:pStyle w:val="1e"/>
      </w:pPr>
      <w:r>
        <w:rPr>
          <w:noProof/>
        </w:rPr>
        <mc:AlternateContent>
          <mc:Choice Requires="wps">
            <w:drawing>
              <wp:anchor distT="0" distB="0" distL="114300" distR="114300" simplePos="0" relativeHeight="251838464" behindDoc="0" locked="0" layoutInCell="1" allowOverlap="1" wp14:anchorId="6708F142" wp14:editId="6F7FB6B8">
                <wp:simplePos x="0" y="0"/>
                <wp:positionH relativeFrom="column">
                  <wp:posOffset>1518285</wp:posOffset>
                </wp:positionH>
                <wp:positionV relativeFrom="paragraph">
                  <wp:posOffset>637539</wp:posOffset>
                </wp:positionV>
                <wp:extent cx="844550" cy="193675"/>
                <wp:effectExtent l="19050" t="19050" r="12700" b="15875"/>
                <wp:wrapNone/>
                <wp:docPr id="58" name="矩形 58"/>
                <wp:cNvGraphicFramePr/>
                <a:graphic xmlns:a="http://schemas.openxmlformats.org/drawingml/2006/main">
                  <a:graphicData uri="http://schemas.microsoft.com/office/word/2010/wordprocessingShape">
                    <wps:wsp>
                      <wps:cNvSpPr/>
                      <wps:spPr>
                        <a:xfrm flipV="1">
                          <a:off x="0" y="0"/>
                          <a:ext cx="844550" cy="1936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C1163" id="矩形 58" o:spid="_x0000_s1026" style="position:absolute;left:0;text-align:left;margin-left:119.55pt;margin-top:50.2pt;width:66.5pt;height:15.2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" filled="f" strokecolor="#c7000b" strokeweight="2.25pt"/>
            </w:pict>
          </mc:Fallback>
        </mc:AlternateContent>
      </w:r>
      <w:r>
        <w:rPr>
          <w:noProof/>
        </w:rPr>
        <mc:AlternateContent>
          <mc:Choice Requires="wps">
            <w:drawing>
              <wp:anchor distT="0" distB="0" distL="114300" distR="114300" simplePos="0" relativeHeight="251675648" behindDoc="0" locked="0" layoutInCell="1" allowOverlap="1" wp14:anchorId="037B4C57" wp14:editId="608FF18D">
                <wp:simplePos x="0" y="0"/>
                <wp:positionH relativeFrom="column">
                  <wp:posOffset>654685</wp:posOffset>
                </wp:positionH>
                <wp:positionV relativeFrom="paragraph">
                  <wp:posOffset>393065</wp:posOffset>
                </wp:positionV>
                <wp:extent cx="739775" cy="155575"/>
                <wp:effectExtent l="19050" t="19050" r="22225" b="15875"/>
                <wp:wrapNone/>
                <wp:docPr id="39" name="矩形 39"/>
                <wp:cNvGraphicFramePr/>
                <a:graphic xmlns:a="http://schemas.openxmlformats.org/drawingml/2006/main">
                  <a:graphicData uri="http://schemas.microsoft.com/office/word/2010/wordprocessingShape">
                    <wps:wsp>
                      <wps:cNvSpPr/>
                      <wps:spPr>
                        <a:xfrm>
                          <a:off x="0" y="0"/>
                          <a:ext cx="739775" cy="1555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353EE" id="矩形 39" o:spid="_x0000_s1026" style="position:absolute;left:0;text-align:left;margin-left:51.55pt;margin-top:30.95pt;width:58.25pt;height:1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" filled="f" strokecolor="#c7000b" strokeweight="2.25pt"/>
            </w:pict>
          </mc:Fallback>
        </mc:AlternateContent>
      </w:r>
      <w:r>
        <w:rPr>
          <w:noProof/>
        </w:rPr>
        <w:drawing>
          <wp:inline distT="0" distB="0" distL="0" distR="0" wp14:anchorId="5AB79E72" wp14:editId="7B14EA09">
            <wp:extent cx="5435600" cy="878674"/>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9631" cy="880942"/>
                    </a:xfrm>
                    <a:prstGeom prst="rect">
                      <a:avLst/>
                    </a:prstGeom>
                  </pic:spPr>
                </pic:pic>
              </a:graphicData>
            </a:graphic>
          </wp:inline>
        </w:drawing>
      </w:r>
    </w:p>
    <w:p w14:paraId="121336CE" w14:textId="74BF4710" w:rsidR="00007315" w:rsidRPr="00336CBE" w:rsidRDefault="00A50F06" w:rsidP="00A85E85">
      <w:pPr>
        <w:pStyle w:val="1e"/>
      </w:pPr>
      <w:r>
        <w:t>单击</w:t>
      </w:r>
      <w:r w:rsidR="003163B5">
        <w:rPr>
          <w:rFonts w:hint="eastAsia"/>
        </w:rPr>
        <w:t>实例名称，进入实例基本信息页面。</w:t>
      </w:r>
    </w:p>
    <w:p w14:paraId="062A3410" w14:textId="70A07F85" w:rsidR="00007315" w:rsidRPr="003163B5" w:rsidRDefault="002933AF" w:rsidP="00A85E85">
      <w:pPr>
        <w:pStyle w:val="1e"/>
      </w:pPr>
      <w:r>
        <w:rPr>
          <w:noProof/>
        </w:rPr>
        <w:lastRenderedPageBreak/>
        <mc:AlternateContent>
          <mc:Choice Requires="wps">
            <w:drawing>
              <wp:anchor distT="0" distB="0" distL="114300" distR="114300" simplePos="0" relativeHeight="251869184" behindDoc="0" locked="0" layoutInCell="1" allowOverlap="1" wp14:anchorId="1E859654" wp14:editId="56736EEA">
                <wp:simplePos x="0" y="0"/>
                <wp:positionH relativeFrom="column">
                  <wp:posOffset>5093335</wp:posOffset>
                </wp:positionH>
                <wp:positionV relativeFrom="paragraph">
                  <wp:posOffset>1880235</wp:posOffset>
                </wp:positionV>
                <wp:extent cx="599846" cy="138989"/>
                <wp:effectExtent l="19050" t="19050" r="10160" b="13970"/>
                <wp:wrapNone/>
                <wp:docPr id="24" name="矩形 24"/>
                <wp:cNvGraphicFramePr/>
                <a:graphic xmlns:a="http://schemas.openxmlformats.org/drawingml/2006/main">
                  <a:graphicData uri="http://schemas.microsoft.com/office/word/2010/wordprocessingShape">
                    <wps:wsp>
                      <wps:cNvSpPr/>
                      <wps:spPr>
                        <a:xfrm>
                          <a:off x="0" y="0"/>
                          <a:ext cx="599846" cy="13898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A4DAB" id="矩形 24" o:spid="_x0000_s1026" style="position:absolute;left:0;text-align:left;margin-left:401.05pt;margin-top:148.05pt;width:47.25pt;height:1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" filled="f" strokecolor="#c7000b" strokeweight="2.25pt"/>
            </w:pict>
          </mc:Fallback>
        </mc:AlternateContent>
      </w:r>
      <w:r>
        <w:rPr>
          <w:noProof/>
        </w:rPr>
        <mc:AlternateContent>
          <mc:Choice Requires="wps">
            <w:drawing>
              <wp:anchor distT="0" distB="0" distL="114300" distR="114300" simplePos="0" relativeHeight="251867136" behindDoc="0" locked="0" layoutInCell="1" allowOverlap="1" wp14:anchorId="1D7B1568" wp14:editId="79AB012B">
                <wp:simplePos x="0" y="0"/>
                <wp:positionH relativeFrom="column">
                  <wp:posOffset>951230</wp:posOffset>
                </wp:positionH>
                <wp:positionV relativeFrom="paragraph">
                  <wp:posOffset>335280</wp:posOffset>
                </wp:positionV>
                <wp:extent cx="599846" cy="138989"/>
                <wp:effectExtent l="19050" t="19050" r="10160" b="13970"/>
                <wp:wrapNone/>
                <wp:docPr id="15" name="矩形 15"/>
                <wp:cNvGraphicFramePr/>
                <a:graphic xmlns:a="http://schemas.openxmlformats.org/drawingml/2006/main">
                  <a:graphicData uri="http://schemas.microsoft.com/office/word/2010/wordprocessingShape">
                    <wps:wsp>
                      <wps:cNvSpPr/>
                      <wps:spPr>
                        <a:xfrm>
                          <a:off x="0" y="0"/>
                          <a:ext cx="599846" cy="13898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DD854" id="矩形 15" o:spid="_x0000_s1026" style="position:absolute;left:0;text-align:left;margin-left:74.9pt;margin-top:26.4pt;width:47.25pt;height:1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" filled="f" strokecolor="#c7000b" strokeweight="2.25pt"/>
            </w:pict>
          </mc:Fallback>
        </mc:AlternateContent>
      </w:r>
      <w:r>
        <w:rPr>
          <w:noProof/>
        </w:rPr>
        <w:drawing>
          <wp:inline distT="0" distB="0" distL="0" distR="0" wp14:anchorId="4A387EF2" wp14:editId="746AD92F">
            <wp:extent cx="5308979" cy="3140880"/>
            <wp:effectExtent l="0" t="0" r="6350" b="254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34088" cy="3155735"/>
                    </a:xfrm>
                    <a:prstGeom prst="rect">
                      <a:avLst/>
                    </a:prstGeom>
                  </pic:spPr>
                </pic:pic>
              </a:graphicData>
            </a:graphic>
          </wp:inline>
        </w:drawing>
      </w:r>
    </w:p>
    <w:p w14:paraId="174BC4FB" w14:textId="18349CA0" w:rsidR="003163B5" w:rsidRDefault="003163B5" w:rsidP="00A85E85">
      <w:pPr>
        <w:pStyle w:val="1e"/>
      </w:pPr>
      <w:r w:rsidRPr="00336CBE">
        <w:t>如果弹性公网</w:t>
      </w:r>
      <w:r w:rsidRPr="00336CBE">
        <w:t>IP</w:t>
      </w:r>
      <w:r w:rsidRPr="00336CBE">
        <w:t>没有绑定的话</w:t>
      </w:r>
      <w:r>
        <w:rPr>
          <w:rFonts w:hint="eastAsia"/>
        </w:rPr>
        <w:t>，</w:t>
      </w:r>
      <w:r w:rsidRPr="00336CBE">
        <w:t>请</w:t>
      </w:r>
      <w:r w:rsidR="00A50F06">
        <w:rPr>
          <w:rFonts w:hint="eastAsia"/>
        </w:rPr>
        <w:t>单击</w:t>
      </w:r>
      <w:r w:rsidR="004F0AF0">
        <w:rPr>
          <w:rFonts w:hint="eastAsia"/>
        </w:rPr>
        <w:t>连接信息中的</w:t>
      </w:r>
      <w:r w:rsidR="002933AF">
        <w:rPr>
          <w:rFonts w:hint="eastAsia"/>
        </w:rPr>
        <w:t>“</w:t>
      </w:r>
      <w:r w:rsidRPr="00336CBE">
        <w:t>绑定</w:t>
      </w:r>
      <w:r w:rsidR="002933AF">
        <w:rPr>
          <w:rFonts w:hint="eastAsia"/>
        </w:rPr>
        <w:t>”</w:t>
      </w:r>
      <w:r w:rsidR="003323CB">
        <w:rPr>
          <w:rFonts w:hint="eastAsia"/>
        </w:rPr>
        <w:t>按钮</w:t>
      </w:r>
      <w:r w:rsidR="004F0AF0">
        <w:rPr>
          <w:rFonts w:hint="eastAsia"/>
        </w:rPr>
        <w:t>来进行</w:t>
      </w:r>
      <w:r w:rsidR="004F0AF0" w:rsidRPr="00336CBE">
        <w:t>绑定</w:t>
      </w:r>
      <w:r>
        <w:rPr>
          <w:rFonts w:hint="eastAsia"/>
        </w:rPr>
        <w:t>。</w:t>
      </w:r>
    </w:p>
    <w:p w14:paraId="0BC14AB1" w14:textId="5421389E" w:rsidR="003163B5" w:rsidRPr="004F0AF0" w:rsidRDefault="00BB2214" w:rsidP="00A85E85">
      <w:pPr>
        <w:pStyle w:val="1e"/>
      </w:pPr>
      <w:r>
        <w:rPr>
          <w:noProof/>
        </w:rPr>
        <mc:AlternateContent>
          <mc:Choice Requires="wps">
            <w:drawing>
              <wp:anchor distT="0" distB="0" distL="114300" distR="114300" simplePos="0" relativeHeight="251871232" behindDoc="0" locked="0" layoutInCell="1" allowOverlap="1" wp14:anchorId="4AEA63EC" wp14:editId="383DB060">
                <wp:simplePos x="0" y="0"/>
                <wp:positionH relativeFrom="column">
                  <wp:posOffset>823316</wp:posOffset>
                </wp:positionH>
                <wp:positionV relativeFrom="paragraph">
                  <wp:posOffset>2187651</wp:posOffset>
                </wp:positionV>
                <wp:extent cx="760781" cy="197739"/>
                <wp:effectExtent l="19050" t="19050" r="20320" b="12065"/>
                <wp:wrapNone/>
                <wp:docPr id="36" name="矩形 36"/>
                <wp:cNvGraphicFramePr/>
                <a:graphic xmlns:a="http://schemas.openxmlformats.org/drawingml/2006/main">
                  <a:graphicData uri="http://schemas.microsoft.com/office/word/2010/wordprocessingShape">
                    <wps:wsp>
                      <wps:cNvSpPr/>
                      <wps:spPr>
                        <a:xfrm>
                          <a:off x="0" y="0"/>
                          <a:ext cx="760781" cy="19773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641B1" id="矩形 36" o:spid="_x0000_s1026" style="position:absolute;left:0;text-align:left;margin-left:64.85pt;margin-top:172.25pt;width:59.9pt;height:15.5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" filled="f" strokecolor="#c7000b" strokeweight="2.25pt"/>
            </w:pict>
          </mc:Fallback>
        </mc:AlternateContent>
      </w:r>
      <w:r w:rsidR="00496883">
        <w:rPr>
          <w:noProof/>
        </w:rPr>
        <w:drawing>
          <wp:inline distT="0" distB="0" distL="0" distR="0" wp14:anchorId="3888E853" wp14:editId="0FF3D1FD">
            <wp:extent cx="4578198" cy="2735623"/>
            <wp:effectExtent l="19050" t="19050" r="13335" b="266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5913" cy="2752184"/>
                    </a:xfrm>
                    <a:prstGeom prst="rect">
                      <a:avLst/>
                    </a:prstGeom>
                    <a:noFill/>
                    <a:ln w="12700">
                      <a:solidFill>
                        <a:srgbClr val="D9D9D9"/>
                      </a:solidFill>
                    </a:ln>
                  </pic:spPr>
                </pic:pic>
              </a:graphicData>
            </a:graphic>
          </wp:inline>
        </w:drawing>
      </w:r>
    </w:p>
    <w:p w14:paraId="4BA53D9C" w14:textId="356967C3" w:rsidR="00496883" w:rsidRPr="003163B5" w:rsidRDefault="00496883" w:rsidP="00A85E85">
      <w:pPr>
        <w:pStyle w:val="1e"/>
      </w:pPr>
      <w:r>
        <w:rPr>
          <w:rFonts w:hint="eastAsia"/>
        </w:rPr>
        <w:t>如果没有可用的</w:t>
      </w:r>
      <w:r w:rsidRPr="00336CBE">
        <w:t>弹性公网</w:t>
      </w:r>
      <w:r w:rsidRPr="00336CBE">
        <w:t>IP</w:t>
      </w:r>
      <w:r>
        <w:rPr>
          <w:rFonts w:hint="eastAsia"/>
        </w:rPr>
        <w:t>，</w:t>
      </w:r>
      <w:r w:rsidR="00BB2214">
        <w:rPr>
          <w:rFonts w:hint="eastAsia"/>
        </w:rPr>
        <w:t>可以</w:t>
      </w:r>
      <w:r w:rsidR="00A50F06">
        <w:rPr>
          <w:rFonts w:hint="eastAsia"/>
        </w:rPr>
        <w:t>单击</w:t>
      </w:r>
      <w:r w:rsidR="002933AF">
        <w:rPr>
          <w:rFonts w:hint="eastAsia"/>
        </w:rPr>
        <w:t>“</w:t>
      </w:r>
      <w:r w:rsidR="00BB2214">
        <w:rPr>
          <w:rFonts w:hint="eastAsia"/>
        </w:rPr>
        <w:t>查看</w:t>
      </w:r>
      <w:r w:rsidR="00BB2214" w:rsidRPr="00336CBE">
        <w:t>弹性公网</w:t>
      </w:r>
      <w:r w:rsidR="00BB2214" w:rsidRPr="00336CBE">
        <w:t>IP</w:t>
      </w:r>
      <w:r>
        <w:rPr>
          <w:rFonts w:hint="eastAsia"/>
        </w:rPr>
        <w:t>“</w:t>
      </w:r>
      <w:r w:rsidR="00BB2214">
        <w:rPr>
          <w:rFonts w:hint="eastAsia"/>
        </w:rPr>
        <w:t>，</w:t>
      </w:r>
      <w:r>
        <w:rPr>
          <w:rFonts w:hint="eastAsia"/>
        </w:rPr>
        <w:t>进入</w:t>
      </w:r>
      <w:r w:rsidR="00BB2214">
        <w:rPr>
          <w:rFonts w:hint="eastAsia"/>
        </w:rPr>
        <w:t>如下页面</w:t>
      </w:r>
      <w:r w:rsidR="00EA57B8">
        <w:rPr>
          <w:rFonts w:hint="eastAsia"/>
        </w:rPr>
        <w:t>：</w:t>
      </w:r>
    </w:p>
    <w:p w14:paraId="0123CD2A" w14:textId="7033B8A4" w:rsidR="003163B5" w:rsidRPr="00496883" w:rsidRDefault="00604DB6" w:rsidP="00A85E85">
      <w:pPr>
        <w:pStyle w:val="1e"/>
      </w:pPr>
      <w:r>
        <w:rPr>
          <w:noProof/>
        </w:rPr>
        <mc:AlternateContent>
          <mc:Choice Requires="wps">
            <w:drawing>
              <wp:anchor distT="0" distB="0" distL="114300" distR="114300" simplePos="0" relativeHeight="251873280" behindDoc="0" locked="0" layoutInCell="1" allowOverlap="1" wp14:anchorId="0AC1A05A" wp14:editId="7B4F2952">
                <wp:simplePos x="0" y="0"/>
                <wp:positionH relativeFrom="column">
                  <wp:posOffset>5429250</wp:posOffset>
                </wp:positionH>
                <wp:positionV relativeFrom="paragraph">
                  <wp:posOffset>186055</wp:posOffset>
                </wp:positionV>
                <wp:extent cx="404495" cy="191770"/>
                <wp:effectExtent l="19050" t="19050" r="14605" b="17780"/>
                <wp:wrapNone/>
                <wp:docPr id="96" name="矩形 96"/>
                <wp:cNvGraphicFramePr/>
                <a:graphic xmlns:a="http://schemas.openxmlformats.org/drawingml/2006/main">
                  <a:graphicData uri="http://schemas.microsoft.com/office/word/2010/wordprocessingShape">
                    <wps:wsp>
                      <wps:cNvSpPr/>
                      <wps:spPr>
                        <a:xfrm>
                          <a:off x="0" y="0"/>
                          <a:ext cx="404495" cy="1917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79924" id="矩形 96" o:spid="_x0000_s1026" style="position:absolute;left:0;text-align:left;margin-left:427.5pt;margin-top:14.65pt;width:31.85pt;height:15.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" filled="f" strokecolor="#c7000b" strokeweight="2.25pt"/>
            </w:pict>
          </mc:Fallback>
        </mc:AlternateContent>
      </w:r>
      <w:r>
        <w:rPr>
          <w:noProof/>
        </w:rPr>
        <w:drawing>
          <wp:inline distT="0" distB="0" distL="0" distR="0" wp14:anchorId="09241C73" wp14:editId="074EC53B">
            <wp:extent cx="5171847" cy="1254594"/>
            <wp:effectExtent l="19050" t="19050" r="10160" b="222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85658" cy="1257944"/>
                    </a:xfrm>
                    <a:prstGeom prst="rect">
                      <a:avLst/>
                    </a:prstGeom>
                    <a:noFill/>
                    <a:ln w="12700">
                      <a:solidFill>
                        <a:srgbClr val="D9D9D9"/>
                      </a:solidFill>
                    </a:ln>
                  </pic:spPr>
                </pic:pic>
              </a:graphicData>
            </a:graphic>
          </wp:inline>
        </w:drawing>
      </w:r>
    </w:p>
    <w:p w14:paraId="1D729237" w14:textId="1E9D7DAD" w:rsidR="00EA57B8" w:rsidRPr="003163B5" w:rsidRDefault="00A50F06" w:rsidP="00A85E85">
      <w:pPr>
        <w:pStyle w:val="1e"/>
      </w:pPr>
      <w:r>
        <w:rPr>
          <w:rFonts w:hint="eastAsia"/>
        </w:rPr>
        <w:t>单击</w:t>
      </w:r>
      <w:r w:rsidR="00604DB6">
        <w:rPr>
          <w:rFonts w:hint="eastAsia"/>
        </w:rPr>
        <w:t>购买</w:t>
      </w:r>
      <w:r w:rsidR="00EA57B8" w:rsidRPr="00336CBE">
        <w:t>弹性公网</w:t>
      </w:r>
      <w:r w:rsidR="00EA57B8" w:rsidRPr="00336CBE">
        <w:t>IP</w:t>
      </w:r>
      <w:r w:rsidR="00EA57B8">
        <w:rPr>
          <w:rFonts w:hint="eastAsia"/>
        </w:rPr>
        <w:t>，进入如下页面：</w:t>
      </w:r>
    </w:p>
    <w:p w14:paraId="4299E64F" w14:textId="054F8164" w:rsidR="00604DB6" w:rsidRDefault="00EA57B8" w:rsidP="00A85E85">
      <w:pPr>
        <w:pStyle w:val="1e"/>
      </w:pPr>
      <w:r>
        <w:rPr>
          <w:noProof/>
        </w:rPr>
        <w:lastRenderedPageBreak/>
        <mc:AlternateContent>
          <mc:Choice Requires="wps">
            <w:drawing>
              <wp:anchor distT="0" distB="0" distL="114300" distR="114300" simplePos="0" relativeHeight="251881472" behindDoc="0" locked="0" layoutInCell="1" allowOverlap="1" wp14:anchorId="2360BC5E" wp14:editId="2F44197D">
                <wp:simplePos x="0" y="0"/>
                <wp:positionH relativeFrom="column">
                  <wp:posOffset>5157216</wp:posOffset>
                </wp:positionH>
                <wp:positionV relativeFrom="paragraph">
                  <wp:posOffset>2877693</wp:posOffset>
                </wp:positionV>
                <wp:extent cx="489636" cy="197739"/>
                <wp:effectExtent l="19050" t="19050" r="24765" b="12065"/>
                <wp:wrapNone/>
                <wp:docPr id="224" name="矩形 224"/>
                <wp:cNvGraphicFramePr/>
                <a:graphic xmlns:a="http://schemas.openxmlformats.org/drawingml/2006/main">
                  <a:graphicData uri="http://schemas.microsoft.com/office/word/2010/wordprocessingShape">
                    <wps:wsp>
                      <wps:cNvSpPr/>
                      <wps:spPr>
                        <a:xfrm>
                          <a:off x="0" y="0"/>
                          <a:ext cx="489636" cy="19773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756AA" id="矩形 224" o:spid="_x0000_s1026" style="position:absolute;left:0;text-align:left;margin-left:406.1pt;margin-top:226.6pt;width:38.55pt;height:15.5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" filled="f" strokecolor="#c7000b" strokeweight="2.25pt"/>
            </w:pict>
          </mc:Fallback>
        </mc:AlternateContent>
      </w:r>
      <w:r>
        <w:rPr>
          <w:noProof/>
        </w:rPr>
        <mc:AlternateContent>
          <mc:Choice Requires="wps">
            <w:drawing>
              <wp:anchor distT="0" distB="0" distL="114300" distR="114300" simplePos="0" relativeHeight="251879424" behindDoc="0" locked="0" layoutInCell="1" allowOverlap="1" wp14:anchorId="10FC6E2D" wp14:editId="7C1F5C71">
                <wp:simplePos x="0" y="0"/>
                <wp:positionH relativeFrom="column">
                  <wp:posOffset>2520544</wp:posOffset>
                </wp:positionH>
                <wp:positionV relativeFrom="paragraph">
                  <wp:posOffset>1188745</wp:posOffset>
                </wp:positionV>
                <wp:extent cx="907084" cy="197739"/>
                <wp:effectExtent l="19050" t="19050" r="26670" b="12065"/>
                <wp:wrapNone/>
                <wp:docPr id="223" name="矩形 223"/>
                <wp:cNvGraphicFramePr/>
                <a:graphic xmlns:a="http://schemas.openxmlformats.org/drawingml/2006/main">
                  <a:graphicData uri="http://schemas.microsoft.com/office/word/2010/wordprocessingShape">
                    <wps:wsp>
                      <wps:cNvSpPr/>
                      <wps:spPr>
                        <a:xfrm>
                          <a:off x="0" y="0"/>
                          <a:ext cx="907084" cy="19773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E35CA" id="矩形 223" o:spid="_x0000_s1026" style="position:absolute;left:0;text-align:left;margin-left:198.45pt;margin-top:93.6pt;width:71.4pt;height:15.5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" filled="f" strokecolor="#c7000b" strokeweight="2.25pt"/>
            </w:pict>
          </mc:Fallback>
        </mc:AlternateContent>
      </w:r>
      <w:r>
        <w:rPr>
          <w:noProof/>
        </w:rPr>
        <mc:AlternateContent>
          <mc:Choice Requires="wps">
            <w:drawing>
              <wp:anchor distT="0" distB="0" distL="114300" distR="114300" simplePos="0" relativeHeight="251877376" behindDoc="0" locked="0" layoutInCell="1" allowOverlap="1" wp14:anchorId="5C99CBA4" wp14:editId="2BB1DA89">
                <wp:simplePos x="0" y="0"/>
                <wp:positionH relativeFrom="column">
                  <wp:posOffset>1584198</wp:posOffset>
                </wp:positionH>
                <wp:positionV relativeFrom="paragraph">
                  <wp:posOffset>457225</wp:posOffset>
                </wp:positionV>
                <wp:extent cx="555955" cy="197739"/>
                <wp:effectExtent l="19050" t="19050" r="15875" b="12065"/>
                <wp:wrapNone/>
                <wp:docPr id="222" name="矩形 222"/>
                <wp:cNvGraphicFramePr/>
                <a:graphic xmlns:a="http://schemas.openxmlformats.org/drawingml/2006/main">
                  <a:graphicData uri="http://schemas.microsoft.com/office/word/2010/wordprocessingShape">
                    <wps:wsp>
                      <wps:cNvSpPr/>
                      <wps:spPr>
                        <a:xfrm>
                          <a:off x="0" y="0"/>
                          <a:ext cx="555955" cy="19773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13DC6" id="矩形 222" o:spid="_x0000_s1026" style="position:absolute;left:0;text-align:left;margin-left:124.75pt;margin-top:36pt;width:43.8pt;height:15.5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" filled="f" strokecolor="#c7000b" strokeweight="2.25pt"/>
            </w:pict>
          </mc:Fallback>
        </mc:AlternateContent>
      </w:r>
      <w:r>
        <w:rPr>
          <w:noProof/>
        </w:rPr>
        <mc:AlternateContent>
          <mc:Choice Requires="wps">
            <w:drawing>
              <wp:anchor distT="0" distB="0" distL="114300" distR="114300" simplePos="0" relativeHeight="251875328" behindDoc="0" locked="0" layoutInCell="1" allowOverlap="1" wp14:anchorId="1B63D4A8" wp14:editId="6FE7041A">
                <wp:simplePos x="0" y="0"/>
                <wp:positionH relativeFrom="column">
                  <wp:posOffset>2140153</wp:posOffset>
                </wp:positionH>
                <wp:positionV relativeFrom="paragraph">
                  <wp:posOffset>274345</wp:posOffset>
                </wp:positionV>
                <wp:extent cx="629107" cy="197739"/>
                <wp:effectExtent l="19050" t="19050" r="19050" b="12065"/>
                <wp:wrapNone/>
                <wp:docPr id="221" name="矩形 221"/>
                <wp:cNvGraphicFramePr/>
                <a:graphic xmlns:a="http://schemas.openxmlformats.org/drawingml/2006/main">
                  <a:graphicData uri="http://schemas.microsoft.com/office/word/2010/wordprocessingShape">
                    <wps:wsp>
                      <wps:cNvSpPr/>
                      <wps:spPr>
                        <a:xfrm>
                          <a:off x="0" y="0"/>
                          <a:ext cx="629107" cy="19773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193A7" id="矩形 221" o:spid="_x0000_s1026" style="position:absolute;left:0;text-align:left;margin-left:168.5pt;margin-top:21.6pt;width:49.55pt;height:15.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" filled="f" strokecolor="#c7000b" strokeweight="2.25pt"/>
            </w:pict>
          </mc:Fallback>
        </mc:AlternateContent>
      </w:r>
      <w:r>
        <w:rPr>
          <w:noProof/>
        </w:rPr>
        <w:drawing>
          <wp:inline distT="0" distB="0" distL="0" distR="0" wp14:anchorId="03F224CA" wp14:editId="7D75023C">
            <wp:extent cx="5101909" cy="3094329"/>
            <wp:effectExtent l="19050" t="19050" r="2286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0391" cy="3105538"/>
                    </a:xfrm>
                    <a:prstGeom prst="rect">
                      <a:avLst/>
                    </a:prstGeom>
                    <a:noFill/>
                    <a:ln w="12700">
                      <a:solidFill>
                        <a:srgbClr val="D9D9D9"/>
                      </a:solidFill>
                    </a:ln>
                  </pic:spPr>
                </pic:pic>
              </a:graphicData>
            </a:graphic>
          </wp:inline>
        </w:drawing>
      </w:r>
    </w:p>
    <w:p w14:paraId="0F231158" w14:textId="27BE822D" w:rsidR="00604DB6" w:rsidRDefault="00773845" w:rsidP="00A85E85">
      <w:pPr>
        <w:pStyle w:val="1e"/>
      </w:pPr>
      <w:r>
        <w:rPr>
          <w:rFonts w:hint="eastAsia"/>
        </w:rPr>
        <w:t>计费模式选择按需计费，区域选择与数据库同一个</w:t>
      </w:r>
      <w:r w:rsidRPr="00773845">
        <w:rPr>
          <w:rFonts w:hint="eastAsia"/>
        </w:rPr>
        <w:t>区域（如：华北</w:t>
      </w:r>
      <w:r w:rsidRPr="00773845">
        <w:rPr>
          <w:rFonts w:hint="eastAsia"/>
        </w:rPr>
        <w:t>-</w:t>
      </w:r>
      <w:r w:rsidRPr="00773845">
        <w:rPr>
          <w:rFonts w:hint="eastAsia"/>
        </w:rPr>
        <w:t>北京四），公网带宽选择按流量计费，其它保持不变</w:t>
      </w:r>
      <w:r w:rsidR="00E85244">
        <w:rPr>
          <w:rFonts w:hint="eastAsia"/>
        </w:rPr>
        <w:t>，然后</w:t>
      </w:r>
      <w:r w:rsidR="00A50F06">
        <w:rPr>
          <w:rFonts w:hint="eastAsia"/>
        </w:rPr>
        <w:t>单击</w:t>
      </w:r>
      <w:r w:rsidR="002933AF">
        <w:rPr>
          <w:rFonts w:hint="eastAsia"/>
        </w:rPr>
        <w:t>“</w:t>
      </w:r>
      <w:r w:rsidR="00F81FEB">
        <w:rPr>
          <w:rFonts w:hint="eastAsia"/>
        </w:rPr>
        <w:t>立即购买</w:t>
      </w:r>
      <w:r w:rsidR="00E85244">
        <w:rPr>
          <w:rFonts w:hint="eastAsia"/>
        </w:rPr>
        <w:t>“</w:t>
      </w:r>
      <w:r w:rsidRPr="00773845">
        <w:rPr>
          <w:rFonts w:hint="eastAsia"/>
        </w:rPr>
        <w:t>。</w:t>
      </w:r>
    </w:p>
    <w:p w14:paraId="6A3E3335" w14:textId="77777777" w:rsidR="00F81FEB" w:rsidRDefault="00F81FEB" w:rsidP="00A85E85">
      <w:pPr>
        <w:pStyle w:val="1e"/>
      </w:pPr>
    </w:p>
    <w:p w14:paraId="6F3F56BC" w14:textId="14314EA3" w:rsidR="00F81FEB" w:rsidRPr="00F81FEB" w:rsidRDefault="00A47C9C" w:rsidP="00A85E85">
      <w:pPr>
        <w:pStyle w:val="1e"/>
      </w:pPr>
      <w:r>
        <w:rPr>
          <w:noProof/>
        </w:rPr>
        <mc:AlternateContent>
          <mc:Choice Requires="wps">
            <w:drawing>
              <wp:anchor distT="0" distB="0" distL="114300" distR="114300" simplePos="0" relativeHeight="251883520" behindDoc="0" locked="0" layoutInCell="1" allowOverlap="1" wp14:anchorId="511BE5CB" wp14:editId="0F64AF14">
                <wp:simplePos x="0" y="0"/>
                <wp:positionH relativeFrom="column">
                  <wp:posOffset>5274259</wp:posOffset>
                </wp:positionH>
                <wp:positionV relativeFrom="paragraph">
                  <wp:posOffset>3043783</wp:posOffset>
                </wp:positionV>
                <wp:extent cx="489636" cy="197739"/>
                <wp:effectExtent l="19050" t="19050" r="24765" b="12065"/>
                <wp:wrapNone/>
                <wp:docPr id="230" name="矩形 230"/>
                <wp:cNvGraphicFramePr/>
                <a:graphic xmlns:a="http://schemas.openxmlformats.org/drawingml/2006/main">
                  <a:graphicData uri="http://schemas.microsoft.com/office/word/2010/wordprocessingShape">
                    <wps:wsp>
                      <wps:cNvSpPr/>
                      <wps:spPr>
                        <a:xfrm>
                          <a:off x="0" y="0"/>
                          <a:ext cx="489636" cy="19773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89E59" id="矩形 230" o:spid="_x0000_s1026" style="position:absolute;left:0;text-align:left;margin-left:415.3pt;margin-top:239.65pt;width:38.55pt;height:15.5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" filled="f" strokecolor="#c7000b" strokeweight="2.25pt"/>
            </w:pict>
          </mc:Fallback>
        </mc:AlternateContent>
      </w:r>
      <w:r w:rsidR="00F81FEB">
        <w:rPr>
          <w:noProof/>
        </w:rPr>
        <w:drawing>
          <wp:inline distT="0" distB="0" distL="0" distR="0" wp14:anchorId="4847FA0F" wp14:editId="6C96A6DC">
            <wp:extent cx="5229860" cy="3237869"/>
            <wp:effectExtent l="19050" t="19050" r="27940" b="1968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41394" cy="3245010"/>
                    </a:xfrm>
                    <a:prstGeom prst="rect">
                      <a:avLst/>
                    </a:prstGeom>
                    <a:noFill/>
                    <a:ln w="12700">
                      <a:solidFill>
                        <a:srgbClr val="D9D9D9"/>
                      </a:solidFill>
                    </a:ln>
                  </pic:spPr>
                </pic:pic>
              </a:graphicData>
            </a:graphic>
          </wp:inline>
        </w:drawing>
      </w:r>
    </w:p>
    <w:p w14:paraId="39A9E01D" w14:textId="0E0A99BF" w:rsidR="00773845" w:rsidRDefault="00F81FEB" w:rsidP="00A85E85">
      <w:pPr>
        <w:pStyle w:val="1e"/>
      </w:pPr>
      <w:r>
        <w:rPr>
          <w:rFonts w:hint="eastAsia"/>
        </w:rPr>
        <w:t>确认没问题后，</w:t>
      </w:r>
      <w:r w:rsidR="00A50F06">
        <w:rPr>
          <w:rFonts w:hint="eastAsia"/>
        </w:rPr>
        <w:t>单击</w:t>
      </w:r>
      <w:r>
        <w:rPr>
          <w:rFonts w:hint="eastAsia"/>
        </w:rPr>
        <w:t>提交。</w:t>
      </w:r>
    </w:p>
    <w:p w14:paraId="68C634D3" w14:textId="204C1FF5" w:rsidR="00F81FEB" w:rsidRDefault="00A47C9C" w:rsidP="00A85E85">
      <w:pPr>
        <w:pStyle w:val="1e"/>
      </w:pPr>
      <w:r>
        <w:rPr>
          <w:noProof/>
        </w:rPr>
        <w:lastRenderedPageBreak/>
        <mc:AlternateContent>
          <mc:Choice Requires="wps">
            <w:drawing>
              <wp:anchor distT="0" distB="0" distL="114300" distR="114300" simplePos="0" relativeHeight="251885568" behindDoc="0" locked="0" layoutInCell="1" allowOverlap="1" wp14:anchorId="439178C7" wp14:editId="539B3A5A">
                <wp:simplePos x="0" y="0"/>
                <wp:positionH relativeFrom="column">
                  <wp:posOffset>808355</wp:posOffset>
                </wp:positionH>
                <wp:positionV relativeFrom="paragraph">
                  <wp:posOffset>969645</wp:posOffset>
                </wp:positionV>
                <wp:extent cx="2787091" cy="197739"/>
                <wp:effectExtent l="19050" t="19050" r="13335" b="12065"/>
                <wp:wrapNone/>
                <wp:docPr id="231" name="矩形 231"/>
                <wp:cNvGraphicFramePr/>
                <a:graphic xmlns:a="http://schemas.openxmlformats.org/drawingml/2006/main">
                  <a:graphicData uri="http://schemas.microsoft.com/office/word/2010/wordprocessingShape">
                    <wps:wsp>
                      <wps:cNvSpPr/>
                      <wps:spPr>
                        <a:xfrm>
                          <a:off x="0" y="0"/>
                          <a:ext cx="2787091" cy="19773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9DCB8" id="矩形 231" o:spid="_x0000_s1026" style="position:absolute;left:0;text-align:left;margin-left:63.65pt;margin-top:76.35pt;width:219.45pt;height:15.5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" filled="f" strokecolor="#c7000b" strokeweight="2.25pt"/>
            </w:pict>
          </mc:Fallback>
        </mc:AlternateContent>
      </w:r>
      <w:r w:rsidR="0052086D">
        <w:rPr>
          <w:noProof/>
        </w:rPr>
        <w:drawing>
          <wp:inline distT="0" distB="0" distL="0" distR="0" wp14:anchorId="015CDD5E" wp14:editId="62A50117">
            <wp:extent cx="4640239" cy="1200742"/>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3479" cy="1214519"/>
                    </a:xfrm>
                    <a:prstGeom prst="rect">
                      <a:avLst/>
                    </a:prstGeom>
                  </pic:spPr>
                </pic:pic>
              </a:graphicData>
            </a:graphic>
          </wp:inline>
        </w:drawing>
      </w:r>
    </w:p>
    <w:p w14:paraId="385FD39C" w14:textId="04068D6D" w:rsidR="00F81FEB" w:rsidRDefault="00F81FEB" w:rsidP="00A85E85">
      <w:pPr>
        <w:pStyle w:val="1e"/>
      </w:pPr>
      <w:r w:rsidRPr="00336CBE">
        <w:t>弹性公网</w:t>
      </w:r>
      <w:r w:rsidRPr="00336CBE">
        <w:t>IP</w:t>
      </w:r>
      <w:r>
        <w:rPr>
          <w:rFonts w:hint="eastAsia"/>
        </w:rPr>
        <w:t>购买成功，然后回到前面的数据库实例基本信息页面。</w:t>
      </w:r>
    </w:p>
    <w:p w14:paraId="49AE6E76" w14:textId="5C87E7AD" w:rsidR="00F81FEB" w:rsidRDefault="00A47C9C" w:rsidP="00A85E85">
      <w:pPr>
        <w:pStyle w:val="1e"/>
      </w:pPr>
      <w:r>
        <w:rPr>
          <w:noProof/>
        </w:rPr>
        <mc:AlternateContent>
          <mc:Choice Requires="wps">
            <w:drawing>
              <wp:anchor distT="0" distB="0" distL="114300" distR="114300" simplePos="0" relativeHeight="251887616" behindDoc="0" locked="0" layoutInCell="1" allowOverlap="1" wp14:anchorId="7B5CA942" wp14:editId="0D598BCA">
                <wp:simplePos x="0" y="0"/>
                <wp:positionH relativeFrom="column">
                  <wp:posOffset>4251960</wp:posOffset>
                </wp:positionH>
                <wp:positionV relativeFrom="paragraph">
                  <wp:posOffset>713740</wp:posOffset>
                </wp:positionV>
                <wp:extent cx="222250" cy="196850"/>
                <wp:effectExtent l="19050" t="19050" r="25400" b="12700"/>
                <wp:wrapNone/>
                <wp:docPr id="232" name="矩形 232"/>
                <wp:cNvGraphicFramePr/>
                <a:graphic xmlns:a="http://schemas.openxmlformats.org/drawingml/2006/main">
                  <a:graphicData uri="http://schemas.microsoft.com/office/word/2010/wordprocessingShape">
                    <wps:wsp>
                      <wps:cNvSpPr/>
                      <wps:spPr>
                        <a:xfrm flipH="1">
                          <a:off x="0" y="0"/>
                          <a:ext cx="222250" cy="196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FF7A4" id="矩形 232" o:spid="_x0000_s1026" style="position:absolute;left:0;text-align:left;margin-left:334.8pt;margin-top:56.2pt;width:17.5pt;height:15.5pt;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" filled="f" strokecolor="#c7000b" strokeweight="2.25pt"/>
            </w:pict>
          </mc:Fallback>
        </mc:AlternateContent>
      </w:r>
      <w:r w:rsidR="001A6130">
        <w:rPr>
          <w:noProof/>
        </w:rPr>
        <w:drawing>
          <wp:inline distT="0" distB="0" distL="0" distR="0" wp14:anchorId="021D8428" wp14:editId="09DCFB85">
            <wp:extent cx="3926689" cy="2346325"/>
            <wp:effectExtent l="19050" t="19050" r="17145" b="1587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7320" cy="2364628"/>
                    </a:xfrm>
                    <a:prstGeom prst="rect">
                      <a:avLst/>
                    </a:prstGeom>
                    <a:noFill/>
                    <a:ln w="12700">
                      <a:solidFill>
                        <a:srgbClr val="D9D9D9"/>
                      </a:solidFill>
                    </a:ln>
                  </pic:spPr>
                </pic:pic>
              </a:graphicData>
            </a:graphic>
          </wp:inline>
        </w:drawing>
      </w:r>
    </w:p>
    <w:p w14:paraId="328515C1" w14:textId="1B8CDBFF" w:rsidR="00A47C9C" w:rsidRDefault="00A50F06" w:rsidP="00A85E85">
      <w:pPr>
        <w:pStyle w:val="1e"/>
      </w:pPr>
      <w:r>
        <w:rPr>
          <w:rFonts w:hint="eastAsia"/>
        </w:rPr>
        <w:t>单击</w:t>
      </w:r>
      <w:r w:rsidR="00A47C9C">
        <w:rPr>
          <w:rFonts w:hint="eastAsia"/>
        </w:rPr>
        <w:t>刷新。</w:t>
      </w:r>
    </w:p>
    <w:p w14:paraId="36A0562B" w14:textId="13FF7A53" w:rsidR="00A47C9C" w:rsidRDefault="001A6130" w:rsidP="00A85E85">
      <w:pPr>
        <w:pStyle w:val="1e"/>
      </w:pPr>
      <w:r>
        <w:rPr>
          <w:noProof/>
        </w:rPr>
        <mc:AlternateContent>
          <mc:Choice Requires="wps">
            <w:drawing>
              <wp:anchor distT="0" distB="0" distL="114300" distR="114300" simplePos="0" relativeHeight="251891712" behindDoc="0" locked="0" layoutInCell="1" allowOverlap="1" wp14:anchorId="708CD388" wp14:editId="4AC13842">
                <wp:simplePos x="0" y="0"/>
                <wp:positionH relativeFrom="column">
                  <wp:posOffset>2310130</wp:posOffset>
                </wp:positionH>
                <wp:positionV relativeFrom="paragraph">
                  <wp:posOffset>1940560</wp:posOffset>
                </wp:positionV>
                <wp:extent cx="438379" cy="197739"/>
                <wp:effectExtent l="19050" t="19050" r="19050" b="12065"/>
                <wp:wrapNone/>
                <wp:docPr id="234" name="矩形 234"/>
                <wp:cNvGraphicFramePr/>
                <a:graphic xmlns:a="http://schemas.openxmlformats.org/drawingml/2006/main">
                  <a:graphicData uri="http://schemas.microsoft.com/office/word/2010/wordprocessingShape">
                    <wps:wsp>
                      <wps:cNvSpPr/>
                      <wps:spPr>
                        <a:xfrm>
                          <a:off x="0" y="0"/>
                          <a:ext cx="438379" cy="19773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F2DFA" id="矩形 234" o:spid="_x0000_s1026" style="position:absolute;left:0;text-align:left;margin-left:181.9pt;margin-top:152.8pt;width:34.5pt;height:15.5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" filled="f" strokecolor="#c7000b" strokeweight="2.25pt"/>
            </w:pict>
          </mc:Fallback>
        </mc:AlternateContent>
      </w:r>
      <w:r>
        <w:rPr>
          <w:noProof/>
        </w:rPr>
        <mc:AlternateContent>
          <mc:Choice Requires="wps">
            <w:drawing>
              <wp:anchor distT="0" distB="0" distL="114300" distR="114300" simplePos="0" relativeHeight="251889664" behindDoc="0" locked="0" layoutInCell="1" allowOverlap="1" wp14:anchorId="0DDC370A" wp14:editId="701C3917">
                <wp:simplePos x="0" y="0"/>
                <wp:positionH relativeFrom="column">
                  <wp:posOffset>803910</wp:posOffset>
                </wp:positionH>
                <wp:positionV relativeFrom="paragraph">
                  <wp:posOffset>1380490</wp:posOffset>
                </wp:positionV>
                <wp:extent cx="3914775" cy="238125"/>
                <wp:effectExtent l="19050" t="19050" r="28575" b="28575"/>
                <wp:wrapNone/>
                <wp:docPr id="233" name="矩形 233"/>
                <wp:cNvGraphicFramePr/>
                <a:graphic xmlns:a="http://schemas.openxmlformats.org/drawingml/2006/main">
                  <a:graphicData uri="http://schemas.microsoft.com/office/word/2010/wordprocessingShape">
                    <wps:wsp>
                      <wps:cNvSpPr/>
                      <wps:spPr>
                        <a:xfrm>
                          <a:off x="0" y="0"/>
                          <a:ext cx="3914775" cy="2381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82A94" id="矩形 233" o:spid="_x0000_s1026" style="position:absolute;left:0;text-align:left;margin-left:63.3pt;margin-top:108.7pt;width:308.25pt;height:18.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" filled="f" strokecolor="#c7000b" strokeweight="2.25pt"/>
            </w:pict>
          </mc:Fallback>
        </mc:AlternateContent>
      </w:r>
      <w:r>
        <w:rPr>
          <w:noProof/>
        </w:rPr>
        <w:drawing>
          <wp:inline distT="0" distB="0" distL="0" distR="0" wp14:anchorId="182A84B4" wp14:editId="3231A151">
            <wp:extent cx="4220798" cy="2311410"/>
            <wp:effectExtent l="0" t="0" r="889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47892" cy="2326247"/>
                    </a:xfrm>
                    <a:prstGeom prst="rect">
                      <a:avLst/>
                    </a:prstGeom>
                  </pic:spPr>
                </pic:pic>
              </a:graphicData>
            </a:graphic>
          </wp:inline>
        </w:drawing>
      </w:r>
    </w:p>
    <w:p w14:paraId="43D08EF7" w14:textId="7CF51632" w:rsidR="00F81FEB" w:rsidRDefault="00A47C9C" w:rsidP="00A85E85">
      <w:pPr>
        <w:pStyle w:val="1e"/>
      </w:pPr>
      <w:r>
        <w:t>选择</w:t>
      </w:r>
      <w:r w:rsidRPr="00336CBE">
        <w:t>弹性公网</w:t>
      </w:r>
      <w:r w:rsidRPr="00336CBE">
        <w:t>IP</w:t>
      </w:r>
      <w:r>
        <w:t>后，</w:t>
      </w:r>
      <w:r w:rsidR="00A50F06">
        <w:t>单击</w:t>
      </w:r>
      <w:r w:rsidR="001A6130">
        <w:rPr>
          <w:rFonts w:hint="eastAsia"/>
        </w:rPr>
        <w:t>“</w:t>
      </w:r>
      <w:r>
        <w:t>确定</w:t>
      </w:r>
      <w:r w:rsidR="001A6130">
        <w:rPr>
          <w:rFonts w:hint="eastAsia"/>
        </w:rPr>
        <w:t>”</w:t>
      </w:r>
      <w:r>
        <w:t>。</w:t>
      </w:r>
    </w:p>
    <w:p w14:paraId="2D2336A2" w14:textId="5323BA48" w:rsidR="00A47C9C" w:rsidRDefault="00D15FD2" w:rsidP="00A85E85">
      <w:pPr>
        <w:pStyle w:val="1e"/>
      </w:pPr>
      <w:r>
        <w:rPr>
          <w:noProof/>
        </w:rPr>
        <w:lastRenderedPageBreak/>
        <mc:AlternateContent>
          <mc:Choice Requires="wps">
            <w:drawing>
              <wp:anchor distT="0" distB="0" distL="114300" distR="114300" simplePos="0" relativeHeight="251933696" behindDoc="0" locked="0" layoutInCell="1" allowOverlap="1" wp14:anchorId="4531AD40" wp14:editId="6858DEA9">
                <wp:simplePos x="0" y="0"/>
                <wp:positionH relativeFrom="column">
                  <wp:posOffset>2327910</wp:posOffset>
                </wp:positionH>
                <wp:positionV relativeFrom="paragraph">
                  <wp:posOffset>714376</wp:posOffset>
                </wp:positionV>
                <wp:extent cx="704850" cy="163830"/>
                <wp:effectExtent l="19050" t="19050" r="19050" b="26670"/>
                <wp:wrapNone/>
                <wp:docPr id="367" name="矩形 367"/>
                <wp:cNvGraphicFramePr/>
                <a:graphic xmlns:a="http://schemas.openxmlformats.org/drawingml/2006/main">
                  <a:graphicData uri="http://schemas.microsoft.com/office/word/2010/wordprocessingShape">
                    <wps:wsp>
                      <wps:cNvSpPr/>
                      <wps:spPr>
                        <a:xfrm>
                          <a:off x="0" y="0"/>
                          <a:ext cx="704850" cy="1638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17471" id="矩形 367" o:spid="_x0000_s1026" style="position:absolute;left:0;text-align:left;margin-left:183.3pt;margin-top:56.25pt;width:55.5pt;height:12.9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" filled="f" strokecolor="#c7000b" strokeweight="2.25pt"/>
            </w:pict>
          </mc:Fallback>
        </mc:AlternateContent>
      </w:r>
      <w:r w:rsidR="00E91E75">
        <w:rPr>
          <w:noProof/>
        </w:rPr>
        <mc:AlternateContent>
          <mc:Choice Requires="wps">
            <w:drawing>
              <wp:anchor distT="0" distB="0" distL="114300" distR="114300" simplePos="0" relativeHeight="251893760" behindDoc="0" locked="0" layoutInCell="1" allowOverlap="1" wp14:anchorId="412E5123" wp14:editId="3B923546">
                <wp:simplePos x="0" y="0"/>
                <wp:positionH relativeFrom="column">
                  <wp:posOffset>3143250</wp:posOffset>
                </wp:positionH>
                <wp:positionV relativeFrom="paragraph">
                  <wp:posOffset>1255395</wp:posOffset>
                </wp:positionV>
                <wp:extent cx="2068830" cy="209550"/>
                <wp:effectExtent l="19050" t="19050" r="26670" b="19050"/>
                <wp:wrapNone/>
                <wp:docPr id="235" name="矩形 235"/>
                <wp:cNvGraphicFramePr/>
                <a:graphic xmlns:a="http://schemas.openxmlformats.org/drawingml/2006/main">
                  <a:graphicData uri="http://schemas.microsoft.com/office/word/2010/wordprocessingShape">
                    <wps:wsp>
                      <wps:cNvSpPr/>
                      <wps:spPr>
                        <a:xfrm>
                          <a:off x="0" y="0"/>
                          <a:ext cx="2068830" cy="209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263FD" id="矩形 235" o:spid="_x0000_s1026" style="position:absolute;left:0;text-align:left;margin-left:247.5pt;margin-top:98.85pt;width:162.9pt;height:16.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" filled="f" strokecolor="#c7000b" strokeweight="2.25pt"/>
            </w:pict>
          </mc:Fallback>
        </mc:AlternateContent>
      </w:r>
      <w:r w:rsidR="00E91E75">
        <w:rPr>
          <w:noProof/>
        </w:rPr>
        <w:drawing>
          <wp:inline distT="0" distB="0" distL="0" distR="0" wp14:anchorId="0A78ABB4" wp14:editId="1E8D9316">
            <wp:extent cx="4735830" cy="2347768"/>
            <wp:effectExtent l="0" t="0" r="762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1331" cy="2350495"/>
                    </a:xfrm>
                    <a:prstGeom prst="rect">
                      <a:avLst/>
                    </a:prstGeom>
                  </pic:spPr>
                </pic:pic>
              </a:graphicData>
            </a:graphic>
          </wp:inline>
        </w:drawing>
      </w:r>
    </w:p>
    <w:p w14:paraId="33097B5D" w14:textId="5BC8B23B" w:rsidR="00F81FEB" w:rsidRDefault="00A47C9C" w:rsidP="00A85E85">
      <w:pPr>
        <w:pStyle w:val="1e"/>
      </w:pPr>
      <w:r w:rsidRPr="00336CBE">
        <w:t>弹性公网</w:t>
      </w:r>
      <w:r w:rsidRPr="00336CBE">
        <w:t>IP</w:t>
      </w:r>
      <w:r>
        <w:t>绑定成功。</w:t>
      </w:r>
    </w:p>
    <w:p w14:paraId="13500CFD" w14:textId="77777777" w:rsidR="00D15FD2" w:rsidRPr="00B47A20" w:rsidRDefault="00007315" w:rsidP="00A85E85">
      <w:pPr>
        <w:pStyle w:val="1e"/>
      </w:pPr>
      <w:r w:rsidRPr="00336CBE">
        <w:t>找到内网安全组，</w:t>
      </w:r>
      <w:r w:rsidR="00A50F06">
        <w:t>单击</w:t>
      </w:r>
      <w:r w:rsidRPr="00336CBE">
        <w:t>进入安全组进行</w:t>
      </w:r>
      <w:r w:rsidR="00DF6BB9">
        <w:t>8000</w:t>
      </w:r>
      <w:r w:rsidRPr="00336CBE">
        <w:t>端口设置，具体如下：</w:t>
      </w:r>
    </w:p>
    <w:p w14:paraId="78103A37" w14:textId="7BE4B019" w:rsidR="00007315" w:rsidRPr="00336CBE" w:rsidRDefault="000A1247" w:rsidP="00A85E85">
      <w:pPr>
        <w:pStyle w:val="1e"/>
      </w:pPr>
      <w:r>
        <w:rPr>
          <w:noProof/>
        </w:rPr>
        <mc:AlternateContent>
          <mc:Choice Requires="wps">
            <w:drawing>
              <wp:anchor distT="0" distB="0" distL="114300" distR="114300" simplePos="0" relativeHeight="251897856" behindDoc="0" locked="0" layoutInCell="1" allowOverlap="1" wp14:anchorId="6C615393" wp14:editId="213F88D3">
                <wp:simplePos x="0" y="0"/>
                <wp:positionH relativeFrom="column">
                  <wp:posOffset>1167232</wp:posOffset>
                </wp:positionH>
                <wp:positionV relativeFrom="paragraph">
                  <wp:posOffset>635864</wp:posOffset>
                </wp:positionV>
                <wp:extent cx="490118" cy="197739"/>
                <wp:effectExtent l="19050" t="19050" r="24765" b="12065"/>
                <wp:wrapNone/>
                <wp:docPr id="238" name="矩形 238"/>
                <wp:cNvGraphicFramePr/>
                <a:graphic xmlns:a="http://schemas.openxmlformats.org/drawingml/2006/main">
                  <a:graphicData uri="http://schemas.microsoft.com/office/word/2010/wordprocessingShape">
                    <wps:wsp>
                      <wps:cNvSpPr/>
                      <wps:spPr>
                        <a:xfrm>
                          <a:off x="0" y="0"/>
                          <a:ext cx="490118" cy="19773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765F6" id="矩形 238" o:spid="_x0000_s1026" style="position:absolute;left:0;text-align:left;margin-left:91.9pt;margin-top:50.05pt;width:38.6pt;height:15.5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" filled="f" strokecolor="#c7000b" strokeweight="2.25pt"/>
            </w:pict>
          </mc:Fallback>
        </mc:AlternateContent>
      </w:r>
      <w:r>
        <w:rPr>
          <w:noProof/>
        </w:rPr>
        <mc:AlternateContent>
          <mc:Choice Requires="wps">
            <w:drawing>
              <wp:anchor distT="0" distB="0" distL="114300" distR="114300" simplePos="0" relativeHeight="251899904" behindDoc="0" locked="0" layoutInCell="1" allowOverlap="1" wp14:anchorId="230B6594" wp14:editId="4A687E84">
                <wp:simplePos x="0" y="0"/>
                <wp:positionH relativeFrom="column">
                  <wp:posOffset>1655826</wp:posOffset>
                </wp:positionH>
                <wp:positionV relativeFrom="paragraph">
                  <wp:posOffset>268885</wp:posOffset>
                </wp:positionV>
                <wp:extent cx="438379" cy="197739"/>
                <wp:effectExtent l="19050" t="19050" r="19050" b="12065"/>
                <wp:wrapNone/>
                <wp:docPr id="239" name="矩形 239"/>
                <wp:cNvGraphicFramePr/>
                <a:graphic xmlns:a="http://schemas.openxmlformats.org/drawingml/2006/main">
                  <a:graphicData uri="http://schemas.microsoft.com/office/word/2010/wordprocessingShape">
                    <wps:wsp>
                      <wps:cNvSpPr/>
                      <wps:spPr>
                        <a:xfrm>
                          <a:off x="0" y="0"/>
                          <a:ext cx="438379" cy="19773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D769D" id="矩形 239" o:spid="_x0000_s1026" style="position:absolute;left:0;text-align:left;margin-left:130.4pt;margin-top:21.15pt;width:34.5pt;height:15.5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" filled="f" strokecolor="#c7000b" strokeweight="2.25pt"/>
            </w:pict>
          </mc:Fallback>
        </mc:AlternateContent>
      </w:r>
      <w:r w:rsidR="00D15FD2">
        <w:rPr>
          <w:noProof/>
        </w:rPr>
        <w:drawing>
          <wp:inline distT="0" distB="0" distL="0" distR="0" wp14:anchorId="4A091F62" wp14:editId="7E1CA191">
            <wp:extent cx="4597073" cy="2510790"/>
            <wp:effectExtent l="0" t="0" r="0" b="381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61615" cy="2546041"/>
                    </a:xfrm>
                    <a:prstGeom prst="rect">
                      <a:avLst/>
                    </a:prstGeom>
                  </pic:spPr>
                </pic:pic>
              </a:graphicData>
            </a:graphic>
          </wp:inline>
        </w:drawing>
      </w:r>
    </w:p>
    <w:p w14:paraId="2196574E" w14:textId="71A7B68C" w:rsidR="00007315" w:rsidRPr="00336CBE" w:rsidRDefault="000A1247" w:rsidP="00A85E85">
      <w:pPr>
        <w:pStyle w:val="1e"/>
      </w:pPr>
      <w:r>
        <w:rPr>
          <w:rFonts w:hint="eastAsia"/>
        </w:rPr>
        <w:t>选择入方向规则，然后添加规则</w:t>
      </w:r>
      <w:r w:rsidR="00007315" w:rsidRPr="00336CBE">
        <w:t>，具体如下：</w:t>
      </w:r>
    </w:p>
    <w:p w14:paraId="1FA0009D" w14:textId="57532DA8" w:rsidR="00007315" w:rsidRDefault="00D15FD2" w:rsidP="00A85E85">
      <w:pPr>
        <w:pStyle w:val="1e"/>
      </w:pPr>
      <w:r>
        <w:rPr>
          <w:noProof/>
        </w:rPr>
        <mc:AlternateContent>
          <mc:Choice Requires="wps">
            <w:drawing>
              <wp:anchor distT="0" distB="0" distL="114300" distR="114300" simplePos="0" relativeHeight="251687936" behindDoc="0" locked="0" layoutInCell="1" allowOverlap="1" wp14:anchorId="7C3F2B66" wp14:editId="7BCBD0D4">
                <wp:simplePos x="0" y="0"/>
                <wp:positionH relativeFrom="column">
                  <wp:posOffset>2987040</wp:posOffset>
                </wp:positionH>
                <wp:positionV relativeFrom="paragraph">
                  <wp:posOffset>2185035</wp:posOffset>
                </wp:positionV>
                <wp:extent cx="394335" cy="194310"/>
                <wp:effectExtent l="19050" t="19050" r="24765" b="15240"/>
                <wp:wrapNone/>
                <wp:docPr id="45" name="矩形 45"/>
                <wp:cNvGraphicFramePr/>
                <a:graphic xmlns:a="http://schemas.openxmlformats.org/drawingml/2006/main">
                  <a:graphicData uri="http://schemas.microsoft.com/office/word/2010/wordprocessingShape">
                    <wps:wsp>
                      <wps:cNvSpPr/>
                      <wps:spPr>
                        <a:xfrm>
                          <a:off x="0" y="0"/>
                          <a:ext cx="394335" cy="19431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6D7A9" id="矩形 45" o:spid="_x0000_s1026" style="position:absolute;left:0;text-align:left;margin-left:235.2pt;margin-top:172.05pt;width:31.05pt;height:15.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" filled="f" strokecolor="#c7000b" strokeweight="2.25pt"/>
            </w:pict>
          </mc:Fallback>
        </mc:AlternateContent>
      </w:r>
      <w:r w:rsidR="000A1247">
        <w:rPr>
          <w:noProof/>
        </w:rPr>
        <mc:AlternateContent>
          <mc:Choice Requires="wps">
            <w:drawing>
              <wp:anchor distT="0" distB="0" distL="114300" distR="114300" simplePos="0" relativeHeight="251685888" behindDoc="0" locked="0" layoutInCell="1" allowOverlap="1" wp14:anchorId="231901AE" wp14:editId="46BCC72E">
                <wp:simplePos x="0" y="0"/>
                <wp:positionH relativeFrom="column">
                  <wp:posOffset>2012315</wp:posOffset>
                </wp:positionH>
                <wp:positionV relativeFrom="paragraph">
                  <wp:posOffset>1644650</wp:posOffset>
                </wp:positionV>
                <wp:extent cx="797357" cy="168249"/>
                <wp:effectExtent l="19050" t="19050" r="22225" b="22860"/>
                <wp:wrapNone/>
                <wp:docPr id="44" name="矩形 44"/>
                <wp:cNvGraphicFramePr/>
                <a:graphic xmlns:a="http://schemas.openxmlformats.org/drawingml/2006/main">
                  <a:graphicData uri="http://schemas.microsoft.com/office/word/2010/wordprocessingShape">
                    <wps:wsp>
                      <wps:cNvSpPr/>
                      <wps:spPr>
                        <a:xfrm>
                          <a:off x="0" y="0"/>
                          <a:ext cx="797357" cy="16824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BFB4B" id="矩形 44" o:spid="_x0000_s1026" style="position:absolute;left:0;text-align:left;margin-left:158.45pt;margin-top:129.5pt;width:62.8pt;height:13.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" filled="f" strokecolor="#c7000b" strokeweight="2.25pt"/>
            </w:pict>
          </mc:Fallback>
        </mc:AlternateContent>
      </w:r>
      <w:r>
        <w:rPr>
          <w:noProof/>
        </w:rPr>
        <w:drawing>
          <wp:inline distT="0" distB="0" distL="0" distR="0" wp14:anchorId="043BA294" wp14:editId="7ED8AA27">
            <wp:extent cx="5472388" cy="2522136"/>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8838" cy="2557371"/>
                    </a:xfrm>
                    <a:prstGeom prst="rect">
                      <a:avLst/>
                    </a:prstGeom>
                  </pic:spPr>
                </pic:pic>
              </a:graphicData>
            </a:graphic>
          </wp:inline>
        </w:drawing>
      </w:r>
    </w:p>
    <w:p w14:paraId="54EDDA38" w14:textId="46AB09C4" w:rsidR="000A1247" w:rsidRDefault="000A1247" w:rsidP="00A85E85">
      <w:pPr>
        <w:pStyle w:val="1e"/>
      </w:pPr>
      <w:r>
        <w:rPr>
          <w:rFonts w:hint="eastAsia"/>
        </w:rPr>
        <w:lastRenderedPageBreak/>
        <w:t>填写好</w:t>
      </w:r>
      <w:r w:rsidRPr="00336CBE">
        <w:t>端口</w:t>
      </w:r>
      <w:r>
        <w:rPr>
          <w:rFonts w:hint="eastAsia"/>
        </w:rPr>
        <w:t>8</w:t>
      </w:r>
      <w:r>
        <w:t>000</w:t>
      </w:r>
      <w:r>
        <w:rPr>
          <w:rFonts w:hint="eastAsia"/>
        </w:rPr>
        <w:t>后，</w:t>
      </w:r>
      <w:r w:rsidR="00A50F06">
        <w:rPr>
          <w:rFonts w:hint="eastAsia"/>
        </w:rPr>
        <w:t>单击</w:t>
      </w:r>
      <w:r w:rsidR="003E1F75">
        <w:rPr>
          <w:rFonts w:hint="eastAsia"/>
        </w:rPr>
        <w:t>“</w:t>
      </w:r>
      <w:r>
        <w:rPr>
          <w:rFonts w:hint="eastAsia"/>
        </w:rPr>
        <w:t>确定</w:t>
      </w:r>
      <w:r w:rsidR="003E1F75">
        <w:rPr>
          <w:rFonts w:hint="eastAsia"/>
        </w:rPr>
        <w:t>“</w:t>
      </w:r>
      <w:r>
        <w:rPr>
          <w:rFonts w:hint="eastAsia"/>
        </w:rPr>
        <w:t>。</w:t>
      </w:r>
    </w:p>
    <w:p w14:paraId="126D7302" w14:textId="2D076744" w:rsidR="000A1247" w:rsidRDefault="000A1247" w:rsidP="00A85E85">
      <w:pPr>
        <w:pStyle w:val="1e"/>
      </w:pPr>
      <w:r>
        <w:rPr>
          <w:noProof/>
        </w:rPr>
        <mc:AlternateContent>
          <mc:Choice Requires="wps">
            <w:drawing>
              <wp:anchor distT="0" distB="0" distL="114300" distR="114300" simplePos="0" relativeHeight="251901952" behindDoc="0" locked="0" layoutInCell="1" allowOverlap="1" wp14:anchorId="6699342D" wp14:editId="04E2DE73">
                <wp:simplePos x="0" y="0"/>
                <wp:positionH relativeFrom="column">
                  <wp:posOffset>842010</wp:posOffset>
                </wp:positionH>
                <wp:positionV relativeFrom="paragraph">
                  <wp:posOffset>635635</wp:posOffset>
                </wp:positionV>
                <wp:extent cx="1748332" cy="168249"/>
                <wp:effectExtent l="19050" t="19050" r="23495" b="22860"/>
                <wp:wrapNone/>
                <wp:docPr id="242" name="矩形 242"/>
                <wp:cNvGraphicFramePr/>
                <a:graphic xmlns:a="http://schemas.openxmlformats.org/drawingml/2006/main">
                  <a:graphicData uri="http://schemas.microsoft.com/office/word/2010/wordprocessingShape">
                    <wps:wsp>
                      <wps:cNvSpPr/>
                      <wps:spPr>
                        <a:xfrm>
                          <a:off x="0" y="0"/>
                          <a:ext cx="1748332" cy="16824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B8B13" id="矩形 242" o:spid="_x0000_s1026" style="position:absolute;left:0;text-align:left;margin-left:66.3pt;margin-top:50.05pt;width:137.65pt;height:13.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" filled="f" strokecolor="#c7000b" strokeweight="2.25pt"/>
            </w:pict>
          </mc:Fallback>
        </mc:AlternateContent>
      </w:r>
      <w:r w:rsidR="00D15FD2">
        <w:rPr>
          <w:noProof/>
        </w:rPr>
        <w:drawing>
          <wp:inline distT="0" distB="0" distL="0" distR="0" wp14:anchorId="3373623F" wp14:editId="6C8CCEB2">
            <wp:extent cx="4677508" cy="2494056"/>
            <wp:effectExtent l="0" t="0" r="0" b="190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36222" cy="2525362"/>
                    </a:xfrm>
                    <a:prstGeom prst="rect">
                      <a:avLst/>
                    </a:prstGeom>
                  </pic:spPr>
                </pic:pic>
              </a:graphicData>
            </a:graphic>
          </wp:inline>
        </w:drawing>
      </w:r>
    </w:p>
    <w:p w14:paraId="1704D458" w14:textId="7013490E" w:rsidR="000A1247" w:rsidRPr="00336CBE" w:rsidRDefault="000A1247" w:rsidP="00A85E85">
      <w:pPr>
        <w:pStyle w:val="1e"/>
        <w:rPr>
          <w:rFonts w:cs="Huawei Sans"/>
        </w:rPr>
      </w:pPr>
      <w:r>
        <w:t>8000</w:t>
      </w:r>
      <w:r w:rsidRPr="00336CBE">
        <w:rPr>
          <w:rFonts w:cs="Huawei Sans"/>
        </w:rPr>
        <w:t>端口</w:t>
      </w:r>
      <w:r w:rsidR="00F466E7">
        <w:rPr>
          <w:rFonts w:hint="eastAsia"/>
        </w:rPr>
        <w:t>放开</w:t>
      </w:r>
      <w:r>
        <w:rPr>
          <w:rFonts w:hint="eastAsia"/>
        </w:rPr>
        <w:t>成功。</w:t>
      </w:r>
    </w:p>
    <w:p w14:paraId="11FB2517" w14:textId="77777777" w:rsidR="003F7BA7" w:rsidRPr="00336CBE" w:rsidRDefault="003F7BA7" w:rsidP="003F7BA7">
      <w:pPr>
        <w:pStyle w:val="3"/>
        <w:numPr>
          <w:ilvl w:val="2"/>
          <w:numId w:val="4"/>
        </w:numPr>
        <w:rPr>
          <w:rFonts w:cs="Huawei Sans"/>
        </w:rPr>
      </w:pPr>
      <w:bookmarkStart w:id="102" w:name="_Toc71278216"/>
      <w:bookmarkStart w:id="103" w:name="_Toc48143504"/>
      <w:r w:rsidRPr="00336CBE">
        <w:rPr>
          <w:rFonts w:cs="Huawei Sans"/>
        </w:rPr>
        <w:t>下载并安装</w:t>
      </w:r>
      <w:r w:rsidRPr="00336CBE">
        <w:rPr>
          <w:rFonts w:cs="Huawei Sans"/>
        </w:rPr>
        <w:t>JDK</w:t>
      </w:r>
      <w:bookmarkEnd w:id="102"/>
      <w:r w:rsidRPr="00336CBE">
        <w:rPr>
          <w:rFonts w:cs="Huawei Sans"/>
        </w:rPr>
        <w:t xml:space="preserve"> </w:t>
      </w:r>
    </w:p>
    <w:p w14:paraId="6FD42EB6" w14:textId="77777777" w:rsidR="000F6A65" w:rsidRPr="00E63C28" w:rsidRDefault="000F6A65" w:rsidP="000F6A65">
      <w:pPr>
        <w:numPr>
          <w:ilvl w:val="5"/>
          <w:numId w:val="21"/>
        </w:numPr>
        <w:spacing w:before="160" w:after="160"/>
        <w:outlineLvl w:val="3"/>
        <w:rPr>
          <w:rFonts w:ascii="Huawei Sans" w:eastAsia="方正兰亭黑简体" w:hAnsi="Huawei Sans"/>
          <w:sz w:val="21"/>
        </w:rPr>
      </w:pPr>
      <w:r w:rsidRPr="00E63C28">
        <w:rPr>
          <w:rFonts w:ascii="Huawei Sans" w:eastAsia="方正兰亭黑简体" w:hAnsi="Huawei Sans"/>
          <w:sz w:val="21"/>
        </w:rPr>
        <w:t>下载</w:t>
      </w:r>
      <w:r w:rsidRPr="00E63C28">
        <w:rPr>
          <w:rFonts w:ascii="Huawei Sans" w:eastAsia="方正兰亭黑简体" w:hAnsi="Huawei Sans"/>
          <w:sz w:val="21"/>
        </w:rPr>
        <w:t>JDK</w:t>
      </w:r>
      <w:r>
        <w:rPr>
          <w:rFonts w:ascii="Huawei Sans" w:eastAsia="方正兰亭黑简体" w:hAnsi="Huawei Sans" w:hint="eastAsia"/>
          <w:sz w:val="21"/>
        </w:rPr>
        <w:t>，推荐安装</w:t>
      </w:r>
      <w:r>
        <w:rPr>
          <w:rFonts w:ascii="Huawei Sans" w:eastAsia="方正兰亭黑简体" w:hAnsi="Huawei Sans" w:hint="eastAsia"/>
          <w:sz w:val="21"/>
        </w:rPr>
        <w:t>java</w:t>
      </w:r>
      <w:r>
        <w:rPr>
          <w:rFonts w:ascii="Huawei Sans" w:eastAsia="方正兰亭黑简体" w:hAnsi="Huawei Sans"/>
          <w:sz w:val="21"/>
        </w:rPr>
        <w:t>8</w:t>
      </w:r>
      <w:r w:rsidRPr="00E63C28">
        <w:rPr>
          <w:rFonts w:ascii="Huawei Sans" w:eastAsia="方正兰亭黑简体" w:hAnsi="Huawei Sans"/>
          <w:sz w:val="21"/>
        </w:rPr>
        <w:t>。</w:t>
      </w:r>
      <w:r>
        <w:rPr>
          <w:rFonts w:ascii="Huawei Sans" w:eastAsia="方正兰亭黑简体" w:hAnsi="Huawei Sans" w:hint="eastAsia"/>
          <w:sz w:val="21"/>
        </w:rPr>
        <w:t>根据自己计算机的实际选择安装包</w:t>
      </w:r>
    </w:p>
    <w:p w14:paraId="3A10DD73" w14:textId="77777777" w:rsidR="000F6A65" w:rsidRDefault="002F5F27" w:rsidP="000F6A65">
      <w:pPr>
        <w:topLinePunct w:val="0"/>
        <w:adjustRightInd/>
        <w:ind w:left="1021"/>
        <w:rPr>
          <w:rFonts w:ascii="Huawei Sans" w:eastAsia="方正兰亭黑简体" w:hAnsi="Huawei Sans" w:cs="Huawei Sans"/>
          <w:sz w:val="21"/>
        </w:rPr>
      </w:pPr>
      <w:hyperlink r:id="rId74" w:anchor="java8" w:history="1">
        <w:r w:rsidR="000F6A65" w:rsidRPr="00421D19">
          <w:rPr>
            <w:rStyle w:val="af1"/>
            <w:rFonts w:ascii="Huawei Sans" w:eastAsia="方正兰亭黑简体" w:hAnsi="Huawei Sans" w:cs="Huawei Sans"/>
            <w:sz w:val="21"/>
          </w:rPr>
          <w:t>https://www.oracle.com/java/technologies/downloads/#java8</w:t>
        </w:r>
      </w:hyperlink>
    </w:p>
    <w:p w14:paraId="340C5CD2" w14:textId="77777777" w:rsidR="000F6A65" w:rsidRPr="00E63C28" w:rsidRDefault="000F6A65" w:rsidP="000F6A65">
      <w:pPr>
        <w:topLinePunct w:val="0"/>
        <w:adjustRightInd/>
        <w:ind w:left="1021"/>
        <w:rPr>
          <w:rFonts w:ascii="Huawei Sans" w:eastAsia="方正兰亭黑简体" w:hAnsi="Huawei Sans" w:cs="Huawei Sans"/>
          <w:sz w:val="21"/>
        </w:rPr>
      </w:pPr>
      <w:r w:rsidRPr="00E63C28">
        <w:rPr>
          <w:rFonts w:ascii="Huawei Sans" w:eastAsia="方正兰亭黑简体" w:hAnsi="Huawei Sans" w:cs="Huawei Sans"/>
          <w:noProof/>
          <w:sz w:val="21"/>
        </w:rPr>
        <mc:AlternateContent>
          <mc:Choice Requires="wps">
            <w:drawing>
              <wp:anchor distT="0" distB="0" distL="114300" distR="114300" simplePos="0" relativeHeight="251935744" behindDoc="0" locked="0" layoutInCell="1" allowOverlap="1" wp14:anchorId="03B43BF5" wp14:editId="346CDE6D">
                <wp:simplePos x="0" y="0"/>
                <wp:positionH relativeFrom="column">
                  <wp:posOffset>726273</wp:posOffset>
                </wp:positionH>
                <wp:positionV relativeFrom="paragraph">
                  <wp:posOffset>596140</wp:posOffset>
                </wp:positionV>
                <wp:extent cx="3923881" cy="175846"/>
                <wp:effectExtent l="19050" t="19050" r="19685" b="15240"/>
                <wp:wrapNone/>
                <wp:docPr id="372" name="矩形 372"/>
                <wp:cNvGraphicFramePr/>
                <a:graphic xmlns:a="http://schemas.openxmlformats.org/drawingml/2006/main">
                  <a:graphicData uri="http://schemas.microsoft.com/office/word/2010/wordprocessingShape">
                    <wps:wsp>
                      <wps:cNvSpPr/>
                      <wps:spPr>
                        <a:xfrm>
                          <a:off x="0" y="0"/>
                          <a:ext cx="3923881" cy="175846"/>
                        </a:xfrm>
                        <a:prstGeom prst="rect">
                          <a:avLst/>
                        </a:prstGeom>
                        <a:noFill/>
                        <a:ln w="28575" cap="flat" cmpd="sng" algn="ctr">
                          <a:solidFill>
                            <a:srgbClr val="C7000B"/>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CFABC" id="矩形 372" o:spid="_x0000_s1026" style="position:absolute;left:0;text-align:left;margin-left:57.2pt;margin-top:46.95pt;width:308.95pt;height:13.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" filled="f" strokecolor="#c7000b" strokeweight="2.25pt"/>
            </w:pict>
          </mc:Fallback>
        </mc:AlternateContent>
      </w:r>
      <w:r w:rsidRPr="00AE403B">
        <w:rPr>
          <w:noProof/>
        </w:rPr>
        <w:t xml:space="preserve"> </w:t>
      </w:r>
      <w:r>
        <w:rPr>
          <w:noProof/>
        </w:rPr>
        <w:drawing>
          <wp:inline distT="0" distB="0" distL="0" distR="0" wp14:anchorId="4F9DCCD2" wp14:editId="73C76A3B">
            <wp:extent cx="4461468" cy="857298"/>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8322" cy="887438"/>
                    </a:xfrm>
                    <a:prstGeom prst="rect">
                      <a:avLst/>
                    </a:prstGeom>
                  </pic:spPr>
                </pic:pic>
              </a:graphicData>
            </a:graphic>
          </wp:inline>
        </w:drawing>
      </w:r>
    </w:p>
    <w:p w14:paraId="5951A82C" w14:textId="77777777" w:rsidR="000F6A65" w:rsidRPr="00E63C28" w:rsidRDefault="000F6A65" w:rsidP="000F6A65">
      <w:pPr>
        <w:topLinePunct w:val="0"/>
        <w:adjustRightInd/>
        <w:ind w:left="0"/>
        <w:rPr>
          <w:rFonts w:ascii="Huawei Sans" w:eastAsia="方正兰亭黑简体" w:hAnsi="Huawei Sans" w:cs="Huawei Sans"/>
          <w:sz w:val="21"/>
        </w:rPr>
      </w:pPr>
    </w:p>
    <w:p w14:paraId="2CAD8F8E" w14:textId="77777777" w:rsidR="000F6A65" w:rsidRPr="00E63C28" w:rsidRDefault="000F6A65" w:rsidP="000F6A65">
      <w:pPr>
        <w:numPr>
          <w:ilvl w:val="5"/>
          <w:numId w:val="21"/>
        </w:numPr>
        <w:spacing w:before="160" w:after="160"/>
        <w:outlineLvl w:val="3"/>
        <w:rPr>
          <w:rFonts w:ascii="Huawei Sans" w:eastAsia="方正兰亭黑简体" w:hAnsi="Huawei Sans"/>
          <w:sz w:val="21"/>
        </w:rPr>
      </w:pPr>
      <w:r>
        <w:rPr>
          <w:rFonts w:ascii="Huawei Sans" w:eastAsia="方正兰亭黑简体" w:hAnsi="Huawei Sans"/>
          <w:sz w:val="21"/>
        </w:rPr>
        <w:t>双击</w:t>
      </w:r>
      <w:r w:rsidRPr="001E7D5D">
        <w:rPr>
          <w:rFonts w:ascii="Huawei Sans" w:eastAsia="方正兰亭黑简体" w:hAnsi="Huawei Sans"/>
          <w:sz w:val="21"/>
        </w:rPr>
        <w:t>jdk-8u311-windows-x64.exe</w:t>
      </w:r>
      <w:r w:rsidRPr="00E63C28">
        <w:rPr>
          <w:rFonts w:ascii="Huawei Sans" w:eastAsia="方正兰亭黑简体" w:hAnsi="Huawei Sans"/>
          <w:sz w:val="21"/>
        </w:rPr>
        <w:t>进行安装。</w:t>
      </w:r>
    </w:p>
    <w:p w14:paraId="1968FFD3" w14:textId="77777777" w:rsidR="000F6A65" w:rsidRPr="00E63C28" w:rsidRDefault="000F6A65" w:rsidP="000F6A65">
      <w:pPr>
        <w:topLinePunct w:val="0"/>
        <w:adjustRightInd/>
        <w:ind w:left="1021"/>
        <w:rPr>
          <w:rFonts w:ascii="Huawei Sans" w:eastAsia="方正兰亭黑简体" w:hAnsi="Huawei Sans" w:cs="Huawei Sans"/>
          <w:sz w:val="21"/>
        </w:rPr>
      </w:pPr>
      <w:r w:rsidRPr="00E63C28">
        <w:rPr>
          <w:rFonts w:ascii="Huawei Sans" w:eastAsia="方正兰亭黑简体" w:hAnsi="Huawei Sans" w:cs="Huawei Sans"/>
          <w:sz w:val="21"/>
        </w:rPr>
        <w:t>默认设置即可，出现安装进度。</w:t>
      </w:r>
    </w:p>
    <w:p w14:paraId="6C2AEED5" w14:textId="77777777" w:rsidR="000F6A65" w:rsidRPr="00E63C28" w:rsidRDefault="000F6A65" w:rsidP="000F6A65">
      <w:pPr>
        <w:topLinePunct w:val="0"/>
        <w:adjustRightInd/>
        <w:ind w:left="1021"/>
        <w:rPr>
          <w:rFonts w:ascii="Huawei Sans" w:eastAsia="方正兰亭黑简体" w:hAnsi="Huawei Sans" w:cs="Huawei Sans"/>
          <w:sz w:val="21"/>
        </w:rPr>
      </w:pPr>
      <w:r>
        <w:rPr>
          <w:noProof/>
        </w:rPr>
        <w:drawing>
          <wp:inline distT="0" distB="0" distL="0" distR="0" wp14:anchorId="44434063" wp14:editId="6309DF9E">
            <wp:extent cx="3314040" cy="2525299"/>
            <wp:effectExtent l="0" t="0" r="1270" b="889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60593" cy="2560773"/>
                    </a:xfrm>
                    <a:prstGeom prst="rect">
                      <a:avLst/>
                    </a:prstGeom>
                  </pic:spPr>
                </pic:pic>
              </a:graphicData>
            </a:graphic>
          </wp:inline>
        </w:drawing>
      </w:r>
    </w:p>
    <w:p w14:paraId="46194F86" w14:textId="77777777" w:rsidR="000F6A65" w:rsidRPr="00E63C28" w:rsidRDefault="000F6A65" w:rsidP="000F6A65">
      <w:pPr>
        <w:topLinePunct w:val="0"/>
        <w:adjustRightInd/>
        <w:ind w:left="1021"/>
        <w:rPr>
          <w:rFonts w:ascii="Huawei Sans" w:eastAsia="方正兰亭黑简体" w:hAnsi="Huawei Sans" w:cs="Huawei Sans"/>
          <w:sz w:val="21"/>
        </w:rPr>
      </w:pPr>
      <w:r w:rsidRPr="00E63C28">
        <w:rPr>
          <w:rFonts w:ascii="Huawei Sans" w:eastAsia="方正兰亭黑简体" w:hAnsi="Huawei Sans" w:cs="Huawei Sans"/>
          <w:sz w:val="21"/>
        </w:rPr>
        <w:lastRenderedPageBreak/>
        <w:t>如下显示表示安装成功：</w:t>
      </w:r>
    </w:p>
    <w:p w14:paraId="540CA21E" w14:textId="77777777" w:rsidR="000F6A65" w:rsidRPr="00E63C28" w:rsidRDefault="000F6A65" w:rsidP="000F6A65">
      <w:pPr>
        <w:topLinePunct w:val="0"/>
        <w:adjustRightInd/>
        <w:ind w:left="1021"/>
        <w:rPr>
          <w:rFonts w:ascii="Huawei Sans" w:eastAsia="方正兰亭黑简体" w:hAnsi="Huawei Sans" w:cs="Huawei Sans"/>
          <w:sz w:val="21"/>
        </w:rPr>
      </w:pPr>
      <w:r>
        <w:rPr>
          <w:noProof/>
        </w:rPr>
        <w:drawing>
          <wp:inline distT="0" distB="0" distL="0" distR="0" wp14:anchorId="0CD49F72" wp14:editId="53F5933B">
            <wp:extent cx="3536033" cy="2694456"/>
            <wp:effectExtent l="0" t="0" r="762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59255" cy="2788351"/>
                    </a:xfrm>
                    <a:prstGeom prst="rect">
                      <a:avLst/>
                    </a:prstGeom>
                  </pic:spPr>
                </pic:pic>
              </a:graphicData>
            </a:graphic>
          </wp:inline>
        </w:drawing>
      </w:r>
    </w:p>
    <w:p w14:paraId="031A4D0F" w14:textId="318A1846" w:rsidR="003F7BA7" w:rsidRPr="00336CBE" w:rsidRDefault="003F7BA7" w:rsidP="00A85E85">
      <w:pPr>
        <w:pStyle w:val="30"/>
        <w:numPr>
          <w:ilvl w:val="5"/>
          <w:numId w:val="21"/>
        </w:numPr>
      </w:pPr>
      <w:r w:rsidRPr="00336CBE">
        <w:t>查看安装目录</w:t>
      </w:r>
      <w:r w:rsidR="0089008A">
        <w:t>。</w:t>
      </w:r>
    </w:p>
    <w:p w14:paraId="230AEE2D" w14:textId="2A3D9494" w:rsidR="003F7BA7" w:rsidRPr="00336CBE" w:rsidRDefault="000F6A65" w:rsidP="00A85E85">
      <w:pPr>
        <w:pStyle w:val="1e"/>
      </w:pPr>
      <w:r>
        <w:rPr>
          <w:noProof/>
        </w:rPr>
        <w:drawing>
          <wp:inline distT="0" distB="0" distL="0" distR="0" wp14:anchorId="6D2B29F4" wp14:editId="2BF55866">
            <wp:extent cx="2377395" cy="1059160"/>
            <wp:effectExtent l="0" t="0" r="4445" b="825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77395" cy="1059160"/>
                    </a:xfrm>
                    <a:prstGeom prst="rect">
                      <a:avLst/>
                    </a:prstGeom>
                  </pic:spPr>
                </pic:pic>
              </a:graphicData>
            </a:graphic>
          </wp:inline>
        </w:drawing>
      </w:r>
      <w:r w:rsidRPr="00336CBE">
        <w:rPr>
          <w:noProof/>
        </w:rPr>
        <w:t xml:space="preserve"> </w:t>
      </w:r>
    </w:p>
    <w:p w14:paraId="755FF0E4" w14:textId="77777777" w:rsidR="003F7BA7" w:rsidRPr="00336CBE" w:rsidRDefault="003F7BA7" w:rsidP="003F7BA7">
      <w:pPr>
        <w:pStyle w:val="3"/>
        <w:numPr>
          <w:ilvl w:val="2"/>
          <w:numId w:val="4"/>
        </w:numPr>
        <w:rPr>
          <w:rFonts w:cs="Huawei Sans"/>
        </w:rPr>
      </w:pPr>
      <w:bookmarkStart w:id="104" w:name="_Toc71278217"/>
      <w:r w:rsidRPr="00336CBE">
        <w:rPr>
          <w:rFonts w:cs="Huawei Sans"/>
        </w:rPr>
        <w:t>配置</w:t>
      </w:r>
      <w:r w:rsidRPr="00336CBE">
        <w:rPr>
          <w:rFonts w:cs="Huawei Sans"/>
        </w:rPr>
        <w:t>JDK</w:t>
      </w:r>
      <w:r w:rsidRPr="00336CBE">
        <w:rPr>
          <w:rFonts w:cs="Huawei Sans"/>
        </w:rPr>
        <w:t>环境变量</w:t>
      </w:r>
      <w:bookmarkEnd w:id="104"/>
    </w:p>
    <w:p w14:paraId="7CA942AD" w14:textId="6A0BC8F2" w:rsidR="003F7BA7" w:rsidRPr="00336CBE" w:rsidRDefault="003F7BA7" w:rsidP="00A85E85">
      <w:pPr>
        <w:pStyle w:val="30"/>
        <w:numPr>
          <w:ilvl w:val="5"/>
          <w:numId w:val="21"/>
        </w:numPr>
      </w:pPr>
      <w:r w:rsidRPr="00336CBE">
        <w:t>右击</w:t>
      </w:r>
      <w:r w:rsidRPr="00336CBE">
        <w:t>“</w:t>
      </w:r>
      <w:r w:rsidRPr="00336CBE">
        <w:t>此电脑</w:t>
      </w:r>
      <w:r w:rsidRPr="00336CBE">
        <w:t>”</w:t>
      </w:r>
      <w:r w:rsidRPr="00336CBE">
        <w:t>选择</w:t>
      </w:r>
      <w:r w:rsidRPr="00336CBE">
        <w:t>“</w:t>
      </w:r>
      <w:r w:rsidRPr="00336CBE">
        <w:t>属性</w:t>
      </w:r>
      <w:r w:rsidRPr="00336CBE">
        <w:t>”</w:t>
      </w:r>
      <w:r w:rsidRPr="00336CBE">
        <w:t>，</w:t>
      </w:r>
      <w:r w:rsidR="00A50F06">
        <w:t>单击</w:t>
      </w:r>
      <w:r w:rsidRPr="00336CBE">
        <w:t>“</w:t>
      </w:r>
      <w:r w:rsidRPr="00336CBE">
        <w:t>高级系统设置</w:t>
      </w:r>
      <w:r w:rsidRPr="00336CBE">
        <w:t>”</w:t>
      </w:r>
      <w:r w:rsidRPr="00336CBE">
        <w:t>。</w:t>
      </w:r>
    </w:p>
    <w:p w14:paraId="046FDDC3" w14:textId="1779C16B" w:rsidR="003F7BA7" w:rsidRPr="00336CBE" w:rsidRDefault="004528A8" w:rsidP="00A85E85">
      <w:pPr>
        <w:pStyle w:val="1e"/>
        <w:rPr>
          <w:rFonts w:cs="Huawei Sans"/>
        </w:rPr>
      </w:pPr>
      <w:r>
        <w:rPr>
          <w:rFonts w:cs="Huawei Sans"/>
          <w:noProof/>
        </w:rPr>
        <w:lastRenderedPageBreak/>
        <mc:AlternateContent>
          <mc:Choice Requires="wps">
            <w:drawing>
              <wp:anchor distT="0" distB="0" distL="114300" distR="114300" simplePos="0" relativeHeight="251692032" behindDoc="0" locked="0" layoutInCell="1" allowOverlap="1" wp14:anchorId="60CD4E47" wp14:editId="6086946C">
                <wp:simplePos x="0" y="0"/>
                <wp:positionH relativeFrom="column">
                  <wp:posOffset>3745230</wp:posOffset>
                </wp:positionH>
                <wp:positionV relativeFrom="paragraph">
                  <wp:posOffset>1400175</wp:posOffset>
                </wp:positionV>
                <wp:extent cx="525780" cy="133350"/>
                <wp:effectExtent l="19050" t="19050" r="26670" b="19050"/>
                <wp:wrapNone/>
                <wp:docPr id="47" name="矩形 47"/>
                <wp:cNvGraphicFramePr/>
                <a:graphic xmlns:a="http://schemas.openxmlformats.org/drawingml/2006/main">
                  <a:graphicData uri="http://schemas.microsoft.com/office/word/2010/wordprocessingShape">
                    <wps:wsp>
                      <wps:cNvSpPr/>
                      <wps:spPr>
                        <a:xfrm>
                          <a:off x="0" y="0"/>
                          <a:ext cx="525780" cy="1333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8DED6" id="矩形 47" o:spid="_x0000_s1026" style="position:absolute;left:0;text-align:left;margin-left:294.9pt;margin-top:110.25pt;width:41.4pt;height:1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" filled="f" strokecolor="#c7000b" strokeweight="2.25pt"/>
            </w:pict>
          </mc:Fallback>
        </mc:AlternateContent>
      </w:r>
      <w:r w:rsidR="000123B2" w:rsidRPr="000123B2">
        <w:rPr>
          <w:noProof/>
        </w:rPr>
        <w:t xml:space="preserve"> </w:t>
      </w:r>
      <w:r w:rsidR="000123B2">
        <w:rPr>
          <w:noProof/>
        </w:rPr>
        <w:drawing>
          <wp:inline distT="0" distB="0" distL="0" distR="0" wp14:anchorId="105F0C6F" wp14:editId="53239D9B">
            <wp:extent cx="3581400" cy="3791721"/>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81400" cy="3791721"/>
                    </a:xfrm>
                    <a:prstGeom prst="rect">
                      <a:avLst/>
                    </a:prstGeom>
                  </pic:spPr>
                </pic:pic>
              </a:graphicData>
            </a:graphic>
          </wp:inline>
        </w:drawing>
      </w:r>
      <w:r w:rsidR="000123B2">
        <w:rPr>
          <w:noProof/>
        </w:rPr>
        <w:t xml:space="preserve"> </w:t>
      </w:r>
    </w:p>
    <w:p w14:paraId="529B3F81" w14:textId="34FDDC92" w:rsidR="003F7BA7" w:rsidRPr="00336CBE" w:rsidRDefault="00714159" w:rsidP="00A85E85">
      <w:pPr>
        <w:pStyle w:val="1e"/>
      </w:pPr>
      <w:r>
        <w:rPr>
          <w:noProof/>
        </w:rPr>
        <mc:AlternateContent>
          <mc:Choice Requires="wps">
            <w:drawing>
              <wp:anchor distT="0" distB="0" distL="114300" distR="114300" simplePos="0" relativeHeight="251694080" behindDoc="0" locked="0" layoutInCell="1" allowOverlap="1" wp14:anchorId="4D8B5297" wp14:editId="7F847D44">
                <wp:simplePos x="0" y="0"/>
                <wp:positionH relativeFrom="column">
                  <wp:posOffset>2636520</wp:posOffset>
                </wp:positionH>
                <wp:positionV relativeFrom="paragraph">
                  <wp:posOffset>2788921</wp:posOffset>
                </wp:positionV>
                <wp:extent cx="1089660" cy="293370"/>
                <wp:effectExtent l="19050" t="19050" r="15240" b="11430"/>
                <wp:wrapNone/>
                <wp:docPr id="48" name="矩形 48"/>
                <wp:cNvGraphicFramePr/>
                <a:graphic xmlns:a="http://schemas.openxmlformats.org/drawingml/2006/main">
                  <a:graphicData uri="http://schemas.microsoft.com/office/word/2010/wordprocessingShape">
                    <wps:wsp>
                      <wps:cNvSpPr/>
                      <wps:spPr>
                        <a:xfrm>
                          <a:off x="0" y="0"/>
                          <a:ext cx="1089660" cy="2933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0940F" id="矩形 48" o:spid="_x0000_s1026" style="position:absolute;left:0;text-align:left;margin-left:207.6pt;margin-top:219.6pt;width:85.8pt;height:23.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" filled="f" strokecolor="#c7000b" strokeweight="2.25pt"/>
            </w:pict>
          </mc:Fallback>
        </mc:AlternateContent>
      </w:r>
      <w:r w:rsidR="008A5A56" w:rsidRPr="008A5A56">
        <w:rPr>
          <w:noProof/>
        </w:rPr>
        <w:t xml:space="preserve"> </w:t>
      </w:r>
      <w:r w:rsidR="008A5A56">
        <w:rPr>
          <w:noProof/>
        </w:rPr>
        <w:drawing>
          <wp:inline distT="0" distB="0" distL="0" distR="0" wp14:anchorId="553B3BF9" wp14:editId="69F7E0E3">
            <wp:extent cx="3166110" cy="3534203"/>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69723" cy="3538236"/>
                    </a:xfrm>
                    <a:prstGeom prst="rect">
                      <a:avLst/>
                    </a:prstGeom>
                  </pic:spPr>
                </pic:pic>
              </a:graphicData>
            </a:graphic>
          </wp:inline>
        </w:drawing>
      </w:r>
      <w:r w:rsidR="008A5A56" w:rsidRPr="00336CBE">
        <w:rPr>
          <w:noProof/>
        </w:rPr>
        <w:t xml:space="preserve"> </w:t>
      </w:r>
    </w:p>
    <w:p w14:paraId="28E02483" w14:textId="788FBCBC" w:rsidR="003F7BA7" w:rsidRPr="00336CBE" w:rsidRDefault="00A50F06" w:rsidP="00A85E85">
      <w:pPr>
        <w:pStyle w:val="30"/>
        <w:numPr>
          <w:ilvl w:val="5"/>
          <w:numId w:val="21"/>
        </w:numPr>
      </w:pPr>
      <w:r>
        <w:t>单击</w:t>
      </w:r>
      <w:r w:rsidR="003F7BA7" w:rsidRPr="00336CBE">
        <w:t>“</w:t>
      </w:r>
      <w:r w:rsidR="003F7BA7" w:rsidRPr="00336CBE">
        <w:t>环境变量</w:t>
      </w:r>
      <w:r w:rsidR="003F7BA7" w:rsidRPr="00336CBE">
        <w:t>”</w:t>
      </w:r>
      <w:r w:rsidR="003F7BA7" w:rsidRPr="00336CBE">
        <w:t>，新建系统变量</w:t>
      </w:r>
      <w:r w:rsidR="003F7BA7" w:rsidRPr="00336CBE">
        <w:t>“JAVA_HOME”</w:t>
      </w:r>
      <w:r w:rsidR="003F7BA7" w:rsidRPr="00336CBE">
        <w:t>，输入</w:t>
      </w:r>
      <w:r w:rsidR="003F7BA7" w:rsidRPr="00336CBE">
        <w:t>JDK</w:t>
      </w:r>
      <w:r w:rsidR="003F7BA7" w:rsidRPr="00336CBE">
        <w:t>安装目录。</w:t>
      </w:r>
    </w:p>
    <w:p w14:paraId="39E5779A" w14:textId="0A039772" w:rsidR="003F7BA7" w:rsidRPr="00336CBE" w:rsidRDefault="007101DC" w:rsidP="00A85E85">
      <w:pPr>
        <w:pStyle w:val="1e"/>
        <w:rPr>
          <w:rFonts w:cs="Huawei Sans"/>
        </w:rPr>
      </w:pPr>
      <w:r>
        <w:rPr>
          <w:rFonts w:cs="Huawei Sans"/>
          <w:noProof/>
        </w:rPr>
        <w:lastRenderedPageBreak/>
        <mc:AlternateContent>
          <mc:Choice Requires="wps">
            <w:drawing>
              <wp:anchor distT="0" distB="0" distL="114300" distR="114300" simplePos="0" relativeHeight="251710464" behindDoc="0" locked="0" layoutInCell="1" allowOverlap="1" wp14:anchorId="1B23AB67" wp14:editId="3F94C65C">
                <wp:simplePos x="0" y="0"/>
                <wp:positionH relativeFrom="column">
                  <wp:posOffset>3227071</wp:posOffset>
                </wp:positionH>
                <wp:positionV relativeFrom="paragraph">
                  <wp:posOffset>3930015</wp:posOffset>
                </wp:positionV>
                <wp:extent cx="781050" cy="287264"/>
                <wp:effectExtent l="19050" t="19050" r="19050" b="17780"/>
                <wp:wrapNone/>
                <wp:docPr id="57" name="矩形 57"/>
                <wp:cNvGraphicFramePr/>
                <a:graphic xmlns:a="http://schemas.openxmlformats.org/drawingml/2006/main">
                  <a:graphicData uri="http://schemas.microsoft.com/office/word/2010/wordprocessingShape">
                    <wps:wsp>
                      <wps:cNvSpPr/>
                      <wps:spPr>
                        <a:xfrm>
                          <a:off x="0" y="0"/>
                          <a:ext cx="781050" cy="28726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E4314" id="矩形 57" o:spid="_x0000_s1026" style="position:absolute;left:0;text-align:left;margin-left:254.1pt;margin-top:309.45pt;width:61.5pt;height:22.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" filled="f" strokecolor="#c7000b" strokeweight="2.25pt"/>
            </w:pict>
          </mc:Fallback>
        </mc:AlternateContent>
      </w:r>
      <w:r w:rsidR="00244348" w:rsidRPr="00244348">
        <w:rPr>
          <w:noProof/>
        </w:rPr>
        <w:t xml:space="preserve"> </w:t>
      </w:r>
      <w:r w:rsidR="00244348">
        <w:rPr>
          <w:noProof/>
        </w:rPr>
        <w:drawing>
          <wp:inline distT="0" distB="0" distL="0" distR="0" wp14:anchorId="5C3DC96C" wp14:editId="52345B13">
            <wp:extent cx="4987290" cy="4748604"/>
            <wp:effectExtent l="0" t="0" r="381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3487" cy="4754504"/>
                    </a:xfrm>
                    <a:prstGeom prst="rect">
                      <a:avLst/>
                    </a:prstGeom>
                  </pic:spPr>
                </pic:pic>
              </a:graphicData>
            </a:graphic>
          </wp:inline>
        </w:drawing>
      </w:r>
      <w:r w:rsidR="00244348">
        <w:rPr>
          <w:noProof/>
        </w:rPr>
        <w:t xml:space="preserve"> </w:t>
      </w:r>
    </w:p>
    <w:p w14:paraId="332A29C2" w14:textId="46D5B20D" w:rsidR="003F7BA7" w:rsidRPr="00336CBE" w:rsidRDefault="00244348" w:rsidP="00A85E85">
      <w:pPr>
        <w:pStyle w:val="1e"/>
      </w:pPr>
      <w:r>
        <w:rPr>
          <w:noProof/>
        </w:rPr>
        <mc:AlternateContent>
          <mc:Choice Requires="wps">
            <w:drawing>
              <wp:anchor distT="0" distB="0" distL="114300" distR="114300" simplePos="0" relativeHeight="251698176" behindDoc="0" locked="0" layoutInCell="1" allowOverlap="1" wp14:anchorId="7CCEC86D" wp14:editId="5FFAC7BA">
                <wp:simplePos x="0" y="0"/>
                <wp:positionH relativeFrom="column">
                  <wp:posOffset>1731010</wp:posOffset>
                </wp:positionH>
                <wp:positionV relativeFrom="paragraph">
                  <wp:posOffset>655320</wp:posOffset>
                </wp:positionV>
                <wp:extent cx="1828621" cy="237767"/>
                <wp:effectExtent l="19050" t="19050" r="19685" b="10160"/>
                <wp:wrapNone/>
                <wp:docPr id="50" name="矩形 50"/>
                <wp:cNvGraphicFramePr/>
                <a:graphic xmlns:a="http://schemas.openxmlformats.org/drawingml/2006/main">
                  <a:graphicData uri="http://schemas.microsoft.com/office/word/2010/wordprocessingShape">
                    <wps:wsp>
                      <wps:cNvSpPr/>
                      <wps:spPr>
                        <a:xfrm>
                          <a:off x="0" y="0"/>
                          <a:ext cx="1828621" cy="23776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A98A6" id="矩形 50" o:spid="_x0000_s1026" style="position:absolute;left:0;text-align:left;margin-left:136.3pt;margin-top:51.6pt;width:2in;height:18.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" filled="f" strokecolor="#c7000b" strokeweight="2.25pt"/>
            </w:pict>
          </mc:Fallback>
        </mc:AlternateContent>
      </w:r>
      <w:r>
        <w:rPr>
          <w:noProof/>
        </w:rPr>
        <mc:AlternateContent>
          <mc:Choice Requires="wps">
            <w:drawing>
              <wp:anchor distT="0" distB="0" distL="114300" distR="114300" simplePos="0" relativeHeight="251696128" behindDoc="0" locked="0" layoutInCell="1" allowOverlap="1" wp14:anchorId="2EB0ACAE" wp14:editId="1153FC01">
                <wp:simplePos x="0" y="0"/>
                <wp:positionH relativeFrom="column">
                  <wp:posOffset>1736090</wp:posOffset>
                </wp:positionH>
                <wp:positionV relativeFrom="paragraph">
                  <wp:posOffset>360045</wp:posOffset>
                </wp:positionV>
                <wp:extent cx="1809481" cy="264017"/>
                <wp:effectExtent l="19050" t="19050" r="19685" b="22225"/>
                <wp:wrapNone/>
                <wp:docPr id="49" name="矩形 49"/>
                <wp:cNvGraphicFramePr/>
                <a:graphic xmlns:a="http://schemas.openxmlformats.org/drawingml/2006/main">
                  <a:graphicData uri="http://schemas.microsoft.com/office/word/2010/wordprocessingShape">
                    <wps:wsp>
                      <wps:cNvSpPr/>
                      <wps:spPr>
                        <a:xfrm>
                          <a:off x="0" y="0"/>
                          <a:ext cx="1809481" cy="26401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31912" id="矩形 49" o:spid="_x0000_s1026" style="position:absolute;left:0;text-align:left;margin-left:136.7pt;margin-top:28.35pt;width:142.5pt;height:20.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" filled="f" strokecolor="#c7000b" strokeweight="2.25pt"/>
            </w:pict>
          </mc:Fallback>
        </mc:AlternateContent>
      </w:r>
      <w:r w:rsidRPr="00244348">
        <w:rPr>
          <w:noProof/>
        </w:rPr>
        <w:t xml:space="preserve"> </w:t>
      </w:r>
      <w:r>
        <w:rPr>
          <w:noProof/>
        </w:rPr>
        <w:drawing>
          <wp:inline distT="0" distB="0" distL="0" distR="0" wp14:anchorId="49D0E4DC" wp14:editId="50C6465A">
            <wp:extent cx="5173980" cy="1294837"/>
            <wp:effectExtent l="0" t="0" r="7620" b="63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38577" cy="1311003"/>
                    </a:xfrm>
                    <a:prstGeom prst="rect">
                      <a:avLst/>
                    </a:prstGeom>
                  </pic:spPr>
                </pic:pic>
              </a:graphicData>
            </a:graphic>
          </wp:inline>
        </w:drawing>
      </w:r>
      <w:r w:rsidRPr="00336CBE">
        <w:rPr>
          <w:noProof/>
        </w:rPr>
        <w:t xml:space="preserve"> </w:t>
      </w:r>
    </w:p>
    <w:p w14:paraId="7390D702" w14:textId="0F1C7B10" w:rsidR="003F7BA7" w:rsidRPr="00336CBE" w:rsidRDefault="003F7BA7" w:rsidP="00A85E85">
      <w:pPr>
        <w:pStyle w:val="1e"/>
      </w:pPr>
      <w:r w:rsidRPr="00336CBE">
        <w:t>“</w:t>
      </w:r>
      <w:r w:rsidR="00244348" w:rsidRPr="00244348">
        <w:t>C:\Program Files\Java\jdk1.8.0_311</w:t>
      </w:r>
      <w:r w:rsidR="00244348" w:rsidRPr="00244348" w:rsidDel="00244348">
        <w:t xml:space="preserve"> </w:t>
      </w:r>
      <w:r w:rsidRPr="00336CBE">
        <w:t>”</w:t>
      </w:r>
      <w:r w:rsidRPr="00336CBE">
        <w:t>为</w:t>
      </w:r>
      <w:r w:rsidRPr="00336CBE">
        <w:t>JDK</w:t>
      </w:r>
      <w:r w:rsidRPr="00336CBE">
        <w:t>安装目录。</w:t>
      </w:r>
    </w:p>
    <w:p w14:paraId="16955846" w14:textId="77777777" w:rsidR="003F7BA7" w:rsidRPr="00336CBE" w:rsidRDefault="003F7BA7" w:rsidP="00A85E85">
      <w:pPr>
        <w:pStyle w:val="30"/>
        <w:numPr>
          <w:ilvl w:val="5"/>
          <w:numId w:val="21"/>
        </w:numPr>
      </w:pPr>
      <w:r w:rsidRPr="00336CBE">
        <w:t>编辑系统变量</w:t>
      </w:r>
      <w:r w:rsidRPr="00336CBE">
        <w:t>“path”</w:t>
      </w:r>
      <w:r w:rsidR="0089008A">
        <w:t>。</w:t>
      </w:r>
    </w:p>
    <w:p w14:paraId="7B9CA5AB" w14:textId="7B6FD3D9" w:rsidR="008D6AED" w:rsidRDefault="008D6AED" w:rsidP="00A85E85">
      <w:pPr>
        <w:pStyle w:val="1e"/>
      </w:pPr>
      <w:r>
        <w:rPr>
          <w:noProof/>
        </w:rPr>
        <w:lastRenderedPageBreak/>
        <mc:AlternateContent>
          <mc:Choice Requires="wps">
            <w:drawing>
              <wp:anchor distT="0" distB="0" distL="114300" distR="114300" simplePos="0" relativeHeight="251700224" behindDoc="0" locked="0" layoutInCell="1" allowOverlap="1" wp14:anchorId="746E1A99" wp14:editId="7CCB7411">
                <wp:simplePos x="0" y="0"/>
                <wp:positionH relativeFrom="column">
                  <wp:posOffset>784860</wp:posOffset>
                </wp:positionH>
                <wp:positionV relativeFrom="paragraph">
                  <wp:posOffset>2867025</wp:posOffset>
                </wp:positionV>
                <wp:extent cx="3829050" cy="182880"/>
                <wp:effectExtent l="19050" t="19050" r="19050" b="26670"/>
                <wp:wrapNone/>
                <wp:docPr id="51" name="矩形 51"/>
                <wp:cNvGraphicFramePr/>
                <a:graphic xmlns:a="http://schemas.openxmlformats.org/drawingml/2006/main">
                  <a:graphicData uri="http://schemas.microsoft.com/office/word/2010/wordprocessingShape">
                    <wps:wsp>
                      <wps:cNvSpPr/>
                      <wps:spPr>
                        <a:xfrm>
                          <a:off x="0" y="0"/>
                          <a:ext cx="3829050"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EC6DD" id="矩形 51" o:spid="_x0000_s1026" style="position:absolute;left:0;text-align:left;margin-left:61.8pt;margin-top:225.75pt;width:301.5pt;height:14.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" filled="f" strokecolor="#c7000b" strokeweight="2.25pt"/>
            </w:pict>
          </mc:Fallback>
        </mc:AlternateContent>
      </w:r>
      <w:r>
        <w:rPr>
          <w:noProof/>
        </w:rPr>
        <mc:AlternateContent>
          <mc:Choice Requires="wps">
            <w:drawing>
              <wp:anchor distT="0" distB="0" distL="114300" distR="114300" simplePos="0" relativeHeight="251702272" behindDoc="0" locked="0" layoutInCell="1" allowOverlap="1" wp14:anchorId="2FE38E47" wp14:editId="50FCF397">
                <wp:simplePos x="0" y="0"/>
                <wp:positionH relativeFrom="column">
                  <wp:posOffset>3417570</wp:posOffset>
                </wp:positionH>
                <wp:positionV relativeFrom="paragraph">
                  <wp:posOffset>3324225</wp:posOffset>
                </wp:positionV>
                <wp:extent cx="689610" cy="251460"/>
                <wp:effectExtent l="19050" t="19050" r="15240" b="15240"/>
                <wp:wrapNone/>
                <wp:docPr id="52" name="矩形 52"/>
                <wp:cNvGraphicFramePr/>
                <a:graphic xmlns:a="http://schemas.openxmlformats.org/drawingml/2006/main">
                  <a:graphicData uri="http://schemas.microsoft.com/office/word/2010/wordprocessingShape">
                    <wps:wsp>
                      <wps:cNvSpPr/>
                      <wps:spPr>
                        <a:xfrm>
                          <a:off x="0" y="0"/>
                          <a:ext cx="689610" cy="2514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81161" id="矩形 52" o:spid="_x0000_s1026" style="position:absolute;left:0;text-align:left;margin-left:269.1pt;margin-top:261.75pt;width:54.3pt;height:1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" filled="f" strokecolor="#c7000b" strokeweight="2.25pt"/>
            </w:pict>
          </mc:Fallback>
        </mc:AlternateContent>
      </w:r>
      <w:r>
        <w:rPr>
          <w:noProof/>
        </w:rPr>
        <w:drawing>
          <wp:inline distT="0" distB="0" distL="0" distR="0" wp14:anchorId="5C765457" wp14:editId="5C3D0125">
            <wp:extent cx="4225290" cy="4023072"/>
            <wp:effectExtent l="0" t="0" r="381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32845" cy="4030266"/>
                    </a:xfrm>
                    <a:prstGeom prst="rect">
                      <a:avLst/>
                    </a:prstGeom>
                  </pic:spPr>
                </pic:pic>
              </a:graphicData>
            </a:graphic>
          </wp:inline>
        </w:drawing>
      </w:r>
    </w:p>
    <w:p w14:paraId="635A646B" w14:textId="73C2A368" w:rsidR="008413B6" w:rsidRDefault="008D6AED" w:rsidP="00A85E85">
      <w:pPr>
        <w:pStyle w:val="1e"/>
        <w:rPr>
          <w:b/>
          <w:color w:val="C7000B"/>
        </w:rPr>
      </w:pPr>
      <w:r>
        <w:rPr>
          <w:rFonts w:hint="eastAsia"/>
        </w:rPr>
        <w:t>单击“</w:t>
      </w:r>
      <w:r w:rsidR="007E4699">
        <w:rPr>
          <w:rFonts w:hint="eastAsia"/>
        </w:rPr>
        <w:t>编辑文本</w:t>
      </w:r>
      <w:r>
        <w:rPr>
          <w:rFonts w:hint="eastAsia"/>
        </w:rPr>
        <w:t>”</w:t>
      </w:r>
      <w:r w:rsidR="008413B6">
        <w:rPr>
          <w:rFonts w:hint="eastAsia"/>
        </w:rPr>
        <w:t>。</w:t>
      </w:r>
    </w:p>
    <w:p w14:paraId="7A68224F" w14:textId="52A9BC39" w:rsidR="003F7BA7" w:rsidRDefault="008413B6" w:rsidP="00A85E85">
      <w:pPr>
        <w:pStyle w:val="1e"/>
        <w:rPr>
          <w:noProof/>
        </w:rPr>
      </w:pPr>
      <w:r>
        <w:rPr>
          <w:rFonts w:cs="Huawei Sans"/>
          <w:noProof/>
        </w:rPr>
        <mc:AlternateContent>
          <mc:Choice Requires="wps">
            <w:drawing>
              <wp:anchor distT="0" distB="0" distL="114300" distR="114300" simplePos="0" relativeHeight="251937792" behindDoc="0" locked="0" layoutInCell="1" allowOverlap="1" wp14:anchorId="4662EC32" wp14:editId="2297000D">
                <wp:simplePos x="0" y="0"/>
                <wp:positionH relativeFrom="column">
                  <wp:posOffset>3596640</wp:posOffset>
                </wp:positionH>
                <wp:positionV relativeFrom="paragraph">
                  <wp:posOffset>2156460</wp:posOffset>
                </wp:positionV>
                <wp:extent cx="693420" cy="262890"/>
                <wp:effectExtent l="19050" t="19050" r="11430" b="22860"/>
                <wp:wrapNone/>
                <wp:docPr id="386" name="矩形 386"/>
                <wp:cNvGraphicFramePr/>
                <a:graphic xmlns:a="http://schemas.openxmlformats.org/drawingml/2006/main">
                  <a:graphicData uri="http://schemas.microsoft.com/office/word/2010/wordprocessingShape">
                    <wps:wsp>
                      <wps:cNvSpPr/>
                      <wps:spPr>
                        <a:xfrm>
                          <a:off x="0" y="0"/>
                          <a:ext cx="693420" cy="26289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DF5E6" id="矩形 386" o:spid="_x0000_s1026" style="position:absolute;left:0;text-align:left;margin-left:283.2pt;margin-top:169.8pt;width:54.6pt;height:20.7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" filled="f" strokecolor="#c7000b" strokeweight="2.25pt"/>
            </w:pict>
          </mc:Fallback>
        </mc:AlternateContent>
      </w:r>
      <w:r>
        <w:rPr>
          <w:noProof/>
        </w:rPr>
        <w:drawing>
          <wp:inline distT="0" distB="0" distL="0" distR="0" wp14:anchorId="6EC4C340" wp14:editId="78F79751">
            <wp:extent cx="3699510" cy="3532842"/>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01463" cy="3534707"/>
                    </a:xfrm>
                    <a:prstGeom prst="rect">
                      <a:avLst/>
                    </a:prstGeom>
                  </pic:spPr>
                </pic:pic>
              </a:graphicData>
            </a:graphic>
          </wp:inline>
        </w:drawing>
      </w:r>
      <w:r w:rsidR="008D6AED">
        <w:rPr>
          <w:noProof/>
        </w:rPr>
        <w:t xml:space="preserve"> </w:t>
      </w:r>
    </w:p>
    <w:p w14:paraId="65FB4FF2" w14:textId="24A400BF" w:rsidR="008413B6" w:rsidRDefault="008413B6" w:rsidP="00A85E85">
      <w:pPr>
        <w:pStyle w:val="1e"/>
        <w:rPr>
          <w:b/>
          <w:color w:val="C7000B"/>
        </w:rPr>
      </w:pPr>
      <w:r>
        <w:rPr>
          <w:rFonts w:hint="eastAsia"/>
        </w:rPr>
        <w:t>在变量值最后</w:t>
      </w:r>
      <w:r w:rsidRPr="00336CBE">
        <w:t>输入</w:t>
      </w:r>
      <w:r>
        <w:rPr>
          <w:rFonts w:hint="eastAsia"/>
        </w:rPr>
        <w:t>：</w:t>
      </w:r>
      <w:r w:rsidRPr="00336CBE">
        <w:t xml:space="preserve"> %JAVA_HOME%\bin;%JAVA_HOME%\jre\bin</w:t>
      </w:r>
      <w:r>
        <w:rPr>
          <w:rFonts w:hint="eastAsia"/>
        </w:rPr>
        <w:t>；</w:t>
      </w:r>
      <w:r w:rsidRPr="00C1570C">
        <w:rPr>
          <w:b/>
          <w:color w:val="C7000B"/>
        </w:rPr>
        <w:t>（注意原来</w:t>
      </w:r>
      <w:r w:rsidRPr="00C1570C">
        <w:rPr>
          <w:b/>
          <w:color w:val="C7000B"/>
        </w:rPr>
        <w:t>Path</w:t>
      </w:r>
      <w:r w:rsidRPr="00C1570C">
        <w:rPr>
          <w:b/>
          <w:color w:val="C7000B"/>
        </w:rPr>
        <w:t>的变量值末尾有没有</w:t>
      </w:r>
      <w:r w:rsidRPr="00C1570C">
        <w:rPr>
          <w:b/>
          <w:color w:val="C7000B"/>
        </w:rPr>
        <w:t>;</w:t>
      </w:r>
      <w:r w:rsidRPr="00C1570C">
        <w:rPr>
          <w:b/>
          <w:color w:val="C7000B"/>
        </w:rPr>
        <w:t>号，如果没有，先输入；号再输入上面的代码）。</w:t>
      </w:r>
    </w:p>
    <w:p w14:paraId="42BD5FE6" w14:textId="28EC5471" w:rsidR="008413B6" w:rsidRPr="00336CBE" w:rsidRDefault="008413B6" w:rsidP="00A85E85">
      <w:pPr>
        <w:pStyle w:val="1e"/>
      </w:pPr>
      <w:r>
        <w:rPr>
          <w:noProof/>
        </w:rPr>
        <w:lastRenderedPageBreak/>
        <mc:AlternateContent>
          <mc:Choice Requires="wps">
            <w:drawing>
              <wp:anchor distT="0" distB="0" distL="114300" distR="114300" simplePos="0" relativeHeight="251939840" behindDoc="0" locked="0" layoutInCell="1" allowOverlap="1" wp14:anchorId="0D7037CD" wp14:editId="5BE8086E">
                <wp:simplePos x="0" y="0"/>
                <wp:positionH relativeFrom="column">
                  <wp:posOffset>3680460</wp:posOffset>
                </wp:positionH>
                <wp:positionV relativeFrom="paragraph">
                  <wp:posOffset>611505</wp:posOffset>
                </wp:positionV>
                <wp:extent cx="2247900" cy="323850"/>
                <wp:effectExtent l="19050" t="19050" r="19050" b="19050"/>
                <wp:wrapNone/>
                <wp:docPr id="380" name="矩形 380"/>
                <wp:cNvGraphicFramePr/>
                <a:graphic xmlns:a="http://schemas.openxmlformats.org/drawingml/2006/main">
                  <a:graphicData uri="http://schemas.microsoft.com/office/word/2010/wordprocessingShape">
                    <wps:wsp>
                      <wps:cNvSpPr/>
                      <wps:spPr>
                        <a:xfrm>
                          <a:off x="0" y="0"/>
                          <a:ext cx="2247900" cy="323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69CFA" id="矩形 380" o:spid="_x0000_s1026" style="position:absolute;left:0;text-align:left;margin-left:289.8pt;margin-top:48.15pt;width:177pt;height:25.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" filled="f" strokecolor="#c7000b" strokeweight="2.25pt"/>
            </w:pict>
          </mc:Fallback>
        </mc:AlternateContent>
      </w:r>
      <w:r>
        <w:rPr>
          <w:noProof/>
        </w:rPr>
        <w:drawing>
          <wp:inline distT="0" distB="0" distL="0" distR="0" wp14:anchorId="14FE6D8D" wp14:editId="5941B504">
            <wp:extent cx="5337810" cy="1335837"/>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57668" cy="1340807"/>
                    </a:xfrm>
                    <a:prstGeom prst="rect">
                      <a:avLst/>
                    </a:prstGeom>
                  </pic:spPr>
                </pic:pic>
              </a:graphicData>
            </a:graphic>
          </wp:inline>
        </w:drawing>
      </w:r>
    </w:p>
    <w:p w14:paraId="7CB38CCC" w14:textId="77777777" w:rsidR="003F7BA7" w:rsidRPr="00336CBE" w:rsidRDefault="003F7BA7" w:rsidP="00A85E85">
      <w:pPr>
        <w:pStyle w:val="30"/>
        <w:numPr>
          <w:ilvl w:val="5"/>
          <w:numId w:val="21"/>
        </w:numPr>
      </w:pPr>
      <w:r w:rsidRPr="00336CBE">
        <w:t>新建系统变量</w:t>
      </w:r>
      <w:r w:rsidRPr="00336CBE">
        <w:t>“CLASSPATH”</w:t>
      </w:r>
      <w:r w:rsidRPr="00336CBE">
        <w:t>变量，输入</w:t>
      </w:r>
      <w:r w:rsidRPr="00336CBE">
        <w:t>“.”</w:t>
      </w:r>
      <w:r w:rsidRPr="00336CBE">
        <w:t>即可。</w:t>
      </w:r>
    </w:p>
    <w:p w14:paraId="0F2D7608" w14:textId="6AADDFFC" w:rsidR="003F7BA7" w:rsidRPr="00336CBE" w:rsidRDefault="0084430F" w:rsidP="00A85E85">
      <w:pPr>
        <w:pStyle w:val="1e"/>
      </w:pPr>
      <w:r>
        <w:rPr>
          <w:noProof/>
        </w:rPr>
        <mc:AlternateContent>
          <mc:Choice Requires="wps">
            <w:drawing>
              <wp:anchor distT="0" distB="0" distL="114300" distR="114300" simplePos="0" relativeHeight="251706368" behindDoc="0" locked="0" layoutInCell="1" allowOverlap="1" wp14:anchorId="4B0131F4" wp14:editId="6EB9822A">
                <wp:simplePos x="0" y="0"/>
                <wp:positionH relativeFrom="column">
                  <wp:posOffset>1719281</wp:posOffset>
                </wp:positionH>
                <wp:positionV relativeFrom="paragraph">
                  <wp:posOffset>680085</wp:posOffset>
                </wp:positionV>
                <wp:extent cx="752743" cy="276896"/>
                <wp:effectExtent l="19050" t="19050" r="28575" b="27940"/>
                <wp:wrapNone/>
                <wp:docPr id="54" name="矩形 54"/>
                <wp:cNvGraphicFramePr/>
                <a:graphic xmlns:a="http://schemas.openxmlformats.org/drawingml/2006/main">
                  <a:graphicData uri="http://schemas.microsoft.com/office/word/2010/wordprocessingShape">
                    <wps:wsp>
                      <wps:cNvSpPr/>
                      <wps:spPr>
                        <a:xfrm flipH="1">
                          <a:off x="0" y="0"/>
                          <a:ext cx="752743" cy="27689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0B383" id="矩形 54" o:spid="_x0000_s1026" style="position:absolute;left:0;text-align:left;margin-left:135.4pt;margin-top:53.55pt;width:59.25pt;height:21.8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" filled="f" strokecolor="#c7000b" strokeweight="2.25pt"/>
            </w:pict>
          </mc:Fallback>
        </mc:AlternateContent>
      </w:r>
      <w:r>
        <w:rPr>
          <w:noProof/>
        </w:rPr>
        <mc:AlternateContent>
          <mc:Choice Requires="wps">
            <w:drawing>
              <wp:anchor distT="0" distB="0" distL="114300" distR="114300" simplePos="0" relativeHeight="251704320" behindDoc="0" locked="0" layoutInCell="1" allowOverlap="1" wp14:anchorId="6CFDE66A" wp14:editId="3C1A248B">
                <wp:simplePos x="0" y="0"/>
                <wp:positionH relativeFrom="column">
                  <wp:posOffset>1720456</wp:posOffset>
                </wp:positionH>
                <wp:positionV relativeFrom="paragraph">
                  <wp:posOffset>397179</wp:posOffset>
                </wp:positionV>
                <wp:extent cx="727442" cy="252104"/>
                <wp:effectExtent l="19050" t="19050" r="15875" b="14605"/>
                <wp:wrapNone/>
                <wp:docPr id="53" name="矩形 53"/>
                <wp:cNvGraphicFramePr/>
                <a:graphic xmlns:a="http://schemas.openxmlformats.org/drawingml/2006/main">
                  <a:graphicData uri="http://schemas.microsoft.com/office/word/2010/wordprocessingShape">
                    <wps:wsp>
                      <wps:cNvSpPr/>
                      <wps:spPr>
                        <a:xfrm>
                          <a:off x="0" y="0"/>
                          <a:ext cx="727442" cy="25210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6AF75" id="矩形 53" o:spid="_x0000_s1026" style="position:absolute;left:0;text-align:left;margin-left:135.45pt;margin-top:31.25pt;width:57.3pt;height:19.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" filled="f" strokecolor="#c7000b" strokeweight="2.25pt"/>
            </w:pict>
          </mc:Fallback>
        </mc:AlternateContent>
      </w:r>
      <w:r w:rsidR="003F7BA7" w:rsidRPr="00336CBE">
        <w:rPr>
          <w:noProof/>
        </w:rPr>
        <w:drawing>
          <wp:inline distT="0" distB="0" distL="0" distR="0" wp14:anchorId="206D08E6" wp14:editId="0349D62E">
            <wp:extent cx="5454000" cy="1368000"/>
            <wp:effectExtent l="19050" t="19050" r="13970" b="22860"/>
            <wp:docPr id="19" name="图片 19" descr="0A87F9A1-53DE-43E6-BB59-65904B11B1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0A87F9A1-53DE-43E6-BB59-65904B11B16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54000" cy="1368000"/>
                    </a:xfrm>
                    <a:prstGeom prst="rect">
                      <a:avLst/>
                    </a:prstGeom>
                    <a:noFill/>
                    <a:ln w="12700">
                      <a:solidFill>
                        <a:srgbClr val="D9D9D9"/>
                      </a:solidFill>
                    </a:ln>
                  </pic:spPr>
                </pic:pic>
              </a:graphicData>
            </a:graphic>
          </wp:inline>
        </w:drawing>
      </w:r>
    </w:p>
    <w:p w14:paraId="3E2317AC" w14:textId="47063093" w:rsidR="008413B6" w:rsidRDefault="008413B6" w:rsidP="00A85E85">
      <w:pPr>
        <w:pStyle w:val="30"/>
        <w:numPr>
          <w:ilvl w:val="5"/>
          <w:numId w:val="21"/>
        </w:numPr>
      </w:pPr>
      <w:r>
        <w:rPr>
          <w:rFonts w:hint="eastAsia"/>
        </w:rPr>
        <w:t>新建用户变量</w:t>
      </w:r>
      <w:r w:rsidRPr="00336CBE">
        <w:t>“JAVA_HOME”</w:t>
      </w:r>
      <w:r>
        <w:rPr>
          <w:rFonts w:hint="eastAsia"/>
        </w:rPr>
        <w:t>，变量值为：</w:t>
      </w:r>
      <w:r w:rsidRPr="008413B6">
        <w:t>%JAVA_HOME%\bin;%JAVA_HOME%\jre\bin</w:t>
      </w:r>
      <w:r w:rsidR="004D4660">
        <w:rPr>
          <w:rFonts w:hint="eastAsia"/>
        </w:rPr>
        <w:t>。</w:t>
      </w:r>
    </w:p>
    <w:p w14:paraId="52C83A34" w14:textId="2B76A512" w:rsidR="008413B6" w:rsidRDefault="00603507" w:rsidP="00A85E85">
      <w:pPr>
        <w:pStyle w:val="1e"/>
      </w:pPr>
      <w:r>
        <w:rPr>
          <w:noProof/>
        </w:rPr>
        <mc:AlternateContent>
          <mc:Choice Requires="wps">
            <w:drawing>
              <wp:anchor distT="0" distB="0" distL="114300" distR="114300" simplePos="0" relativeHeight="251943936" behindDoc="0" locked="0" layoutInCell="1" allowOverlap="1" wp14:anchorId="0932C405" wp14:editId="4583C824">
                <wp:simplePos x="0" y="0"/>
                <wp:positionH relativeFrom="column">
                  <wp:posOffset>1863089</wp:posOffset>
                </wp:positionH>
                <wp:positionV relativeFrom="paragraph">
                  <wp:posOffset>751205</wp:posOffset>
                </wp:positionV>
                <wp:extent cx="2621280" cy="289560"/>
                <wp:effectExtent l="19050" t="19050" r="26670" b="15240"/>
                <wp:wrapNone/>
                <wp:docPr id="384" name="矩形 384"/>
                <wp:cNvGraphicFramePr/>
                <a:graphic xmlns:a="http://schemas.openxmlformats.org/drawingml/2006/main">
                  <a:graphicData uri="http://schemas.microsoft.com/office/word/2010/wordprocessingShape">
                    <wps:wsp>
                      <wps:cNvSpPr/>
                      <wps:spPr>
                        <a:xfrm flipH="1">
                          <a:off x="0" y="0"/>
                          <a:ext cx="2621280" cy="2895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F79F0" id="矩形 384" o:spid="_x0000_s1026" style="position:absolute;left:0;text-align:left;margin-left:146.7pt;margin-top:59.15pt;width:206.4pt;height:22.8pt;flip:x;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" filled="f" strokecolor="#c7000b" strokeweight="2.25pt"/>
            </w:pict>
          </mc:Fallback>
        </mc:AlternateContent>
      </w:r>
      <w:r>
        <w:rPr>
          <w:noProof/>
        </w:rPr>
        <mc:AlternateContent>
          <mc:Choice Requires="wps">
            <w:drawing>
              <wp:anchor distT="0" distB="0" distL="114300" distR="114300" simplePos="0" relativeHeight="251941888" behindDoc="0" locked="0" layoutInCell="1" allowOverlap="1" wp14:anchorId="174B7776" wp14:editId="65B42A2B">
                <wp:simplePos x="0" y="0"/>
                <wp:positionH relativeFrom="column">
                  <wp:posOffset>1866900</wp:posOffset>
                </wp:positionH>
                <wp:positionV relativeFrom="paragraph">
                  <wp:posOffset>438785</wp:posOffset>
                </wp:positionV>
                <wp:extent cx="752743" cy="276896"/>
                <wp:effectExtent l="19050" t="19050" r="28575" b="27940"/>
                <wp:wrapNone/>
                <wp:docPr id="383" name="矩形 383"/>
                <wp:cNvGraphicFramePr/>
                <a:graphic xmlns:a="http://schemas.openxmlformats.org/drawingml/2006/main">
                  <a:graphicData uri="http://schemas.microsoft.com/office/word/2010/wordprocessingShape">
                    <wps:wsp>
                      <wps:cNvSpPr/>
                      <wps:spPr>
                        <a:xfrm flipH="1">
                          <a:off x="0" y="0"/>
                          <a:ext cx="752743" cy="27689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A14B7" id="矩形 383" o:spid="_x0000_s1026" style="position:absolute;left:0;text-align:left;margin-left:147pt;margin-top:34.55pt;width:59.25pt;height:21.8pt;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" filled="f" strokecolor="#c7000b" strokeweight="2.25pt"/>
            </w:pict>
          </mc:Fallback>
        </mc:AlternateContent>
      </w:r>
      <w:r w:rsidR="008413B6">
        <w:rPr>
          <w:noProof/>
        </w:rPr>
        <w:drawing>
          <wp:inline distT="0" distB="0" distL="0" distR="0" wp14:anchorId="48881AFD" wp14:editId="359B1A2D">
            <wp:extent cx="6120130" cy="153162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1531620"/>
                    </a:xfrm>
                    <a:prstGeom prst="rect">
                      <a:avLst/>
                    </a:prstGeom>
                  </pic:spPr>
                </pic:pic>
              </a:graphicData>
            </a:graphic>
          </wp:inline>
        </w:drawing>
      </w:r>
    </w:p>
    <w:p w14:paraId="5E15D790" w14:textId="15B2C21C" w:rsidR="003F7BA7" w:rsidRPr="00336CBE" w:rsidRDefault="003F7BA7" w:rsidP="00A85E85">
      <w:pPr>
        <w:pStyle w:val="30"/>
        <w:numPr>
          <w:ilvl w:val="5"/>
          <w:numId w:val="21"/>
        </w:numPr>
      </w:pPr>
      <w:r w:rsidRPr="00336CBE">
        <w:t>系统变量配置完毕，查询检验是否配置成功，运行</w:t>
      </w:r>
      <w:r w:rsidRPr="00336CBE">
        <w:t xml:space="preserve">cmd </w:t>
      </w:r>
      <w:r w:rsidRPr="00336CBE">
        <w:t>输入</w:t>
      </w:r>
      <w:r w:rsidRPr="00336CBE">
        <w:t>java -version</w:t>
      </w:r>
      <w:r w:rsidRPr="00336CBE">
        <w:t>（</w:t>
      </w:r>
      <w:r w:rsidRPr="00336CBE">
        <w:t>java</w:t>
      </w:r>
      <w:r w:rsidRPr="00336CBE">
        <w:t>和</w:t>
      </w:r>
      <w:r w:rsidRPr="00336CBE">
        <w:t xml:space="preserve"> -version</w:t>
      </w:r>
      <w:r w:rsidRPr="00336CBE">
        <w:t>之间有空格）</w:t>
      </w:r>
      <w:r w:rsidR="0089008A">
        <w:t>。</w:t>
      </w:r>
    </w:p>
    <w:p w14:paraId="06FB942B" w14:textId="77777777" w:rsidR="003F7BA7" w:rsidRPr="00A13A25" w:rsidRDefault="003F7BA7" w:rsidP="00A85E85">
      <w:pPr>
        <w:pStyle w:val="affffff5"/>
        <w:rPr>
          <w:b/>
          <w:color w:val="C7000B"/>
          <w:shd w:val="pct15" w:color="auto" w:fill="FFFFFF"/>
        </w:rPr>
      </w:pPr>
      <w:r w:rsidRPr="00336CBE">
        <w:t>C:\Users\xxxxx&gt;</w:t>
      </w:r>
      <w:r w:rsidRPr="00A13A25">
        <w:rPr>
          <w:b/>
          <w:color w:val="C7000B"/>
          <w:shd w:val="pct15" w:color="auto" w:fill="FFFFFF"/>
        </w:rPr>
        <w:t>java -version</w:t>
      </w:r>
    </w:p>
    <w:p w14:paraId="7C6FFBD3" w14:textId="77777777" w:rsidR="003F7BA7" w:rsidRPr="00336CBE" w:rsidRDefault="003F7BA7" w:rsidP="00A85E85">
      <w:pPr>
        <w:pStyle w:val="1e"/>
      </w:pPr>
      <w:r w:rsidRPr="00336CBE">
        <w:t>如下所示，显示版本信息，则说明安装和配置成功。</w:t>
      </w:r>
    </w:p>
    <w:p w14:paraId="15E453E7" w14:textId="77777777" w:rsidR="00981215" w:rsidRDefault="00981215" w:rsidP="00A85E85">
      <w:pPr>
        <w:pStyle w:val="affffff5"/>
      </w:pPr>
      <w:r>
        <w:t>java version "1.8.0_311"</w:t>
      </w:r>
    </w:p>
    <w:p w14:paraId="7373891A" w14:textId="77777777" w:rsidR="00981215" w:rsidRDefault="00981215" w:rsidP="00A85E85">
      <w:pPr>
        <w:pStyle w:val="affffff5"/>
      </w:pPr>
      <w:r>
        <w:t>Java(TM) SE Runtime Environment (build 1.8.0_311-b11)</w:t>
      </w:r>
    </w:p>
    <w:p w14:paraId="11B7D532" w14:textId="0A715303" w:rsidR="003F7BA7" w:rsidRPr="00336CBE" w:rsidRDefault="00981215" w:rsidP="00A85E85">
      <w:pPr>
        <w:pStyle w:val="affffff5"/>
      </w:pPr>
      <w:r>
        <w:t>Java HotSpot(TM) 64-Bit Server VM (build 25.311-b11, mixed mode)</w:t>
      </w:r>
    </w:p>
    <w:p w14:paraId="7A716D38" w14:textId="0AEA9BB4" w:rsidR="004237DC" w:rsidRPr="00336CBE" w:rsidRDefault="004237DC" w:rsidP="00DA5283">
      <w:pPr>
        <w:pStyle w:val="3"/>
        <w:numPr>
          <w:ilvl w:val="2"/>
          <w:numId w:val="4"/>
        </w:numPr>
        <w:rPr>
          <w:rFonts w:cs="Huawei Sans"/>
        </w:rPr>
      </w:pPr>
      <w:bookmarkStart w:id="105" w:name="_Toc71278218"/>
      <w:r w:rsidRPr="00336CBE">
        <w:rPr>
          <w:rFonts w:cs="Huawei Sans"/>
        </w:rPr>
        <w:t>连接</w:t>
      </w:r>
      <w:r w:rsidR="00014FF5">
        <w:rPr>
          <w:rFonts w:cs="Huawei Sans"/>
        </w:rPr>
        <w:t>GaussDB(for openGauss)</w:t>
      </w:r>
      <w:r w:rsidRPr="00336CBE">
        <w:rPr>
          <w:rFonts w:cs="Huawei Sans"/>
        </w:rPr>
        <w:t>并执行</w:t>
      </w:r>
      <w:r w:rsidRPr="00336CBE">
        <w:rPr>
          <w:rFonts w:cs="Huawei Sans"/>
        </w:rPr>
        <w:t>Java</w:t>
      </w:r>
      <w:r w:rsidRPr="00336CBE">
        <w:rPr>
          <w:rFonts w:cs="Huawei Sans"/>
        </w:rPr>
        <w:t>代码</w:t>
      </w:r>
      <w:bookmarkEnd w:id="103"/>
      <w:bookmarkEnd w:id="105"/>
    </w:p>
    <w:p w14:paraId="6C77F9F2" w14:textId="552E54AF" w:rsidR="004237DC" w:rsidRPr="00336CBE" w:rsidRDefault="004237DC" w:rsidP="00A85E85">
      <w:pPr>
        <w:pStyle w:val="30"/>
      </w:pPr>
      <w:r w:rsidRPr="00336CBE">
        <w:t>使用</w:t>
      </w:r>
      <w:r w:rsidRPr="00336CBE">
        <w:t>Java</w:t>
      </w:r>
      <w:r w:rsidRPr="00336CBE">
        <w:t>程序连接数据库并进行查询</w:t>
      </w:r>
      <w:r w:rsidR="0089008A">
        <w:t>。</w:t>
      </w:r>
    </w:p>
    <w:p w14:paraId="3CD6F617" w14:textId="51B90C7B" w:rsidR="007A17F1" w:rsidRDefault="004237DC" w:rsidP="00A85E85">
      <w:pPr>
        <w:pStyle w:val="1e"/>
      </w:pPr>
      <w:r w:rsidRPr="00336CBE">
        <w:t>代码如下，（注：需要根据实际情况，修改</w:t>
      </w:r>
      <w:r w:rsidRPr="00336CBE">
        <w:t>jdbc:</w:t>
      </w:r>
      <w:r w:rsidR="00C5707A" w:rsidRPr="00420003">
        <w:t>postgresql</w:t>
      </w:r>
      <w:r w:rsidRPr="00336CBE">
        <w:t>://</w:t>
      </w:r>
      <w:r w:rsidRPr="006A0A2D">
        <w:rPr>
          <w:b/>
          <w:color w:val="C7000B"/>
        </w:rPr>
        <w:t>公网</w:t>
      </w:r>
      <w:r w:rsidRPr="006A0A2D">
        <w:rPr>
          <w:b/>
          <w:color w:val="C7000B"/>
        </w:rPr>
        <w:t>IP</w:t>
      </w:r>
      <w:r w:rsidRPr="00336CBE">
        <w:t>:</w:t>
      </w:r>
      <w:r w:rsidR="00C5707A">
        <w:t>8000</w:t>
      </w:r>
      <w:r w:rsidRPr="00336CBE">
        <w:t>/</w:t>
      </w:r>
      <w:r w:rsidR="00C5707A" w:rsidRPr="00C5707A">
        <w:t>finance</w:t>
      </w:r>
      <w:r w:rsidRPr="00336CBE">
        <w:t>中公网</w:t>
      </w:r>
      <w:r w:rsidRPr="00336CBE">
        <w:t>IP</w:t>
      </w:r>
      <w:r w:rsidRPr="00336CBE">
        <w:t>信息，</w:t>
      </w:r>
      <w:r w:rsidRPr="00336CBE">
        <w:t>USER = "</w:t>
      </w:r>
      <w:r w:rsidRPr="006A0A2D">
        <w:rPr>
          <w:b/>
          <w:color w:val="C7000B"/>
        </w:rPr>
        <w:t>root</w:t>
      </w:r>
      <w:r w:rsidRPr="00336CBE">
        <w:t>"</w:t>
      </w:r>
      <w:r w:rsidR="00C5707A">
        <w:t xml:space="preserve"> </w:t>
      </w:r>
      <w:r w:rsidRPr="00336CBE">
        <w:t>连接数据库的用户及密码</w:t>
      </w:r>
      <w:r w:rsidRPr="00336CBE">
        <w:t>PASS = "</w:t>
      </w:r>
      <w:r w:rsidR="00C5707A">
        <w:rPr>
          <w:b/>
          <w:color w:val="C7000B"/>
        </w:rPr>
        <w:t>openGauss@123</w:t>
      </w:r>
      <w:r w:rsidRPr="00336CBE">
        <w:t>"</w:t>
      </w:r>
      <w:r w:rsidRPr="00336CBE">
        <w:t>）</w:t>
      </w:r>
    </w:p>
    <w:p w14:paraId="50F915E4" w14:textId="093630BE" w:rsidR="009F1210" w:rsidRPr="00D748B1" w:rsidRDefault="009F1210" w:rsidP="00A85E85">
      <w:pPr>
        <w:pStyle w:val="1e"/>
      </w:pPr>
      <w:r w:rsidRPr="00D748B1">
        <w:lastRenderedPageBreak/>
        <w:t>在</w:t>
      </w:r>
      <w:r w:rsidRPr="00D748B1">
        <w:t>d:\Download\</w:t>
      </w:r>
      <w:r w:rsidRPr="00D748B1">
        <w:t>中创建</w:t>
      </w:r>
      <w:r w:rsidR="00E43D15" w:rsidRPr="00D9603F">
        <w:t>GaussDBopenGaussDemo</w:t>
      </w:r>
      <w:r w:rsidRPr="00D748B1">
        <w:t>.java</w:t>
      </w:r>
      <w:r w:rsidR="00D4421C">
        <w:t>文件，文件内容</w:t>
      </w:r>
      <w:r w:rsidRPr="00D748B1">
        <w:t>如下，注意红字部分要按照实际情况进行替换：</w:t>
      </w:r>
    </w:p>
    <w:p w14:paraId="507E00FD" w14:textId="77777777" w:rsidR="004237DC" w:rsidRPr="00336CBE" w:rsidRDefault="004237DC" w:rsidP="00A85E85">
      <w:pPr>
        <w:pStyle w:val="affffff5"/>
      </w:pPr>
      <w:r w:rsidRPr="00336CBE">
        <w:t>import java.sql.*;</w:t>
      </w:r>
    </w:p>
    <w:p w14:paraId="41B0DCCF" w14:textId="59E59C00" w:rsidR="00D9603F" w:rsidRPr="00D748B1" w:rsidRDefault="00D9603F" w:rsidP="00A85E85">
      <w:pPr>
        <w:pStyle w:val="affffff5"/>
      </w:pPr>
      <w:r w:rsidRPr="00D748B1">
        <w:t xml:space="preserve">public class </w:t>
      </w:r>
      <w:r w:rsidRPr="00D9603F">
        <w:t>GaussDBopenGaussDemo</w:t>
      </w:r>
      <w:r w:rsidRPr="00D748B1">
        <w:t>{</w:t>
      </w:r>
    </w:p>
    <w:p w14:paraId="3913CBA3" w14:textId="77777777" w:rsidR="00D9603F" w:rsidRPr="00D748B1" w:rsidRDefault="00D9603F" w:rsidP="00A85E85">
      <w:pPr>
        <w:pStyle w:val="affffff5"/>
      </w:pPr>
      <w:r w:rsidRPr="00D748B1">
        <w:t xml:space="preserve"> </w:t>
      </w:r>
    </w:p>
    <w:p w14:paraId="47780F45" w14:textId="77777777" w:rsidR="00D9603F" w:rsidRPr="00420003" w:rsidRDefault="00D9603F" w:rsidP="00A85E85">
      <w:pPr>
        <w:pStyle w:val="affffff5"/>
      </w:pPr>
      <w:r w:rsidRPr="00D748B1">
        <w:t xml:space="preserve">   </w:t>
      </w:r>
      <w:r w:rsidRPr="00420003">
        <w:t xml:space="preserve"> static final String JDBC_DRIVER = "org.postgresql.Driver";  </w:t>
      </w:r>
    </w:p>
    <w:p w14:paraId="63EEA8D9" w14:textId="5E60C09B" w:rsidR="00D9603F" w:rsidRPr="00420003" w:rsidRDefault="00D9603F" w:rsidP="00A85E85">
      <w:pPr>
        <w:pStyle w:val="affffff5"/>
      </w:pPr>
      <w:r w:rsidRPr="00420003">
        <w:t xml:space="preserve">    static final String DB_URL = "jdbc:postgresql://</w:t>
      </w:r>
      <w:r w:rsidRPr="007212D7">
        <w:rPr>
          <w:rFonts w:hint="eastAsia"/>
          <w:b/>
          <w:color w:val="C7000B"/>
          <w:spacing w:val="0"/>
          <w:kern w:val="0"/>
        </w:rPr>
        <w:t>弹性</w:t>
      </w:r>
      <w:r w:rsidRPr="00420003">
        <w:rPr>
          <w:b/>
          <w:color w:val="C7000B"/>
          <w:spacing w:val="0"/>
          <w:kern w:val="0"/>
        </w:rPr>
        <w:t>公网</w:t>
      </w:r>
      <w:r w:rsidRPr="00420003">
        <w:rPr>
          <w:b/>
          <w:color w:val="C7000B"/>
          <w:spacing w:val="0"/>
          <w:kern w:val="0"/>
        </w:rPr>
        <w:t>IP:</w:t>
      </w:r>
      <w:r>
        <w:t>8</w:t>
      </w:r>
      <w:r w:rsidRPr="00420003">
        <w:t>000/</w:t>
      </w:r>
      <w:r w:rsidRPr="001049AE">
        <w:rPr>
          <w:b/>
          <w:color w:val="C7000B"/>
          <w:spacing w:val="0"/>
          <w:kern w:val="0"/>
        </w:rPr>
        <w:t>finance</w:t>
      </w:r>
      <w:r w:rsidRPr="00FD529E">
        <w:t>?ApplicationName=app1</w:t>
      </w:r>
      <w:r w:rsidRPr="00420003">
        <w:t>";</w:t>
      </w:r>
    </w:p>
    <w:p w14:paraId="55D0846B" w14:textId="77777777" w:rsidR="00D9603F" w:rsidRPr="00420003" w:rsidRDefault="00D9603F" w:rsidP="00A85E85">
      <w:pPr>
        <w:pStyle w:val="affffff5"/>
      </w:pPr>
      <w:r w:rsidRPr="00420003">
        <w:t xml:space="preserve">      // </w:t>
      </w:r>
      <w:r w:rsidRPr="00420003">
        <w:t>数据库的用户名与密码，需要根据自己的设置</w:t>
      </w:r>
    </w:p>
    <w:p w14:paraId="3B74D2D0" w14:textId="4DE80609" w:rsidR="00D9603F" w:rsidRPr="00420003" w:rsidRDefault="00D9603F" w:rsidP="00A85E85">
      <w:pPr>
        <w:pStyle w:val="affffff5"/>
      </w:pPr>
      <w:r w:rsidRPr="00420003">
        <w:t xml:space="preserve">    static final String USER = "</w:t>
      </w:r>
      <w:r>
        <w:rPr>
          <w:b/>
          <w:color w:val="C7000B"/>
          <w:spacing w:val="0"/>
          <w:kern w:val="0"/>
        </w:rPr>
        <w:t>root</w:t>
      </w:r>
      <w:r w:rsidRPr="00420003">
        <w:t>";</w:t>
      </w:r>
    </w:p>
    <w:p w14:paraId="0BC85C84" w14:textId="7BF4AE48" w:rsidR="00D9603F" w:rsidRPr="00420003" w:rsidRDefault="00D9603F" w:rsidP="00A85E85">
      <w:pPr>
        <w:pStyle w:val="affffff5"/>
      </w:pPr>
      <w:r w:rsidRPr="00420003">
        <w:t xml:space="preserve">    static final String PASS = "</w:t>
      </w:r>
      <w:r>
        <w:rPr>
          <w:b/>
          <w:color w:val="C7000B"/>
          <w:spacing w:val="0"/>
          <w:kern w:val="0"/>
        </w:rPr>
        <w:t>openGauss@123</w:t>
      </w:r>
      <w:r w:rsidRPr="00420003">
        <w:t>";</w:t>
      </w:r>
    </w:p>
    <w:p w14:paraId="2091FD76" w14:textId="77777777" w:rsidR="00D9603F" w:rsidRPr="00D748B1" w:rsidRDefault="00D9603F" w:rsidP="00A85E85">
      <w:pPr>
        <w:pStyle w:val="affffff5"/>
      </w:pPr>
      <w:r w:rsidRPr="00D748B1">
        <w:t xml:space="preserve">     public static void main(String[] args) {</w:t>
      </w:r>
    </w:p>
    <w:p w14:paraId="1BB5529D" w14:textId="77777777" w:rsidR="00D9603F" w:rsidRPr="00D748B1" w:rsidRDefault="00D9603F" w:rsidP="00A85E85">
      <w:pPr>
        <w:pStyle w:val="affffff5"/>
      </w:pPr>
      <w:r w:rsidRPr="00D748B1">
        <w:t xml:space="preserve">        Connection conn = null;</w:t>
      </w:r>
    </w:p>
    <w:p w14:paraId="162F1419" w14:textId="77777777" w:rsidR="00D9603F" w:rsidRPr="00D748B1" w:rsidRDefault="00D9603F" w:rsidP="00A85E85">
      <w:pPr>
        <w:pStyle w:val="affffff5"/>
      </w:pPr>
      <w:r w:rsidRPr="00D748B1">
        <w:t xml:space="preserve">        Statement stmt = null;</w:t>
      </w:r>
    </w:p>
    <w:p w14:paraId="2722CC5D" w14:textId="77777777" w:rsidR="00D9603F" w:rsidRPr="00D748B1" w:rsidRDefault="00D9603F" w:rsidP="00A85E85">
      <w:pPr>
        <w:pStyle w:val="affffff5"/>
      </w:pPr>
      <w:r w:rsidRPr="00D748B1">
        <w:t xml:space="preserve">        try{</w:t>
      </w:r>
    </w:p>
    <w:p w14:paraId="7D06D7FC" w14:textId="77777777" w:rsidR="00D9603F" w:rsidRPr="00D748B1" w:rsidRDefault="00D9603F" w:rsidP="00A85E85">
      <w:pPr>
        <w:pStyle w:val="affffff5"/>
      </w:pPr>
      <w:r w:rsidRPr="00D748B1">
        <w:t xml:space="preserve">            // </w:t>
      </w:r>
      <w:r w:rsidRPr="00D748B1">
        <w:t>注册</w:t>
      </w:r>
      <w:r w:rsidRPr="00D748B1">
        <w:t xml:space="preserve"> JDBC </w:t>
      </w:r>
      <w:r w:rsidRPr="00D748B1">
        <w:t>驱动</w:t>
      </w:r>
    </w:p>
    <w:p w14:paraId="0A98D456" w14:textId="77777777" w:rsidR="00D9603F" w:rsidRPr="00D748B1" w:rsidRDefault="00D9603F" w:rsidP="00A85E85">
      <w:pPr>
        <w:pStyle w:val="affffff5"/>
      </w:pPr>
      <w:r w:rsidRPr="00D748B1">
        <w:t xml:space="preserve">            Class.forName(JDBC_DRIVER);</w:t>
      </w:r>
    </w:p>
    <w:p w14:paraId="2416AF66" w14:textId="77777777" w:rsidR="00D9603F" w:rsidRPr="00D748B1" w:rsidRDefault="00D9603F" w:rsidP="00A85E85">
      <w:pPr>
        <w:pStyle w:val="affffff5"/>
      </w:pPr>
      <w:r w:rsidRPr="00D748B1">
        <w:t xml:space="preserve">        </w:t>
      </w:r>
    </w:p>
    <w:p w14:paraId="1553B2D3" w14:textId="77777777" w:rsidR="00D9603F" w:rsidRPr="00D748B1" w:rsidRDefault="00D9603F" w:rsidP="00A85E85">
      <w:pPr>
        <w:pStyle w:val="affffff5"/>
      </w:pPr>
      <w:r w:rsidRPr="00D748B1">
        <w:t xml:space="preserve">            // </w:t>
      </w:r>
      <w:r w:rsidRPr="00D748B1">
        <w:t>打开链接</w:t>
      </w:r>
    </w:p>
    <w:p w14:paraId="4700092A" w14:textId="77777777" w:rsidR="00D9603F" w:rsidRPr="00D748B1" w:rsidRDefault="00D9603F" w:rsidP="00A85E85">
      <w:pPr>
        <w:pStyle w:val="affffff5"/>
      </w:pPr>
      <w:r w:rsidRPr="00D748B1">
        <w:t xml:space="preserve">            System.out.println("</w:t>
      </w:r>
      <w:r w:rsidRPr="00D748B1">
        <w:t>连接数据库</w:t>
      </w:r>
      <w:r w:rsidRPr="00D748B1">
        <w:t>...");</w:t>
      </w:r>
    </w:p>
    <w:p w14:paraId="676C7928" w14:textId="77777777" w:rsidR="00D9603F" w:rsidRPr="00D748B1" w:rsidRDefault="00D9603F" w:rsidP="00A85E85">
      <w:pPr>
        <w:pStyle w:val="affffff5"/>
      </w:pPr>
      <w:r w:rsidRPr="00D748B1">
        <w:t xml:space="preserve">            conn = DriverManager.getConnection(DB_URL,USER,PASS);</w:t>
      </w:r>
    </w:p>
    <w:p w14:paraId="4770D8C2" w14:textId="77777777" w:rsidR="00D9603F" w:rsidRPr="00D748B1" w:rsidRDefault="00D9603F" w:rsidP="00A85E85">
      <w:pPr>
        <w:pStyle w:val="affffff5"/>
      </w:pPr>
      <w:r w:rsidRPr="00D748B1">
        <w:t xml:space="preserve">        </w:t>
      </w:r>
    </w:p>
    <w:p w14:paraId="4F387387" w14:textId="77777777" w:rsidR="00D9603F" w:rsidRPr="00D748B1" w:rsidRDefault="00D9603F" w:rsidP="00A85E85">
      <w:pPr>
        <w:pStyle w:val="affffff5"/>
      </w:pPr>
      <w:r w:rsidRPr="00D748B1">
        <w:t xml:space="preserve">            // </w:t>
      </w:r>
      <w:r w:rsidRPr="00D748B1">
        <w:t>执行查询</w:t>
      </w:r>
    </w:p>
    <w:p w14:paraId="43B4CED8" w14:textId="77777777" w:rsidR="00D9603F" w:rsidRPr="00D748B1" w:rsidRDefault="00D9603F" w:rsidP="00A85E85">
      <w:pPr>
        <w:pStyle w:val="affffff5"/>
      </w:pPr>
      <w:r w:rsidRPr="00D748B1">
        <w:t xml:space="preserve">            System.out.println(" </w:t>
      </w:r>
      <w:r w:rsidRPr="00D748B1">
        <w:t>实例化</w:t>
      </w:r>
      <w:r w:rsidRPr="00D748B1">
        <w:t>Statement</w:t>
      </w:r>
      <w:r w:rsidRPr="00D748B1">
        <w:t>对象</w:t>
      </w:r>
      <w:r w:rsidRPr="00D748B1">
        <w:t>...");</w:t>
      </w:r>
    </w:p>
    <w:p w14:paraId="0A701548" w14:textId="77777777" w:rsidR="00D9603F" w:rsidRPr="00D748B1" w:rsidRDefault="00D9603F" w:rsidP="00A85E85">
      <w:pPr>
        <w:pStyle w:val="affffff5"/>
      </w:pPr>
      <w:r w:rsidRPr="00D748B1">
        <w:t xml:space="preserve">            stmt = conn.createStatement();</w:t>
      </w:r>
    </w:p>
    <w:p w14:paraId="08ED1259" w14:textId="77777777" w:rsidR="00D9603F" w:rsidRPr="00D748B1" w:rsidRDefault="00D9603F" w:rsidP="00A85E85">
      <w:pPr>
        <w:pStyle w:val="affffff5"/>
      </w:pPr>
      <w:r w:rsidRPr="00D748B1">
        <w:t xml:space="preserve">            String sql;</w:t>
      </w:r>
    </w:p>
    <w:p w14:paraId="09E593BD" w14:textId="5431457A" w:rsidR="00D9603F" w:rsidRPr="00D748B1" w:rsidRDefault="00D9603F" w:rsidP="00A85E85">
      <w:pPr>
        <w:pStyle w:val="affffff5"/>
      </w:pPr>
      <w:r w:rsidRPr="00D748B1">
        <w:t xml:space="preserve">            sql = "SELECT id, name, url FROM </w:t>
      </w:r>
      <w:r w:rsidR="00473EFF" w:rsidRPr="00B647B2">
        <w:rPr>
          <w:rFonts w:hint="eastAsia"/>
          <w:color w:val="C7000B"/>
        </w:rPr>
        <w:t>root</w:t>
      </w:r>
      <w:r w:rsidRPr="00D748B1">
        <w:t>.websites";</w:t>
      </w:r>
    </w:p>
    <w:p w14:paraId="47615E00" w14:textId="77777777" w:rsidR="00D9603F" w:rsidRPr="00D748B1" w:rsidRDefault="00D9603F" w:rsidP="00A85E85">
      <w:pPr>
        <w:pStyle w:val="affffff5"/>
      </w:pPr>
      <w:r w:rsidRPr="00D748B1">
        <w:t xml:space="preserve">            ResultSet rs = stmt.executeQuery(sql);</w:t>
      </w:r>
    </w:p>
    <w:p w14:paraId="7D600382" w14:textId="77777777" w:rsidR="00D9603F" w:rsidRPr="00D748B1" w:rsidRDefault="00D9603F" w:rsidP="00A85E85">
      <w:pPr>
        <w:pStyle w:val="affffff5"/>
      </w:pPr>
      <w:r w:rsidRPr="00D748B1">
        <w:t xml:space="preserve">        </w:t>
      </w:r>
    </w:p>
    <w:p w14:paraId="67738670" w14:textId="77777777" w:rsidR="00D9603F" w:rsidRPr="00D748B1" w:rsidRDefault="00D9603F" w:rsidP="00A85E85">
      <w:pPr>
        <w:pStyle w:val="affffff5"/>
      </w:pPr>
      <w:r w:rsidRPr="00D748B1">
        <w:t xml:space="preserve">            // </w:t>
      </w:r>
      <w:r w:rsidRPr="00D748B1">
        <w:t>展开结果集数据库</w:t>
      </w:r>
    </w:p>
    <w:p w14:paraId="55F96C66" w14:textId="77777777" w:rsidR="00D9603F" w:rsidRPr="00D748B1" w:rsidRDefault="00D9603F" w:rsidP="00A85E85">
      <w:pPr>
        <w:pStyle w:val="affffff5"/>
      </w:pPr>
      <w:r w:rsidRPr="00D748B1">
        <w:t xml:space="preserve">            while(rs.next()){</w:t>
      </w:r>
    </w:p>
    <w:p w14:paraId="5CC06C9B" w14:textId="77777777" w:rsidR="00D9603F" w:rsidRPr="00D748B1" w:rsidRDefault="00D9603F" w:rsidP="00A85E85">
      <w:pPr>
        <w:pStyle w:val="affffff5"/>
      </w:pPr>
      <w:r w:rsidRPr="00D748B1">
        <w:t xml:space="preserve">                // </w:t>
      </w:r>
      <w:r w:rsidRPr="00D748B1">
        <w:t>通过字段检索</w:t>
      </w:r>
    </w:p>
    <w:p w14:paraId="5D135132" w14:textId="77777777" w:rsidR="00D9603F" w:rsidRPr="00D748B1" w:rsidRDefault="00D9603F" w:rsidP="00A85E85">
      <w:pPr>
        <w:pStyle w:val="affffff5"/>
      </w:pPr>
      <w:r w:rsidRPr="00D748B1">
        <w:t xml:space="preserve">                int id  = rs.getInt("id");</w:t>
      </w:r>
    </w:p>
    <w:p w14:paraId="491ED1AA" w14:textId="77777777" w:rsidR="00D9603F" w:rsidRPr="00D748B1" w:rsidRDefault="00D9603F" w:rsidP="00A85E85">
      <w:pPr>
        <w:pStyle w:val="affffff5"/>
      </w:pPr>
      <w:r w:rsidRPr="00D748B1">
        <w:t xml:space="preserve">                String name = rs.getString("name");</w:t>
      </w:r>
    </w:p>
    <w:p w14:paraId="3E5E532E" w14:textId="77777777" w:rsidR="00D9603F" w:rsidRPr="00D748B1" w:rsidRDefault="00D9603F" w:rsidP="00A85E85">
      <w:pPr>
        <w:pStyle w:val="affffff5"/>
      </w:pPr>
      <w:r w:rsidRPr="00D748B1">
        <w:t xml:space="preserve">                String url = rs.getString("url");</w:t>
      </w:r>
    </w:p>
    <w:p w14:paraId="43A9DF2E" w14:textId="77777777" w:rsidR="00D9603F" w:rsidRPr="00D748B1" w:rsidRDefault="00D9603F" w:rsidP="00A85E85">
      <w:pPr>
        <w:pStyle w:val="affffff5"/>
      </w:pPr>
      <w:r w:rsidRPr="00D748B1">
        <w:t xml:space="preserve">    </w:t>
      </w:r>
    </w:p>
    <w:p w14:paraId="66E3CEE3" w14:textId="77777777" w:rsidR="00D9603F" w:rsidRPr="00D748B1" w:rsidRDefault="00D9603F" w:rsidP="00A85E85">
      <w:pPr>
        <w:pStyle w:val="affffff5"/>
      </w:pPr>
      <w:r w:rsidRPr="00D748B1">
        <w:t xml:space="preserve">                // </w:t>
      </w:r>
      <w:r w:rsidRPr="00D748B1">
        <w:t>输出数据</w:t>
      </w:r>
    </w:p>
    <w:p w14:paraId="4C84B8E0" w14:textId="77777777" w:rsidR="00D9603F" w:rsidRPr="00D748B1" w:rsidRDefault="00D9603F" w:rsidP="00A85E85">
      <w:pPr>
        <w:pStyle w:val="affffff5"/>
      </w:pPr>
      <w:r w:rsidRPr="00D748B1">
        <w:t xml:space="preserve">                System.out.print("ID: " + id);</w:t>
      </w:r>
    </w:p>
    <w:p w14:paraId="1AB53E1F" w14:textId="77777777" w:rsidR="00D9603F" w:rsidRPr="00D748B1" w:rsidRDefault="00D9603F" w:rsidP="00A85E85">
      <w:pPr>
        <w:pStyle w:val="affffff5"/>
      </w:pPr>
      <w:r w:rsidRPr="00D748B1">
        <w:t xml:space="preserve">                System.out.print(", </w:t>
      </w:r>
      <w:r w:rsidRPr="00D748B1">
        <w:t>站点名称</w:t>
      </w:r>
      <w:r w:rsidRPr="00D748B1">
        <w:t>: " + name);</w:t>
      </w:r>
    </w:p>
    <w:p w14:paraId="361CEF73" w14:textId="77777777" w:rsidR="00D9603F" w:rsidRPr="00D748B1" w:rsidRDefault="00D9603F" w:rsidP="00A85E85">
      <w:pPr>
        <w:pStyle w:val="affffff5"/>
      </w:pPr>
      <w:r w:rsidRPr="00D748B1">
        <w:t xml:space="preserve">                System.out.print(", </w:t>
      </w:r>
      <w:r w:rsidRPr="00D748B1">
        <w:t>站点</w:t>
      </w:r>
      <w:r w:rsidRPr="00D748B1">
        <w:t xml:space="preserve"> URL: " + url);</w:t>
      </w:r>
    </w:p>
    <w:p w14:paraId="0F1ACD7F" w14:textId="77777777" w:rsidR="00D9603F" w:rsidRPr="00D748B1" w:rsidRDefault="00D9603F" w:rsidP="00A85E85">
      <w:pPr>
        <w:pStyle w:val="affffff5"/>
      </w:pPr>
      <w:r w:rsidRPr="00D748B1">
        <w:t xml:space="preserve">                System.out.print("\n");</w:t>
      </w:r>
    </w:p>
    <w:p w14:paraId="124A35E4" w14:textId="77777777" w:rsidR="00D9603F" w:rsidRPr="00D748B1" w:rsidRDefault="00D9603F" w:rsidP="00A85E85">
      <w:pPr>
        <w:pStyle w:val="affffff5"/>
      </w:pPr>
      <w:r w:rsidRPr="00D748B1">
        <w:t xml:space="preserve">            }</w:t>
      </w:r>
    </w:p>
    <w:p w14:paraId="44021A82" w14:textId="77777777" w:rsidR="00D9603F" w:rsidRPr="00D748B1" w:rsidRDefault="00D9603F" w:rsidP="00A85E85">
      <w:pPr>
        <w:pStyle w:val="affffff5"/>
      </w:pPr>
      <w:r w:rsidRPr="00D748B1">
        <w:t xml:space="preserve">            // </w:t>
      </w:r>
      <w:r w:rsidRPr="00D748B1">
        <w:t>完成后关闭</w:t>
      </w:r>
    </w:p>
    <w:p w14:paraId="1FBFCD49" w14:textId="77777777" w:rsidR="00D9603F" w:rsidRPr="00D748B1" w:rsidRDefault="00D9603F" w:rsidP="00A85E85">
      <w:pPr>
        <w:pStyle w:val="affffff5"/>
      </w:pPr>
      <w:r w:rsidRPr="00D748B1">
        <w:t xml:space="preserve">            rs.close();</w:t>
      </w:r>
    </w:p>
    <w:p w14:paraId="1C333E1E" w14:textId="77777777" w:rsidR="00D9603F" w:rsidRPr="00D748B1" w:rsidRDefault="00D9603F" w:rsidP="00A85E85">
      <w:pPr>
        <w:pStyle w:val="affffff5"/>
      </w:pPr>
      <w:r w:rsidRPr="00D748B1">
        <w:lastRenderedPageBreak/>
        <w:t xml:space="preserve">            stmt.close();</w:t>
      </w:r>
    </w:p>
    <w:p w14:paraId="74E2BB25" w14:textId="77777777" w:rsidR="00D9603F" w:rsidRPr="00D748B1" w:rsidRDefault="00D9603F" w:rsidP="00A85E85">
      <w:pPr>
        <w:pStyle w:val="affffff5"/>
      </w:pPr>
      <w:r w:rsidRPr="00D748B1">
        <w:t xml:space="preserve">            conn.close();</w:t>
      </w:r>
    </w:p>
    <w:p w14:paraId="393267C3" w14:textId="77777777" w:rsidR="00D9603F" w:rsidRPr="00D748B1" w:rsidRDefault="00D9603F" w:rsidP="00A85E85">
      <w:pPr>
        <w:pStyle w:val="affffff5"/>
      </w:pPr>
      <w:r w:rsidRPr="00D748B1">
        <w:t xml:space="preserve">        }catch(SQLException se){</w:t>
      </w:r>
    </w:p>
    <w:p w14:paraId="5DC37E47" w14:textId="77777777" w:rsidR="00D9603F" w:rsidRPr="00D748B1" w:rsidRDefault="00D9603F" w:rsidP="00A85E85">
      <w:pPr>
        <w:pStyle w:val="affffff5"/>
      </w:pPr>
      <w:r w:rsidRPr="00D748B1">
        <w:t xml:space="preserve">            // </w:t>
      </w:r>
      <w:r w:rsidRPr="00D748B1">
        <w:t>处理</w:t>
      </w:r>
      <w:r w:rsidRPr="00D748B1">
        <w:t xml:space="preserve"> JDBC </w:t>
      </w:r>
      <w:r w:rsidRPr="00D748B1">
        <w:t>错误</w:t>
      </w:r>
    </w:p>
    <w:p w14:paraId="2FD04CD9" w14:textId="77777777" w:rsidR="00D9603F" w:rsidRPr="00D748B1" w:rsidRDefault="00D9603F" w:rsidP="00A85E85">
      <w:pPr>
        <w:pStyle w:val="affffff5"/>
      </w:pPr>
      <w:r w:rsidRPr="00D748B1">
        <w:t xml:space="preserve">            se.printStackTrace();</w:t>
      </w:r>
    </w:p>
    <w:p w14:paraId="6520FF9D" w14:textId="77777777" w:rsidR="00D9603F" w:rsidRPr="00D748B1" w:rsidRDefault="00D9603F" w:rsidP="00A85E85">
      <w:pPr>
        <w:pStyle w:val="affffff5"/>
      </w:pPr>
      <w:r w:rsidRPr="00D748B1">
        <w:t xml:space="preserve">        }catch(Exception e){</w:t>
      </w:r>
    </w:p>
    <w:p w14:paraId="3DFB219F" w14:textId="77777777" w:rsidR="00D9603F" w:rsidRPr="00D748B1" w:rsidRDefault="00D9603F" w:rsidP="00A85E85">
      <w:pPr>
        <w:pStyle w:val="affffff5"/>
      </w:pPr>
      <w:r w:rsidRPr="00D748B1">
        <w:t xml:space="preserve">            // </w:t>
      </w:r>
      <w:r w:rsidRPr="00D748B1">
        <w:t>处理</w:t>
      </w:r>
      <w:r w:rsidRPr="00D748B1">
        <w:t xml:space="preserve"> Class.forName </w:t>
      </w:r>
      <w:r w:rsidRPr="00D748B1">
        <w:t>错误</w:t>
      </w:r>
    </w:p>
    <w:p w14:paraId="6645A6B4" w14:textId="77777777" w:rsidR="00D9603F" w:rsidRPr="00D748B1" w:rsidRDefault="00D9603F" w:rsidP="00A85E85">
      <w:pPr>
        <w:pStyle w:val="affffff5"/>
      </w:pPr>
      <w:r w:rsidRPr="00D748B1">
        <w:t xml:space="preserve">            e.printStackTrace();</w:t>
      </w:r>
    </w:p>
    <w:p w14:paraId="19192E58" w14:textId="77777777" w:rsidR="00D9603F" w:rsidRPr="00D748B1" w:rsidRDefault="00D9603F" w:rsidP="00A85E85">
      <w:pPr>
        <w:pStyle w:val="affffff5"/>
      </w:pPr>
      <w:r w:rsidRPr="00D748B1">
        <w:t xml:space="preserve">        }finally{</w:t>
      </w:r>
    </w:p>
    <w:p w14:paraId="7613AF78" w14:textId="77777777" w:rsidR="00D9603F" w:rsidRPr="00D748B1" w:rsidRDefault="00D9603F" w:rsidP="00A85E85">
      <w:pPr>
        <w:pStyle w:val="affffff5"/>
      </w:pPr>
      <w:r w:rsidRPr="00D748B1">
        <w:t xml:space="preserve">            // </w:t>
      </w:r>
      <w:r w:rsidRPr="00D748B1">
        <w:t>关闭资源</w:t>
      </w:r>
    </w:p>
    <w:p w14:paraId="6C3F9610" w14:textId="77777777" w:rsidR="00D9603F" w:rsidRPr="00D748B1" w:rsidRDefault="00D9603F" w:rsidP="00A85E85">
      <w:pPr>
        <w:pStyle w:val="affffff5"/>
      </w:pPr>
      <w:r w:rsidRPr="00D748B1">
        <w:t xml:space="preserve">            try{</w:t>
      </w:r>
    </w:p>
    <w:p w14:paraId="5E6CCD3C" w14:textId="77777777" w:rsidR="00D9603F" w:rsidRPr="00D748B1" w:rsidRDefault="00D9603F" w:rsidP="00A85E85">
      <w:pPr>
        <w:pStyle w:val="affffff5"/>
      </w:pPr>
      <w:r w:rsidRPr="00D748B1">
        <w:t xml:space="preserve">                if(stmt!=null) stmt.close();</w:t>
      </w:r>
    </w:p>
    <w:p w14:paraId="0F0A6685" w14:textId="77777777" w:rsidR="00D9603F" w:rsidRPr="00D748B1" w:rsidRDefault="00D9603F" w:rsidP="00A85E85">
      <w:pPr>
        <w:pStyle w:val="affffff5"/>
      </w:pPr>
      <w:r w:rsidRPr="00D748B1">
        <w:t xml:space="preserve">            }catch(SQLException se2){</w:t>
      </w:r>
    </w:p>
    <w:p w14:paraId="1D0BA920" w14:textId="77777777" w:rsidR="00D9603F" w:rsidRPr="00D748B1" w:rsidRDefault="00D9603F" w:rsidP="00A85E85">
      <w:pPr>
        <w:pStyle w:val="affffff5"/>
      </w:pPr>
      <w:r w:rsidRPr="00D748B1">
        <w:t xml:space="preserve">            }// </w:t>
      </w:r>
      <w:r w:rsidRPr="00D748B1">
        <w:t>什么都不做</w:t>
      </w:r>
    </w:p>
    <w:p w14:paraId="6363FBED" w14:textId="77777777" w:rsidR="00D9603F" w:rsidRPr="00D748B1" w:rsidRDefault="00D9603F" w:rsidP="00A85E85">
      <w:pPr>
        <w:pStyle w:val="affffff5"/>
      </w:pPr>
      <w:r w:rsidRPr="00D748B1">
        <w:t xml:space="preserve">            try{</w:t>
      </w:r>
    </w:p>
    <w:p w14:paraId="0DC4A1FF" w14:textId="77777777" w:rsidR="00D9603F" w:rsidRPr="00D748B1" w:rsidRDefault="00D9603F" w:rsidP="00A85E85">
      <w:pPr>
        <w:pStyle w:val="affffff5"/>
      </w:pPr>
      <w:r w:rsidRPr="00D748B1">
        <w:t xml:space="preserve">                if(conn!=null) conn.close();</w:t>
      </w:r>
    </w:p>
    <w:p w14:paraId="4B876085" w14:textId="77777777" w:rsidR="00D9603F" w:rsidRPr="00D748B1" w:rsidRDefault="00D9603F" w:rsidP="00A85E85">
      <w:pPr>
        <w:pStyle w:val="affffff5"/>
      </w:pPr>
      <w:r w:rsidRPr="00D748B1">
        <w:t xml:space="preserve">            }catch(SQLException se){</w:t>
      </w:r>
    </w:p>
    <w:p w14:paraId="238EA097" w14:textId="77777777" w:rsidR="00D9603F" w:rsidRPr="00D748B1" w:rsidRDefault="00D9603F" w:rsidP="00A85E85">
      <w:pPr>
        <w:pStyle w:val="affffff5"/>
      </w:pPr>
      <w:r w:rsidRPr="00D748B1">
        <w:t xml:space="preserve">                se.printStackTrace();</w:t>
      </w:r>
    </w:p>
    <w:p w14:paraId="31B38544" w14:textId="77777777" w:rsidR="00D9603F" w:rsidRPr="00D748B1" w:rsidRDefault="00D9603F" w:rsidP="00A85E85">
      <w:pPr>
        <w:pStyle w:val="affffff5"/>
      </w:pPr>
      <w:r w:rsidRPr="00D748B1">
        <w:t xml:space="preserve">            }</w:t>
      </w:r>
    </w:p>
    <w:p w14:paraId="4F0C5553" w14:textId="77777777" w:rsidR="00D9603F" w:rsidRPr="00D748B1" w:rsidRDefault="00D9603F" w:rsidP="00A85E85">
      <w:pPr>
        <w:pStyle w:val="affffff5"/>
      </w:pPr>
      <w:r w:rsidRPr="00D748B1">
        <w:t xml:space="preserve">        }</w:t>
      </w:r>
    </w:p>
    <w:p w14:paraId="27321FE7" w14:textId="77777777" w:rsidR="00D9603F" w:rsidRPr="00D748B1" w:rsidRDefault="00D9603F" w:rsidP="00A85E85">
      <w:pPr>
        <w:pStyle w:val="affffff5"/>
      </w:pPr>
      <w:r w:rsidRPr="00D748B1">
        <w:t xml:space="preserve">        System.out.println("Goodbye!");</w:t>
      </w:r>
    </w:p>
    <w:p w14:paraId="48FEB716" w14:textId="77777777" w:rsidR="00D9603F" w:rsidRPr="00D748B1" w:rsidRDefault="00D9603F" w:rsidP="00A85E85">
      <w:pPr>
        <w:pStyle w:val="affffff5"/>
      </w:pPr>
      <w:r w:rsidRPr="00D748B1">
        <w:t xml:space="preserve">    }</w:t>
      </w:r>
    </w:p>
    <w:p w14:paraId="6EC29C7C" w14:textId="77777777" w:rsidR="00D9603F" w:rsidRPr="00D748B1" w:rsidRDefault="00D9603F" w:rsidP="00A85E85">
      <w:pPr>
        <w:pStyle w:val="affffff5"/>
      </w:pPr>
      <w:r w:rsidRPr="00D748B1">
        <w:t>}</w:t>
      </w:r>
    </w:p>
    <w:p w14:paraId="599BA5E1" w14:textId="6D73A2F3" w:rsidR="004237DC" w:rsidRPr="00336CBE" w:rsidRDefault="004237DC" w:rsidP="00A85E85">
      <w:pPr>
        <w:pStyle w:val="30"/>
      </w:pPr>
      <w:r w:rsidRPr="00336CBE">
        <w:t>在安装</w:t>
      </w:r>
      <w:r w:rsidRPr="00336CBE">
        <w:t>Java</w:t>
      </w:r>
      <w:r w:rsidRPr="00336CBE">
        <w:t>的本机，打开</w:t>
      </w:r>
      <w:r w:rsidRPr="00336CBE">
        <w:t>cmd</w:t>
      </w:r>
      <w:r w:rsidRPr="00336CBE">
        <w:t>对</w:t>
      </w:r>
      <w:r w:rsidRPr="00336CBE">
        <w:t>Java</w:t>
      </w:r>
      <w:r w:rsidRPr="00336CBE">
        <w:t>程序编译后执行</w:t>
      </w:r>
      <w:r w:rsidR="0089008A">
        <w:t>。</w:t>
      </w:r>
    </w:p>
    <w:p w14:paraId="433789D8" w14:textId="525B15BF" w:rsidR="004237DC" w:rsidRPr="00336CBE" w:rsidRDefault="004237DC" w:rsidP="00A85E85">
      <w:pPr>
        <w:pStyle w:val="1e"/>
      </w:pPr>
      <w:r w:rsidRPr="00336CBE">
        <w:t>在</w:t>
      </w:r>
      <w:r w:rsidRPr="00336CBE">
        <w:t>cmd</w:t>
      </w:r>
      <w:r w:rsidRPr="00336CBE">
        <w:t>中</w:t>
      </w:r>
      <w:r w:rsidR="00233F14" w:rsidRPr="00D748B1">
        <w:t>，进入</w:t>
      </w:r>
      <w:r w:rsidR="00233F14" w:rsidRPr="00D748B1">
        <w:t>d:\Download\</w:t>
      </w:r>
      <w:r w:rsidR="00233F14" w:rsidRPr="00D748B1">
        <w:t>目录</w:t>
      </w:r>
      <w:r w:rsidR="00233F14">
        <w:rPr>
          <w:rFonts w:hint="eastAsia"/>
        </w:rPr>
        <w:t>，</w:t>
      </w:r>
      <w:r w:rsidRPr="00336CBE">
        <w:t>先对</w:t>
      </w:r>
      <w:r w:rsidRPr="00336CBE">
        <w:t>Java</w:t>
      </w:r>
      <w:r w:rsidRPr="00336CBE">
        <w:t>程序进行编译</w:t>
      </w:r>
      <w:r w:rsidR="00EC509E" w:rsidRPr="00336CBE">
        <w:t>（进入</w:t>
      </w:r>
      <w:r w:rsidR="00EC509E" w:rsidRPr="00336CBE">
        <w:t>Java</w:t>
      </w:r>
      <w:r w:rsidR="00EC509E" w:rsidRPr="00336CBE">
        <w:t>程序的目录）</w:t>
      </w:r>
    </w:p>
    <w:p w14:paraId="730C1A68" w14:textId="5B2EAE42" w:rsidR="00274F16" w:rsidRDefault="00274F16" w:rsidP="0009103E">
      <w:pPr>
        <w:pStyle w:val="affffff5"/>
      </w:pPr>
      <w:r w:rsidRPr="00274F16">
        <w:t>cd /d D:\download</w:t>
      </w:r>
    </w:p>
    <w:p w14:paraId="27820815" w14:textId="4B82C6A9" w:rsidR="004B7F4E" w:rsidRPr="00A13A25" w:rsidRDefault="00233F14" w:rsidP="0009103E">
      <w:pPr>
        <w:pStyle w:val="affffff5"/>
        <w:rPr>
          <w:shd w:val="pct15" w:color="auto" w:fill="FFFFFF"/>
        </w:rPr>
      </w:pPr>
      <w:r w:rsidRPr="00437A58">
        <w:t>D:\Download&gt;</w:t>
      </w:r>
      <w:r w:rsidRPr="00420003">
        <w:rPr>
          <w:spacing w:val="0"/>
          <w:kern w:val="0"/>
          <w:sz w:val="21"/>
          <w:szCs w:val="20"/>
        </w:rPr>
        <w:t xml:space="preserve"> </w:t>
      </w:r>
      <w:r w:rsidR="004B7F4E" w:rsidRPr="004B7F4E">
        <w:rPr>
          <w:shd w:val="pct15" w:color="auto" w:fill="FFFFFF"/>
        </w:rPr>
        <w:t>javac -encoding utf-8 -cp d:\Download\gsjdbc4.jar GaussDBopenGaussDemo.java</w:t>
      </w:r>
    </w:p>
    <w:p w14:paraId="30EB7679" w14:textId="77777777" w:rsidR="004237DC" w:rsidRPr="00336CBE" w:rsidRDefault="004237DC" w:rsidP="00A85E85">
      <w:pPr>
        <w:pStyle w:val="1e"/>
      </w:pPr>
      <w:r w:rsidRPr="00336CBE">
        <w:t>再执行以下命令</w:t>
      </w:r>
    </w:p>
    <w:p w14:paraId="0A47770E" w14:textId="1F4AA401" w:rsidR="004B7F4E" w:rsidRPr="00A13A25" w:rsidRDefault="00233F14" w:rsidP="0009103E">
      <w:pPr>
        <w:pStyle w:val="affffff5"/>
        <w:rPr>
          <w:shd w:val="pct15" w:color="auto" w:fill="FFFFFF"/>
        </w:rPr>
      </w:pPr>
      <w:r w:rsidRPr="00437A58">
        <w:t xml:space="preserve">D:\Download&gt; </w:t>
      </w:r>
      <w:r w:rsidR="004B7F4E" w:rsidRPr="004B7F4E">
        <w:rPr>
          <w:shd w:val="pct15" w:color="auto" w:fill="FFFFFF"/>
        </w:rPr>
        <w:t>java -cp .;D:/Download/gsjdbc4.jar GaussDBopenGaussDemo</w:t>
      </w:r>
    </w:p>
    <w:p w14:paraId="55A11051" w14:textId="083F3B44" w:rsidR="004237DC" w:rsidRPr="00336CBE" w:rsidRDefault="004237DC" w:rsidP="00A85E85">
      <w:pPr>
        <w:pStyle w:val="30"/>
      </w:pPr>
      <w:r w:rsidRPr="00336CBE">
        <w:t>执行结果</w:t>
      </w:r>
      <w:r w:rsidR="0089008A">
        <w:t>。</w:t>
      </w:r>
    </w:p>
    <w:p w14:paraId="1EFBE1F3" w14:textId="77777777" w:rsidR="004237DC" w:rsidRPr="00336CBE" w:rsidRDefault="004237DC" w:rsidP="00A85E85">
      <w:pPr>
        <w:pStyle w:val="1e"/>
      </w:pPr>
      <w:r w:rsidRPr="00336CBE">
        <w:t>执行结果如下：</w:t>
      </w:r>
    </w:p>
    <w:p w14:paraId="74E141EB" w14:textId="77777777" w:rsidR="00603507" w:rsidRDefault="00603507" w:rsidP="00A85E85">
      <w:pPr>
        <w:pStyle w:val="affffff5"/>
      </w:pPr>
      <w:r>
        <w:rPr>
          <w:rFonts w:hint="eastAsia"/>
        </w:rPr>
        <w:t>连接数据库</w:t>
      </w:r>
      <w:r>
        <w:t>...</w:t>
      </w:r>
    </w:p>
    <w:p w14:paraId="00AAD22E" w14:textId="77777777" w:rsidR="00603507" w:rsidRDefault="00603507" w:rsidP="00A85E85">
      <w:pPr>
        <w:pStyle w:val="affffff5"/>
      </w:pPr>
      <w:r>
        <w:rPr>
          <w:rFonts w:hint="eastAsia"/>
        </w:rPr>
        <w:t>十一月</w:t>
      </w:r>
      <w:r>
        <w:t xml:space="preserve"> 18, 2021 3:02:54 </w:t>
      </w:r>
      <w:r>
        <w:t>下午</w:t>
      </w:r>
      <w:r>
        <w:t xml:space="preserve"> org.postgresql.core.v3.ConnectionFactoryImpl openConnectionImpl</w:t>
      </w:r>
    </w:p>
    <w:p w14:paraId="344DE14A" w14:textId="77777777" w:rsidR="00603507" w:rsidRDefault="00603507" w:rsidP="00A85E85">
      <w:pPr>
        <w:pStyle w:val="affffff5"/>
      </w:pPr>
      <w:r>
        <w:rPr>
          <w:rFonts w:hint="eastAsia"/>
        </w:rPr>
        <w:t>信息</w:t>
      </w:r>
      <w:r>
        <w:t>: [3977357f-a502-46c8-8596-fda26bc89a69] Try to connect. IP: 123.60.214.38:8000</w:t>
      </w:r>
    </w:p>
    <w:p w14:paraId="2AC89EAA" w14:textId="77777777" w:rsidR="00603507" w:rsidRDefault="00603507" w:rsidP="00A85E85">
      <w:pPr>
        <w:pStyle w:val="affffff5"/>
      </w:pPr>
      <w:r>
        <w:rPr>
          <w:rFonts w:hint="eastAsia"/>
        </w:rPr>
        <w:t>十一月</w:t>
      </w:r>
      <w:r>
        <w:t xml:space="preserve"> 18, 2021 3:02:54 </w:t>
      </w:r>
      <w:r>
        <w:t>下午</w:t>
      </w:r>
      <w:r>
        <w:t xml:space="preserve"> org.postgresql.core.v3.ConnectionFactoryImpl openConnectionImpl</w:t>
      </w:r>
    </w:p>
    <w:p w14:paraId="6D7BA95F" w14:textId="77777777" w:rsidR="00603507" w:rsidRDefault="00603507" w:rsidP="00A85E85">
      <w:pPr>
        <w:pStyle w:val="affffff5"/>
      </w:pPr>
      <w:r>
        <w:rPr>
          <w:rFonts w:hint="eastAsia"/>
        </w:rPr>
        <w:t>信息</w:t>
      </w:r>
      <w:r>
        <w:t>: [7.250.106.229:50549/123.60.214.38:8000] Connection is established. ID: 3977357f-a502-46c8-8596-fda26bc89a69</w:t>
      </w:r>
    </w:p>
    <w:p w14:paraId="3C1DA041" w14:textId="77777777" w:rsidR="00603507" w:rsidRDefault="00603507" w:rsidP="00A85E85">
      <w:pPr>
        <w:pStyle w:val="affffff5"/>
      </w:pPr>
      <w:r>
        <w:rPr>
          <w:rFonts w:hint="eastAsia"/>
        </w:rPr>
        <w:t>十一月</w:t>
      </w:r>
      <w:r>
        <w:t xml:space="preserve"> 18, 2021 3:02:54 </w:t>
      </w:r>
      <w:r>
        <w:t>下午</w:t>
      </w:r>
      <w:r>
        <w:t xml:space="preserve"> org.postgresql.core.v3.ConnectionFactoryImpl openConnectionImpl</w:t>
      </w:r>
    </w:p>
    <w:p w14:paraId="5799ADB6" w14:textId="77777777" w:rsidR="00603507" w:rsidRDefault="00603507" w:rsidP="00A85E85">
      <w:pPr>
        <w:pStyle w:val="affffff5"/>
      </w:pPr>
      <w:r>
        <w:rPr>
          <w:rFonts w:hint="eastAsia"/>
        </w:rPr>
        <w:t>信息</w:t>
      </w:r>
      <w:r>
        <w:t>: Connect complete. ID: 3977357f-a502-46c8-8596-fda26bc89a69</w:t>
      </w:r>
    </w:p>
    <w:p w14:paraId="3DA9FFA0" w14:textId="77777777" w:rsidR="00603507" w:rsidRDefault="00603507" w:rsidP="00A85E85">
      <w:pPr>
        <w:pStyle w:val="affffff5"/>
      </w:pPr>
      <w:r>
        <w:t xml:space="preserve"> </w:t>
      </w:r>
      <w:r>
        <w:t>实例化</w:t>
      </w:r>
      <w:r>
        <w:t>Statement</w:t>
      </w:r>
      <w:r>
        <w:t>对象</w:t>
      </w:r>
      <w:r>
        <w:t>...</w:t>
      </w:r>
    </w:p>
    <w:p w14:paraId="3DC0752B" w14:textId="77777777" w:rsidR="00603507" w:rsidRDefault="00603507" w:rsidP="00A85E85">
      <w:pPr>
        <w:pStyle w:val="affffff5"/>
      </w:pPr>
      <w:r>
        <w:lastRenderedPageBreak/>
        <w:t xml:space="preserve">ID: 1, </w:t>
      </w:r>
      <w:r>
        <w:t>站点名称</w:t>
      </w:r>
      <w:r>
        <w:t xml:space="preserve">: openGauss           , </w:t>
      </w:r>
      <w:r>
        <w:t>站点</w:t>
      </w:r>
      <w:r>
        <w:t xml:space="preserve"> URL: https://opengauss.org/zh/</w:t>
      </w:r>
    </w:p>
    <w:p w14:paraId="1B5BB682" w14:textId="77777777" w:rsidR="00603507" w:rsidRDefault="00603507" w:rsidP="00A85E85">
      <w:pPr>
        <w:pStyle w:val="affffff5"/>
      </w:pPr>
      <w:r>
        <w:t xml:space="preserve">ID: 2, </w:t>
      </w:r>
      <w:r>
        <w:t>站点名称</w:t>
      </w:r>
      <w:r>
        <w:t xml:space="preserve">: </w:t>
      </w:r>
      <w:r>
        <w:t>华为云</w:t>
      </w:r>
      <w:r>
        <w:t xml:space="preserve">           , </w:t>
      </w:r>
      <w:r>
        <w:t>站点</w:t>
      </w:r>
      <w:r>
        <w:t xml:space="preserve"> URL: https://www.huaweicloud.com/</w:t>
      </w:r>
    </w:p>
    <w:p w14:paraId="2875626F" w14:textId="77777777" w:rsidR="00603507" w:rsidRDefault="00603507" w:rsidP="00A85E85">
      <w:pPr>
        <w:pStyle w:val="affffff5"/>
      </w:pPr>
      <w:r>
        <w:t xml:space="preserve">ID: 3, </w:t>
      </w:r>
      <w:r>
        <w:t>站点名称</w:t>
      </w:r>
      <w:r>
        <w:t xml:space="preserve">: openEuler           , </w:t>
      </w:r>
      <w:r>
        <w:t>站点</w:t>
      </w:r>
      <w:r>
        <w:t xml:space="preserve"> URL: https://openeuler.org/zh/</w:t>
      </w:r>
    </w:p>
    <w:p w14:paraId="3A4E018F" w14:textId="77777777" w:rsidR="00603507" w:rsidRDefault="00603507" w:rsidP="00A85E85">
      <w:pPr>
        <w:pStyle w:val="affffff5"/>
      </w:pPr>
      <w:r>
        <w:t xml:space="preserve">ID: 4, </w:t>
      </w:r>
      <w:r>
        <w:t>站点名称</w:t>
      </w:r>
      <w:r>
        <w:t xml:space="preserve">: </w:t>
      </w:r>
      <w:r>
        <w:t>华为</w:t>
      </w:r>
      <w:r>
        <w:t>support</w:t>
      </w:r>
      <w:r>
        <w:t>中心</w:t>
      </w:r>
      <w:r>
        <w:t xml:space="preserve"> , </w:t>
      </w:r>
      <w:r>
        <w:t>站点</w:t>
      </w:r>
      <w:r>
        <w:t xml:space="preserve"> URL: https://support.huaweicloud.com/</w:t>
      </w:r>
    </w:p>
    <w:p w14:paraId="793A2029" w14:textId="5D9E9E7E" w:rsidR="00603507" w:rsidRDefault="00603507" w:rsidP="00A85E85">
      <w:pPr>
        <w:pStyle w:val="affffff5"/>
      </w:pPr>
      <w:r>
        <w:t>Goodbye!</w:t>
      </w:r>
    </w:p>
    <w:p w14:paraId="3C63FC64" w14:textId="77777777" w:rsidR="004237DC" w:rsidRPr="00336CBE" w:rsidRDefault="004237DC" w:rsidP="00DA5283">
      <w:pPr>
        <w:pStyle w:val="2"/>
        <w:numPr>
          <w:ilvl w:val="1"/>
          <w:numId w:val="4"/>
        </w:numPr>
        <w:rPr>
          <w:rFonts w:cs="Huawei Sans"/>
        </w:rPr>
      </w:pPr>
      <w:bookmarkStart w:id="106" w:name="_Toc19795493"/>
      <w:bookmarkStart w:id="107" w:name="_Toc45098045"/>
      <w:bookmarkStart w:id="108" w:name="_Toc48143505"/>
      <w:bookmarkStart w:id="109" w:name="_Toc71278219"/>
      <w:r w:rsidRPr="00336CBE">
        <w:rPr>
          <w:rFonts w:cs="Huawei Sans"/>
        </w:rPr>
        <w:t>实验小</w:t>
      </w:r>
      <w:bookmarkEnd w:id="106"/>
      <w:r w:rsidRPr="00336CBE">
        <w:rPr>
          <w:rFonts w:cs="Huawei Sans"/>
        </w:rPr>
        <w:t>结</w:t>
      </w:r>
      <w:bookmarkEnd w:id="107"/>
      <w:bookmarkEnd w:id="108"/>
      <w:bookmarkEnd w:id="109"/>
    </w:p>
    <w:p w14:paraId="62D66217" w14:textId="77777777" w:rsidR="004237DC" w:rsidRPr="00336CBE" w:rsidRDefault="004237DC" w:rsidP="00A85E85">
      <w:pPr>
        <w:pStyle w:val="1e"/>
      </w:pPr>
      <w:r w:rsidRPr="00336CBE">
        <w:t>本实验通过</w:t>
      </w:r>
      <w:r w:rsidRPr="00336CBE">
        <w:t>ER</w:t>
      </w:r>
      <w:r w:rsidRPr="00336CBE">
        <w:t>模型加深对数据库的理解和数据库设计知识的掌握，通过</w:t>
      </w:r>
      <w:r w:rsidRPr="00336CBE">
        <w:t>SQL</w:t>
      </w:r>
      <w:r w:rsidRPr="00336CBE">
        <w:t>语句的练习，使学员熟练掌握</w:t>
      </w:r>
      <w:r w:rsidRPr="00336CBE">
        <w:t>SQL</w:t>
      </w:r>
      <w:r w:rsidRPr="00336CBE">
        <w:t>语法。</w:t>
      </w:r>
      <w:bookmarkEnd w:id="9"/>
      <w:bookmarkEnd w:id="8"/>
      <w:bookmarkEnd w:id="7"/>
      <w:bookmarkEnd w:id="6"/>
      <w:bookmarkEnd w:id="5"/>
      <w:bookmarkEnd w:id="4"/>
      <w:bookmarkEnd w:id="3"/>
      <w:bookmarkEnd w:id="2"/>
      <w:bookmarkEnd w:id="1"/>
      <w:bookmarkEnd w:id="0"/>
    </w:p>
    <w:sectPr w:rsidR="004237DC" w:rsidRPr="00336CBE" w:rsidSect="006A0A2D">
      <w:headerReference w:type="default" r:id="rId88"/>
      <w:pgSz w:w="11906" w:h="16838" w:code="9"/>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31"/>
    </wne:keymap>
    <wne:keymap wne:kcmPrimary="0437">
      <wne:acd wne:acdName="acd30"/>
    </wne:keymap>
    <wne:keymap wne:kcmPrimary="0458">
      <wne:acd wne:acdName="acd6"/>
    </wne:keymap>
    <wne:keymap wne:kcmPrimary="045A">
      <wne:acd wne:acdName="acd3"/>
    </wne:keymap>
    <wne:keymap wne:kcmPrimary="0470">
      <wne:acd wne:acdName="acd22"/>
    </wne:keymap>
    <wne:keymap wne:kcmPrimary="0471">
      <wne:acd wne:acdName="acd23"/>
    </wne:keymap>
    <wne:keymap wne:kcmPrimary="0472">
      <wne:acd wne:acdName="acd24"/>
    </wne:keymap>
    <wne:keymap wne:kcmPrimary="0473">
      <wne:acd wne:acdName="acd25"/>
    </wne:keymap>
    <wne:keymap wne:kcmPrimary="0474">
      <wne:acd wne:acdName="acd26"/>
    </wne:keymap>
    <wne:keymap wne:kcmPrimary="0475">
      <wne:acd wne:acdName="acd27"/>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Manifest>
  </wne:toolbars>
  <wne:acds>
    <wne:acd wne:argValue="AQAAAAIA" wne:acdName="acd0" wne:fciIndexBasedOn="0065"/>
    <wne:acd wne:argValue="AQAAAAAA" wne:acdName="acd1" wne:fciIndexBasedOn="0065"/>
    <wne:acd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cdName="acd13" wne:fciIndexBasedOn="0065"/>
    <wne:acd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rgValue="AgAxAC4AY2uHZQ==" wne:acdName="acd22" wne:fciIndexBasedOn="0065"/>
    <wne:acd wne:argValue="AgAyAC4AfVTkTg==" wne:acdName="acd23" wne:fciIndexBasedOn="0065"/>
    <wne:acd wne:argValue="AgAzAC4AZWukmg==" wne:acdName="acd24" wne:fciIndexBasedOn="0065"/>
    <wne:acd wne:argValue="AgA0AC4A+06hUg==" wne:acdName="acd25" wne:fciIndexBasedOn="0065"/>
    <wne:acd wne:argValue="AgA1AC4AaIg8aIdlV1s=" wne:acdName="acd26" wne:fciIndexBasedOn="0065"/>
    <wne:acd wne:argValue="AgA2AC4ATVIAig==" wne:acdName="acd27" wne:fciIndexBasedOn="0065"/>
    <wne:acd wne:argValue="AgA3AC4AgHvLTgdomJg=" wne:acdName="acd28" wne:fciIndexBasedOn="0065"/>
    <wne:acd wne:argValue="AgA4AC4ATVIAigdomJg=" wne:acdName="acd29" wne:fciIndexBasedOn="0065"/>
    <wne:acd wne:argValue="AgA5AC4A/lZHcgdomJg=" wne:acdName="acd30" wne:fciIndexBasedOn="0065"/>
    <wne:acd wne:argValue="AgA1AC4AaIg8aAdomJg=" wne:acdName="acd3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DCD049" w14:textId="77777777" w:rsidR="002F5F27" w:rsidRDefault="002F5F27" w:rsidP="00940D2A">
      <w:pPr>
        <w:spacing w:before="0" w:after="0" w:line="240" w:lineRule="auto"/>
      </w:pPr>
      <w:r>
        <w:separator/>
      </w:r>
    </w:p>
  </w:endnote>
  <w:endnote w:type="continuationSeparator" w:id="0">
    <w:p w14:paraId="4F93229E" w14:textId="77777777" w:rsidR="002F5F27" w:rsidRDefault="002F5F27" w:rsidP="00940D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 Sans">
    <w:altName w:val="Corbel"/>
    <w:charset w:val="00"/>
    <w:family w:val="swiss"/>
    <w:pitch w:val="variable"/>
    <w:sig w:usb0="A00002FF" w:usb1="500078FB" w:usb2="00000008" w:usb3="00000000" w:csb0="0000009F" w:csb1="00000000"/>
  </w:font>
  <w:font w:name="方正兰亭黑简体">
    <w:altName w:val="微软雅黑"/>
    <w:charset w:val="86"/>
    <w:family w:val="auto"/>
    <w:pitch w:val="variable"/>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Unicode MS">
    <w:panose1 w:val="020B0604020202020204"/>
    <w:charset w:val="86"/>
    <w:family w:val="swiss"/>
    <w:pitch w:val="variable"/>
    <w:sig w:usb0="F7FFAFFF" w:usb1="E9DFFFFF" w:usb2="0000003F" w:usb3="00000000" w:csb0="003F01FF" w:csb1="00000000"/>
  </w:font>
  <w:font w:name="FrutigerNext LT Regular">
    <w:altName w:val="Arial"/>
    <w:charset w:val="00"/>
    <w:family w:val="swiss"/>
    <w:pitch w:val="variable"/>
    <w:sig w:usb0="00000001"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HuaweiSans-Regular">
    <w:altName w:val="Times New Roman"/>
    <w:panose1 w:val="00000000000000000000"/>
    <w:charset w:val="00"/>
    <w:family w:val="roman"/>
    <w:notTrueType/>
    <w:pitch w:val="default"/>
  </w:font>
  <w:font w:name="TimesNewRomanPSMT">
    <w:altName w:val="宋体"/>
    <w:panose1 w:val="00000000000000000000"/>
    <w:charset w:val="86"/>
    <w:family w:val="auto"/>
    <w:notTrueType/>
    <w:pitch w:val="default"/>
    <w:sig w:usb0="00000001" w:usb1="080E0000" w:usb2="00000010" w:usb3="00000000" w:csb0="00040000" w:csb1="00000000"/>
  </w:font>
  <w:font w:name="Wingdings-Regular">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69FCE5" w14:textId="77777777" w:rsidR="002F5F27" w:rsidRDefault="002F5F27" w:rsidP="00940D2A">
      <w:pPr>
        <w:spacing w:before="0" w:after="0" w:line="240" w:lineRule="auto"/>
      </w:pPr>
      <w:r>
        <w:separator/>
      </w:r>
    </w:p>
  </w:footnote>
  <w:footnote w:type="continuationSeparator" w:id="0">
    <w:p w14:paraId="097D11A1" w14:textId="77777777" w:rsidR="002F5F27" w:rsidRDefault="002F5F27" w:rsidP="00940D2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7439D" w14:textId="77777777" w:rsidR="000916FB" w:rsidRPr="009D4127" w:rsidRDefault="000916FB" w:rsidP="00033B54">
    <w:pPr>
      <w:pStyle w:val="a7"/>
      <w:rPr>
        <w:rFonts w:ascii="Huawei Sans" w:eastAsia="方正兰亭黑简体" w:hAnsi="Huawei Sans"/>
      </w:rPr>
    </w:pPr>
  </w:p>
  <w:p w14:paraId="6619D47F" w14:textId="77777777" w:rsidR="000916FB" w:rsidRPr="009D4127" w:rsidRDefault="000916FB" w:rsidP="00033B54">
    <w:pPr>
      <w:pStyle w:val="a7"/>
      <w:rPr>
        <w:rFonts w:ascii="Huawei Sans" w:eastAsia="方正兰亭黑简体" w:hAnsi="Huawei Sans"/>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0916FB" w:rsidRPr="009D4127" w14:paraId="2FAC5D03" w14:textId="77777777" w:rsidTr="00854769">
      <w:trPr>
        <w:cantSplit/>
        <w:trHeight w:hRule="exact" w:val="738"/>
      </w:trPr>
      <w:tc>
        <w:tcPr>
          <w:tcW w:w="1134" w:type="dxa"/>
        </w:tcPr>
        <w:p w14:paraId="07F9ECB9" w14:textId="0621B518" w:rsidR="000916FB" w:rsidRPr="009D4127" w:rsidRDefault="000916FB" w:rsidP="00854769">
          <w:pPr>
            <w:pStyle w:val="afffff"/>
            <w:jc w:val="left"/>
            <w:rPr>
              <w:rFonts w:ascii="Huawei Sans" w:eastAsia="方正兰亭黑简体" w:hAnsi="Huawei Sans"/>
            </w:rPr>
          </w:pPr>
          <w:r w:rsidRPr="009D4127">
            <w:rPr>
              <w:rFonts w:ascii="Huawei Sans" w:eastAsia="方正兰亭黑简体" w:hAnsi="Huawei Sans"/>
              <w:noProof/>
            </w:rPr>
            <w:drawing>
              <wp:inline distT="0" distB="0" distL="0" distR="0" wp14:anchorId="562D1C54" wp14:editId="1BA4AEB7">
                <wp:extent cx="424800" cy="432623"/>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32623"/>
                        </a:xfrm>
                        <a:prstGeom prst="rect">
                          <a:avLst/>
                        </a:prstGeom>
                        <a:noFill/>
                        <a:ln>
                          <a:noFill/>
                        </a:ln>
                      </pic:spPr>
                    </pic:pic>
                  </a:graphicData>
                </a:graphic>
              </wp:inline>
            </w:drawing>
          </w:r>
        </w:p>
        <w:p w14:paraId="19FB2DDB" w14:textId="77777777" w:rsidR="000916FB" w:rsidRPr="009D4127" w:rsidRDefault="000916FB" w:rsidP="00033B54">
          <w:pPr>
            <w:spacing w:before="120"/>
            <w:rPr>
              <w:rFonts w:ascii="Huawei Sans" w:eastAsia="方正兰亭黑简体" w:hAnsi="Huawei Sans"/>
            </w:rPr>
          </w:pPr>
        </w:p>
      </w:tc>
      <w:tc>
        <w:tcPr>
          <w:tcW w:w="7371" w:type="dxa"/>
          <w:vAlign w:val="bottom"/>
        </w:tcPr>
        <w:p w14:paraId="541AEA52" w14:textId="08825097" w:rsidR="000916FB" w:rsidRPr="009D4127" w:rsidRDefault="000916FB" w:rsidP="00033B54">
          <w:pPr>
            <w:pStyle w:val="TableNote"/>
            <w:ind w:left="0"/>
            <w:jc w:val="center"/>
            <w:rPr>
              <w:rFonts w:ascii="Huawei Sans" w:eastAsia="方正兰亭黑简体" w:hAnsi="Huawei Sans"/>
              <w:noProof/>
            </w:rPr>
          </w:pPr>
          <w:r w:rsidRPr="007A16DF">
            <w:t>GaussDB(for openGauss)</w:t>
          </w:r>
          <w:r>
            <w:t>场景化</w:t>
          </w:r>
          <w:r>
            <w:rPr>
              <w:rFonts w:hint="eastAsia"/>
            </w:rPr>
            <w:t>综合应用</w:t>
          </w:r>
          <w:r>
            <w:t>实验</w:t>
          </w:r>
        </w:p>
      </w:tc>
      <w:tc>
        <w:tcPr>
          <w:tcW w:w="1134" w:type="dxa"/>
          <w:vAlign w:val="bottom"/>
        </w:tcPr>
        <w:p w14:paraId="279C3BBC" w14:textId="1A924E70" w:rsidR="000916FB" w:rsidRPr="009D4127" w:rsidRDefault="000916FB" w:rsidP="00033B54">
          <w:pPr>
            <w:pStyle w:val="TableNote"/>
            <w:ind w:left="0"/>
            <w:jc w:val="right"/>
            <w:rPr>
              <w:rFonts w:ascii="Huawei Sans" w:eastAsia="方正兰亭黑简体" w:hAnsi="Huawei Sans"/>
              <w:noProof/>
            </w:rPr>
          </w:pPr>
          <w:r w:rsidRPr="009D4127">
            <w:rPr>
              <w:rFonts w:ascii="Huawei Sans" w:eastAsia="方正兰亭黑简体" w:hAnsi="Huawei Sans"/>
            </w:rPr>
            <w:t>第</w:t>
          </w:r>
          <w:r w:rsidRPr="009D4127">
            <w:rPr>
              <w:rFonts w:ascii="Huawei Sans" w:eastAsia="方正兰亭黑简体" w:hAnsi="Huawei Sans"/>
            </w:rPr>
            <w:fldChar w:fldCharType="begin"/>
          </w:r>
          <w:r w:rsidRPr="009D4127">
            <w:rPr>
              <w:rFonts w:ascii="Huawei Sans" w:eastAsia="方正兰亭黑简体" w:hAnsi="Huawei Sans"/>
            </w:rPr>
            <w:instrText xml:space="preserve"> PAGE </w:instrText>
          </w:r>
          <w:r w:rsidRPr="009D4127">
            <w:rPr>
              <w:rFonts w:ascii="Huawei Sans" w:eastAsia="方正兰亭黑简体" w:hAnsi="Huawei Sans"/>
            </w:rPr>
            <w:fldChar w:fldCharType="separate"/>
          </w:r>
          <w:r>
            <w:rPr>
              <w:rFonts w:ascii="Huawei Sans" w:eastAsia="方正兰亭黑简体" w:hAnsi="Huawei Sans"/>
              <w:noProof/>
            </w:rPr>
            <w:t>21</w:t>
          </w:r>
          <w:r w:rsidRPr="009D4127">
            <w:rPr>
              <w:rFonts w:ascii="Huawei Sans" w:eastAsia="方正兰亭黑简体" w:hAnsi="Huawei Sans"/>
              <w:noProof/>
            </w:rPr>
            <w:fldChar w:fldCharType="end"/>
          </w:r>
          <w:r w:rsidRPr="009D4127">
            <w:rPr>
              <w:rFonts w:ascii="Huawei Sans" w:eastAsia="方正兰亭黑简体" w:hAnsi="Huawei Sans"/>
              <w:noProof/>
            </w:rPr>
            <w:t>页</w:t>
          </w:r>
        </w:p>
      </w:tc>
    </w:tr>
  </w:tbl>
  <w:p w14:paraId="0278FB09" w14:textId="77777777" w:rsidR="000916FB" w:rsidRPr="009D4127" w:rsidRDefault="000916FB" w:rsidP="00033B54">
    <w:pPr>
      <w:pStyle w:val="a7"/>
      <w:rPr>
        <w:rFonts w:ascii="Huawei Sans" w:eastAsia="方正兰亭黑简体" w:hAnsi="Huawei Sans"/>
      </w:rPr>
    </w:pPr>
  </w:p>
  <w:p w14:paraId="76432B8F" w14:textId="77777777" w:rsidR="000916FB" w:rsidRPr="009D4127" w:rsidRDefault="000916FB" w:rsidP="00033B54">
    <w:pPr>
      <w:pStyle w:val="a7"/>
      <w:rPr>
        <w:rFonts w:ascii="Huawei Sans" w:eastAsia="方正兰亭黑简体" w:hAnsi="Huawei Sans"/>
      </w:rPr>
    </w:pPr>
  </w:p>
  <w:p w14:paraId="2CCE42D9" w14:textId="77777777" w:rsidR="000916FB" w:rsidRPr="009D4127" w:rsidRDefault="000916FB">
    <w:pPr>
      <w:pStyle w:val="a7"/>
      <w:rPr>
        <w:rFonts w:ascii="Huawei Sans" w:eastAsia="方正兰亭黑简体" w:hAnsi="Huawei San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2" w15:restartNumberingAfterBreak="0">
    <w:nsid w:val="10570AC7"/>
    <w:multiLevelType w:val="hybridMultilevel"/>
    <w:tmpl w:val="7C22C9F0"/>
    <w:lvl w:ilvl="0" w:tplc="DFAA1678">
      <w:start w:val="1"/>
      <w:numFmt w:val="decimal"/>
      <w:lvlText w:val="（%1）"/>
      <w:lvlJc w:val="left"/>
      <w:pPr>
        <w:ind w:left="1741" w:hanging="72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3" w15:restartNumberingAfterBreak="0">
    <w:nsid w:val="171657A1"/>
    <w:multiLevelType w:val="multilevel"/>
    <w:tmpl w:val="3E523634"/>
    <w:lvl w:ilvl="0">
      <w:start w:val="1"/>
      <w:numFmt w:val="decimal"/>
      <w:pStyle w:val="1"/>
      <w:suff w:val="nothing"/>
      <w:lvlText w:val="%1 "/>
      <w:lvlJc w:val="left"/>
      <w:pPr>
        <w:ind w:left="0" w:firstLine="0"/>
      </w:pPr>
      <w:rPr>
        <w:rFonts w:ascii="Huawei Sans" w:eastAsia="方正兰亭黑简体" w:hAnsi="Huawei Sans"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步骤 %6"/>
      <w:lvlJc w:val="right"/>
      <w:pPr>
        <w:tabs>
          <w:tab w:val="num"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50"/>
      <w:suff w:val="space"/>
      <w:lvlText w:val="表%1-%9"/>
      <w:lvlJc w:val="left"/>
      <w:pPr>
        <w:ind w:left="6615"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4"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 w15:restartNumberingAfterBreak="0">
    <w:nsid w:val="1D5755D3"/>
    <w:multiLevelType w:val="hybridMultilevel"/>
    <w:tmpl w:val="81C29152"/>
    <w:lvl w:ilvl="0" w:tplc="6A6C2C8C">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6" w15:restartNumberingAfterBreak="0">
    <w:nsid w:val="20453EF0"/>
    <w:multiLevelType w:val="multilevel"/>
    <w:tmpl w:val="F126062C"/>
    <w:lvl w:ilvl="0">
      <w:start w:val="1"/>
      <w:numFmt w:val="upperLetter"/>
      <w:pStyle w:val="5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 w15:restartNumberingAfterBreak="0">
    <w:nsid w:val="30C821AA"/>
    <w:multiLevelType w:val="multilevel"/>
    <w:tmpl w:val="502AD77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15:restartNumberingAfterBreak="0">
    <w:nsid w:val="35803486"/>
    <w:multiLevelType w:val="hybridMultilevel"/>
    <w:tmpl w:val="6B8C36B6"/>
    <w:lvl w:ilvl="0" w:tplc="DFAA1678">
      <w:start w:val="1"/>
      <w:numFmt w:val="decimal"/>
      <w:lvlText w:val="（%1）"/>
      <w:lvlJc w:val="left"/>
      <w:pPr>
        <w:ind w:left="1741" w:hanging="72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9" w15:restartNumberingAfterBreak="0">
    <w:nsid w:val="409D15EF"/>
    <w:multiLevelType w:val="hybridMultilevel"/>
    <w:tmpl w:val="BC3E4A0E"/>
    <w:lvl w:ilvl="0" w:tplc="DFAA1678">
      <w:start w:val="1"/>
      <w:numFmt w:val="decimal"/>
      <w:lvlText w:val="（%1）"/>
      <w:lvlJc w:val="left"/>
      <w:pPr>
        <w:ind w:left="1741" w:hanging="72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10"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1" w15:restartNumberingAfterBreak="0">
    <w:nsid w:val="42FE570A"/>
    <w:multiLevelType w:val="multilevel"/>
    <w:tmpl w:val="11FEBED6"/>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12"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3"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4"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2B87D62"/>
    <w:multiLevelType w:val="hybridMultilevel"/>
    <w:tmpl w:val="F6EEB79E"/>
    <w:lvl w:ilvl="0" w:tplc="C804DDA0">
      <w:start w:val="1"/>
      <w:numFmt w:val="bullet"/>
      <w:lvlText w:val=""/>
      <w:lvlJc w:val="left"/>
      <w:pPr>
        <w:ind w:left="2121" w:hanging="420"/>
      </w:pPr>
      <w:rPr>
        <w:rFonts w:ascii="Wingdings" w:hAnsi="Wingdings" w:hint="default"/>
      </w:rPr>
    </w:lvl>
    <w:lvl w:ilvl="1" w:tplc="04090003" w:tentative="1">
      <w:start w:val="1"/>
      <w:numFmt w:val="bullet"/>
      <w:lvlText w:val=""/>
      <w:lvlJc w:val="left"/>
      <w:pPr>
        <w:ind w:left="2541" w:hanging="420"/>
      </w:pPr>
      <w:rPr>
        <w:rFonts w:ascii="Wingdings" w:hAnsi="Wingdings" w:hint="default"/>
      </w:rPr>
    </w:lvl>
    <w:lvl w:ilvl="2" w:tplc="04090005" w:tentative="1">
      <w:start w:val="1"/>
      <w:numFmt w:val="bullet"/>
      <w:lvlText w:val=""/>
      <w:lvlJc w:val="left"/>
      <w:pPr>
        <w:ind w:left="2961" w:hanging="420"/>
      </w:pPr>
      <w:rPr>
        <w:rFonts w:ascii="Wingdings" w:hAnsi="Wingdings" w:hint="default"/>
      </w:rPr>
    </w:lvl>
    <w:lvl w:ilvl="3" w:tplc="04090001" w:tentative="1">
      <w:start w:val="1"/>
      <w:numFmt w:val="bullet"/>
      <w:lvlText w:val=""/>
      <w:lvlJc w:val="left"/>
      <w:pPr>
        <w:ind w:left="3381" w:hanging="420"/>
      </w:pPr>
      <w:rPr>
        <w:rFonts w:ascii="Wingdings" w:hAnsi="Wingdings" w:hint="default"/>
      </w:rPr>
    </w:lvl>
    <w:lvl w:ilvl="4" w:tplc="04090003" w:tentative="1">
      <w:start w:val="1"/>
      <w:numFmt w:val="bullet"/>
      <w:lvlText w:val=""/>
      <w:lvlJc w:val="left"/>
      <w:pPr>
        <w:ind w:left="3801" w:hanging="420"/>
      </w:pPr>
      <w:rPr>
        <w:rFonts w:ascii="Wingdings" w:hAnsi="Wingdings" w:hint="default"/>
      </w:rPr>
    </w:lvl>
    <w:lvl w:ilvl="5" w:tplc="04090005" w:tentative="1">
      <w:start w:val="1"/>
      <w:numFmt w:val="bullet"/>
      <w:lvlText w:val=""/>
      <w:lvlJc w:val="left"/>
      <w:pPr>
        <w:ind w:left="4221" w:hanging="420"/>
      </w:pPr>
      <w:rPr>
        <w:rFonts w:ascii="Wingdings" w:hAnsi="Wingdings" w:hint="default"/>
      </w:rPr>
    </w:lvl>
    <w:lvl w:ilvl="6" w:tplc="04090001" w:tentative="1">
      <w:start w:val="1"/>
      <w:numFmt w:val="bullet"/>
      <w:lvlText w:val=""/>
      <w:lvlJc w:val="left"/>
      <w:pPr>
        <w:ind w:left="4641" w:hanging="420"/>
      </w:pPr>
      <w:rPr>
        <w:rFonts w:ascii="Wingdings" w:hAnsi="Wingdings" w:hint="default"/>
      </w:rPr>
    </w:lvl>
    <w:lvl w:ilvl="7" w:tplc="04090003" w:tentative="1">
      <w:start w:val="1"/>
      <w:numFmt w:val="bullet"/>
      <w:lvlText w:val=""/>
      <w:lvlJc w:val="left"/>
      <w:pPr>
        <w:ind w:left="5061" w:hanging="420"/>
      </w:pPr>
      <w:rPr>
        <w:rFonts w:ascii="Wingdings" w:hAnsi="Wingdings" w:hint="default"/>
      </w:rPr>
    </w:lvl>
    <w:lvl w:ilvl="8" w:tplc="04090005" w:tentative="1">
      <w:start w:val="1"/>
      <w:numFmt w:val="bullet"/>
      <w:lvlText w:val=""/>
      <w:lvlJc w:val="left"/>
      <w:pPr>
        <w:ind w:left="5481" w:hanging="420"/>
      </w:pPr>
      <w:rPr>
        <w:rFonts w:ascii="Wingdings" w:hAnsi="Wingdings" w:hint="default"/>
      </w:rPr>
    </w:lvl>
  </w:abstractNum>
  <w:abstractNum w:abstractNumId="16"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7" w15:restartNumberingAfterBreak="0">
    <w:nsid w:val="67DE040F"/>
    <w:multiLevelType w:val="hybridMultilevel"/>
    <w:tmpl w:val="A77CB840"/>
    <w:lvl w:ilvl="0" w:tplc="D4822188">
      <w:start w:val="1"/>
      <w:numFmt w:val="bullet"/>
      <w:pStyle w:val="a0"/>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18"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19"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19"/>
  </w:num>
  <w:num w:numId="2">
    <w:abstractNumId w:val="11"/>
  </w:num>
  <w:num w:numId="3">
    <w:abstractNumId w:val="6"/>
  </w:num>
  <w:num w:numId="4">
    <w:abstractNumId w:val="3"/>
  </w:num>
  <w:num w:numId="5">
    <w:abstractNumId w:val="13"/>
  </w:num>
  <w:num w:numId="6">
    <w:abstractNumId w:val="5"/>
  </w:num>
  <w:num w:numId="7">
    <w:abstractNumId w:val="1"/>
  </w:num>
  <w:num w:numId="8">
    <w:abstractNumId w:val="10"/>
  </w:num>
  <w:num w:numId="9">
    <w:abstractNumId w:val="14"/>
  </w:num>
  <w:num w:numId="10">
    <w:abstractNumId w:val="12"/>
  </w:num>
  <w:num w:numId="11">
    <w:abstractNumId w:val="16"/>
  </w:num>
  <w:num w:numId="12">
    <w:abstractNumId w:val="0"/>
  </w:num>
  <w:num w:numId="13">
    <w:abstractNumId w:val="3"/>
  </w:num>
  <w:num w:numId="14">
    <w:abstractNumId w:val="4"/>
  </w:num>
  <w:num w:numId="15">
    <w:abstractNumId w:val="18"/>
  </w:num>
  <w:num w:numId="16">
    <w:abstractNumId w:val="17"/>
  </w:num>
  <w:num w:numId="17">
    <w:abstractNumId w:val="2"/>
  </w:num>
  <w:num w:numId="18">
    <w:abstractNumId w:val="9"/>
  </w:num>
  <w:num w:numId="19">
    <w:abstractNumId w:val="8"/>
  </w:num>
  <w:num w:numId="20">
    <w:abstractNumId w:val="15"/>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3"/>
  </w:num>
  <w:num w:numId="24">
    <w:abstractNumId w:val="3"/>
  </w:num>
  <w:num w:numId="25">
    <w:abstractNumId w:val="7"/>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efaultTableStyle w:val="V3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B94"/>
    <w:rsid w:val="0000015A"/>
    <w:rsid w:val="00000724"/>
    <w:rsid w:val="0000120B"/>
    <w:rsid w:val="00001904"/>
    <w:rsid w:val="00002614"/>
    <w:rsid w:val="00007315"/>
    <w:rsid w:val="00007325"/>
    <w:rsid w:val="00010C0A"/>
    <w:rsid w:val="00011630"/>
    <w:rsid w:val="00011962"/>
    <w:rsid w:val="00011B50"/>
    <w:rsid w:val="000123B2"/>
    <w:rsid w:val="00013155"/>
    <w:rsid w:val="00014276"/>
    <w:rsid w:val="000145D8"/>
    <w:rsid w:val="00014C0D"/>
    <w:rsid w:val="00014FF5"/>
    <w:rsid w:val="000171EC"/>
    <w:rsid w:val="000172E2"/>
    <w:rsid w:val="00017C40"/>
    <w:rsid w:val="000210D2"/>
    <w:rsid w:val="0002214D"/>
    <w:rsid w:val="0002276F"/>
    <w:rsid w:val="00024836"/>
    <w:rsid w:val="0002558E"/>
    <w:rsid w:val="00027F46"/>
    <w:rsid w:val="00030293"/>
    <w:rsid w:val="000321CB"/>
    <w:rsid w:val="00033243"/>
    <w:rsid w:val="00033B54"/>
    <w:rsid w:val="00033F84"/>
    <w:rsid w:val="000375E9"/>
    <w:rsid w:val="00041545"/>
    <w:rsid w:val="00041907"/>
    <w:rsid w:val="00043B1A"/>
    <w:rsid w:val="0004479A"/>
    <w:rsid w:val="000455CF"/>
    <w:rsid w:val="000502C1"/>
    <w:rsid w:val="00050311"/>
    <w:rsid w:val="000504DB"/>
    <w:rsid w:val="0005157D"/>
    <w:rsid w:val="00051A7C"/>
    <w:rsid w:val="00051CA2"/>
    <w:rsid w:val="00052608"/>
    <w:rsid w:val="000535E5"/>
    <w:rsid w:val="00054DE4"/>
    <w:rsid w:val="00062A99"/>
    <w:rsid w:val="00064F80"/>
    <w:rsid w:val="0006678D"/>
    <w:rsid w:val="0006684D"/>
    <w:rsid w:val="00066A44"/>
    <w:rsid w:val="00066F4D"/>
    <w:rsid w:val="00070957"/>
    <w:rsid w:val="00071923"/>
    <w:rsid w:val="00072087"/>
    <w:rsid w:val="0007236C"/>
    <w:rsid w:val="00072AAD"/>
    <w:rsid w:val="00074B6E"/>
    <w:rsid w:val="0007553D"/>
    <w:rsid w:val="00076475"/>
    <w:rsid w:val="00076AFE"/>
    <w:rsid w:val="000777E5"/>
    <w:rsid w:val="0008037B"/>
    <w:rsid w:val="0008048D"/>
    <w:rsid w:val="00080838"/>
    <w:rsid w:val="00080D2F"/>
    <w:rsid w:val="000823D6"/>
    <w:rsid w:val="00082C9D"/>
    <w:rsid w:val="00082F3F"/>
    <w:rsid w:val="000834DE"/>
    <w:rsid w:val="00083A51"/>
    <w:rsid w:val="00084BE0"/>
    <w:rsid w:val="0008503A"/>
    <w:rsid w:val="000853B7"/>
    <w:rsid w:val="000854EA"/>
    <w:rsid w:val="000862CE"/>
    <w:rsid w:val="00087B38"/>
    <w:rsid w:val="0009103E"/>
    <w:rsid w:val="0009129A"/>
    <w:rsid w:val="000916FB"/>
    <w:rsid w:val="00091B19"/>
    <w:rsid w:val="000934F1"/>
    <w:rsid w:val="0009536E"/>
    <w:rsid w:val="0009621C"/>
    <w:rsid w:val="00096488"/>
    <w:rsid w:val="00096A63"/>
    <w:rsid w:val="00097458"/>
    <w:rsid w:val="0009792A"/>
    <w:rsid w:val="00097A9D"/>
    <w:rsid w:val="00097DE7"/>
    <w:rsid w:val="000A0022"/>
    <w:rsid w:val="000A1247"/>
    <w:rsid w:val="000A1AFA"/>
    <w:rsid w:val="000A2674"/>
    <w:rsid w:val="000A585E"/>
    <w:rsid w:val="000A5CB3"/>
    <w:rsid w:val="000A5E01"/>
    <w:rsid w:val="000A67A6"/>
    <w:rsid w:val="000A6E55"/>
    <w:rsid w:val="000A7FBA"/>
    <w:rsid w:val="000B1E79"/>
    <w:rsid w:val="000B1F79"/>
    <w:rsid w:val="000B245B"/>
    <w:rsid w:val="000B279C"/>
    <w:rsid w:val="000B5EE1"/>
    <w:rsid w:val="000B6384"/>
    <w:rsid w:val="000B7C6A"/>
    <w:rsid w:val="000B7EFF"/>
    <w:rsid w:val="000C06CE"/>
    <w:rsid w:val="000C0963"/>
    <w:rsid w:val="000C0A74"/>
    <w:rsid w:val="000C3F98"/>
    <w:rsid w:val="000C47A5"/>
    <w:rsid w:val="000C62CD"/>
    <w:rsid w:val="000C7ED1"/>
    <w:rsid w:val="000D0045"/>
    <w:rsid w:val="000D0502"/>
    <w:rsid w:val="000D128F"/>
    <w:rsid w:val="000D2513"/>
    <w:rsid w:val="000D41DD"/>
    <w:rsid w:val="000D57E7"/>
    <w:rsid w:val="000D601E"/>
    <w:rsid w:val="000D6AF2"/>
    <w:rsid w:val="000D7694"/>
    <w:rsid w:val="000D77EE"/>
    <w:rsid w:val="000D79DE"/>
    <w:rsid w:val="000E12FE"/>
    <w:rsid w:val="000E16AA"/>
    <w:rsid w:val="000E3396"/>
    <w:rsid w:val="000E3FA8"/>
    <w:rsid w:val="000E48ED"/>
    <w:rsid w:val="000E5B3B"/>
    <w:rsid w:val="000F21A1"/>
    <w:rsid w:val="000F443B"/>
    <w:rsid w:val="000F4683"/>
    <w:rsid w:val="000F536E"/>
    <w:rsid w:val="000F6A65"/>
    <w:rsid w:val="000F6AA5"/>
    <w:rsid w:val="000F73A2"/>
    <w:rsid w:val="001007FB"/>
    <w:rsid w:val="001017DC"/>
    <w:rsid w:val="0010187A"/>
    <w:rsid w:val="00101AE3"/>
    <w:rsid w:val="001020BB"/>
    <w:rsid w:val="0010214D"/>
    <w:rsid w:val="0010341A"/>
    <w:rsid w:val="00103626"/>
    <w:rsid w:val="0010410B"/>
    <w:rsid w:val="001049AE"/>
    <w:rsid w:val="00104ADC"/>
    <w:rsid w:val="00106460"/>
    <w:rsid w:val="00106A4A"/>
    <w:rsid w:val="00107072"/>
    <w:rsid w:val="00107DA6"/>
    <w:rsid w:val="00110F4C"/>
    <w:rsid w:val="0011199D"/>
    <w:rsid w:val="00114A3D"/>
    <w:rsid w:val="0011636E"/>
    <w:rsid w:val="00116DBF"/>
    <w:rsid w:val="001178C7"/>
    <w:rsid w:val="00117C30"/>
    <w:rsid w:val="00120C0B"/>
    <w:rsid w:val="0012112D"/>
    <w:rsid w:val="00122A8A"/>
    <w:rsid w:val="00122D74"/>
    <w:rsid w:val="00125657"/>
    <w:rsid w:val="00127C4F"/>
    <w:rsid w:val="00131CAC"/>
    <w:rsid w:val="00134805"/>
    <w:rsid w:val="00134F84"/>
    <w:rsid w:val="00135B97"/>
    <w:rsid w:val="00135C53"/>
    <w:rsid w:val="00141351"/>
    <w:rsid w:val="0014145E"/>
    <w:rsid w:val="0014154F"/>
    <w:rsid w:val="00142926"/>
    <w:rsid w:val="00142F34"/>
    <w:rsid w:val="0014332B"/>
    <w:rsid w:val="0014385B"/>
    <w:rsid w:val="0014498F"/>
    <w:rsid w:val="00145186"/>
    <w:rsid w:val="001453BD"/>
    <w:rsid w:val="001454CD"/>
    <w:rsid w:val="001454D1"/>
    <w:rsid w:val="00145A38"/>
    <w:rsid w:val="00150967"/>
    <w:rsid w:val="00152998"/>
    <w:rsid w:val="00154ACF"/>
    <w:rsid w:val="00156F51"/>
    <w:rsid w:val="00157F0F"/>
    <w:rsid w:val="00160729"/>
    <w:rsid w:val="00161BC3"/>
    <w:rsid w:val="00163D02"/>
    <w:rsid w:val="001666C5"/>
    <w:rsid w:val="00172027"/>
    <w:rsid w:val="00172E55"/>
    <w:rsid w:val="0017327A"/>
    <w:rsid w:val="00173E6B"/>
    <w:rsid w:val="0017451A"/>
    <w:rsid w:val="00175433"/>
    <w:rsid w:val="00176B45"/>
    <w:rsid w:val="00180259"/>
    <w:rsid w:val="0018080D"/>
    <w:rsid w:val="00180E3E"/>
    <w:rsid w:val="00181143"/>
    <w:rsid w:val="00184741"/>
    <w:rsid w:val="00185231"/>
    <w:rsid w:val="00185AA1"/>
    <w:rsid w:val="00185EEE"/>
    <w:rsid w:val="00187508"/>
    <w:rsid w:val="00187D22"/>
    <w:rsid w:val="00187DEF"/>
    <w:rsid w:val="00190A41"/>
    <w:rsid w:val="00191323"/>
    <w:rsid w:val="00191D15"/>
    <w:rsid w:val="001921A9"/>
    <w:rsid w:val="001964B5"/>
    <w:rsid w:val="00196C9F"/>
    <w:rsid w:val="00197385"/>
    <w:rsid w:val="001A14C4"/>
    <w:rsid w:val="001A24AF"/>
    <w:rsid w:val="001A3936"/>
    <w:rsid w:val="001A42A4"/>
    <w:rsid w:val="001A6130"/>
    <w:rsid w:val="001A7817"/>
    <w:rsid w:val="001B0FF2"/>
    <w:rsid w:val="001B1484"/>
    <w:rsid w:val="001B18BF"/>
    <w:rsid w:val="001B20C3"/>
    <w:rsid w:val="001B38FF"/>
    <w:rsid w:val="001B3964"/>
    <w:rsid w:val="001B3B2E"/>
    <w:rsid w:val="001B4094"/>
    <w:rsid w:val="001B4737"/>
    <w:rsid w:val="001B5C84"/>
    <w:rsid w:val="001B5D02"/>
    <w:rsid w:val="001B6FAC"/>
    <w:rsid w:val="001B70B6"/>
    <w:rsid w:val="001C0851"/>
    <w:rsid w:val="001C0E12"/>
    <w:rsid w:val="001C0F7A"/>
    <w:rsid w:val="001C23A8"/>
    <w:rsid w:val="001C3D41"/>
    <w:rsid w:val="001C3F12"/>
    <w:rsid w:val="001C4487"/>
    <w:rsid w:val="001D001D"/>
    <w:rsid w:val="001D0149"/>
    <w:rsid w:val="001D0278"/>
    <w:rsid w:val="001D18DC"/>
    <w:rsid w:val="001D2981"/>
    <w:rsid w:val="001D485A"/>
    <w:rsid w:val="001D669F"/>
    <w:rsid w:val="001D6842"/>
    <w:rsid w:val="001D7530"/>
    <w:rsid w:val="001D7DDA"/>
    <w:rsid w:val="001E30B9"/>
    <w:rsid w:val="001E382D"/>
    <w:rsid w:val="001E5B13"/>
    <w:rsid w:val="001E5B72"/>
    <w:rsid w:val="001E6211"/>
    <w:rsid w:val="001E6ABB"/>
    <w:rsid w:val="001E71BD"/>
    <w:rsid w:val="001F1D00"/>
    <w:rsid w:val="001F3661"/>
    <w:rsid w:val="001F54BE"/>
    <w:rsid w:val="001F5C55"/>
    <w:rsid w:val="001F633F"/>
    <w:rsid w:val="002004D8"/>
    <w:rsid w:val="00200836"/>
    <w:rsid w:val="0020153C"/>
    <w:rsid w:val="00203E5B"/>
    <w:rsid w:val="002044DD"/>
    <w:rsid w:val="00210AA0"/>
    <w:rsid w:val="002116A0"/>
    <w:rsid w:val="0021235C"/>
    <w:rsid w:val="002134C0"/>
    <w:rsid w:val="0021362D"/>
    <w:rsid w:val="00213E96"/>
    <w:rsid w:val="002148FC"/>
    <w:rsid w:val="00215DA0"/>
    <w:rsid w:val="00215F94"/>
    <w:rsid w:val="00216D88"/>
    <w:rsid w:val="00217D84"/>
    <w:rsid w:val="00220C70"/>
    <w:rsid w:val="002213B8"/>
    <w:rsid w:val="002226E2"/>
    <w:rsid w:val="002245F2"/>
    <w:rsid w:val="002247BC"/>
    <w:rsid w:val="00225DA0"/>
    <w:rsid w:val="002315E3"/>
    <w:rsid w:val="0023220D"/>
    <w:rsid w:val="00232D1D"/>
    <w:rsid w:val="00233F14"/>
    <w:rsid w:val="00234CC4"/>
    <w:rsid w:val="002352DE"/>
    <w:rsid w:val="00236A73"/>
    <w:rsid w:val="002373AD"/>
    <w:rsid w:val="002375BA"/>
    <w:rsid w:val="002376A5"/>
    <w:rsid w:val="00242D9E"/>
    <w:rsid w:val="00244348"/>
    <w:rsid w:val="00244EA6"/>
    <w:rsid w:val="002457D8"/>
    <w:rsid w:val="002461C9"/>
    <w:rsid w:val="00246E3D"/>
    <w:rsid w:val="002512A2"/>
    <w:rsid w:val="00251FCE"/>
    <w:rsid w:val="00253234"/>
    <w:rsid w:val="00253B8B"/>
    <w:rsid w:val="002541B3"/>
    <w:rsid w:val="00254FAD"/>
    <w:rsid w:val="0025553E"/>
    <w:rsid w:val="00256108"/>
    <w:rsid w:val="00257718"/>
    <w:rsid w:val="002605B0"/>
    <w:rsid w:val="00260775"/>
    <w:rsid w:val="00261D29"/>
    <w:rsid w:val="00262636"/>
    <w:rsid w:val="002634EF"/>
    <w:rsid w:val="00264059"/>
    <w:rsid w:val="002652D5"/>
    <w:rsid w:val="002711F9"/>
    <w:rsid w:val="00271653"/>
    <w:rsid w:val="00273DF1"/>
    <w:rsid w:val="00274DC5"/>
    <w:rsid w:val="00274F16"/>
    <w:rsid w:val="0027689A"/>
    <w:rsid w:val="00276B83"/>
    <w:rsid w:val="00276BD2"/>
    <w:rsid w:val="002819BC"/>
    <w:rsid w:val="00282C8C"/>
    <w:rsid w:val="00284CBB"/>
    <w:rsid w:val="002867B5"/>
    <w:rsid w:val="002867C1"/>
    <w:rsid w:val="00287854"/>
    <w:rsid w:val="00287B6B"/>
    <w:rsid w:val="00287E2E"/>
    <w:rsid w:val="0029076F"/>
    <w:rsid w:val="002907EC"/>
    <w:rsid w:val="00292365"/>
    <w:rsid w:val="002933AF"/>
    <w:rsid w:val="002935E0"/>
    <w:rsid w:val="00294C23"/>
    <w:rsid w:val="00296E4D"/>
    <w:rsid w:val="002978F8"/>
    <w:rsid w:val="00297AEF"/>
    <w:rsid w:val="00297BB2"/>
    <w:rsid w:val="002A09D3"/>
    <w:rsid w:val="002A1B3F"/>
    <w:rsid w:val="002A2995"/>
    <w:rsid w:val="002A2E79"/>
    <w:rsid w:val="002A2F8F"/>
    <w:rsid w:val="002A33AF"/>
    <w:rsid w:val="002A39A2"/>
    <w:rsid w:val="002A3B1A"/>
    <w:rsid w:val="002A486C"/>
    <w:rsid w:val="002A571E"/>
    <w:rsid w:val="002A5DEE"/>
    <w:rsid w:val="002A7E08"/>
    <w:rsid w:val="002B0014"/>
    <w:rsid w:val="002B0527"/>
    <w:rsid w:val="002B12E7"/>
    <w:rsid w:val="002B3A45"/>
    <w:rsid w:val="002B479B"/>
    <w:rsid w:val="002B5115"/>
    <w:rsid w:val="002B5643"/>
    <w:rsid w:val="002B6979"/>
    <w:rsid w:val="002B6CBE"/>
    <w:rsid w:val="002C0294"/>
    <w:rsid w:val="002C0543"/>
    <w:rsid w:val="002C13CF"/>
    <w:rsid w:val="002C189D"/>
    <w:rsid w:val="002C1DB5"/>
    <w:rsid w:val="002C22D4"/>
    <w:rsid w:val="002C2318"/>
    <w:rsid w:val="002C2323"/>
    <w:rsid w:val="002C3278"/>
    <w:rsid w:val="002C3365"/>
    <w:rsid w:val="002C48D7"/>
    <w:rsid w:val="002C5BEE"/>
    <w:rsid w:val="002C5EE9"/>
    <w:rsid w:val="002C6505"/>
    <w:rsid w:val="002C678F"/>
    <w:rsid w:val="002D10F5"/>
    <w:rsid w:val="002D1728"/>
    <w:rsid w:val="002D489E"/>
    <w:rsid w:val="002D524B"/>
    <w:rsid w:val="002D5BF8"/>
    <w:rsid w:val="002D6C54"/>
    <w:rsid w:val="002D7B43"/>
    <w:rsid w:val="002E0191"/>
    <w:rsid w:val="002E48D0"/>
    <w:rsid w:val="002E4C5F"/>
    <w:rsid w:val="002E5399"/>
    <w:rsid w:val="002E6900"/>
    <w:rsid w:val="002F014B"/>
    <w:rsid w:val="002F061F"/>
    <w:rsid w:val="002F16D9"/>
    <w:rsid w:val="002F41B8"/>
    <w:rsid w:val="002F4605"/>
    <w:rsid w:val="002F496F"/>
    <w:rsid w:val="002F5F27"/>
    <w:rsid w:val="002F6142"/>
    <w:rsid w:val="002F64F1"/>
    <w:rsid w:val="002F692D"/>
    <w:rsid w:val="002F6A34"/>
    <w:rsid w:val="002F723A"/>
    <w:rsid w:val="002F7B08"/>
    <w:rsid w:val="00300685"/>
    <w:rsid w:val="00302245"/>
    <w:rsid w:val="0030303E"/>
    <w:rsid w:val="00303D9D"/>
    <w:rsid w:val="003041A0"/>
    <w:rsid w:val="00305BEB"/>
    <w:rsid w:val="00305FB3"/>
    <w:rsid w:val="00306280"/>
    <w:rsid w:val="00307DBA"/>
    <w:rsid w:val="00311171"/>
    <w:rsid w:val="00312DF1"/>
    <w:rsid w:val="003141CC"/>
    <w:rsid w:val="00314574"/>
    <w:rsid w:val="00315046"/>
    <w:rsid w:val="003162AE"/>
    <w:rsid w:val="003163B5"/>
    <w:rsid w:val="0031692E"/>
    <w:rsid w:val="00316C8E"/>
    <w:rsid w:val="00320117"/>
    <w:rsid w:val="00321154"/>
    <w:rsid w:val="00322063"/>
    <w:rsid w:val="00325029"/>
    <w:rsid w:val="003267BB"/>
    <w:rsid w:val="00327963"/>
    <w:rsid w:val="00327A89"/>
    <w:rsid w:val="0033224B"/>
    <w:rsid w:val="003323CB"/>
    <w:rsid w:val="00332EC1"/>
    <w:rsid w:val="003344D9"/>
    <w:rsid w:val="00336CBE"/>
    <w:rsid w:val="003372EA"/>
    <w:rsid w:val="00337A16"/>
    <w:rsid w:val="00337B1D"/>
    <w:rsid w:val="00340C4B"/>
    <w:rsid w:val="00342110"/>
    <w:rsid w:val="00342D8B"/>
    <w:rsid w:val="003449B6"/>
    <w:rsid w:val="00345758"/>
    <w:rsid w:val="00345CA8"/>
    <w:rsid w:val="003460BF"/>
    <w:rsid w:val="003461B0"/>
    <w:rsid w:val="0034741F"/>
    <w:rsid w:val="00350893"/>
    <w:rsid w:val="00350A7D"/>
    <w:rsid w:val="0035105F"/>
    <w:rsid w:val="00351D90"/>
    <w:rsid w:val="00352F23"/>
    <w:rsid w:val="003539B9"/>
    <w:rsid w:val="00354F26"/>
    <w:rsid w:val="00355556"/>
    <w:rsid w:val="003579F6"/>
    <w:rsid w:val="00360002"/>
    <w:rsid w:val="00360713"/>
    <w:rsid w:val="003610EF"/>
    <w:rsid w:val="00361792"/>
    <w:rsid w:val="00361F14"/>
    <w:rsid w:val="00362546"/>
    <w:rsid w:val="003629CB"/>
    <w:rsid w:val="00362BAD"/>
    <w:rsid w:val="00362ECF"/>
    <w:rsid w:val="00363FAE"/>
    <w:rsid w:val="0036631D"/>
    <w:rsid w:val="00366E4B"/>
    <w:rsid w:val="00367380"/>
    <w:rsid w:val="00370DC3"/>
    <w:rsid w:val="00373B2C"/>
    <w:rsid w:val="00375EAD"/>
    <w:rsid w:val="00382427"/>
    <w:rsid w:val="00382C74"/>
    <w:rsid w:val="00383C67"/>
    <w:rsid w:val="00384F48"/>
    <w:rsid w:val="003860AA"/>
    <w:rsid w:val="0038612C"/>
    <w:rsid w:val="00386230"/>
    <w:rsid w:val="0038624B"/>
    <w:rsid w:val="00390D3B"/>
    <w:rsid w:val="00391A56"/>
    <w:rsid w:val="003925C2"/>
    <w:rsid w:val="003938C4"/>
    <w:rsid w:val="00393BEE"/>
    <w:rsid w:val="003944FC"/>
    <w:rsid w:val="00395415"/>
    <w:rsid w:val="003959B9"/>
    <w:rsid w:val="00395E30"/>
    <w:rsid w:val="00397011"/>
    <w:rsid w:val="0039711D"/>
    <w:rsid w:val="003A104F"/>
    <w:rsid w:val="003A109D"/>
    <w:rsid w:val="003A27F5"/>
    <w:rsid w:val="003A3E26"/>
    <w:rsid w:val="003A3E7D"/>
    <w:rsid w:val="003A49B8"/>
    <w:rsid w:val="003A539B"/>
    <w:rsid w:val="003A5BE8"/>
    <w:rsid w:val="003A5FE1"/>
    <w:rsid w:val="003A7260"/>
    <w:rsid w:val="003A7C9C"/>
    <w:rsid w:val="003B0C21"/>
    <w:rsid w:val="003B1CDC"/>
    <w:rsid w:val="003B22E9"/>
    <w:rsid w:val="003B2CEF"/>
    <w:rsid w:val="003B49A7"/>
    <w:rsid w:val="003B4BE4"/>
    <w:rsid w:val="003B569F"/>
    <w:rsid w:val="003B6F29"/>
    <w:rsid w:val="003C08CB"/>
    <w:rsid w:val="003C1978"/>
    <w:rsid w:val="003C19B5"/>
    <w:rsid w:val="003C1E9E"/>
    <w:rsid w:val="003C2E2D"/>
    <w:rsid w:val="003C30C3"/>
    <w:rsid w:val="003C31BF"/>
    <w:rsid w:val="003C39E6"/>
    <w:rsid w:val="003C5BE1"/>
    <w:rsid w:val="003C5D2B"/>
    <w:rsid w:val="003C73A8"/>
    <w:rsid w:val="003D0C0D"/>
    <w:rsid w:val="003D2573"/>
    <w:rsid w:val="003D2786"/>
    <w:rsid w:val="003E06CC"/>
    <w:rsid w:val="003E115D"/>
    <w:rsid w:val="003E1CCE"/>
    <w:rsid w:val="003E1F44"/>
    <w:rsid w:val="003E1F75"/>
    <w:rsid w:val="003E20B8"/>
    <w:rsid w:val="003E211E"/>
    <w:rsid w:val="003E3A83"/>
    <w:rsid w:val="003E5019"/>
    <w:rsid w:val="003E5313"/>
    <w:rsid w:val="003E63EC"/>
    <w:rsid w:val="003E7FEC"/>
    <w:rsid w:val="003F0B45"/>
    <w:rsid w:val="003F0F18"/>
    <w:rsid w:val="003F3A47"/>
    <w:rsid w:val="003F3D2A"/>
    <w:rsid w:val="003F4170"/>
    <w:rsid w:val="003F43CE"/>
    <w:rsid w:val="003F4FCF"/>
    <w:rsid w:val="003F7555"/>
    <w:rsid w:val="003F7BA7"/>
    <w:rsid w:val="00400F61"/>
    <w:rsid w:val="00403032"/>
    <w:rsid w:val="0040332D"/>
    <w:rsid w:val="004040EF"/>
    <w:rsid w:val="004053CB"/>
    <w:rsid w:val="0041039A"/>
    <w:rsid w:val="00411791"/>
    <w:rsid w:val="00413400"/>
    <w:rsid w:val="004136A5"/>
    <w:rsid w:val="0041409F"/>
    <w:rsid w:val="00416E2E"/>
    <w:rsid w:val="00420B72"/>
    <w:rsid w:val="004219C8"/>
    <w:rsid w:val="00422748"/>
    <w:rsid w:val="004237DC"/>
    <w:rsid w:val="004278B5"/>
    <w:rsid w:val="004300F4"/>
    <w:rsid w:val="004314CE"/>
    <w:rsid w:val="004346AD"/>
    <w:rsid w:val="004356EB"/>
    <w:rsid w:val="00435FAE"/>
    <w:rsid w:val="0043602D"/>
    <w:rsid w:val="0043675F"/>
    <w:rsid w:val="00436804"/>
    <w:rsid w:val="00436B92"/>
    <w:rsid w:val="00437A58"/>
    <w:rsid w:val="00440AA8"/>
    <w:rsid w:val="00441D72"/>
    <w:rsid w:val="00447103"/>
    <w:rsid w:val="0044762D"/>
    <w:rsid w:val="00450644"/>
    <w:rsid w:val="00450E12"/>
    <w:rsid w:val="00451511"/>
    <w:rsid w:val="00451CF6"/>
    <w:rsid w:val="004528A8"/>
    <w:rsid w:val="0045366D"/>
    <w:rsid w:val="004547B4"/>
    <w:rsid w:val="00455497"/>
    <w:rsid w:val="00455E71"/>
    <w:rsid w:val="00457348"/>
    <w:rsid w:val="004601F1"/>
    <w:rsid w:val="0046196F"/>
    <w:rsid w:val="004622AB"/>
    <w:rsid w:val="00462D8E"/>
    <w:rsid w:val="0046363A"/>
    <w:rsid w:val="00463820"/>
    <w:rsid w:val="00464E48"/>
    <w:rsid w:val="00466677"/>
    <w:rsid w:val="0046676C"/>
    <w:rsid w:val="00466E8E"/>
    <w:rsid w:val="00470A8F"/>
    <w:rsid w:val="004722EF"/>
    <w:rsid w:val="00473CB2"/>
    <w:rsid w:val="00473EFF"/>
    <w:rsid w:val="00473FEF"/>
    <w:rsid w:val="0047622E"/>
    <w:rsid w:val="00476FB1"/>
    <w:rsid w:val="00477927"/>
    <w:rsid w:val="00480472"/>
    <w:rsid w:val="004821F6"/>
    <w:rsid w:val="004832FC"/>
    <w:rsid w:val="0048347D"/>
    <w:rsid w:val="00483F9A"/>
    <w:rsid w:val="00486E75"/>
    <w:rsid w:val="00487A1C"/>
    <w:rsid w:val="00487E35"/>
    <w:rsid w:val="00490EDD"/>
    <w:rsid w:val="00491A2E"/>
    <w:rsid w:val="004933CE"/>
    <w:rsid w:val="004957AB"/>
    <w:rsid w:val="00495C1C"/>
    <w:rsid w:val="00496883"/>
    <w:rsid w:val="00496E4C"/>
    <w:rsid w:val="00497F73"/>
    <w:rsid w:val="00497F97"/>
    <w:rsid w:val="004A2642"/>
    <w:rsid w:val="004A2673"/>
    <w:rsid w:val="004A31D9"/>
    <w:rsid w:val="004A3445"/>
    <w:rsid w:val="004A3992"/>
    <w:rsid w:val="004A4005"/>
    <w:rsid w:val="004A4931"/>
    <w:rsid w:val="004A5B61"/>
    <w:rsid w:val="004A613A"/>
    <w:rsid w:val="004B0923"/>
    <w:rsid w:val="004B0C77"/>
    <w:rsid w:val="004B0D41"/>
    <w:rsid w:val="004B29CD"/>
    <w:rsid w:val="004B3531"/>
    <w:rsid w:val="004B38F1"/>
    <w:rsid w:val="004B3D5C"/>
    <w:rsid w:val="004B4C7A"/>
    <w:rsid w:val="004B6114"/>
    <w:rsid w:val="004B6AA4"/>
    <w:rsid w:val="004B7A61"/>
    <w:rsid w:val="004B7F4E"/>
    <w:rsid w:val="004C0466"/>
    <w:rsid w:val="004C118A"/>
    <w:rsid w:val="004C28C6"/>
    <w:rsid w:val="004C41B3"/>
    <w:rsid w:val="004C7563"/>
    <w:rsid w:val="004D2AC9"/>
    <w:rsid w:val="004D2AE8"/>
    <w:rsid w:val="004D2C13"/>
    <w:rsid w:val="004D4660"/>
    <w:rsid w:val="004D5CF1"/>
    <w:rsid w:val="004D5DC8"/>
    <w:rsid w:val="004D643F"/>
    <w:rsid w:val="004D69D2"/>
    <w:rsid w:val="004E058B"/>
    <w:rsid w:val="004E0672"/>
    <w:rsid w:val="004E1362"/>
    <w:rsid w:val="004E2448"/>
    <w:rsid w:val="004E2A9A"/>
    <w:rsid w:val="004E2DD3"/>
    <w:rsid w:val="004E2FEA"/>
    <w:rsid w:val="004E305E"/>
    <w:rsid w:val="004E42D2"/>
    <w:rsid w:val="004E6EC6"/>
    <w:rsid w:val="004F06FA"/>
    <w:rsid w:val="004F0AF0"/>
    <w:rsid w:val="004F1A3D"/>
    <w:rsid w:val="004F38AE"/>
    <w:rsid w:val="004F3C7C"/>
    <w:rsid w:val="004F3E1C"/>
    <w:rsid w:val="004F6280"/>
    <w:rsid w:val="004F697C"/>
    <w:rsid w:val="004F6CED"/>
    <w:rsid w:val="005016A8"/>
    <w:rsid w:val="00501B07"/>
    <w:rsid w:val="00501EA8"/>
    <w:rsid w:val="00502FBA"/>
    <w:rsid w:val="00503848"/>
    <w:rsid w:val="00503D14"/>
    <w:rsid w:val="00504B55"/>
    <w:rsid w:val="0050551A"/>
    <w:rsid w:val="0050614A"/>
    <w:rsid w:val="00507E2A"/>
    <w:rsid w:val="005124EE"/>
    <w:rsid w:val="005135D9"/>
    <w:rsid w:val="0051448F"/>
    <w:rsid w:val="0052086D"/>
    <w:rsid w:val="00521354"/>
    <w:rsid w:val="005214A7"/>
    <w:rsid w:val="005219CB"/>
    <w:rsid w:val="00522580"/>
    <w:rsid w:val="0052296D"/>
    <w:rsid w:val="00523C28"/>
    <w:rsid w:val="0052474E"/>
    <w:rsid w:val="00526952"/>
    <w:rsid w:val="00526BBC"/>
    <w:rsid w:val="00530302"/>
    <w:rsid w:val="00530D24"/>
    <w:rsid w:val="00530DAE"/>
    <w:rsid w:val="0053194D"/>
    <w:rsid w:val="00533708"/>
    <w:rsid w:val="00533F6B"/>
    <w:rsid w:val="005350A0"/>
    <w:rsid w:val="00536900"/>
    <w:rsid w:val="00536D4D"/>
    <w:rsid w:val="00537472"/>
    <w:rsid w:val="00540468"/>
    <w:rsid w:val="00543953"/>
    <w:rsid w:val="00543A76"/>
    <w:rsid w:val="00543FDE"/>
    <w:rsid w:val="00545A3D"/>
    <w:rsid w:val="005476F7"/>
    <w:rsid w:val="00547873"/>
    <w:rsid w:val="0055520C"/>
    <w:rsid w:val="0055595D"/>
    <w:rsid w:val="00556DB2"/>
    <w:rsid w:val="005578B6"/>
    <w:rsid w:val="005607FC"/>
    <w:rsid w:val="00562E3E"/>
    <w:rsid w:val="00563999"/>
    <w:rsid w:val="005706B5"/>
    <w:rsid w:val="00571B40"/>
    <w:rsid w:val="00573C39"/>
    <w:rsid w:val="0057476C"/>
    <w:rsid w:val="0057502B"/>
    <w:rsid w:val="005750C8"/>
    <w:rsid w:val="00577A5F"/>
    <w:rsid w:val="00577A8B"/>
    <w:rsid w:val="00577CDF"/>
    <w:rsid w:val="00581446"/>
    <w:rsid w:val="00581962"/>
    <w:rsid w:val="005848D6"/>
    <w:rsid w:val="00585E01"/>
    <w:rsid w:val="00586D12"/>
    <w:rsid w:val="00592EA9"/>
    <w:rsid w:val="00594091"/>
    <w:rsid w:val="0059683C"/>
    <w:rsid w:val="00596A92"/>
    <w:rsid w:val="00597090"/>
    <w:rsid w:val="005A0AAD"/>
    <w:rsid w:val="005A1A80"/>
    <w:rsid w:val="005A1E6F"/>
    <w:rsid w:val="005A24F3"/>
    <w:rsid w:val="005A26CE"/>
    <w:rsid w:val="005A348F"/>
    <w:rsid w:val="005A44AA"/>
    <w:rsid w:val="005A53D7"/>
    <w:rsid w:val="005A7100"/>
    <w:rsid w:val="005A751D"/>
    <w:rsid w:val="005B0949"/>
    <w:rsid w:val="005B1188"/>
    <w:rsid w:val="005B11F5"/>
    <w:rsid w:val="005B2518"/>
    <w:rsid w:val="005B2BFD"/>
    <w:rsid w:val="005B30B2"/>
    <w:rsid w:val="005B310A"/>
    <w:rsid w:val="005B3DDC"/>
    <w:rsid w:val="005B5054"/>
    <w:rsid w:val="005B5970"/>
    <w:rsid w:val="005B5B16"/>
    <w:rsid w:val="005B6D8C"/>
    <w:rsid w:val="005B755C"/>
    <w:rsid w:val="005B7DC2"/>
    <w:rsid w:val="005B7E6C"/>
    <w:rsid w:val="005C4B55"/>
    <w:rsid w:val="005C4E64"/>
    <w:rsid w:val="005C5646"/>
    <w:rsid w:val="005C7FAB"/>
    <w:rsid w:val="005D203C"/>
    <w:rsid w:val="005D2A15"/>
    <w:rsid w:val="005D2DB6"/>
    <w:rsid w:val="005D3C85"/>
    <w:rsid w:val="005D4160"/>
    <w:rsid w:val="005D419D"/>
    <w:rsid w:val="005D499C"/>
    <w:rsid w:val="005D4B94"/>
    <w:rsid w:val="005D4C6C"/>
    <w:rsid w:val="005D66C3"/>
    <w:rsid w:val="005E004F"/>
    <w:rsid w:val="005E0257"/>
    <w:rsid w:val="005E08C3"/>
    <w:rsid w:val="005E2BA8"/>
    <w:rsid w:val="005E2DD2"/>
    <w:rsid w:val="005E4B56"/>
    <w:rsid w:val="005E5310"/>
    <w:rsid w:val="005E629B"/>
    <w:rsid w:val="005F10B1"/>
    <w:rsid w:val="005F26D0"/>
    <w:rsid w:val="005F2839"/>
    <w:rsid w:val="005F2A85"/>
    <w:rsid w:val="005F3835"/>
    <w:rsid w:val="005F5536"/>
    <w:rsid w:val="005F716F"/>
    <w:rsid w:val="005F7F37"/>
    <w:rsid w:val="00600FA3"/>
    <w:rsid w:val="0060106F"/>
    <w:rsid w:val="006014A4"/>
    <w:rsid w:val="00601EB4"/>
    <w:rsid w:val="00602B73"/>
    <w:rsid w:val="00603507"/>
    <w:rsid w:val="00604DB6"/>
    <w:rsid w:val="00606353"/>
    <w:rsid w:val="006072A9"/>
    <w:rsid w:val="00607A81"/>
    <w:rsid w:val="00610C3F"/>
    <w:rsid w:val="006117D2"/>
    <w:rsid w:val="006120E1"/>
    <w:rsid w:val="006137CA"/>
    <w:rsid w:val="00613D31"/>
    <w:rsid w:val="00614715"/>
    <w:rsid w:val="0061657E"/>
    <w:rsid w:val="006174FF"/>
    <w:rsid w:val="0061787C"/>
    <w:rsid w:val="00620B4A"/>
    <w:rsid w:val="00621B0C"/>
    <w:rsid w:val="00621FE8"/>
    <w:rsid w:val="00622AD7"/>
    <w:rsid w:val="00623396"/>
    <w:rsid w:val="00624F47"/>
    <w:rsid w:val="006259EC"/>
    <w:rsid w:val="00627321"/>
    <w:rsid w:val="00631584"/>
    <w:rsid w:val="00631B2F"/>
    <w:rsid w:val="006320F1"/>
    <w:rsid w:val="00632A2C"/>
    <w:rsid w:val="00632F31"/>
    <w:rsid w:val="00633087"/>
    <w:rsid w:val="0063351F"/>
    <w:rsid w:val="00634469"/>
    <w:rsid w:val="00634DF4"/>
    <w:rsid w:val="0063615D"/>
    <w:rsid w:val="00636190"/>
    <w:rsid w:val="00636666"/>
    <w:rsid w:val="00637BC6"/>
    <w:rsid w:val="0064022C"/>
    <w:rsid w:val="00640FAB"/>
    <w:rsid w:val="00641667"/>
    <w:rsid w:val="00641F46"/>
    <w:rsid w:val="00641FC7"/>
    <w:rsid w:val="006420EA"/>
    <w:rsid w:val="006468D2"/>
    <w:rsid w:val="006521BE"/>
    <w:rsid w:val="00652A23"/>
    <w:rsid w:val="00652FDB"/>
    <w:rsid w:val="00655202"/>
    <w:rsid w:val="00655365"/>
    <w:rsid w:val="00656D35"/>
    <w:rsid w:val="00656DFB"/>
    <w:rsid w:val="006611CD"/>
    <w:rsid w:val="00661235"/>
    <w:rsid w:val="00662E2B"/>
    <w:rsid w:val="006646A8"/>
    <w:rsid w:val="006651F6"/>
    <w:rsid w:val="00665709"/>
    <w:rsid w:val="00665B0E"/>
    <w:rsid w:val="00672951"/>
    <w:rsid w:val="00674A4C"/>
    <w:rsid w:val="00674FA2"/>
    <w:rsid w:val="006765F5"/>
    <w:rsid w:val="00676BB9"/>
    <w:rsid w:val="00676C2A"/>
    <w:rsid w:val="00680302"/>
    <w:rsid w:val="00680585"/>
    <w:rsid w:val="00680B76"/>
    <w:rsid w:val="00681061"/>
    <w:rsid w:val="00681EEF"/>
    <w:rsid w:val="00682756"/>
    <w:rsid w:val="00683953"/>
    <w:rsid w:val="0068422F"/>
    <w:rsid w:val="00691C48"/>
    <w:rsid w:val="00691CA6"/>
    <w:rsid w:val="0069554C"/>
    <w:rsid w:val="00695D19"/>
    <w:rsid w:val="0069615C"/>
    <w:rsid w:val="00697D2C"/>
    <w:rsid w:val="006A0A2D"/>
    <w:rsid w:val="006A144A"/>
    <w:rsid w:val="006A22A1"/>
    <w:rsid w:val="006A25D7"/>
    <w:rsid w:val="006A39FD"/>
    <w:rsid w:val="006A458E"/>
    <w:rsid w:val="006A7AB4"/>
    <w:rsid w:val="006B58EE"/>
    <w:rsid w:val="006B5E98"/>
    <w:rsid w:val="006B6A79"/>
    <w:rsid w:val="006B753A"/>
    <w:rsid w:val="006C1E0B"/>
    <w:rsid w:val="006C425F"/>
    <w:rsid w:val="006C4329"/>
    <w:rsid w:val="006C559F"/>
    <w:rsid w:val="006C5BAF"/>
    <w:rsid w:val="006C65AA"/>
    <w:rsid w:val="006C6D37"/>
    <w:rsid w:val="006C756C"/>
    <w:rsid w:val="006D0B05"/>
    <w:rsid w:val="006D46A5"/>
    <w:rsid w:val="006D4E6D"/>
    <w:rsid w:val="006D622A"/>
    <w:rsid w:val="006E0824"/>
    <w:rsid w:val="006E17E3"/>
    <w:rsid w:val="006E2DF2"/>
    <w:rsid w:val="006E2F9F"/>
    <w:rsid w:val="006E3C53"/>
    <w:rsid w:val="006E70B8"/>
    <w:rsid w:val="006F206B"/>
    <w:rsid w:val="006F23AF"/>
    <w:rsid w:val="006F2A6C"/>
    <w:rsid w:val="006F3081"/>
    <w:rsid w:val="006F30BD"/>
    <w:rsid w:val="006F4046"/>
    <w:rsid w:val="006F5580"/>
    <w:rsid w:val="006F58F0"/>
    <w:rsid w:val="006F6B63"/>
    <w:rsid w:val="007029D0"/>
    <w:rsid w:val="00702C03"/>
    <w:rsid w:val="0070345E"/>
    <w:rsid w:val="0070376F"/>
    <w:rsid w:val="007042AA"/>
    <w:rsid w:val="007043C1"/>
    <w:rsid w:val="00704E84"/>
    <w:rsid w:val="00705017"/>
    <w:rsid w:val="0070594E"/>
    <w:rsid w:val="0070636C"/>
    <w:rsid w:val="00707F57"/>
    <w:rsid w:val="007101DC"/>
    <w:rsid w:val="007117AB"/>
    <w:rsid w:val="00711AA7"/>
    <w:rsid w:val="00712458"/>
    <w:rsid w:val="00713707"/>
    <w:rsid w:val="00714159"/>
    <w:rsid w:val="00714C88"/>
    <w:rsid w:val="007153FB"/>
    <w:rsid w:val="00715EF5"/>
    <w:rsid w:val="007163A7"/>
    <w:rsid w:val="00716916"/>
    <w:rsid w:val="00716946"/>
    <w:rsid w:val="00716F24"/>
    <w:rsid w:val="0072122A"/>
    <w:rsid w:val="00722684"/>
    <w:rsid w:val="00723A5F"/>
    <w:rsid w:val="00725F76"/>
    <w:rsid w:val="0072774E"/>
    <w:rsid w:val="00727A1A"/>
    <w:rsid w:val="0073084B"/>
    <w:rsid w:val="007308D9"/>
    <w:rsid w:val="007317BB"/>
    <w:rsid w:val="00731863"/>
    <w:rsid w:val="00731ADC"/>
    <w:rsid w:val="0073326B"/>
    <w:rsid w:val="00733628"/>
    <w:rsid w:val="00733BDB"/>
    <w:rsid w:val="00734BF9"/>
    <w:rsid w:val="0073530A"/>
    <w:rsid w:val="007369BD"/>
    <w:rsid w:val="00737D63"/>
    <w:rsid w:val="00737E11"/>
    <w:rsid w:val="00737EF0"/>
    <w:rsid w:val="00742A75"/>
    <w:rsid w:val="00742D5E"/>
    <w:rsid w:val="0074365E"/>
    <w:rsid w:val="007455B8"/>
    <w:rsid w:val="0074627D"/>
    <w:rsid w:val="0074648A"/>
    <w:rsid w:val="007476D8"/>
    <w:rsid w:val="007511FB"/>
    <w:rsid w:val="007513EB"/>
    <w:rsid w:val="00752B9C"/>
    <w:rsid w:val="0075561F"/>
    <w:rsid w:val="00755AE0"/>
    <w:rsid w:val="0075691C"/>
    <w:rsid w:val="00756FCA"/>
    <w:rsid w:val="00757266"/>
    <w:rsid w:val="007578B3"/>
    <w:rsid w:val="00760AD1"/>
    <w:rsid w:val="00762127"/>
    <w:rsid w:val="007638B2"/>
    <w:rsid w:val="00764D6F"/>
    <w:rsid w:val="00765F00"/>
    <w:rsid w:val="00765F6C"/>
    <w:rsid w:val="0076735B"/>
    <w:rsid w:val="007673B1"/>
    <w:rsid w:val="00771F53"/>
    <w:rsid w:val="00773845"/>
    <w:rsid w:val="00774DDB"/>
    <w:rsid w:val="007750B2"/>
    <w:rsid w:val="00775422"/>
    <w:rsid w:val="00775C65"/>
    <w:rsid w:val="00780864"/>
    <w:rsid w:val="00781B39"/>
    <w:rsid w:val="00782138"/>
    <w:rsid w:val="0078266A"/>
    <w:rsid w:val="0078422C"/>
    <w:rsid w:val="00785ECF"/>
    <w:rsid w:val="00786A18"/>
    <w:rsid w:val="00787543"/>
    <w:rsid w:val="00787798"/>
    <w:rsid w:val="00790918"/>
    <w:rsid w:val="00790CE5"/>
    <w:rsid w:val="00791CC2"/>
    <w:rsid w:val="00792F48"/>
    <w:rsid w:val="007946B0"/>
    <w:rsid w:val="00795D5F"/>
    <w:rsid w:val="00796312"/>
    <w:rsid w:val="007A0830"/>
    <w:rsid w:val="007A0C9B"/>
    <w:rsid w:val="007A1649"/>
    <w:rsid w:val="007A16DF"/>
    <w:rsid w:val="007A17F1"/>
    <w:rsid w:val="007A2E34"/>
    <w:rsid w:val="007A40F2"/>
    <w:rsid w:val="007A4B89"/>
    <w:rsid w:val="007B1662"/>
    <w:rsid w:val="007B1E9D"/>
    <w:rsid w:val="007B2C62"/>
    <w:rsid w:val="007B43DA"/>
    <w:rsid w:val="007B570C"/>
    <w:rsid w:val="007B5F15"/>
    <w:rsid w:val="007B656E"/>
    <w:rsid w:val="007C0C8B"/>
    <w:rsid w:val="007C16D6"/>
    <w:rsid w:val="007C38C6"/>
    <w:rsid w:val="007C58EA"/>
    <w:rsid w:val="007D0F25"/>
    <w:rsid w:val="007D1776"/>
    <w:rsid w:val="007D188D"/>
    <w:rsid w:val="007D1AD5"/>
    <w:rsid w:val="007D1DFD"/>
    <w:rsid w:val="007D2A02"/>
    <w:rsid w:val="007D2A46"/>
    <w:rsid w:val="007D370D"/>
    <w:rsid w:val="007D410C"/>
    <w:rsid w:val="007D64F6"/>
    <w:rsid w:val="007E021F"/>
    <w:rsid w:val="007E027B"/>
    <w:rsid w:val="007E1945"/>
    <w:rsid w:val="007E2B96"/>
    <w:rsid w:val="007E2F3F"/>
    <w:rsid w:val="007E30DF"/>
    <w:rsid w:val="007E4699"/>
    <w:rsid w:val="007E4F2E"/>
    <w:rsid w:val="007E59F2"/>
    <w:rsid w:val="007E5BBA"/>
    <w:rsid w:val="007E5E20"/>
    <w:rsid w:val="007E6778"/>
    <w:rsid w:val="007F1CDC"/>
    <w:rsid w:val="007F2ED8"/>
    <w:rsid w:val="007F349E"/>
    <w:rsid w:val="007F5A96"/>
    <w:rsid w:val="007F72E4"/>
    <w:rsid w:val="007F79DF"/>
    <w:rsid w:val="007F7AA3"/>
    <w:rsid w:val="007F7C13"/>
    <w:rsid w:val="00800C7D"/>
    <w:rsid w:val="008019B8"/>
    <w:rsid w:val="00801AA0"/>
    <w:rsid w:val="00802CB6"/>
    <w:rsid w:val="00803565"/>
    <w:rsid w:val="00803612"/>
    <w:rsid w:val="008054F9"/>
    <w:rsid w:val="00806486"/>
    <w:rsid w:val="00806744"/>
    <w:rsid w:val="00806D41"/>
    <w:rsid w:val="00807F84"/>
    <w:rsid w:val="00810E74"/>
    <w:rsid w:val="00811280"/>
    <w:rsid w:val="00811B8B"/>
    <w:rsid w:val="00811EA4"/>
    <w:rsid w:val="0081257B"/>
    <w:rsid w:val="0081325E"/>
    <w:rsid w:val="00814B59"/>
    <w:rsid w:val="0081556A"/>
    <w:rsid w:val="00816D0E"/>
    <w:rsid w:val="008170F5"/>
    <w:rsid w:val="00817623"/>
    <w:rsid w:val="008178E2"/>
    <w:rsid w:val="0082028F"/>
    <w:rsid w:val="00820D56"/>
    <w:rsid w:val="008222C3"/>
    <w:rsid w:val="008226AF"/>
    <w:rsid w:val="00823835"/>
    <w:rsid w:val="00823A06"/>
    <w:rsid w:val="008251CB"/>
    <w:rsid w:val="00825757"/>
    <w:rsid w:val="00826AC1"/>
    <w:rsid w:val="00827991"/>
    <w:rsid w:val="008310F4"/>
    <w:rsid w:val="00832F4E"/>
    <w:rsid w:val="008330FA"/>
    <w:rsid w:val="00834E02"/>
    <w:rsid w:val="008354A3"/>
    <w:rsid w:val="0084058A"/>
    <w:rsid w:val="00840A12"/>
    <w:rsid w:val="00840E1F"/>
    <w:rsid w:val="008413B6"/>
    <w:rsid w:val="00841556"/>
    <w:rsid w:val="00842A43"/>
    <w:rsid w:val="00843274"/>
    <w:rsid w:val="0084363F"/>
    <w:rsid w:val="00843817"/>
    <w:rsid w:val="0084430F"/>
    <w:rsid w:val="0084475E"/>
    <w:rsid w:val="0084655B"/>
    <w:rsid w:val="00846BB0"/>
    <w:rsid w:val="00850B14"/>
    <w:rsid w:val="00851383"/>
    <w:rsid w:val="00851563"/>
    <w:rsid w:val="00851688"/>
    <w:rsid w:val="00851DB9"/>
    <w:rsid w:val="00851F82"/>
    <w:rsid w:val="008522C4"/>
    <w:rsid w:val="00852C97"/>
    <w:rsid w:val="00852EDF"/>
    <w:rsid w:val="00854769"/>
    <w:rsid w:val="008558AA"/>
    <w:rsid w:val="00856EDA"/>
    <w:rsid w:val="0086134D"/>
    <w:rsid w:val="008619CD"/>
    <w:rsid w:val="00861AD4"/>
    <w:rsid w:val="00863E4A"/>
    <w:rsid w:val="00864F67"/>
    <w:rsid w:val="00865C51"/>
    <w:rsid w:val="00866CFB"/>
    <w:rsid w:val="00870F0E"/>
    <w:rsid w:val="008711C0"/>
    <w:rsid w:val="008731B3"/>
    <w:rsid w:val="008732AA"/>
    <w:rsid w:val="00875496"/>
    <w:rsid w:val="0087575D"/>
    <w:rsid w:val="008763C5"/>
    <w:rsid w:val="0087789B"/>
    <w:rsid w:val="00877F78"/>
    <w:rsid w:val="008815FE"/>
    <w:rsid w:val="00881ED7"/>
    <w:rsid w:val="00883CD8"/>
    <w:rsid w:val="00883E98"/>
    <w:rsid w:val="008845C4"/>
    <w:rsid w:val="00884B45"/>
    <w:rsid w:val="00885EE3"/>
    <w:rsid w:val="00887F79"/>
    <w:rsid w:val="0089008A"/>
    <w:rsid w:val="00890300"/>
    <w:rsid w:val="00890E6E"/>
    <w:rsid w:val="0089106F"/>
    <w:rsid w:val="00891DC2"/>
    <w:rsid w:val="00892ED7"/>
    <w:rsid w:val="008938AC"/>
    <w:rsid w:val="00894601"/>
    <w:rsid w:val="00894B1A"/>
    <w:rsid w:val="00895D3D"/>
    <w:rsid w:val="00896E8D"/>
    <w:rsid w:val="00897757"/>
    <w:rsid w:val="008A08C6"/>
    <w:rsid w:val="008A0CDC"/>
    <w:rsid w:val="008A288E"/>
    <w:rsid w:val="008A2AB2"/>
    <w:rsid w:val="008A3B32"/>
    <w:rsid w:val="008A4ADD"/>
    <w:rsid w:val="008A4BDD"/>
    <w:rsid w:val="008A4D6B"/>
    <w:rsid w:val="008A4D88"/>
    <w:rsid w:val="008A5256"/>
    <w:rsid w:val="008A5A56"/>
    <w:rsid w:val="008B0E3E"/>
    <w:rsid w:val="008B17EE"/>
    <w:rsid w:val="008B2CE0"/>
    <w:rsid w:val="008B34F2"/>
    <w:rsid w:val="008B4C3B"/>
    <w:rsid w:val="008B4D70"/>
    <w:rsid w:val="008B5835"/>
    <w:rsid w:val="008B6D57"/>
    <w:rsid w:val="008B7B9B"/>
    <w:rsid w:val="008C0438"/>
    <w:rsid w:val="008C09F3"/>
    <w:rsid w:val="008C2087"/>
    <w:rsid w:val="008C21B8"/>
    <w:rsid w:val="008C2E4D"/>
    <w:rsid w:val="008C30F4"/>
    <w:rsid w:val="008C5037"/>
    <w:rsid w:val="008C7139"/>
    <w:rsid w:val="008C7F85"/>
    <w:rsid w:val="008D2C22"/>
    <w:rsid w:val="008D5DFA"/>
    <w:rsid w:val="008D6AED"/>
    <w:rsid w:val="008D76B5"/>
    <w:rsid w:val="008D7CFE"/>
    <w:rsid w:val="008D7F41"/>
    <w:rsid w:val="008E0285"/>
    <w:rsid w:val="008E322E"/>
    <w:rsid w:val="008E5F42"/>
    <w:rsid w:val="008E6235"/>
    <w:rsid w:val="008E68BA"/>
    <w:rsid w:val="008E72B4"/>
    <w:rsid w:val="008F09EC"/>
    <w:rsid w:val="008F2081"/>
    <w:rsid w:val="008F2C0C"/>
    <w:rsid w:val="008F7536"/>
    <w:rsid w:val="008F7FF9"/>
    <w:rsid w:val="00900AEF"/>
    <w:rsid w:val="00902B2B"/>
    <w:rsid w:val="00903192"/>
    <w:rsid w:val="00903F93"/>
    <w:rsid w:val="00904AD0"/>
    <w:rsid w:val="009058A8"/>
    <w:rsid w:val="0090670B"/>
    <w:rsid w:val="00907A51"/>
    <w:rsid w:val="00907F52"/>
    <w:rsid w:val="00912A6C"/>
    <w:rsid w:val="00914937"/>
    <w:rsid w:val="0091628A"/>
    <w:rsid w:val="009171BC"/>
    <w:rsid w:val="0092018E"/>
    <w:rsid w:val="0092083F"/>
    <w:rsid w:val="0092140B"/>
    <w:rsid w:val="009227DD"/>
    <w:rsid w:val="00922C37"/>
    <w:rsid w:val="00923F55"/>
    <w:rsid w:val="0092482D"/>
    <w:rsid w:val="00925318"/>
    <w:rsid w:val="00925EA4"/>
    <w:rsid w:val="009301F6"/>
    <w:rsid w:val="009305F9"/>
    <w:rsid w:val="00931412"/>
    <w:rsid w:val="009319E8"/>
    <w:rsid w:val="00934483"/>
    <w:rsid w:val="00935F1A"/>
    <w:rsid w:val="0093652D"/>
    <w:rsid w:val="00937764"/>
    <w:rsid w:val="009379C2"/>
    <w:rsid w:val="00940D2A"/>
    <w:rsid w:val="00941295"/>
    <w:rsid w:val="00941CE0"/>
    <w:rsid w:val="009429F2"/>
    <w:rsid w:val="00943F7A"/>
    <w:rsid w:val="00947A35"/>
    <w:rsid w:val="00950A31"/>
    <w:rsid w:val="00951F14"/>
    <w:rsid w:val="009540D2"/>
    <w:rsid w:val="009574FE"/>
    <w:rsid w:val="00961AD0"/>
    <w:rsid w:val="00963BC9"/>
    <w:rsid w:val="009642C5"/>
    <w:rsid w:val="00964E90"/>
    <w:rsid w:val="00965B42"/>
    <w:rsid w:val="00967337"/>
    <w:rsid w:val="00967407"/>
    <w:rsid w:val="00967511"/>
    <w:rsid w:val="0096779F"/>
    <w:rsid w:val="00970D02"/>
    <w:rsid w:val="0097211B"/>
    <w:rsid w:val="00972BB4"/>
    <w:rsid w:val="009761C5"/>
    <w:rsid w:val="0097664E"/>
    <w:rsid w:val="00977DD6"/>
    <w:rsid w:val="00980F37"/>
    <w:rsid w:val="00981215"/>
    <w:rsid w:val="00982BE1"/>
    <w:rsid w:val="00983660"/>
    <w:rsid w:val="00984F4D"/>
    <w:rsid w:val="00986B3A"/>
    <w:rsid w:val="0098700B"/>
    <w:rsid w:val="00987F76"/>
    <w:rsid w:val="0099118D"/>
    <w:rsid w:val="00991782"/>
    <w:rsid w:val="00991BCA"/>
    <w:rsid w:val="00991EF4"/>
    <w:rsid w:val="00993624"/>
    <w:rsid w:val="009951C6"/>
    <w:rsid w:val="0099614E"/>
    <w:rsid w:val="009973EA"/>
    <w:rsid w:val="00997EF2"/>
    <w:rsid w:val="009A00CC"/>
    <w:rsid w:val="009A0D55"/>
    <w:rsid w:val="009A2185"/>
    <w:rsid w:val="009A4EF8"/>
    <w:rsid w:val="009A65E8"/>
    <w:rsid w:val="009A6947"/>
    <w:rsid w:val="009A6B73"/>
    <w:rsid w:val="009A6EFD"/>
    <w:rsid w:val="009A72CE"/>
    <w:rsid w:val="009A7644"/>
    <w:rsid w:val="009A7B6B"/>
    <w:rsid w:val="009B014A"/>
    <w:rsid w:val="009B2AEB"/>
    <w:rsid w:val="009B2E12"/>
    <w:rsid w:val="009B40D7"/>
    <w:rsid w:val="009B499C"/>
    <w:rsid w:val="009B4AB9"/>
    <w:rsid w:val="009B5EFA"/>
    <w:rsid w:val="009B7234"/>
    <w:rsid w:val="009B7760"/>
    <w:rsid w:val="009C1BE8"/>
    <w:rsid w:val="009C3747"/>
    <w:rsid w:val="009C3DB8"/>
    <w:rsid w:val="009C4F82"/>
    <w:rsid w:val="009C6EF4"/>
    <w:rsid w:val="009C730E"/>
    <w:rsid w:val="009D0212"/>
    <w:rsid w:val="009D0D2A"/>
    <w:rsid w:val="009D19D5"/>
    <w:rsid w:val="009D2C7C"/>
    <w:rsid w:val="009D4127"/>
    <w:rsid w:val="009D586E"/>
    <w:rsid w:val="009D744F"/>
    <w:rsid w:val="009D7B26"/>
    <w:rsid w:val="009E04B4"/>
    <w:rsid w:val="009E1B18"/>
    <w:rsid w:val="009E1F10"/>
    <w:rsid w:val="009E2157"/>
    <w:rsid w:val="009E2C46"/>
    <w:rsid w:val="009E58E3"/>
    <w:rsid w:val="009E6D66"/>
    <w:rsid w:val="009E7B91"/>
    <w:rsid w:val="009F1210"/>
    <w:rsid w:val="009F3595"/>
    <w:rsid w:val="009F4AF8"/>
    <w:rsid w:val="009F5451"/>
    <w:rsid w:val="009F5D6B"/>
    <w:rsid w:val="009F675F"/>
    <w:rsid w:val="009F72A5"/>
    <w:rsid w:val="00A002BA"/>
    <w:rsid w:val="00A00541"/>
    <w:rsid w:val="00A01367"/>
    <w:rsid w:val="00A01EBD"/>
    <w:rsid w:val="00A02096"/>
    <w:rsid w:val="00A0237C"/>
    <w:rsid w:val="00A02EF3"/>
    <w:rsid w:val="00A03BF9"/>
    <w:rsid w:val="00A043D1"/>
    <w:rsid w:val="00A06748"/>
    <w:rsid w:val="00A06ECC"/>
    <w:rsid w:val="00A07CC4"/>
    <w:rsid w:val="00A07EFA"/>
    <w:rsid w:val="00A07FFB"/>
    <w:rsid w:val="00A103A7"/>
    <w:rsid w:val="00A103B3"/>
    <w:rsid w:val="00A10742"/>
    <w:rsid w:val="00A12301"/>
    <w:rsid w:val="00A13A25"/>
    <w:rsid w:val="00A13D67"/>
    <w:rsid w:val="00A142D6"/>
    <w:rsid w:val="00A172A7"/>
    <w:rsid w:val="00A20093"/>
    <w:rsid w:val="00A207BB"/>
    <w:rsid w:val="00A207D3"/>
    <w:rsid w:val="00A20DAD"/>
    <w:rsid w:val="00A22743"/>
    <w:rsid w:val="00A22BAD"/>
    <w:rsid w:val="00A24A27"/>
    <w:rsid w:val="00A251D3"/>
    <w:rsid w:val="00A25571"/>
    <w:rsid w:val="00A27105"/>
    <w:rsid w:val="00A30296"/>
    <w:rsid w:val="00A31D1D"/>
    <w:rsid w:val="00A32195"/>
    <w:rsid w:val="00A3398E"/>
    <w:rsid w:val="00A37BAA"/>
    <w:rsid w:val="00A40B3C"/>
    <w:rsid w:val="00A42333"/>
    <w:rsid w:val="00A46E54"/>
    <w:rsid w:val="00A47302"/>
    <w:rsid w:val="00A47728"/>
    <w:rsid w:val="00A47C9C"/>
    <w:rsid w:val="00A50F06"/>
    <w:rsid w:val="00A51A89"/>
    <w:rsid w:val="00A5245A"/>
    <w:rsid w:val="00A52B5D"/>
    <w:rsid w:val="00A531D2"/>
    <w:rsid w:val="00A53288"/>
    <w:rsid w:val="00A539FD"/>
    <w:rsid w:val="00A5523D"/>
    <w:rsid w:val="00A55F0C"/>
    <w:rsid w:val="00A57961"/>
    <w:rsid w:val="00A61F42"/>
    <w:rsid w:val="00A621E5"/>
    <w:rsid w:val="00A65E23"/>
    <w:rsid w:val="00A67072"/>
    <w:rsid w:val="00A673A0"/>
    <w:rsid w:val="00A6744F"/>
    <w:rsid w:val="00A70A70"/>
    <w:rsid w:val="00A73D37"/>
    <w:rsid w:val="00A73FA6"/>
    <w:rsid w:val="00A7532F"/>
    <w:rsid w:val="00A75ACB"/>
    <w:rsid w:val="00A76E5D"/>
    <w:rsid w:val="00A81100"/>
    <w:rsid w:val="00A81AF3"/>
    <w:rsid w:val="00A82F82"/>
    <w:rsid w:val="00A83B52"/>
    <w:rsid w:val="00A83E06"/>
    <w:rsid w:val="00A85E85"/>
    <w:rsid w:val="00A86CB6"/>
    <w:rsid w:val="00A87702"/>
    <w:rsid w:val="00A91900"/>
    <w:rsid w:val="00A92AB8"/>
    <w:rsid w:val="00A93FAC"/>
    <w:rsid w:val="00A965B7"/>
    <w:rsid w:val="00A97E4A"/>
    <w:rsid w:val="00AA0054"/>
    <w:rsid w:val="00AA16B2"/>
    <w:rsid w:val="00AA1C68"/>
    <w:rsid w:val="00AA2952"/>
    <w:rsid w:val="00AA31C3"/>
    <w:rsid w:val="00AA35BF"/>
    <w:rsid w:val="00AA3B07"/>
    <w:rsid w:val="00AA5866"/>
    <w:rsid w:val="00AA5CD8"/>
    <w:rsid w:val="00AA66AA"/>
    <w:rsid w:val="00AA695C"/>
    <w:rsid w:val="00AA76F9"/>
    <w:rsid w:val="00AB0B93"/>
    <w:rsid w:val="00AB3B4E"/>
    <w:rsid w:val="00AB3DED"/>
    <w:rsid w:val="00AB4692"/>
    <w:rsid w:val="00AB4E49"/>
    <w:rsid w:val="00AC0FE4"/>
    <w:rsid w:val="00AC248F"/>
    <w:rsid w:val="00AC263C"/>
    <w:rsid w:val="00AC2F29"/>
    <w:rsid w:val="00AC33AE"/>
    <w:rsid w:val="00AC3B01"/>
    <w:rsid w:val="00AC3F87"/>
    <w:rsid w:val="00AC40C5"/>
    <w:rsid w:val="00AC4746"/>
    <w:rsid w:val="00AC7F0E"/>
    <w:rsid w:val="00AD0444"/>
    <w:rsid w:val="00AD0914"/>
    <w:rsid w:val="00AD1C1B"/>
    <w:rsid w:val="00AD1EE1"/>
    <w:rsid w:val="00AD28B3"/>
    <w:rsid w:val="00AD3733"/>
    <w:rsid w:val="00AD442D"/>
    <w:rsid w:val="00AD482A"/>
    <w:rsid w:val="00AD48F7"/>
    <w:rsid w:val="00AD6D29"/>
    <w:rsid w:val="00AD7A12"/>
    <w:rsid w:val="00AD7D83"/>
    <w:rsid w:val="00AE38D9"/>
    <w:rsid w:val="00AE5AB6"/>
    <w:rsid w:val="00AE5E1E"/>
    <w:rsid w:val="00AE6172"/>
    <w:rsid w:val="00AF18DD"/>
    <w:rsid w:val="00AF2E9B"/>
    <w:rsid w:val="00AF63C5"/>
    <w:rsid w:val="00AF683A"/>
    <w:rsid w:val="00AF79D0"/>
    <w:rsid w:val="00B0131B"/>
    <w:rsid w:val="00B019CA"/>
    <w:rsid w:val="00B01F24"/>
    <w:rsid w:val="00B02320"/>
    <w:rsid w:val="00B0343B"/>
    <w:rsid w:val="00B039AF"/>
    <w:rsid w:val="00B03E5E"/>
    <w:rsid w:val="00B03F48"/>
    <w:rsid w:val="00B04A7C"/>
    <w:rsid w:val="00B0531F"/>
    <w:rsid w:val="00B0626D"/>
    <w:rsid w:val="00B062AB"/>
    <w:rsid w:val="00B10FF9"/>
    <w:rsid w:val="00B121F3"/>
    <w:rsid w:val="00B122B9"/>
    <w:rsid w:val="00B12767"/>
    <w:rsid w:val="00B13340"/>
    <w:rsid w:val="00B1346D"/>
    <w:rsid w:val="00B13EB0"/>
    <w:rsid w:val="00B156D5"/>
    <w:rsid w:val="00B201C9"/>
    <w:rsid w:val="00B2047C"/>
    <w:rsid w:val="00B219FC"/>
    <w:rsid w:val="00B223B1"/>
    <w:rsid w:val="00B22966"/>
    <w:rsid w:val="00B22BAC"/>
    <w:rsid w:val="00B23A0F"/>
    <w:rsid w:val="00B23E35"/>
    <w:rsid w:val="00B27534"/>
    <w:rsid w:val="00B3026B"/>
    <w:rsid w:val="00B3254B"/>
    <w:rsid w:val="00B32B98"/>
    <w:rsid w:val="00B32C83"/>
    <w:rsid w:val="00B35FD0"/>
    <w:rsid w:val="00B3672F"/>
    <w:rsid w:val="00B37A3E"/>
    <w:rsid w:val="00B40687"/>
    <w:rsid w:val="00B40D7A"/>
    <w:rsid w:val="00B4225D"/>
    <w:rsid w:val="00B42677"/>
    <w:rsid w:val="00B434B0"/>
    <w:rsid w:val="00B476CD"/>
    <w:rsid w:val="00B50932"/>
    <w:rsid w:val="00B51FE4"/>
    <w:rsid w:val="00B52D8B"/>
    <w:rsid w:val="00B53096"/>
    <w:rsid w:val="00B546C4"/>
    <w:rsid w:val="00B55F9B"/>
    <w:rsid w:val="00B56EBF"/>
    <w:rsid w:val="00B602CD"/>
    <w:rsid w:val="00B60EC4"/>
    <w:rsid w:val="00B617D6"/>
    <w:rsid w:val="00B62F16"/>
    <w:rsid w:val="00B6330A"/>
    <w:rsid w:val="00B6476C"/>
    <w:rsid w:val="00B647B2"/>
    <w:rsid w:val="00B64D8A"/>
    <w:rsid w:val="00B66DA1"/>
    <w:rsid w:val="00B67187"/>
    <w:rsid w:val="00B6735C"/>
    <w:rsid w:val="00B71F4D"/>
    <w:rsid w:val="00B72ACC"/>
    <w:rsid w:val="00B736C2"/>
    <w:rsid w:val="00B75A84"/>
    <w:rsid w:val="00B76F8F"/>
    <w:rsid w:val="00B80DB8"/>
    <w:rsid w:val="00B814FD"/>
    <w:rsid w:val="00B81DEF"/>
    <w:rsid w:val="00B82F1B"/>
    <w:rsid w:val="00B83916"/>
    <w:rsid w:val="00B83DFF"/>
    <w:rsid w:val="00B8503A"/>
    <w:rsid w:val="00B90C54"/>
    <w:rsid w:val="00B90E9B"/>
    <w:rsid w:val="00B919A9"/>
    <w:rsid w:val="00B94FB4"/>
    <w:rsid w:val="00B9558A"/>
    <w:rsid w:val="00B95E78"/>
    <w:rsid w:val="00B9624E"/>
    <w:rsid w:val="00B96C7D"/>
    <w:rsid w:val="00BA05D1"/>
    <w:rsid w:val="00BA0A8E"/>
    <w:rsid w:val="00BA14A6"/>
    <w:rsid w:val="00BA1BDD"/>
    <w:rsid w:val="00BA33D5"/>
    <w:rsid w:val="00BA4830"/>
    <w:rsid w:val="00BA528E"/>
    <w:rsid w:val="00BA662C"/>
    <w:rsid w:val="00BA67CE"/>
    <w:rsid w:val="00BA6A02"/>
    <w:rsid w:val="00BA7494"/>
    <w:rsid w:val="00BA777D"/>
    <w:rsid w:val="00BB0D26"/>
    <w:rsid w:val="00BB1121"/>
    <w:rsid w:val="00BB13B1"/>
    <w:rsid w:val="00BB18B3"/>
    <w:rsid w:val="00BB1B45"/>
    <w:rsid w:val="00BB2214"/>
    <w:rsid w:val="00BB3A14"/>
    <w:rsid w:val="00BB60FF"/>
    <w:rsid w:val="00BB7A7C"/>
    <w:rsid w:val="00BC0B94"/>
    <w:rsid w:val="00BC128B"/>
    <w:rsid w:val="00BC19DC"/>
    <w:rsid w:val="00BC365E"/>
    <w:rsid w:val="00BC50B6"/>
    <w:rsid w:val="00BC5C02"/>
    <w:rsid w:val="00BC69C4"/>
    <w:rsid w:val="00BC7C8F"/>
    <w:rsid w:val="00BD0135"/>
    <w:rsid w:val="00BD0B27"/>
    <w:rsid w:val="00BD38BD"/>
    <w:rsid w:val="00BD5D8A"/>
    <w:rsid w:val="00BE05AF"/>
    <w:rsid w:val="00BE174A"/>
    <w:rsid w:val="00BE194F"/>
    <w:rsid w:val="00BE1DA9"/>
    <w:rsid w:val="00BE3B30"/>
    <w:rsid w:val="00BE5A13"/>
    <w:rsid w:val="00BE6A13"/>
    <w:rsid w:val="00BF046A"/>
    <w:rsid w:val="00BF17B9"/>
    <w:rsid w:val="00BF1B54"/>
    <w:rsid w:val="00BF1C93"/>
    <w:rsid w:val="00BF2CEA"/>
    <w:rsid w:val="00BF6169"/>
    <w:rsid w:val="00BF64F4"/>
    <w:rsid w:val="00BF67FE"/>
    <w:rsid w:val="00BF6D0B"/>
    <w:rsid w:val="00BF73B0"/>
    <w:rsid w:val="00C010B6"/>
    <w:rsid w:val="00C01CD5"/>
    <w:rsid w:val="00C03A93"/>
    <w:rsid w:val="00C05792"/>
    <w:rsid w:val="00C060BC"/>
    <w:rsid w:val="00C066BC"/>
    <w:rsid w:val="00C06F68"/>
    <w:rsid w:val="00C0731A"/>
    <w:rsid w:val="00C07C21"/>
    <w:rsid w:val="00C07E78"/>
    <w:rsid w:val="00C10463"/>
    <w:rsid w:val="00C11E5E"/>
    <w:rsid w:val="00C12837"/>
    <w:rsid w:val="00C14F84"/>
    <w:rsid w:val="00C1569C"/>
    <w:rsid w:val="00C159AF"/>
    <w:rsid w:val="00C165A1"/>
    <w:rsid w:val="00C1668F"/>
    <w:rsid w:val="00C1742D"/>
    <w:rsid w:val="00C20B50"/>
    <w:rsid w:val="00C20F4E"/>
    <w:rsid w:val="00C23CF1"/>
    <w:rsid w:val="00C243D2"/>
    <w:rsid w:val="00C24D2E"/>
    <w:rsid w:val="00C2595D"/>
    <w:rsid w:val="00C25FEA"/>
    <w:rsid w:val="00C264E9"/>
    <w:rsid w:val="00C266F5"/>
    <w:rsid w:val="00C26A17"/>
    <w:rsid w:val="00C315D5"/>
    <w:rsid w:val="00C32D87"/>
    <w:rsid w:val="00C330D6"/>
    <w:rsid w:val="00C36EDB"/>
    <w:rsid w:val="00C40614"/>
    <w:rsid w:val="00C41742"/>
    <w:rsid w:val="00C41B58"/>
    <w:rsid w:val="00C41C0C"/>
    <w:rsid w:val="00C445BE"/>
    <w:rsid w:val="00C44E38"/>
    <w:rsid w:val="00C460DE"/>
    <w:rsid w:val="00C46510"/>
    <w:rsid w:val="00C50344"/>
    <w:rsid w:val="00C50742"/>
    <w:rsid w:val="00C52301"/>
    <w:rsid w:val="00C5274C"/>
    <w:rsid w:val="00C5363D"/>
    <w:rsid w:val="00C54293"/>
    <w:rsid w:val="00C5707A"/>
    <w:rsid w:val="00C57360"/>
    <w:rsid w:val="00C57AA7"/>
    <w:rsid w:val="00C57E7D"/>
    <w:rsid w:val="00C602AF"/>
    <w:rsid w:val="00C63397"/>
    <w:rsid w:val="00C67061"/>
    <w:rsid w:val="00C672C6"/>
    <w:rsid w:val="00C71844"/>
    <w:rsid w:val="00C72048"/>
    <w:rsid w:val="00C72410"/>
    <w:rsid w:val="00C72E0B"/>
    <w:rsid w:val="00C7376F"/>
    <w:rsid w:val="00C75C41"/>
    <w:rsid w:val="00C76C94"/>
    <w:rsid w:val="00C77E6C"/>
    <w:rsid w:val="00C82BCB"/>
    <w:rsid w:val="00C82FB3"/>
    <w:rsid w:val="00C84622"/>
    <w:rsid w:val="00C84841"/>
    <w:rsid w:val="00C85E9D"/>
    <w:rsid w:val="00C86863"/>
    <w:rsid w:val="00C87587"/>
    <w:rsid w:val="00C9043E"/>
    <w:rsid w:val="00C919E6"/>
    <w:rsid w:val="00C91D8E"/>
    <w:rsid w:val="00C92BC4"/>
    <w:rsid w:val="00C95961"/>
    <w:rsid w:val="00CA0A4E"/>
    <w:rsid w:val="00CA29F8"/>
    <w:rsid w:val="00CA332F"/>
    <w:rsid w:val="00CA563B"/>
    <w:rsid w:val="00CA5672"/>
    <w:rsid w:val="00CA5B38"/>
    <w:rsid w:val="00CA6175"/>
    <w:rsid w:val="00CA64E4"/>
    <w:rsid w:val="00CA7BE8"/>
    <w:rsid w:val="00CB00A4"/>
    <w:rsid w:val="00CB043F"/>
    <w:rsid w:val="00CB12B5"/>
    <w:rsid w:val="00CB139D"/>
    <w:rsid w:val="00CB32ED"/>
    <w:rsid w:val="00CB472C"/>
    <w:rsid w:val="00CB76A4"/>
    <w:rsid w:val="00CB7E5B"/>
    <w:rsid w:val="00CC086F"/>
    <w:rsid w:val="00CC0FB5"/>
    <w:rsid w:val="00CC528C"/>
    <w:rsid w:val="00CC5335"/>
    <w:rsid w:val="00CC6A2B"/>
    <w:rsid w:val="00CC7F17"/>
    <w:rsid w:val="00CD1F3E"/>
    <w:rsid w:val="00CD510E"/>
    <w:rsid w:val="00CD5637"/>
    <w:rsid w:val="00CD5FCA"/>
    <w:rsid w:val="00CD7055"/>
    <w:rsid w:val="00CE31C9"/>
    <w:rsid w:val="00CE4471"/>
    <w:rsid w:val="00CE47DC"/>
    <w:rsid w:val="00CE4BA5"/>
    <w:rsid w:val="00CE4D13"/>
    <w:rsid w:val="00CE5DF7"/>
    <w:rsid w:val="00CE7CCC"/>
    <w:rsid w:val="00CF0A83"/>
    <w:rsid w:val="00CF12BE"/>
    <w:rsid w:val="00CF1D76"/>
    <w:rsid w:val="00CF29BC"/>
    <w:rsid w:val="00CF2BE3"/>
    <w:rsid w:val="00CF4B78"/>
    <w:rsid w:val="00CF60E2"/>
    <w:rsid w:val="00D00B2D"/>
    <w:rsid w:val="00D0104C"/>
    <w:rsid w:val="00D01EA7"/>
    <w:rsid w:val="00D02D23"/>
    <w:rsid w:val="00D03557"/>
    <w:rsid w:val="00D054FB"/>
    <w:rsid w:val="00D06102"/>
    <w:rsid w:val="00D063A8"/>
    <w:rsid w:val="00D064FF"/>
    <w:rsid w:val="00D065EA"/>
    <w:rsid w:val="00D069B3"/>
    <w:rsid w:val="00D07622"/>
    <w:rsid w:val="00D07E88"/>
    <w:rsid w:val="00D100E0"/>
    <w:rsid w:val="00D11BC7"/>
    <w:rsid w:val="00D12A88"/>
    <w:rsid w:val="00D13439"/>
    <w:rsid w:val="00D14B03"/>
    <w:rsid w:val="00D157DD"/>
    <w:rsid w:val="00D158F8"/>
    <w:rsid w:val="00D15FD2"/>
    <w:rsid w:val="00D173F3"/>
    <w:rsid w:val="00D175D4"/>
    <w:rsid w:val="00D2174E"/>
    <w:rsid w:val="00D22B29"/>
    <w:rsid w:val="00D23189"/>
    <w:rsid w:val="00D256C4"/>
    <w:rsid w:val="00D26DAA"/>
    <w:rsid w:val="00D26F70"/>
    <w:rsid w:val="00D27659"/>
    <w:rsid w:val="00D277C9"/>
    <w:rsid w:val="00D31358"/>
    <w:rsid w:val="00D31E13"/>
    <w:rsid w:val="00D32D89"/>
    <w:rsid w:val="00D34627"/>
    <w:rsid w:val="00D3574A"/>
    <w:rsid w:val="00D359F3"/>
    <w:rsid w:val="00D36AE0"/>
    <w:rsid w:val="00D372D9"/>
    <w:rsid w:val="00D40CEF"/>
    <w:rsid w:val="00D41398"/>
    <w:rsid w:val="00D41594"/>
    <w:rsid w:val="00D41603"/>
    <w:rsid w:val="00D416D7"/>
    <w:rsid w:val="00D42817"/>
    <w:rsid w:val="00D43650"/>
    <w:rsid w:val="00D4421C"/>
    <w:rsid w:val="00D44FDB"/>
    <w:rsid w:val="00D46064"/>
    <w:rsid w:val="00D507E6"/>
    <w:rsid w:val="00D546F0"/>
    <w:rsid w:val="00D54DA0"/>
    <w:rsid w:val="00D5597A"/>
    <w:rsid w:val="00D55A0F"/>
    <w:rsid w:val="00D56881"/>
    <w:rsid w:val="00D56A0D"/>
    <w:rsid w:val="00D56ABF"/>
    <w:rsid w:val="00D570F3"/>
    <w:rsid w:val="00D57460"/>
    <w:rsid w:val="00D576E4"/>
    <w:rsid w:val="00D60062"/>
    <w:rsid w:val="00D61762"/>
    <w:rsid w:val="00D63AF2"/>
    <w:rsid w:val="00D643E8"/>
    <w:rsid w:val="00D65514"/>
    <w:rsid w:val="00D65689"/>
    <w:rsid w:val="00D65C31"/>
    <w:rsid w:val="00D661A8"/>
    <w:rsid w:val="00D66D85"/>
    <w:rsid w:val="00D67D46"/>
    <w:rsid w:val="00D70172"/>
    <w:rsid w:val="00D705F1"/>
    <w:rsid w:val="00D711C3"/>
    <w:rsid w:val="00D72DB1"/>
    <w:rsid w:val="00D7434C"/>
    <w:rsid w:val="00D747A4"/>
    <w:rsid w:val="00D74AE8"/>
    <w:rsid w:val="00D75428"/>
    <w:rsid w:val="00D75D10"/>
    <w:rsid w:val="00D7687D"/>
    <w:rsid w:val="00D76A65"/>
    <w:rsid w:val="00D76F16"/>
    <w:rsid w:val="00D77054"/>
    <w:rsid w:val="00D831FC"/>
    <w:rsid w:val="00D84170"/>
    <w:rsid w:val="00D844BA"/>
    <w:rsid w:val="00D84AC2"/>
    <w:rsid w:val="00D84ACF"/>
    <w:rsid w:val="00D84D0F"/>
    <w:rsid w:val="00D8581C"/>
    <w:rsid w:val="00D8584C"/>
    <w:rsid w:val="00D85B3A"/>
    <w:rsid w:val="00D87A93"/>
    <w:rsid w:val="00D87F8D"/>
    <w:rsid w:val="00D9006B"/>
    <w:rsid w:val="00D90198"/>
    <w:rsid w:val="00D916B4"/>
    <w:rsid w:val="00D919AA"/>
    <w:rsid w:val="00D91CEE"/>
    <w:rsid w:val="00D924C0"/>
    <w:rsid w:val="00D93007"/>
    <w:rsid w:val="00D9349B"/>
    <w:rsid w:val="00D9376B"/>
    <w:rsid w:val="00D93826"/>
    <w:rsid w:val="00D94261"/>
    <w:rsid w:val="00D94299"/>
    <w:rsid w:val="00D94588"/>
    <w:rsid w:val="00D9603F"/>
    <w:rsid w:val="00DA23CF"/>
    <w:rsid w:val="00DA37A8"/>
    <w:rsid w:val="00DA3CE9"/>
    <w:rsid w:val="00DA5283"/>
    <w:rsid w:val="00DA58B2"/>
    <w:rsid w:val="00DA58E1"/>
    <w:rsid w:val="00DA649B"/>
    <w:rsid w:val="00DA7B74"/>
    <w:rsid w:val="00DB2748"/>
    <w:rsid w:val="00DB53C2"/>
    <w:rsid w:val="00DB6571"/>
    <w:rsid w:val="00DB7765"/>
    <w:rsid w:val="00DC1FBE"/>
    <w:rsid w:val="00DC2761"/>
    <w:rsid w:val="00DC2C3A"/>
    <w:rsid w:val="00DC300C"/>
    <w:rsid w:val="00DC33B4"/>
    <w:rsid w:val="00DC5960"/>
    <w:rsid w:val="00DC6966"/>
    <w:rsid w:val="00DC6DD9"/>
    <w:rsid w:val="00DC7A65"/>
    <w:rsid w:val="00DC7BA2"/>
    <w:rsid w:val="00DC7C6B"/>
    <w:rsid w:val="00DD0015"/>
    <w:rsid w:val="00DD12E4"/>
    <w:rsid w:val="00DD2D28"/>
    <w:rsid w:val="00DD370A"/>
    <w:rsid w:val="00DD3ABB"/>
    <w:rsid w:val="00DD5B11"/>
    <w:rsid w:val="00DD7BE0"/>
    <w:rsid w:val="00DD7EA6"/>
    <w:rsid w:val="00DE26CF"/>
    <w:rsid w:val="00DE2D12"/>
    <w:rsid w:val="00DE3E92"/>
    <w:rsid w:val="00DE3F27"/>
    <w:rsid w:val="00DE428D"/>
    <w:rsid w:val="00DE58FA"/>
    <w:rsid w:val="00DE6573"/>
    <w:rsid w:val="00DE6816"/>
    <w:rsid w:val="00DF0619"/>
    <w:rsid w:val="00DF588F"/>
    <w:rsid w:val="00DF6479"/>
    <w:rsid w:val="00DF6BB9"/>
    <w:rsid w:val="00DF7819"/>
    <w:rsid w:val="00E00227"/>
    <w:rsid w:val="00E00406"/>
    <w:rsid w:val="00E00FE7"/>
    <w:rsid w:val="00E01D44"/>
    <w:rsid w:val="00E01F77"/>
    <w:rsid w:val="00E02A09"/>
    <w:rsid w:val="00E02ED6"/>
    <w:rsid w:val="00E04EEA"/>
    <w:rsid w:val="00E059F3"/>
    <w:rsid w:val="00E05F59"/>
    <w:rsid w:val="00E07ACA"/>
    <w:rsid w:val="00E10490"/>
    <w:rsid w:val="00E107EC"/>
    <w:rsid w:val="00E11ECD"/>
    <w:rsid w:val="00E132AD"/>
    <w:rsid w:val="00E134B9"/>
    <w:rsid w:val="00E1373D"/>
    <w:rsid w:val="00E13A8D"/>
    <w:rsid w:val="00E13F7D"/>
    <w:rsid w:val="00E141EB"/>
    <w:rsid w:val="00E14227"/>
    <w:rsid w:val="00E148D3"/>
    <w:rsid w:val="00E165B0"/>
    <w:rsid w:val="00E17315"/>
    <w:rsid w:val="00E219D5"/>
    <w:rsid w:val="00E2309E"/>
    <w:rsid w:val="00E260FB"/>
    <w:rsid w:val="00E263D0"/>
    <w:rsid w:val="00E3083B"/>
    <w:rsid w:val="00E31ED1"/>
    <w:rsid w:val="00E31F8F"/>
    <w:rsid w:val="00E32B18"/>
    <w:rsid w:val="00E330A8"/>
    <w:rsid w:val="00E33958"/>
    <w:rsid w:val="00E3459F"/>
    <w:rsid w:val="00E36635"/>
    <w:rsid w:val="00E37736"/>
    <w:rsid w:val="00E40671"/>
    <w:rsid w:val="00E418C3"/>
    <w:rsid w:val="00E43D15"/>
    <w:rsid w:val="00E43ED6"/>
    <w:rsid w:val="00E445BF"/>
    <w:rsid w:val="00E44B38"/>
    <w:rsid w:val="00E47910"/>
    <w:rsid w:val="00E47CF2"/>
    <w:rsid w:val="00E509FF"/>
    <w:rsid w:val="00E51DEA"/>
    <w:rsid w:val="00E51F41"/>
    <w:rsid w:val="00E5304E"/>
    <w:rsid w:val="00E53059"/>
    <w:rsid w:val="00E53D67"/>
    <w:rsid w:val="00E53FDB"/>
    <w:rsid w:val="00E54273"/>
    <w:rsid w:val="00E54FB1"/>
    <w:rsid w:val="00E56D01"/>
    <w:rsid w:val="00E609C5"/>
    <w:rsid w:val="00E63113"/>
    <w:rsid w:val="00E65C68"/>
    <w:rsid w:val="00E66289"/>
    <w:rsid w:val="00E66978"/>
    <w:rsid w:val="00E66A56"/>
    <w:rsid w:val="00E670C2"/>
    <w:rsid w:val="00E70255"/>
    <w:rsid w:val="00E74316"/>
    <w:rsid w:val="00E7444B"/>
    <w:rsid w:val="00E75636"/>
    <w:rsid w:val="00E75EA5"/>
    <w:rsid w:val="00E8074C"/>
    <w:rsid w:val="00E8157D"/>
    <w:rsid w:val="00E825B6"/>
    <w:rsid w:val="00E82608"/>
    <w:rsid w:val="00E84541"/>
    <w:rsid w:val="00E85244"/>
    <w:rsid w:val="00E8559C"/>
    <w:rsid w:val="00E857B6"/>
    <w:rsid w:val="00E85A93"/>
    <w:rsid w:val="00E9111D"/>
    <w:rsid w:val="00E91CFC"/>
    <w:rsid w:val="00E91E75"/>
    <w:rsid w:val="00E92708"/>
    <w:rsid w:val="00E933ED"/>
    <w:rsid w:val="00E93620"/>
    <w:rsid w:val="00E937DC"/>
    <w:rsid w:val="00E95C32"/>
    <w:rsid w:val="00E97254"/>
    <w:rsid w:val="00E9743A"/>
    <w:rsid w:val="00E974D5"/>
    <w:rsid w:val="00E976B1"/>
    <w:rsid w:val="00EA0975"/>
    <w:rsid w:val="00EA0AF8"/>
    <w:rsid w:val="00EA0DD5"/>
    <w:rsid w:val="00EA31D3"/>
    <w:rsid w:val="00EA3AFA"/>
    <w:rsid w:val="00EA3B42"/>
    <w:rsid w:val="00EA3C8B"/>
    <w:rsid w:val="00EA3D0C"/>
    <w:rsid w:val="00EA4A84"/>
    <w:rsid w:val="00EA57B8"/>
    <w:rsid w:val="00EA585B"/>
    <w:rsid w:val="00EA6654"/>
    <w:rsid w:val="00EA73FF"/>
    <w:rsid w:val="00EB12DC"/>
    <w:rsid w:val="00EB1D56"/>
    <w:rsid w:val="00EB2EB1"/>
    <w:rsid w:val="00EB35E7"/>
    <w:rsid w:val="00EB3E07"/>
    <w:rsid w:val="00EB4AF4"/>
    <w:rsid w:val="00EB74F9"/>
    <w:rsid w:val="00EC077F"/>
    <w:rsid w:val="00EC2199"/>
    <w:rsid w:val="00EC2807"/>
    <w:rsid w:val="00EC2C02"/>
    <w:rsid w:val="00EC3335"/>
    <w:rsid w:val="00EC3C72"/>
    <w:rsid w:val="00EC4EA2"/>
    <w:rsid w:val="00EC509E"/>
    <w:rsid w:val="00ED23AD"/>
    <w:rsid w:val="00ED330C"/>
    <w:rsid w:val="00ED5A32"/>
    <w:rsid w:val="00ED6254"/>
    <w:rsid w:val="00ED68EE"/>
    <w:rsid w:val="00ED6C19"/>
    <w:rsid w:val="00EE1B67"/>
    <w:rsid w:val="00EE2196"/>
    <w:rsid w:val="00EE2404"/>
    <w:rsid w:val="00EE2DF2"/>
    <w:rsid w:val="00EE51F2"/>
    <w:rsid w:val="00EE6347"/>
    <w:rsid w:val="00EE73CE"/>
    <w:rsid w:val="00EE7C55"/>
    <w:rsid w:val="00EF0459"/>
    <w:rsid w:val="00EF0B3B"/>
    <w:rsid w:val="00EF6554"/>
    <w:rsid w:val="00EF67DA"/>
    <w:rsid w:val="00F03FF8"/>
    <w:rsid w:val="00F04521"/>
    <w:rsid w:val="00F04810"/>
    <w:rsid w:val="00F04A3F"/>
    <w:rsid w:val="00F064EA"/>
    <w:rsid w:val="00F06E9C"/>
    <w:rsid w:val="00F073BE"/>
    <w:rsid w:val="00F1087F"/>
    <w:rsid w:val="00F11616"/>
    <w:rsid w:val="00F11A16"/>
    <w:rsid w:val="00F1237A"/>
    <w:rsid w:val="00F12554"/>
    <w:rsid w:val="00F149B0"/>
    <w:rsid w:val="00F15E32"/>
    <w:rsid w:val="00F17632"/>
    <w:rsid w:val="00F20933"/>
    <w:rsid w:val="00F211EE"/>
    <w:rsid w:val="00F21462"/>
    <w:rsid w:val="00F21A7A"/>
    <w:rsid w:val="00F22DAE"/>
    <w:rsid w:val="00F22E0F"/>
    <w:rsid w:val="00F239B6"/>
    <w:rsid w:val="00F2439C"/>
    <w:rsid w:val="00F30A7E"/>
    <w:rsid w:val="00F31CCF"/>
    <w:rsid w:val="00F320DF"/>
    <w:rsid w:val="00F33F84"/>
    <w:rsid w:val="00F3414D"/>
    <w:rsid w:val="00F34D8C"/>
    <w:rsid w:val="00F35791"/>
    <w:rsid w:val="00F365A3"/>
    <w:rsid w:val="00F36970"/>
    <w:rsid w:val="00F37818"/>
    <w:rsid w:val="00F4079D"/>
    <w:rsid w:val="00F41950"/>
    <w:rsid w:val="00F41C79"/>
    <w:rsid w:val="00F42053"/>
    <w:rsid w:val="00F43E0A"/>
    <w:rsid w:val="00F448F4"/>
    <w:rsid w:val="00F45242"/>
    <w:rsid w:val="00F45C23"/>
    <w:rsid w:val="00F45FC0"/>
    <w:rsid w:val="00F466E7"/>
    <w:rsid w:val="00F46D70"/>
    <w:rsid w:val="00F47143"/>
    <w:rsid w:val="00F50371"/>
    <w:rsid w:val="00F5170C"/>
    <w:rsid w:val="00F53939"/>
    <w:rsid w:val="00F53A66"/>
    <w:rsid w:val="00F53ABF"/>
    <w:rsid w:val="00F53ACE"/>
    <w:rsid w:val="00F54CD2"/>
    <w:rsid w:val="00F55CCB"/>
    <w:rsid w:val="00F56732"/>
    <w:rsid w:val="00F57543"/>
    <w:rsid w:val="00F579F5"/>
    <w:rsid w:val="00F60CEA"/>
    <w:rsid w:val="00F60D1E"/>
    <w:rsid w:val="00F60D3E"/>
    <w:rsid w:val="00F62169"/>
    <w:rsid w:val="00F62804"/>
    <w:rsid w:val="00F64E13"/>
    <w:rsid w:val="00F65914"/>
    <w:rsid w:val="00F70B27"/>
    <w:rsid w:val="00F719DD"/>
    <w:rsid w:val="00F7304E"/>
    <w:rsid w:val="00F73117"/>
    <w:rsid w:val="00F73215"/>
    <w:rsid w:val="00F738F5"/>
    <w:rsid w:val="00F739A7"/>
    <w:rsid w:val="00F73F7D"/>
    <w:rsid w:val="00F749B0"/>
    <w:rsid w:val="00F74D54"/>
    <w:rsid w:val="00F75204"/>
    <w:rsid w:val="00F7529E"/>
    <w:rsid w:val="00F75C29"/>
    <w:rsid w:val="00F77175"/>
    <w:rsid w:val="00F81FEB"/>
    <w:rsid w:val="00F8338E"/>
    <w:rsid w:val="00F83D55"/>
    <w:rsid w:val="00F85AF1"/>
    <w:rsid w:val="00F8746D"/>
    <w:rsid w:val="00F90BA4"/>
    <w:rsid w:val="00F936A3"/>
    <w:rsid w:val="00F959A4"/>
    <w:rsid w:val="00F959FD"/>
    <w:rsid w:val="00F95C2E"/>
    <w:rsid w:val="00F95E42"/>
    <w:rsid w:val="00F96BA0"/>
    <w:rsid w:val="00F970AA"/>
    <w:rsid w:val="00F97B9A"/>
    <w:rsid w:val="00FA0954"/>
    <w:rsid w:val="00FA1991"/>
    <w:rsid w:val="00FA264A"/>
    <w:rsid w:val="00FA5CD5"/>
    <w:rsid w:val="00FA7295"/>
    <w:rsid w:val="00FB179E"/>
    <w:rsid w:val="00FB1848"/>
    <w:rsid w:val="00FB3030"/>
    <w:rsid w:val="00FB3A49"/>
    <w:rsid w:val="00FB4062"/>
    <w:rsid w:val="00FB494A"/>
    <w:rsid w:val="00FB5073"/>
    <w:rsid w:val="00FB7563"/>
    <w:rsid w:val="00FC188E"/>
    <w:rsid w:val="00FC2E70"/>
    <w:rsid w:val="00FC3250"/>
    <w:rsid w:val="00FC3AAC"/>
    <w:rsid w:val="00FC41DA"/>
    <w:rsid w:val="00FC5DD0"/>
    <w:rsid w:val="00FC5E37"/>
    <w:rsid w:val="00FC7574"/>
    <w:rsid w:val="00FC77D7"/>
    <w:rsid w:val="00FC7B31"/>
    <w:rsid w:val="00FC7B61"/>
    <w:rsid w:val="00FD0ED5"/>
    <w:rsid w:val="00FD15DD"/>
    <w:rsid w:val="00FD3373"/>
    <w:rsid w:val="00FD450C"/>
    <w:rsid w:val="00FD6CD0"/>
    <w:rsid w:val="00FD72C5"/>
    <w:rsid w:val="00FD733D"/>
    <w:rsid w:val="00FD73EA"/>
    <w:rsid w:val="00FD7A39"/>
    <w:rsid w:val="00FE41B6"/>
    <w:rsid w:val="00FE51B9"/>
    <w:rsid w:val="00FE5E39"/>
    <w:rsid w:val="00FE71DC"/>
    <w:rsid w:val="00FE74C3"/>
    <w:rsid w:val="00FE74CD"/>
    <w:rsid w:val="00FF08F9"/>
    <w:rsid w:val="00FF0D35"/>
    <w:rsid w:val="00FF4540"/>
    <w:rsid w:val="00FF580D"/>
    <w:rsid w:val="00FF7757"/>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3CAA1E"/>
  <w15:docId w15:val="{677CF055-CECF-4E46-BD82-A6DEEB7B3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2">
    <w:name w:val="Normal"/>
    <w:aliases w:val="正文基准"/>
    <w:rsid w:val="004A31D9"/>
    <w:pPr>
      <w:topLinePunct/>
      <w:adjustRightInd w:val="0"/>
      <w:snapToGrid w:val="0"/>
      <w:spacing w:before="80" w:after="80" w:line="240" w:lineRule="atLeast"/>
      <w:ind w:left="1134"/>
    </w:pPr>
    <w:rPr>
      <w:rFonts w:ascii="微软雅黑" w:eastAsia="微软雅黑" w:hAnsi="微软雅黑" w:cs="微软雅黑"/>
    </w:rPr>
  </w:style>
  <w:style w:type="paragraph" w:styleId="1">
    <w:name w:val="heading 1"/>
    <w:aliases w:val="ALT+1"/>
    <w:basedOn w:val="a2"/>
    <w:next w:val="2"/>
    <w:link w:val="10"/>
    <w:autoRedefine/>
    <w:qFormat/>
    <w:rsid w:val="00FC5DD0"/>
    <w:pPr>
      <w:keepNext/>
      <w:numPr>
        <w:numId w:val="13"/>
      </w:numPr>
      <w:pBdr>
        <w:bottom w:val="single" w:sz="12" w:space="1" w:color="auto"/>
      </w:pBdr>
      <w:spacing w:before="0" w:after="800"/>
      <w:jc w:val="right"/>
      <w:outlineLvl w:val="0"/>
    </w:pPr>
    <w:rPr>
      <w:rFonts w:ascii="Huawei Sans" w:eastAsia="方正兰亭黑简体" w:hAnsi="Huawei Sans"/>
      <w:b/>
      <w:bCs/>
      <w:sz w:val="44"/>
      <w:szCs w:val="44"/>
    </w:rPr>
  </w:style>
  <w:style w:type="paragraph" w:styleId="2">
    <w:name w:val="heading 2"/>
    <w:aliases w:val="ALT+2"/>
    <w:basedOn w:val="a2"/>
    <w:next w:val="3"/>
    <w:link w:val="20"/>
    <w:autoRedefine/>
    <w:qFormat/>
    <w:rsid w:val="00FC5DD0"/>
    <w:pPr>
      <w:keepNext/>
      <w:keepLines/>
      <w:numPr>
        <w:ilvl w:val="1"/>
        <w:numId w:val="13"/>
      </w:numPr>
      <w:spacing w:before="600"/>
      <w:outlineLvl w:val="1"/>
    </w:pPr>
    <w:rPr>
      <w:rFonts w:ascii="Huawei Sans" w:eastAsia="方正兰亭黑简体" w:hAnsi="Huawei Sans" w:cs="Book Antiqua"/>
      <w:bCs/>
      <w:noProof/>
      <w:sz w:val="36"/>
      <w:szCs w:val="36"/>
      <w:lang w:eastAsia="en-US"/>
    </w:rPr>
  </w:style>
  <w:style w:type="paragraph" w:styleId="3">
    <w:name w:val="heading 3"/>
    <w:aliases w:val="ALT+3"/>
    <w:basedOn w:val="a2"/>
    <w:link w:val="31"/>
    <w:autoRedefine/>
    <w:qFormat/>
    <w:rsid w:val="009D4127"/>
    <w:pPr>
      <w:keepNext/>
      <w:keepLines/>
      <w:numPr>
        <w:ilvl w:val="2"/>
        <w:numId w:val="13"/>
      </w:numPr>
      <w:spacing w:before="200"/>
      <w:outlineLvl w:val="2"/>
    </w:pPr>
    <w:rPr>
      <w:rFonts w:ascii="Huawei Sans" w:eastAsia="方正兰亭黑简体" w:hAnsi="Huawei Sans"/>
      <w:noProof/>
      <w:sz w:val="32"/>
      <w:szCs w:val="32"/>
    </w:rPr>
  </w:style>
  <w:style w:type="paragraph" w:styleId="4">
    <w:name w:val="heading 4"/>
    <w:aliases w:val="ALT+4"/>
    <w:basedOn w:val="a2"/>
    <w:next w:val="5"/>
    <w:link w:val="41"/>
    <w:autoRedefine/>
    <w:qFormat/>
    <w:rsid w:val="009D4127"/>
    <w:pPr>
      <w:keepNext/>
      <w:keepLines/>
      <w:numPr>
        <w:ilvl w:val="3"/>
        <w:numId w:val="13"/>
      </w:numPr>
      <w:outlineLvl w:val="3"/>
    </w:pPr>
    <w:rPr>
      <w:rFonts w:ascii="Huawei Sans" w:eastAsia="方正兰亭黑简体" w:hAnsi="Huawei Sans" w:hint="eastAsia"/>
      <w:noProof/>
      <w:sz w:val="28"/>
      <w:szCs w:val="28"/>
    </w:rPr>
  </w:style>
  <w:style w:type="paragraph" w:styleId="5">
    <w:name w:val="heading 5"/>
    <w:aliases w:val="ALT+5"/>
    <w:basedOn w:val="a2"/>
    <w:next w:val="BlockLabel"/>
    <w:link w:val="52"/>
    <w:autoRedefine/>
    <w:qFormat/>
    <w:rsid w:val="009D4127"/>
    <w:pPr>
      <w:keepNext/>
      <w:keepLines/>
      <w:numPr>
        <w:ilvl w:val="4"/>
        <w:numId w:val="13"/>
      </w:numPr>
      <w:outlineLvl w:val="4"/>
    </w:pPr>
    <w:rPr>
      <w:rFonts w:ascii="Huawei Sans" w:eastAsia="方正兰亭黑简体" w:hAnsi="Huawei Sans" w:hint="eastAsia"/>
      <w:noProof/>
      <w:sz w:val="24"/>
      <w:szCs w:val="24"/>
    </w:rPr>
  </w:style>
  <w:style w:type="paragraph" w:styleId="6">
    <w:name w:val="heading 6"/>
    <w:basedOn w:val="a2"/>
    <w:next w:val="a2"/>
    <w:link w:val="60"/>
    <w:semiHidden/>
    <w:qFormat/>
    <w:rsid w:val="008938AC"/>
    <w:pPr>
      <w:keepNext/>
      <w:keepLines/>
      <w:spacing w:before="240" w:after="64" w:line="320" w:lineRule="atLeast"/>
      <w:outlineLvl w:val="5"/>
    </w:pPr>
    <w:rPr>
      <w:rFonts w:ascii="Arial" w:eastAsia="黑体" w:hAnsi="Arial" w:cs="Times New Roman"/>
      <w:b/>
      <w:bCs/>
    </w:rPr>
  </w:style>
  <w:style w:type="paragraph" w:styleId="7">
    <w:name w:val="heading 7"/>
    <w:basedOn w:val="1"/>
    <w:next w:val="8"/>
    <w:link w:val="70"/>
    <w:rsid w:val="00963BC9"/>
    <w:pPr>
      <w:keepLines/>
      <w:numPr>
        <w:numId w:val="0"/>
      </w:numPr>
      <w:topLinePunct w:val="0"/>
      <w:outlineLvl w:val="6"/>
    </w:pPr>
    <w:rPr>
      <w:bCs w:val="0"/>
    </w:rPr>
  </w:style>
  <w:style w:type="paragraph" w:styleId="8">
    <w:name w:val="heading 8"/>
    <w:basedOn w:val="2"/>
    <w:next w:val="90"/>
    <w:link w:val="80"/>
    <w:rsid w:val="008938AC"/>
    <w:pPr>
      <w:numPr>
        <w:ilvl w:val="0"/>
        <w:numId w:val="0"/>
      </w:numPr>
      <w:topLinePunct w:val="0"/>
      <w:spacing w:before="200"/>
      <w:outlineLvl w:val="7"/>
    </w:pPr>
    <w:rPr>
      <w:rFonts w:cs="Times New Roman"/>
    </w:rPr>
  </w:style>
  <w:style w:type="paragraph" w:styleId="90">
    <w:name w:val="heading 9"/>
    <w:basedOn w:val="3"/>
    <w:next w:val="a2"/>
    <w:link w:val="91"/>
    <w:rsid w:val="008938AC"/>
    <w:pPr>
      <w:numPr>
        <w:ilvl w:val="0"/>
        <w:numId w:val="0"/>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rsid w:val="009319E8"/>
    <w:pPr>
      <w:keepNext/>
      <w:keepLines/>
      <w:spacing w:before="300"/>
      <w:ind w:left="0"/>
    </w:pPr>
    <w:rPr>
      <w:rFonts w:ascii="Arial Unicode MS" w:eastAsia="黑体" w:hAnsi="Arial Unicode MS" w:cs="Book Antiqua"/>
      <w:bCs/>
      <w:sz w:val="26"/>
      <w:szCs w:val="26"/>
    </w:rPr>
  </w:style>
  <w:style w:type="paragraph" w:customStyle="1" w:styleId="Cover1">
    <w:name w:val="Cover1"/>
    <w:basedOn w:val="a2"/>
    <w:rsid w:val="009D0E48"/>
    <w:pPr>
      <w:spacing w:line="240" w:lineRule="auto"/>
      <w:ind w:left="0"/>
    </w:pPr>
    <w:rPr>
      <w:rFonts w:ascii="Arial" w:eastAsia="黑体" w:hAnsi="Arial"/>
      <w:b/>
      <w:bCs/>
      <w:noProof/>
      <w:sz w:val="48"/>
      <w:szCs w:val="48"/>
    </w:rPr>
  </w:style>
  <w:style w:type="paragraph" w:customStyle="1" w:styleId="Cover4">
    <w:name w:val="Cover 4"/>
    <w:basedOn w:val="Cover3"/>
    <w:rsid w:val="001178C7"/>
    <w:pPr>
      <w:spacing w:before="0" w:after="0" w:line="240" w:lineRule="auto"/>
      <w:jc w:val="both"/>
    </w:pPr>
    <w:rPr>
      <w:sz w:val="21"/>
      <w:szCs w:val="21"/>
    </w:rPr>
  </w:style>
  <w:style w:type="character" w:customStyle="1" w:styleId="a6">
    <w:name w:val="页眉 字符"/>
    <w:basedOn w:val="a3"/>
    <w:link w:val="a7"/>
    <w:rsid w:val="00DD12E4"/>
    <w:rPr>
      <w:rFonts w:cs="Arial"/>
      <w:kern w:val="2"/>
      <w:sz w:val="2"/>
      <w:szCs w:val="2"/>
    </w:rPr>
  </w:style>
  <w:style w:type="table" w:customStyle="1" w:styleId="TableNoFrame">
    <w:name w:val="Table No Frame"/>
    <w:basedOn w:val="a8"/>
    <w:semiHidden/>
    <w:rsid w:val="00A461C1"/>
    <w:pPr>
      <w:adjustRightInd/>
      <w:snapToGrid/>
      <w:jc w:val="left"/>
    </w:pPr>
    <w:tblPr/>
    <w:trPr>
      <w:cantSplit/>
    </w:trPr>
  </w:style>
  <w:style w:type="paragraph" w:customStyle="1" w:styleId="Figure">
    <w:name w:val="Figure"/>
    <w:basedOn w:val="a2"/>
    <w:next w:val="a2"/>
    <w:rsid w:val="00686344"/>
  </w:style>
  <w:style w:type="paragraph" w:customStyle="1" w:styleId="FigureDescription">
    <w:name w:val="Figure Description"/>
    <w:next w:val="Figure"/>
    <w:link w:val="FigureDescription0"/>
    <w:rsid w:val="00302245"/>
    <w:pPr>
      <w:keepNext/>
      <w:adjustRightInd w:val="0"/>
      <w:snapToGrid w:val="0"/>
      <w:spacing w:before="320" w:after="80" w:line="240" w:lineRule="atLeast"/>
      <w:ind w:left="1701"/>
      <w:outlineLvl w:val="7"/>
    </w:pPr>
    <w:rPr>
      <w:rFonts w:eastAsia="黑体" w:cs="Arial"/>
      <w:spacing w:val="-4"/>
      <w:kern w:val="2"/>
      <w:sz w:val="21"/>
      <w:szCs w:val="21"/>
    </w:rPr>
  </w:style>
  <w:style w:type="paragraph" w:customStyle="1" w:styleId="FigureText">
    <w:name w:val="Figure Text"/>
    <w:rsid w:val="006256E0"/>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9D0E48"/>
    <w:pPr>
      <w:spacing w:before="0" w:after="0"/>
      <w:ind w:left="0"/>
    </w:pPr>
  </w:style>
  <w:style w:type="paragraph" w:customStyle="1" w:styleId="HeadingRight">
    <w:name w:val="Heading Right"/>
    <w:basedOn w:val="a2"/>
    <w:rsid w:val="009D0E48"/>
    <w:pPr>
      <w:spacing w:before="0" w:after="0"/>
      <w:ind w:left="0"/>
      <w:jc w:val="right"/>
    </w:pPr>
  </w:style>
  <w:style w:type="paragraph" w:customStyle="1" w:styleId="Heading1NoNumber">
    <w:name w:val="Heading1 No Number"/>
    <w:basedOn w:val="1"/>
    <w:next w:val="a2"/>
    <w:link w:val="Heading1NoNumber0"/>
    <w:rsid w:val="001A0403"/>
    <w:pPr>
      <w:pageBreakBefore/>
      <w:numPr>
        <w:numId w:val="0"/>
      </w:numPr>
    </w:pPr>
  </w:style>
  <w:style w:type="paragraph" w:customStyle="1" w:styleId="Heading2NoNumber">
    <w:name w:val="Heading2 No Number"/>
    <w:basedOn w:val="2"/>
    <w:next w:val="a2"/>
    <w:link w:val="Heading2NoNumber0"/>
    <w:rsid w:val="00477927"/>
    <w:pPr>
      <w:numPr>
        <w:ilvl w:val="0"/>
        <w:numId w:val="0"/>
      </w:numPr>
    </w:pPr>
  </w:style>
  <w:style w:type="paragraph" w:customStyle="1" w:styleId="Heading3NoNumber">
    <w:name w:val="Heading3 No Number"/>
    <w:basedOn w:val="3"/>
    <w:next w:val="a2"/>
    <w:link w:val="Heading3NoNumber0"/>
    <w:autoRedefine/>
    <w:rsid w:val="00CB5842"/>
    <w:pPr>
      <w:numPr>
        <w:ilvl w:val="0"/>
        <w:numId w:val="0"/>
      </w:numPr>
      <w:outlineLvl w:val="9"/>
    </w:pPr>
    <w:rPr>
      <w:rFonts w:cs="Book Antiqua"/>
      <w:sz w:val="26"/>
    </w:rPr>
  </w:style>
  <w:style w:type="paragraph" w:customStyle="1" w:styleId="Heading4NoNumber">
    <w:name w:val="Heading4 No Number"/>
    <w:basedOn w:val="a2"/>
    <w:semiHidden/>
    <w:rsid w:val="009D0E48"/>
    <w:pPr>
      <w:keepNext/>
      <w:spacing w:before="200"/>
    </w:pPr>
    <w:rPr>
      <w:rFonts w:eastAsia="黑体"/>
      <w:bCs/>
      <w:spacing w:val="-4"/>
    </w:rPr>
  </w:style>
  <w:style w:type="paragraph" w:customStyle="1" w:styleId="AboutThisChapter">
    <w:name w:val="About This Chapter"/>
    <w:basedOn w:val="Heading2NoNumber"/>
    <w:next w:val="a2"/>
    <w:rsid w:val="009D0E48"/>
    <w:pPr>
      <w:spacing w:after="560"/>
    </w:pPr>
  </w:style>
  <w:style w:type="numbering" w:styleId="111111">
    <w:name w:val="Outline List 2"/>
    <w:basedOn w:val="a5"/>
    <w:semiHidden/>
    <w:rsid w:val="009D0E48"/>
  </w:style>
  <w:style w:type="paragraph" w:customStyle="1" w:styleId="ItemList">
    <w:name w:val="Item List"/>
    <w:link w:val="ItemList0"/>
    <w:rsid w:val="00FD450C"/>
    <w:pPr>
      <w:numPr>
        <w:numId w:val="6"/>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ListinTable">
    <w:name w:val="Item List in Table"/>
    <w:basedOn w:val="a2"/>
    <w:rsid w:val="00DE6816"/>
    <w:pPr>
      <w:numPr>
        <w:numId w:val="9"/>
      </w:numPr>
      <w:tabs>
        <w:tab w:val="left" w:pos="284"/>
      </w:tabs>
      <w:ind w:left="284" w:hanging="284"/>
    </w:p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rsid w:val="006765F5"/>
    <w:pPr>
      <w:numPr>
        <w:ilvl w:val="6"/>
        <w:numId w:val="13"/>
      </w:numPr>
      <w:adjustRightInd w:val="0"/>
      <w:snapToGrid w:val="0"/>
      <w:spacing w:before="80" w:after="80" w:line="240" w:lineRule="atLeast"/>
      <w:outlineLvl w:val="6"/>
    </w:pPr>
    <w:rPr>
      <w:rFonts w:cs="Arial"/>
      <w:sz w:val="21"/>
      <w:szCs w:val="21"/>
    </w:rPr>
  </w:style>
  <w:style w:type="paragraph" w:customStyle="1" w:styleId="ManualTitle1">
    <w:name w:val="Manual Title1"/>
    <w:semiHidden/>
    <w:rsid w:val="009D0E48"/>
    <w:rPr>
      <w:rFonts w:ascii="Arial" w:eastAsia="黑体" w:hAnsi="Arial"/>
      <w:noProof/>
      <w:sz w:val="30"/>
      <w:lang w:eastAsia="en-US"/>
    </w:rPr>
  </w:style>
  <w:style w:type="paragraph" w:customStyle="1" w:styleId="CAUTIONHeading">
    <w:name w:val="CAUTION Heading"/>
    <w:basedOn w:val="a2"/>
    <w:rsid w:val="006256E0"/>
    <w:pPr>
      <w:keepNext/>
      <w:pBdr>
        <w:top w:val="single" w:sz="12" w:space="4" w:color="auto"/>
      </w:pBdr>
    </w:pPr>
    <w:rPr>
      <w:rFonts w:ascii="Book Antiqua" w:eastAsia="黑体"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2"/>
    <w:rsid w:val="006256E0"/>
    <w:pPr>
      <w:keepLines/>
      <w:pBdr>
        <w:bottom w:val="single" w:sz="12" w:space="4" w:color="auto"/>
      </w:pBdr>
    </w:pPr>
    <w:rPr>
      <w:rFonts w:eastAsia="楷体_GB2312"/>
      <w:iCs/>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cs="Arial"/>
      <w:iCs/>
      <w:kern w:val="2"/>
      <w:szCs w:val="18"/>
    </w:rPr>
  </w:style>
  <w:style w:type="paragraph" w:customStyle="1" w:styleId="CAUTIONTextList">
    <w:name w:val="CAUTION Text List"/>
    <w:basedOn w:val="CAUTIONText"/>
    <w:rsid w:val="002541B3"/>
    <w:pPr>
      <w:keepNext/>
      <w:numPr>
        <w:numId w:val="12"/>
      </w:numPr>
    </w:pPr>
  </w:style>
  <w:style w:type="paragraph" w:customStyle="1" w:styleId="11">
    <w:name w:val="表格1"/>
    <w:basedOn w:val="TableHeading"/>
    <w:link w:val="12"/>
    <w:rsid w:val="002C2323"/>
    <w:pPr>
      <w:jc w:val="center"/>
    </w:pPr>
    <w:rPr>
      <w:b/>
    </w:rPr>
  </w:style>
  <w:style w:type="table" w:styleId="a8">
    <w:name w:val="Table Grid"/>
    <w:basedOn w:val="a4"/>
    <w:rsid w:val="009D0E48"/>
    <w:pPr>
      <w:widowControl w:val="0"/>
      <w:adjustRightInd w:val="0"/>
      <w:snapToGrid w:val="0"/>
      <w:jc w:val="both"/>
    </w:pPr>
    <w:tblPr>
      <w:tblInd w:w="113" w:type="dxa"/>
    </w:tblPr>
  </w:style>
  <w:style w:type="paragraph" w:customStyle="1" w:styleId="Step">
    <w:name w:val="Step"/>
    <w:basedOn w:val="a2"/>
    <w:link w:val="Step0"/>
    <w:rsid w:val="000D0045"/>
    <w:pPr>
      <w:tabs>
        <w:tab w:val="num" w:pos="1701"/>
      </w:tabs>
      <w:ind w:left="1701" w:hanging="159"/>
      <w:outlineLvl w:val="5"/>
    </w:pPr>
    <w:rPr>
      <w:snapToGrid w:val="0"/>
    </w:rPr>
  </w:style>
  <w:style w:type="paragraph" w:customStyle="1" w:styleId="SubItemList">
    <w:name w:val="Sub Item List"/>
    <w:basedOn w:val="a2"/>
    <w:rsid w:val="001C0E12"/>
    <w:pPr>
      <w:numPr>
        <w:numId w:val="7"/>
      </w:numPr>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a9">
    <w:name w:val="Title"/>
    <w:basedOn w:val="a2"/>
    <w:link w:val="aa"/>
    <w:qFormat/>
    <w:rsid w:val="008938AC"/>
    <w:pPr>
      <w:spacing w:before="240" w:after="60"/>
      <w:jc w:val="center"/>
      <w:outlineLvl w:val="0"/>
    </w:pPr>
    <w:rPr>
      <w:rFonts w:ascii="Arial" w:hAnsi="Arial"/>
      <w:b/>
      <w:bCs/>
      <w:sz w:val="32"/>
      <w:szCs w:val="32"/>
    </w:rPr>
  </w:style>
  <w:style w:type="table" w:styleId="ab">
    <w:name w:val="Table Professional"/>
    <w:basedOn w:val="a4"/>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link w:val="TableDescription0"/>
    <w:rsid w:val="00302245"/>
    <w:pPr>
      <w:keepNext/>
      <w:topLinePunct w:val="0"/>
      <w:spacing w:before="320"/>
      <w:ind w:left="1701"/>
      <w:outlineLvl w:val="8"/>
    </w:pPr>
    <w:rPr>
      <w:rFonts w:eastAsia="黑体"/>
      <w:spacing w:val="-4"/>
    </w:rPr>
  </w:style>
  <w:style w:type="paragraph" w:customStyle="1" w:styleId="TableNote">
    <w:name w:val="Table Note"/>
    <w:basedOn w:val="a2"/>
    <w:rsid w:val="006256E0"/>
    <w:rPr>
      <w:sz w:val="18"/>
      <w:szCs w:val="18"/>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paragraph" w:styleId="TOC1">
    <w:name w:val="toc 1"/>
    <w:basedOn w:val="a2"/>
    <w:next w:val="a2"/>
    <w:uiPriority w:val="39"/>
    <w:rsid w:val="001B1484"/>
    <w:pPr>
      <w:ind w:left="0"/>
    </w:pPr>
    <w:rPr>
      <w:rFonts w:ascii="Huawei Sans" w:eastAsia="方正兰亭黑简体" w:hAnsi="Huawei Sans" w:cs="Book Antiqua"/>
      <w:b/>
      <w:bCs/>
      <w:sz w:val="24"/>
      <w:szCs w:val="24"/>
    </w:rPr>
  </w:style>
  <w:style w:type="paragraph" w:styleId="TOC2">
    <w:name w:val="toc 2"/>
    <w:basedOn w:val="a2"/>
    <w:next w:val="a2"/>
    <w:uiPriority w:val="39"/>
    <w:rsid w:val="001B1484"/>
    <w:pPr>
      <w:ind w:left="0"/>
    </w:pPr>
    <w:rPr>
      <w:rFonts w:ascii="Huawei Sans" w:eastAsia="方正兰亭黑简体" w:hAnsi="Huawei Sans"/>
      <w:noProof/>
    </w:rPr>
  </w:style>
  <w:style w:type="paragraph" w:styleId="TOC3">
    <w:name w:val="toc 3"/>
    <w:basedOn w:val="a2"/>
    <w:next w:val="a2"/>
    <w:uiPriority w:val="39"/>
    <w:rsid w:val="001B1484"/>
    <w:pPr>
      <w:ind w:left="0"/>
    </w:pPr>
    <w:rPr>
      <w:rFonts w:ascii="Huawei Sans" w:eastAsia="方正兰亭黑简体" w:hAnsi="Huawei Sans"/>
      <w:noProof/>
    </w:rPr>
  </w:style>
  <w:style w:type="paragraph" w:styleId="TOC4">
    <w:name w:val="toc 4"/>
    <w:basedOn w:val="a2"/>
    <w:next w:val="a2"/>
    <w:uiPriority w:val="39"/>
    <w:rsid w:val="001B1484"/>
    <w:pPr>
      <w:ind w:left="0"/>
    </w:pPr>
    <w:rPr>
      <w:rFonts w:ascii="Huawei Sans" w:eastAsia="方正兰亭黑简体" w:hAnsi="Huawei Sans"/>
    </w:rPr>
  </w:style>
  <w:style w:type="paragraph" w:styleId="TOC5">
    <w:name w:val="toc 5"/>
    <w:basedOn w:val="a2"/>
    <w:next w:val="a2"/>
    <w:uiPriority w:val="39"/>
    <w:rsid w:val="001B1484"/>
    <w:pPr>
      <w:ind w:left="0"/>
    </w:pPr>
    <w:rPr>
      <w:rFonts w:ascii="Huawei Sans" w:eastAsia="方正兰亭黑简体" w:hAnsi="Huawei Sans"/>
    </w:rPr>
  </w:style>
  <w:style w:type="paragraph" w:styleId="TOC6">
    <w:name w:val="toc 6"/>
    <w:basedOn w:val="a2"/>
    <w:next w:val="a2"/>
    <w:autoRedefine/>
    <w:uiPriority w:val="39"/>
    <w:rsid w:val="001B1484"/>
    <w:pPr>
      <w:ind w:left="2100"/>
    </w:pPr>
    <w:rPr>
      <w:rFonts w:ascii="Huawei Sans" w:eastAsia="方正兰亭黑简体" w:hAnsi="Huawei Sans"/>
      <w:sz w:val="24"/>
    </w:rPr>
  </w:style>
  <w:style w:type="paragraph" w:styleId="TOC7">
    <w:name w:val="toc 7"/>
    <w:basedOn w:val="a2"/>
    <w:next w:val="a2"/>
    <w:autoRedefine/>
    <w:uiPriority w:val="39"/>
    <w:rsid w:val="001B1484"/>
    <w:pPr>
      <w:ind w:left="2520"/>
    </w:pPr>
    <w:rPr>
      <w:rFonts w:ascii="Huawei Sans" w:eastAsia="方正兰亭黑简体" w:hAnsi="Huawei Sans"/>
      <w:sz w:val="24"/>
    </w:rPr>
  </w:style>
  <w:style w:type="paragraph" w:styleId="TOC8">
    <w:name w:val="toc 8"/>
    <w:basedOn w:val="a2"/>
    <w:next w:val="a2"/>
    <w:autoRedefine/>
    <w:uiPriority w:val="39"/>
    <w:rsid w:val="009D0E48"/>
    <w:pPr>
      <w:ind w:left="2940"/>
    </w:pPr>
    <w:rPr>
      <w:sz w:val="24"/>
    </w:rPr>
  </w:style>
  <w:style w:type="paragraph" w:styleId="TOC9">
    <w:name w:val="toc 9"/>
    <w:basedOn w:val="a2"/>
    <w:next w:val="a2"/>
    <w:autoRedefine/>
    <w:uiPriority w:val="39"/>
    <w:rsid w:val="009D0E48"/>
    <w:pPr>
      <w:ind w:left="3360"/>
    </w:pPr>
    <w:rPr>
      <w:sz w:val="24"/>
    </w:rPr>
  </w:style>
  <w:style w:type="paragraph" w:styleId="13">
    <w:name w:val="index 1"/>
    <w:basedOn w:val="a2"/>
    <w:next w:val="a2"/>
    <w:autoRedefine/>
    <w:semiHidden/>
    <w:rsid w:val="009D0E48"/>
    <w:rPr>
      <w:sz w:val="24"/>
    </w:rPr>
  </w:style>
  <w:style w:type="paragraph" w:styleId="21">
    <w:name w:val="index 2"/>
    <w:basedOn w:val="a2"/>
    <w:next w:val="a2"/>
    <w:autoRedefine/>
    <w:semiHidden/>
    <w:rsid w:val="009D0E48"/>
    <w:pPr>
      <w:ind w:leftChars="200" w:left="200"/>
    </w:pPr>
    <w:rPr>
      <w:sz w:val="24"/>
    </w:rPr>
  </w:style>
  <w:style w:type="paragraph" w:styleId="32">
    <w:name w:val="index 3"/>
    <w:basedOn w:val="a2"/>
    <w:next w:val="a2"/>
    <w:autoRedefine/>
    <w:semiHidden/>
    <w:rsid w:val="009D0E48"/>
    <w:pPr>
      <w:ind w:leftChars="400" w:left="400"/>
    </w:pPr>
    <w:rPr>
      <w:sz w:val="24"/>
    </w:rPr>
  </w:style>
  <w:style w:type="paragraph" w:styleId="53">
    <w:name w:val="index 5"/>
    <w:basedOn w:val="a2"/>
    <w:next w:val="a2"/>
    <w:autoRedefine/>
    <w:semiHidden/>
    <w:rsid w:val="009D0E48"/>
    <w:pPr>
      <w:ind w:left="1050" w:hanging="210"/>
    </w:pPr>
  </w:style>
  <w:style w:type="paragraph" w:styleId="61">
    <w:name w:val="index 6"/>
    <w:basedOn w:val="a2"/>
    <w:next w:val="a2"/>
    <w:autoRedefine/>
    <w:semiHidden/>
    <w:rsid w:val="009D0E48"/>
    <w:pPr>
      <w:ind w:left="1260" w:hanging="210"/>
    </w:pPr>
  </w:style>
  <w:style w:type="paragraph" w:styleId="71">
    <w:name w:val="index 7"/>
    <w:basedOn w:val="a2"/>
    <w:next w:val="a2"/>
    <w:autoRedefine/>
    <w:semiHidden/>
    <w:rsid w:val="009D0E48"/>
    <w:pPr>
      <w:ind w:left="1470" w:hanging="210"/>
    </w:pPr>
  </w:style>
  <w:style w:type="paragraph" w:styleId="81">
    <w:name w:val="index 8"/>
    <w:basedOn w:val="a2"/>
    <w:next w:val="a2"/>
    <w:autoRedefine/>
    <w:semiHidden/>
    <w:rsid w:val="009D0E48"/>
    <w:pPr>
      <w:ind w:left="1680" w:hanging="210"/>
    </w:pPr>
  </w:style>
  <w:style w:type="paragraph" w:styleId="92">
    <w:name w:val="index 9"/>
    <w:basedOn w:val="a2"/>
    <w:next w:val="a2"/>
    <w:autoRedefine/>
    <w:semiHidden/>
    <w:rsid w:val="009D0E48"/>
    <w:pPr>
      <w:ind w:left="1890" w:hanging="210"/>
    </w:pPr>
  </w:style>
  <w:style w:type="paragraph" w:styleId="ac">
    <w:name w:val="table of figures"/>
    <w:basedOn w:val="a2"/>
    <w:next w:val="a2"/>
    <w:semiHidden/>
    <w:rsid w:val="009D0E48"/>
    <w:pPr>
      <w:spacing w:afterLines="50"/>
      <w:ind w:leftChars="300" w:left="300"/>
    </w:pPr>
  </w:style>
  <w:style w:type="paragraph" w:styleId="ad">
    <w:name w:val="Document Map"/>
    <w:basedOn w:val="a2"/>
    <w:link w:val="ae"/>
    <w:semiHidden/>
    <w:rsid w:val="009D0E48"/>
    <w:pPr>
      <w:shd w:val="clear" w:color="auto" w:fill="000080"/>
    </w:pPr>
  </w:style>
  <w:style w:type="paragraph" w:styleId="af">
    <w:name w:val="footer"/>
    <w:basedOn w:val="HeadingLeft"/>
    <w:link w:val="af0"/>
    <w:uiPriority w:val="99"/>
    <w:rsid w:val="001A084E"/>
    <w:pPr>
      <w:spacing w:before="200" w:after="200" w:line="20" w:lineRule="atLeast"/>
      <w:jc w:val="center"/>
    </w:pPr>
    <w:rPr>
      <w:rFonts w:cs="Times New Roman"/>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7">
    <w:name w:val="header"/>
    <w:basedOn w:val="a2"/>
    <w:link w:val="a6"/>
    <w:rsid w:val="001A084E"/>
    <w:pPr>
      <w:tabs>
        <w:tab w:val="center" w:pos="4153"/>
        <w:tab w:val="right" w:pos="8306"/>
      </w:tabs>
      <w:spacing w:before="0" w:after="0" w:line="20" w:lineRule="atLeast"/>
      <w:ind w:left="0"/>
      <w:jc w:val="right"/>
    </w:pPr>
    <w:rPr>
      <w:sz w:val="2"/>
      <w:szCs w:val="2"/>
    </w:rPr>
  </w:style>
  <w:style w:type="character" w:styleId="af1">
    <w:name w:val="Hyperlink"/>
    <w:uiPriority w:val="99"/>
    <w:rsid w:val="009D0E48"/>
    <w:rPr>
      <w:color w:val="0000FF"/>
      <w:u w:val="none"/>
    </w:rPr>
  </w:style>
  <w:style w:type="paragraph" w:customStyle="1" w:styleId="CopyrightDeclaration">
    <w:name w:val="Copyright Declaration"/>
    <w:semiHidden/>
    <w:rsid w:val="009D0E48"/>
    <w:pPr>
      <w:spacing w:before="80" w:after="80"/>
    </w:pPr>
    <w:rPr>
      <w:rFonts w:ascii="Arial" w:eastAsia="黑体" w:hAnsi="Arial"/>
      <w:sz w:val="36"/>
    </w:rPr>
  </w:style>
  <w:style w:type="numbering" w:styleId="1111110">
    <w:name w:val="Outline List 1"/>
    <w:basedOn w:val="a5"/>
    <w:semiHidden/>
    <w:rsid w:val="009D0E48"/>
  </w:style>
  <w:style w:type="paragraph" w:customStyle="1" w:styleId="TableHeading">
    <w:name w:val="Table Heading"/>
    <w:basedOn w:val="a2"/>
    <w:link w:val="TableHeading0"/>
    <w:rsid w:val="006256E0"/>
    <w:pPr>
      <w:keepNext/>
      <w:widowControl w:val="0"/>
      <w:ind w:left="0"/>
    </w:pPr>
    <w:rPr>
      <w:rFonts w:ascii="Book Antiqua" w:eastAsia="黑体" w:hAnsi="Book Antiqua" w:cs="Book Antiqua"/>
      <w:bCs/>
      <w:snapToGrid w:val="0"/>
    </w:rPr>
  </w:style>
  <w:style w:type="paragraph" w:customStyle="1" w:styleId="TableText">
    <w:name w:val="Table Text"/>
    <w:basedOn w:val="a2"/>
    <w:link w:val="TableText0"/>
    <w:rsid w:val="006256E0"/>
    <w:pPr>
      <w:widowControl w:val="0"/>
      <w:ind w:left="0"/>
    </w:pPr>
    <w:rPr>
      <w:snapToGrid w:val="0"/>
    </w:rPr>
  </w:style>
  <w:style w:type="paragraph" w:customStyle="1" w:styleId="HeadingMiddle">
    <w:name w:val="Heading Middle"/>
    <w:rsid w:val="009D0E48"/>
    <w:pPr>
      <w:adjustRightInd w:val="0"/>
      <w:snapToGrid w:val="0"/>
      <w:spacing w:line="240" w:lineRule="atLeast"/>
      <w:jc w:val="center"/>
    </w:pPr>
    <w:rPr>
      <w:rFonts w:cs="Arial"/>
      <w:snapToGrid w:val="0"/>
    </w:rPr>
  </w:style>
  <w:style w:type="paragraph" w:styleId="af2">
    <w:name w:val="macro"/>
    <w:link w:val="af3"/>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4">
    <w:name w:val="footnote text"/>
    <w:basedOn w:val="a2"/>
    <w:link w:val="af5"/>
    <w:uiPriority w:val="99"/>
    <w:rsid w:val="009D0E48"/>
    <w:rPr>
      <w:sz w:val="18"/>
      <w:szCs w:val="18"/>
    </w:rPr>
  </w:style>
  <w:style w:type="character" w:styleId="af6">
    <w:name w:val="footnote reference"/>
    <w:basedOn w:val="a3"/>
    <w:semiHidden/>
    <w:rsid w:val="009D0E48"/>
    <w:rPr>
      <w:vertAlign w:val="superscript"/>
    </w:rPr>
  </w:style>
  <w:style w:type="paragraph" w:styleId="af7">
    <w:name w:val="Balloon Text"/>
    <w:basedOn w:val="a2"/>
    <w:link w:val="af8"/>
    <w:semiHidden/>
    <w:rsid w:val="009D0E48"/>
    <w:rPr>
      <w:sz w:val="18"/>
      <w:szCs w:val="18"/>
    </w:rPr>
  </w:style>
  <w:style w:type="paragraph" w:styleId="af9">
    <w:name w:val="annotation text"/>
    <w:basedOn w:val="a2"/>
    <w:link w:val="afa"/>
    <w:qFormat/>
    <w:rsid w:val="009D0E48"/>
  </w:style>
  <w:style w:type="character" w:styleId="afb">
    <w:name w:val="annotation reference"/>
    <w:basedOn w:val="a3"/>
    <w:qFormat/>
    <w:rsid w:val="009D0E48"/>
    <w:rPr>
      <w:sz w:val="21"/>
      <w:szCs w:val="21"/>
    </w:rPr>
  </w:style>
  <w:style w:type="paragraph" w:styleId="afc">
    <w:name w:val="annotation subject"/>
    <w:basedOn w:val="af9"/>
    <w:next w:val="af9"/>
    <w:link w:val="afd"/>
    <w:semiHidden/>
    <w:rsid w:val="009D0E48"/>
    <w:rPr>
      <w:b/>
      <w:bCs/>
    </w:rPr>
  </w:style>
  <w:style w:type="paragraph" w:styleId="42">
    <w:name w:val="index 4"/>
    <w:basedOn w:val="a2"/>
    <w:next w:val="a2"/>
    <w:autoRedefine/>
    <w:semiHidden/>
    <w:rsid w:val="009D0E48"/>
    <w:pPr>
      <w:ind w:left="1260"/>
    </w:pPr>
  </w:style>
  <w:style w:type="paragraph" w:styleId="afe">
    <w:name w:val="index heading"/>
    <w:basedOn w:val="a2"/>
    <w:next w:val="13"/>
    <w:semiHidden/>
    <w:rsid w:val="009D0E48"/>
    <w:rPr>
      <w:rFonts w:ascii="Arial" w:hAnsi="Arial"/>
      <w:b/>
      <w:bCs/>
    </w:rPr>
  </w:style>
  <w:style w:type="paragraph" w:styleId="aff">
    <w:name w:val="caption"/>
    <w:basedOn w:val="a2"/>
    <w:next w:val="a2"/>
    <w:semiHidden/>
    <w:qFormat/>
    <w:rsid w:val="008938AC"/>
    <w:pPr>
      <w:spacing w:before="152"/>
    </w:pPr>
    <w:rPr>
      <w:rFonts w:ascii="Arial" w:eastAsia="黑体" w:hAnsi="Arial"/>
    </w:rPr>
  </w:style>
  <w:style w:type="paragraph" w:styleId="aff0">
    <w:name w:val="endnote text"/>
    <w:basedOn w:val="a2"/>
    <w:link w:val="aff1"/>
    <w:semiHidden/>
    <w:rsid w:val="009D0E48"/>
  </w:style>
  <w:style w:type="character" w:styleId="aff2">
    <w:name w:val="endnote reference"/>
    <w:basedOn w:val="a3"/>
    <w:semiHidden/>
    <w:rsid w:val="009D0E48"/>
    <w:rPr>
      <w:vertAlign w:val="superscript"/>
    </w:rPr>
  </w:style>
  <w:style w:type="paragraph" w:styleId="aff3">
    <w:name w:val="table of authorities"/>
    <w:basedOn w:val="a2"/>
    <w:next w:val="a2"/>
    <w:semiHidden/>
    <w:rsid w:val="009D0E48"/>
    <w:pPr>
      <w:ind w:left="420"/>
    </w:pPr>
  </w:style>
  <w:style w:type="paragraph" w:styleId="aff4">
    <w:name w:val="toa heading"/>
    <w:basedOn w:val="a2"/>
    <w:next w:val="a2"/>
    <w:semiHidden/>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
    <w:name w:val="HTML Variable"/>
    <w:basedOn w:val="a3"/>
    <w:semiHidden/>
    <w:rsid w:val="009D0E48"/>
    <w:rPr>
      <w:i/>
      <w:iCs/>
    </w:rPr>
  </w:style>
  <w:style w:type="character" w:styleId="HTML0">
    <w:name w:val="HTML Typewriter"/>
    <w:basedOn w:val="a3"/>
    <w:semiHidden/>
    <w:rsid w:val="009D0E48"/>
    <w:rPr>
      <w:rFonts w:ascii="Courier New" w:hAnsi="Courier New" w:cs="Courier New"/>
      <w:sz w:val="20"/>
      <w:szCs w:val="20"/>
    </w:rPr>
  </w:style>
  <w:style w:type="character" w:styleId="HTML1">
    <w:name w:val="HTML Code"/>
    <w:basedOn w:val="a3"/>
    <w:semiHidden/>
    <w:rsid w:val="009D0E48"/>
    <w:rPr>
      <w:rFonts w:ascii="Courier New" w:hAnsi="Courier New" w:cs="Courier New"/>
      <w:sz w:val="20"/>
      <w:szCs w:val="20"/>
    </w:rPr>
  </w:style>
  <w:style w:type="paragraph" w:styleId="HTML2">
    <w:name w:val="HTML Address"/>
    <w:basedOn w:val="a2"/>
    <w:link w:val="HTML3"/>
    <w:semiHidden/>
    <w:rsid w:val="009D0E48"/>
    <w:rPr>
      <w:i/>
      <w:iCs/>
    </w:rPr>
  </w:style>
  <w:style w:type="character" w:styleId="HTML4">
    <w:name w:val="HTML Definition"/>
    <w:basedOn w:val="a3"/>
    <w:semiHidden/>
    <w:rsid w:val="009D0E48"/>
    <w:rPr>
      <w:i/>
      <w:iCs/>
    </w:rPr>
  </w:style>
  <w:style w:type="character" w:styleId="HTML5">
    <w:name w:val="HTML Keyboard"/>
    <w:basedOn w:val="a3"/>
    <w:semiHidden/>
    <w:rsid w:val="009D0E48"/>
    <w:rPr>
      <w:rFonts w:ascii="Courier New" w:hAnsi="Courier New" w:cs="Courier New"/>
      <w:sz w:val="20"/>
      <w:szCs w:val="20"/>
    </w:rPr>
  </w:style>
  <w:style w:type="character" w:styleId="HTML6">
    <w:name w:val="HTML Acronym"/>
    <w:basedOn w:val="a3"/>
    <w:semiHidden/>
    <w:rsid w:val="009D0E48"/>
  </w:style>
  <w:style w:type="character" w:styleId="HTML7">
    <w:name w:val="HTML Sample"/>
    <w:basedOn w:val="a3"/>
    <w:semiHidden/>
    <w:rsid w:val="009D0E48"/>
    <w:rPr>
      <w:rFonts w:ascii="Courier New" w:hAnsi="Courier New" w:cs="Courier New"/>
    </w:rPr>
  </w:style>
  <w:style w:type="character" w:styleId="HTML8">
    <w:name w:val="HTML Cite"/>
    <w:basedOn w:val="a3"/>
    <w:semiHidden/>
    <w:rsid w:val="009D0E48"/>
    <w:rPr>
      <w:i/>
      <w:iCs/>
    </w:rPr>
  </w:style>
  <w:style w:type="paragraph" w:styleId="HTML9">
    <w:name w:val="HTML Preformatted"/>
    <w:basedOn w:val="a2"/>
    <w:link w:val="HTMLa"/>
    <w:uiPriority w:val="99"/>
    <w:semiHidden/>
    <w:rsid w:val="009D0E48"/>
    <w:rPr>
      <w:rFonts w:ascii="Courier New" w:hAnsi="Courier New" w:cs="Courier New"/>
    </w:rPr>
  </w:style>
  <w:style w:type="table" w:styleId="14">
    <w:name w:val="Table Web 1"/>
    <w:basedOn w:val="a4"/>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4"/>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4"/>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f5">
    <w:name w:val="Table Theme"/>
    <w:basedOn w:val="a4"/>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Colorful 1"/>
    <w:basedOn w:val="a4"/>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6">
    <w:name w:val="Salutation"/>
    <w:basedOn w:val="a2"/>
    <w:next w:val="a2"/>
    <w:link w:val="aff7"/>
    <w:semiHidden/>
    <w:rsid w:val="009D0E48"/>
  </w:style>
  <w:style w:type="paragraph" w:styleId="aff8">
    <w:name w:val="Plain Text"/>
    <w:basedOn w:val="a2"/>
    <w:link w:val="aff9"/>
    <w:semiHidden/>
    <w:rsid w:val="009D0E48"/>
    <w:rPr>
      <w:rFonts w:ascii="宋体" w:hAnsi="Courier New" w:cs="Courier New"/>
    </w:rPr>
  </w:style>
  <w:style w:type="table" w:styleId="affa">
    <w:name w:val="Table Elegant"/>
    <w:basedOn w:val="a4"/>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b">
    <w:name w:val="E-mail Signature"/>
    <w:basedOn w:val="a2"/>
    <w:link w:val="affc"/>
    <w:semiHidden/>
    <w:rsid w:val="009D0E48"/>
  </w:style>
  <w:style w:type="paragraph" w:styleId="affd">
    <w:name w:val="Subtitle"/>
    <w:basedOn w:val="a2"/>
    <w:link w:val="affe"/>
    <w:qFormat/>
    <w:rsid w:val="008938AC"/>
    <w:pPr>
      <w:spacing w:before="240" w:after="60" w:line="312" w:lineRule="atLeast"/>
      <w:jc w:val="center"/>
      <w:outlineLvl w:val="1"/>
    </w:pPr>
    <w:rPr>
      <w:rFonts w:ascii="Arial" w:hAnsi="Arial"/>
      <w:b/>
      <w:bCs/>
      <w:kern w:val="28"/>
      <w:sz w:val="32"/>
      <w:szCs w:val="32"/>
    </w:rPr>
  </w:style>
  <w:style w:type="table" w:styleId="16">
    <w:name w:val="Table Classic 1"/>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3">
    <w:name w:val="Table Classic 4"/>
    <w:basedOn w:val="a4"/>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f">
    <w:name w:val="envelope return"/>
    <w:basedOn w:val="a2"/>
    <w:semiHidden/>
    <w:rsid w:val="009D0E48"/>
    <w:rPr>
      <w:rFonts w:ascii="Arial" w:hAnsi="Arial"/>
    </w:rPr>
  </w:style>
  <w:style w:type="table" w:styleId="17">
    <w:name w:val="Table Simple 1"/>
    <w:basedOn w:val="a4"/>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f0">
    <w:name w:val="Closing"/>
    <w:basedOn w:val="a2"/>
    <w:link w:val="afff1"/>
    <w:semiHidden/>
    <w:rsid w:val="009D0E48"/>
    <w:pPr>
      <w:ind w:leftChars="2100" w:left="100"/>
    </w:pPr>
  </w:style>
  <w:style w:type="table" w:styleId="18">
    <w:name w:val="Table Subtle 1"/>
    <w:basedOn w:val="a4"/>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4"/>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2">
    <w:name w:val="List"/>
    <w:basedOn w:val="a2"/>
    <w:semiHidden/>
    <w:rsid w:val="009D0E48"/>
    <w:pPr>
      <w:ind w:left="200" w:hangingChars="200" w:hanging="200"/>
    </w:pPr>
  </w:style>
  <w:style w:type="paragraph" w:styleId="28">
    <w:name w:val="List 2"/>
    <w:basedOn w:val="a2"/>
    <w:semiHidden/>
    <w:rsid w:val="009D0E48"/>
    <w:pPr>
      <w:ind w:leftChars="200" w:left="100" w:hangingChars="200" w:hanging="200"/>
    </w:pPr>
  </w:style>
  <w:style w:type="paragraph" w:styleId="38">
    <w:name w:val="List 3"/>
    <w:basedOn w:val="a2"/>
    <w:semiHidden/>
    <w:rsid w:val="009D0E48"/>
    <w:pPr>
      <w:ind w:leftChars="400" w:left="100" w:hangingChars="200" w:hanging="200"/>
    </w:pPr>
  </w:style>
  <w:style w:type="paragraph" w:styleId="44">
    <w:name w:val="List 4"/>
    <w:basedOn w:val="a2"/>
    <w:semiHidden/>
    <w:rsid w:val="009D0E48"/>
    <w:pPr>
      <w:ind w:leftChars="600" w:left="100" w:hangingChars="200" w:hanging="200"/>
    </w:pPr>
  </w:style>
  <w:style w:type="paragraph" w:styleId="54">
    <w:name w:val="List 5"/>
    <w:basedOn w:val="a2"/>
    <w:semiHidden/>
    <w:rsid w:val="009D0E48"/>
    <w:pPr>
      <w:ind w:leftChars="800" w:left="100" w:hangingChars="200" w:hanging="200"/>
    </w:pPr>
  </w:style>
  <w:style w:type="paragraph" w:styleId="a1">
    <w:name w:val="List Number"/>
    <w:basedOn w:val="a2"/>
    <w:semiHidden/>
    <w:rsid w:val="009D0E48"/>
    <w:pPr>
      <w:numPr>
        <w:numId w:val="1"/>
      </w:numPr>
    </w:pPr>
  </w:style>
  <w:style w:type="paragraph" w:styleId="29">
    <w:name w:val="List Number 2"/>
    <w:basedOn w:val="a2"/>
    <w:semiHidden/>
    <w:rsid w:val="009D0E48"/>
    <w:pPr>
      <w:tabs>
        <w:tab w:val="num" w:pos="432"/>
      </w:tabs>
      <w:ind w:left="432" w:hanging="432"/>
    </w:pPr>
  </w:style>
  <w:style w:type="paragraph" w:styleId="39">
    <w:name w:val="List Number 3"/>
    <w:basedOn w:val="a2"/>
    <w:semiHidden/>
    <w:rsid w:val="009D0E48"/>
    <w:pPr>
      <w:tabs>
        <w:tab w:val="num" w:pos="432"/>
      </w:tabs>
      <w:ind w:left="432" w:hanging="432"/>
    </w:pPr>
  </w:style>
  <w:style w:type="paragraph" w:styleId="40">
    <w:name w:val="List Number 4"/>
    <w:basedOn w:val="a2"/>
    <w:semiHidden/>
    <w:rsid w:val="009D0E48"/>
    <w:pPr>
      <w:numPr>
        <w:numId w:val="2"/>
      </w:numPr>
    </w:pPr>
  </w:style>
  <w:style w:type="paragraph" w:styleId="55">
    <w:name w:val="List Number 5"/>
    <w:basedOn w:val="a2"/>
    <w:semiHidden/>
    <w:rsid w:val="009D0E48"/>
    <w:pPr>
      <w:ind w:left="0"/>
    </w:pPr>
  </w:style>
  <w:style w:type="paragraph" w:styleId="afff3">
    <w:name w:val="List Continue"/>
    <w:basedOn w:val="a2"/>
    <w:semiHidden/>
    <w:rsid w:val="009D0E48"/>
    <w:pPr>
      <w:spacing w:after="120"/>
      <w:ind w:leftChars="200" w:left="420"/>
    </w:pPr>
  </w:style>
  <w:style w:type="paragraph" w:styleId="2a">
    <w:name w:val="List Continue 2"/>
    <w:basedOn w:val="a2"/>
    <w:semiHidden/>
    <w:rsid w:val="009D0E48"/>
    <w:pPr>
      <w:spacing w:after="120"/>
      <w:ind w:leftChars="400" w:left="840"/>
    </w:pPr>
  </w:style>
  <w:style w:type="paragraph" w:styleId="3a">
    <w:name w:val="List Continue 3"/>
    <w:basedOn w:val="a2"/>
    <w:semiHidden/>
    <w:rsid w:val="009D0E48"/>
    <w:pPr>
      <w:spacing w:after="120"/>
      <w:ind w:leftChars="600" w:left="1260"/>
    </w:pPr>
  </w:style>
  <w:style w:type="paragraph" w:styleId="45">
    <w:name w:val="List Continue 4"/>
    <w:basedOn w:val="a2"/>
    <w:semiHidden/>
    <w:rsid w:val="009D0E48"/>
    <w:pPr>
      <w:spacing w:after="120"/>
      <w:ind w:leftChars="800" w:left="1680"/>
    </w:pPr>
  </w:style>
  <w:style w:type="paragraph" w:styleId="56">
    <w:name w:val="List Continue 5"/>
    <w:basedOn w:val="a2"/>
    <w:semiHidden/>
    <w:rsid w:val="009D0E48"/>
    <w:pPr>
      <w:spacing w:after="120"/>
      <w:ind w:leftChars="1000" w:left="2100"/>
    </w:pPr>
  </w:style>
  <w:style w:type="paragraph" w:styleId="afff4">
    <w:name w:val="List Bullet"/>
    <w:basedOn w:val="a2"/>
    <w:autoRedefine/>
    <w:semiHidden/>
    <w:rsid w:val="009D0E48"/>
    <w:pPr>
      <w:tabs>
        <w:tab w:val="num" w:pos="432"/>
      </w:tabs>
      <w:ind w:left="432" w:hanging="432"/>
    </w:pPr>
  </w:style>
  <w:style w:type="paragraph" w:styleId="2b">
    <w:name w:val="List Bullet 2"/>
    <w:basedOn w:val="a2"/>
    <w:autoRedefine/>
    <w:semiHidden/>
    <w:rsid w:val="009D0E48"/>
    <w:pPr>
      <w:tabs>
        <w:tab w:val="num" w:pos="432"/>
      </w:tabs>
      <w:ind w:left="432" w:hanging="432"/>
    </w:pPr>
  </w:style>
  <w:style w:type="paragraph" w:styleId="3b">
    <w:name w:val="List Bullet 3"/>
    <w:basedOn w:val="a2"/>
    <w:autoRedefine/>
    <w:semiHidden/>
    <w:rsid w:val="009D0E48"/>
    <w:pPr>
      <w:tabs>
        <w:tab w:val="num" w:pos="432"/>
      </w:tabs>
      <w:ind w:left="432" w:hanging="432"/>
    </w:pPr>
  </w:style>
  <w:style w:type="paragraph" w:styleId="46">
    <w:name w:val="List Bullet 4"/>
    <w:basedOn w:val="a2"/>
    <w:autoRedefine/>
    <w:semiHidden/>
    <w:rsid w:val="009D0E48"/>
    <w:pPr>
      <w:tabs>
        <w:tab w:val="num" w:pos="432"/>
      </w:tabs>
      <w:ind w:left="432" w:hanging="432"/>
    </w:pPr>
  </w:style>
  <w:style w:type="paragraph" w:styleId="51">
    <w:name w:val="List Bullet 5"/>
    <w:basedOn w:val="a2"/>
    <w:autoRedefine/>
    <w:semiHidden/>
    <w:rsid w:val="009D0E48"/>
    <w:pPr>
      <w:numPr>
        <w:numId w:val="3"/>
      </w:numPr>
    </w:pPr>
  </w:style>
  <w:style w:type="table" w:styleId="1a">
    <w:name w:val="Table List 1"/>
    <w:basedOn w:val="a4"/>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7">
    <w:name w:val="Table List 5"/>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4"/>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f5">
    <w:name w:val="Table Contemporary"/>
    <w:basedOn w:val="a4"/>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6">
    <w:name w:val="Normal (Web)"/>
    <w:basedOn w:val="a2"/>
    <w:semiHidden/>
    <w:rsid w:val="009D0E48"/>
    <w:rPr>
      <w:rFonts w:cs="Times New Roman"/>
    </w:rPr>
  </w:style>
  <w:style w:type="paragraph" w:styleId="afff7">
    <w:name w:val="Signature"/>
    <w:basedOn w:val="a2"/>
    <w:link w:val="afff8"/>
    <w:semiHidden/>
    <w:rsid w:val="009D0E48"/>
    <w:pPr>
      <w:ind w:leftChars="2100" w:left="100"/>
    </w:pPr>
  </w:style>
  <w:style w:type="character" w:styleId="afff9">
    <w:name w:val="Emphasis"/>
    <w:basedOn w:val="a3"/>
    <w:qFormat/>
    <w:rsid w:val="008938AC"/>
    <w:rPr>
      <w:i/>
      <w:iCs/>
    </w:rPr>
  </w:style>
  <w:style w:type="paragraph" w:styleId="afffa">
    <w:name w:val="Date"/>
    <w:basedOn w:val="a2"/>
    <w:next w:val="a2"/>
    <w:link w:val="afffb"/>
    <w:semiHidden/>
    <w:rsid w:val="009D0E48"/>
    <w:pPr>
      <w:ind w:leftChars="2500" w:left="100"/>
    </w:pPr>
  </w:style>
  <w:style w:type="table" w:styleId="1b">
    <w:name w:val="Table Columns 1"/>
    <w:basedOn w:val="a4"/>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4"/>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4"/>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4"/>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9">
    <w:name w:val="Table Grid 5"/>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fc">
    <w:name w:val="Block Text"/>
    <w:basedOn w:val="a2"/>
    <w:semiHidden/>
    <w:rsid w:val="009D0E48"/>
    <w:pPr>
      <w:spacing w:after="120"/>
      <w:ind w:leftChars="700" w:left="1440" w:rightChars="700" w:right="1440"/>
    </w:pPr>
  </w:style>
  <w:style w:type="numbering" w:styleId="a">
    <w:name w:val="Outline List 3"/>
    <w:basedOn w:val="a5"/>
    <w:semiHidden/>
    <w:rsid w:val="009D0E48"/>
    <w:pPr>
      <w:numPr>
        <w:numId w:val="8"/>
      </w:numPr>
    </w:pPr>
  </w:style>
  <w:style w:type="paragraph" w:styleId="afffd">
    <w:name w:val="envelope address"/>
    <w:basedOn w:val="a2"/>
    <w:semiHidden/>
    <w:rsid w:val="009D0E48"/>
    <w:pPr>
      <w:framePr w:w="7920" w:h="1980" w:hRule="exact" w:hSpace="180" w:wrap="auto" w:hAnchor="page" w:xAlign="center" w:yAlign="bottom"/>
      <w:ind w:leftChars="1400" w:left="100"/>
    </w:pPr>
    <w:rPr>
      <w:rFonts w:ascii="Arial" w:hAnsi="Arial"/>
    </w:rPr>
  </w:style>
  <w:style w:type="paragraph" w:styleId="afffe">
    <w:name w:val="Message Header"/>
    <w:basedOn w:val="a2"/>
    <w:link w:val="affff"/>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ff0">
    <w:name w:val="line number"/>
    <w:basedOn w:val="a3"/>
    <w:semiHidden/>
    <w:rsid w:val="009D0E48"/>
  </w:style>
  <w:style w:type="character" w:styleId="affff1">
    <w:name w:val="Strong"/>
    <w:basedOn w:val="a3"/>
    <w:uiPriority w:val="22"/>
    <w:qFormat/>
    <w:rsid w:val="008938AC"/>
    <w:rPr>
      <w:b/>
      <w:bCs/>
    </w:rPr>
  </w:style>
  <w:style w:type="character" w:styleId="affff2">
    <w:name w:val="page number"/>
    <w:basedOn w:val="a3"/>
    <w:semiHidden/>
    <w:rsid w:val="009D0E48"/>
  </w:style>
  <w:style w:type="character" w:styleId="affff3">
    <w:name w:val="FollowedHyperlink"/>
    <w:semiHidden/>
    <w:rsid w:val="009D0E48"/>
    <w:rPr>
      <w:color w:val="800080"/>
      <w:u w:val="none"/>
    </w:rPr>
  </w:style>
  <w:style w:type="paragraph" w:styleId="affff4">
    <w:name w:val="Body Text"/>
    <w:basedOn w:val="a2"/>
    <w:link w:val="affff5"/>
    <w:semiHidden/>
    <w:rsid w:val="009D0E48"/>
    <w:pPr>
      <w:spacing w:after="120"/>
    </w:pPr>
  </w:style>
  <w:style w:type="paragraph" w:styleId="affff6">
    <w:name w:val="Body Text First Indent"/>
    <w:basedOn w:val="affff4"/>
    <w:link w:val="affff7"/>
    <w:semiHidden/>
    <w:rsid w:val="009D0E48"/>
    <w:pPr>
      <w:ind w:firstLineChars="100" w:firstLine="420"/>
    </w:pPr>
  </w:style>
  <w:style w:type="paragraph" w:styleId="affff8">
    <w:name w:val="Body Text Indent"/>
    <w:basedOn w:val="a2"/>
    <w:link w:val="affff9"/>
    <w:semiHidden/>
    <w:rsid w:val="009D0E48"/>
    <w:pPr>
      <w:spacing w:after="120"/>
      <w:ind w:leftChars="200" w:left="420"/>
    </w:pPr>
  </w:style>
  <w:style w:type="paragraph" w:styleId="2f">
    <w:name w:val="Body Text First Indent 2"/>
    <w:basedOn w:val="affff8"/>
    <w:link w:val="2f0"/>
    <w:semiHidden/>
    <w:rsid w:val="009D0E48"/>
    <w:pPr>
      <w:ind w:firstLineChars="200" w:firstLine="420"/>
    </w:pPr>
  </w:style>
  <w:style w:type="paragraph" w:styleId="affffa">
    <w:name w:val="Normal Indent"/>
    <w:basedOn w:val="a2"/>
    <w:semiHidden/>
    <w:rsid w:val="009D0E48"/>
    <w:pPr>
      <w:ind w:firstLineChars="200" w:firstLine="420"/>
    </w:pPr>
  </w:style>
  <w:style w:type="paragraph" w:styleId="2f1">
    <w:name w:val="Body Text 2"/>
    <w:basedOn w:val="a2"/>
    <w:link w:val="2f2"/>
    <w:semiHidden/>
    <w:rsid w:val="009D0E48"/>
    <w:pPr>
      <w:spacing w:after="120" w:line="480" w:lineRule="auto"/>
    </w:pPr>
  </w:style>
  <w:style w:type="paragraph" w:styleId="3f">
    <w:name w:val="Body Text 3"/>
    <w:basedOn w:val="a2"/>
    <w:link w:val="3f0"/>
    <w:semiHidden/>
    <w:rsid w:val="009D0E48"/>
    <w:pPr>
      <w:spacing w:after="120"/>
    </w:pPr>
    <w:rPr>
      <w:sz w:val="16"/>
      <w:szCs w:val="16"/>
    </w:rPr>
  </w:style>
  <w:style w:type="paragraph" w:styleId="2f3">
    <w:name w:val="Body Text Indent 2"/>
    <w:basedOn w:val="a2"/>
    <w:link w:val="2f4"/>
    <w:semiHidden/>
    <w:rsid w:val="009D0E48"/>
    <w:pPr>
      <w:spacing w:after="120" w:line="480" w:lineRule="auto"/>
      <w:ind w:leftChars="200" w:left="420"/>
    </w:pPr>
  </w:style>
  <w:style w:type="paragraph" w:styleId="3f1">
    <w:name w:val="Body Text Indent 3"/>
    <w:basedOn w:val="a2"/>
    <w:link w:val="3f2"/>
    <w:semiHidden/>
    <w:rsid w:val="009D0E48"/>
    <w:pPr>
      <w:spacing w:after="120"/>
      <w:ind w:leftChars="200" w:left="420"/>
    </w:pPr>
    <w:rPr>
      <w:sz w:val="16"/>
      <w:szCs w:val="16"/>
    </w:rPr>
  </w:style>
  <w:style w:type="paragraph" w:styleId="affffb">
    <w:name w:val="Note Heading"/>
    <w:basedOn w:val="a2"/>
    <w:next w:val="a2"/>
    <w:link w:val="affffc"/>
    <w:semiHidden/>
    <w:rsid w:val="009D0E48"/>
    <w:pPr>
      <w:jc w:val="center"/>
    </w:pPr>
  </w:style>
  <w:style w:type="paragraph" w:customStyle="1" w:styleId="ItemStepinTable">
    <w:name w:val="Item Step in Table"/>
    <w:rsid w:val="00EF7646"/>
    <w:pPr>
      <w:numPr>
        <w:numId w:val="10"/>
      </w:numPr>
      <w:topLinePunct/>
      <w:spacing w:before="80" w:after="80" w:line="240" w:lineRule="atLeast"/>
    </w:pPr>
    <w:rPr>
      <w:rFonts w:cs="Arial"/>
      <w:sz w:val="21"/>
      <w:szCs w:val="22"/>
    </w:rPr>
  </w:style>
  <w:style w:type="paragraph" w:customStyle="1" w:styleId="End">
    <w:name w:val="End"/>
    <w:basedOn w:val="a2"/>
    <w:rsid w:val="006256E0"/>
    <w:pPr>
      <w:spacing w:after="400"/>
    </w:pPr>
    <w:rPr>
      <w:b/>
    </w:rPr>
  </w:style>
  <w:style w:type="paragraph" w:customStyle="1" w:styleId="1d">
    <w:name w:val="样式1"/>
    <w:basedOn w:val="End"/>
    <w:semiHidden/>
    <w:rsid w:val="009D0E48"/>
    <w:rPr>
      <w:b w:val="0"/>
    </w:rPr>
  </w:style>
  <w:style w:type="paragraph" w:customStyle="1" w:styleId="NotesTextListinTable">
    <w:name w:val="Notes Text List in Table"/>
    <w:rsid w:val="006C425F"/>
    <w:pPr>
      <w:numPr>
        <w:numId w:val="14"/>
      </w:numPr>
      <w:spacing w:before="40" w:after="80" w:line="200" w:lineRule="atLeast"/>
      <w:ind w:left="454" w:hanging="284"/>
      <w:jc w:val="both"/>
    </w:pPr>
    <w:rPr>
      <w:rFonts w:eastAsia="楷体_GB2312" w:cs="楷体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customStyle="1" w:styleId="NotesTextList">
    <w:name w:val="Notes Text List"/>
    <w:basedOn w:val="CAUTIONTextList"/>
    <w:rsid w:val="00F03FF8"/>
    <w:pPr>
      <w:numPr>
        <w:numId w:val="11"/>
      </w:numPr>
      <w:pBdr>
        <w:bottom w:val="none" w:sz="0" w:space="0" w:color="auto"/>
      </w:pBdr>
      <w:spacing w:before="40" w:line="200" w:lineRule="atLeast"/>
    </w:pPr>
    <w:rPr>
      <w:szCs w:val="18"/>
    </w:rPr>
  </w:style>
  <w:style w:type="paragraph" w:customStyle="1" w:styleId="FigureDescriptioninAppendix">
    <w:name w:val="Figure Description in Appendix"/>
    <w:basedOn w:val="Figure"/>
    <w:next w:val="Figure"/>
    <w:rsid w:val="00302245"/>
    <w:pPr>
      <w:keepNext/>
      <w:numPr>
        <w:ilvl w:val="7"/>
        <w:numId w:val="5"/>
      </w:numPr>
      <w:topLinePunct w:val="0"/>
      <w:outlineLvl w:val="7"/>
    </w:pPr>
    <w:rPr>
      <w:rFonts w:eastAsia="黑体"/>
    </w:rPr>
  </w:style>
  <w:style w:type="paragraph" w:customStyle="1" w:styleId="Cover2">
    <w:name w:val="Cover 2"/>
    <w:rsid w:val="00AF79D0"/>
    <w:pPr>
      <w:adjustRightInd w:val="0"/>
      <w:snapToGrid w:val="0"/>
      <w:jc w:val="center"/>
    </w:pPr>
    <w:rPr>
      <w:rFonts w:ascii="Arial" w:eastAsia="黑体" w:hAnsi="Arial" w:cs="Arial"/>
      <w:noProof/>
      <w:sz w:val="32"/>
      <w:szCs w:val="32"/>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cs="Arial"/>
      <w:snapToGrid w:val="0"/>
    </w:rPr>
  </w:style>
  <w:style w:type="paragraph" w:customStyle="1" w:styleId="Cover3">
    <w:name w:val="Cover 3"/>
    <w:basedOn w:val="a2"/>
    <w:rsid w:val="009D0E48"/>
    <w:pPr>
      <w:widowControl w:val="0"/>
      <w:topLinePunct w:val="0"/>
      <w:ind w:left="0"/>
    </w:pPr>
    <w:rPr>
      <w:rFonts w:ascii="Arial" w:eastAsia="黑体" w:hAnsi="Arial"/>
      <w:b/>
      <w:bCs/>
      <w:spacing w:val="-4"/>
      <w:sz w:val="22"/>
      <w:szCs w:val="22"/>
    </w:rPr>
  </w:style>
  <w:style w:type="paragraph" w:customStyle="1" w:styleId="TOC10">
    <w:name w:val="TOC 标题1"/>
    <w:next w:val="TOC1"/>
    <w:semiHidden/>
    <w:rsid w:val="00BF0F77"/>
    <w:pPr>
      <w:keepNext/>
      <w:snapToGrid w:val="0"/>
      <w:spacing w:before="480" w:after="360"/>
      <w:jc w:val="center"/>
    </w:pPr>
    <w:rPr>
      <w:rFonts w:ascii="Arial" w:eastAsia="黑体" w:hAnsi="Arial" w:cs="Arial"/>
      <w:noProof/>
      <w:sz w:val="36"/>
      <w:szCs w:val="36"/>
    </w:rPr>
  </w:style>
  <w:style w:type="paragraph" w:customStyle="1" w:styleId="Command">
    <w:name w:val="Command"/>
    <w:basedOn w:val="a2"/>
    <w:rsid w:val="00024836"/>
    <w:pPr>
      <w:topLinePunct w:val="0"/>
      <w:adjustRightInd/>
      <w:snapToGrid/>
      <w:spacing w:before="40" w:after="40" w:line="240" w:lineRule="auto"/>
      <w:ind w:leftChars="810" w:left="810" w:rightChars="100" w:right="210"/>
    </w:pPr>
    <w:rPr>
      <w:rFonts w:ascii="Courier New" w:eastAsia="黑体" w:hAnsi="Courier New" w:cs="宋体"/>
    </w:rPr>
  </w:style>
  <w:style w:type="character" w:customStyle="1" w:styleId="commandparameter">
    <w:name w:val="command parameter"/>
    <w:rsid w:val="00BF0F77"/>
    <w:rPr>
      <w:rFonts w:ascii="Arial" w:eastAsia="宋体" w:hAnsi="Arial"/>
      <w:i/>
      <w:color w:val="auto"/>
      <w:sz w:val="21"/>
      <w:szCs w:val="21"/>
    </w:rPr>
  </w:style>
  <w:style w:type="character" w:customStyle="1" w:styleId="commandkeywords">
    <w:name w:val="command keywords"/>
    <w:rsid w:val="00BF0F77"/>
    <w:rPr>
      <w:rFonts w:ascii="Arial" w:eastAsia="宋体" w:hAnsi="Arial"/>
      <w:b/>
      <w:color w:val="auto"/>
      <w:sz w:val="21"/>
      <w:szCs w:val="21"/>
    </w:rPr>
  </w:style>
  <w:style w:type="character" w:customStyle="1" w:styleId="TableHeading0">
    <w:name w:val="Table Heading 字符"/>
    <w:basedOn w:val="a3"/>
    <w:link w:val="TableHeading"/>
    <w:rsid w:val="002C2323"/>
    <w:rPr>
      <w:rFonts w:ascii="Book Antiqua" w:eastAsia="黑体" w:hAnsi="Book Antiqua" w:cs="Book Antiqua"/>
      <w:bCs/>
      <w:snapToGrid w:val="0"/>
      <w:sz w:val="21"/>
      <w:szCs w:val="21"/>
    </w:rPr>
  </w:style>
  <w:style w:type="paragraph" w:customStyle="1" w:styleId="Outline">
    <w:name w:val="Outline"/>
    <w:basedOn w:val="a2"/>
    <w:semiHidden/>
    <w:rsid w:val="009D0E48"/>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rsid w:val="00CB5842"/>
    <w:pPr>
      <w:ind w:left="0"/>
    </w:pPr>
  </w:style>
  <w:style w:type="paragraph" w:customStyle="1" w:styleId="Code">
    <w:name w:val="Code"/>
    <w:basedOn w:val="a2"/>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Cover30">
    <w:name w:val="Cover3"/>
    <w:semiHidden/>
    <w:rsid w:val="00BF0F77"/>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2"/>
    <w:semiHidden/>
    <w:rsid w:val="00BF0F77"/>
    <w:pPr>
      <w:topLinePunct w:val="0"/>
      <w:ind w:left="0"/>
    </w:pPr>
    <w:rPr>
      <w:rFonts w:ascii="Arial" w:eastAsia="Arial" w:hAnsi="Arial"/>
      <w:b/>
      <w:bCs/>
      <w:sz w:val="24"/>
      <w:szCs w:val="24"/>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autoRedefine/>
    <w:qFormat/>
    <w:rsid w:val="004A31D9"/>
    <w:pPr>
      <w:ind w:left="284"/>
    </w:pPr>
  </w:style>
  <w:style w:type="paragraph" w:customStyle="1" w:styleId="Appendixheading1">
    <w:name w:val="Appendix heading 1"/>
    <w:basedOn w:val="1"/>
    <w:next w:val="2"/>
    <w:rsid w:val="002A19E4"/>
    <w:pPr>
      <w:keepLines/>
      <w:numPr>
        <w:numId w:val="5"/>
      </w:numPr>
      <w:topLinePunct w:val="0"/>
    </w:pPr>
    <w:rPr>
      <w:rFonts w:hint="eastAsia"/>
      <w:bCs w:val="0"/>
    </w:rPr>
  </w:style>
  <w:style w:type="paragraph" w:customStyle="1" w:styleId="Appendixheading2">
    <w:name w:val="Appendix heading 2"/>
    <w:basedOn w:val="2"/>
    <w:next w:val="Appendixheading3"/>
    <w:rsid w:val="008D2A40"/>
    <w:pPr>
      <w:numPr>
        <w:numId w:val="5"/>
      </w:numPr>
      <w:topLinePunct w:val="0"/>
      <w:spacing w:before="200"/>
    </w:pPr>
    <w:rPr>
      <w:rFonts w:cs="Times New Roman" w:hint="eastAsia"/>
    </w:rPr>
  </w:style>
  <w:style w:type="paragraph" w:customStyle="1" w:styleId="Appendixheading3">
    <w:name w:val="Appendix heading 3"/>
    <w:basedOn w:val="3"/>
    <w:next w:val="Appendixheading4"/>
    <w:rsid w:val="008D2A40"/>
    <w:pPr>
      <w:numPr>
        <w:numId w:val="5"/>
      </w:numPr>
      <w:topLinePunct w:val="0"/>
    </w:pPr>
    <w:rPr>
      <w:rFonts w:cs="Times New Roman" w:hint="eastAsia"/>
    </w:rPr>
  </w:style>
  <w:style w:type="paragraph" w:customStyle="1" w:styleId="Appendixheading4">
    <w:name w:val="Appendix heading 4"/>
    <w:basedOn w:val="4"/>
    <w:next w:val="Appendixheading5"/>
    <w:rsid w:val="008D2A40"/>
    <w:pPr>
      <w:numPr>
        <w:numId w:val="5"/>
      </w:numPr>
      <w:topLinePunct w:val="0"/>
    </w:pPr>
    <w:rPr>
      <w:bCs/>
    </w:rPr>
  </w:style>
  <w:style w:type="paragraph" w:customStyle="1" w:styleId="Appendixheading5">
    <w:name w:val="Appendix heading 5"/>
    <w:basedOn w:val="5"/>
    <w:next w:val="BlockLabel"/>
    <w:rsid w:val="00173771"/>
    <w:pPr>
      <w:numPr>
        <w:numId w:val="5"/>
      </w:numPr>
      <w:topLinePunct w:val="0"/>
    </w:pPr>
    <w:rPr>
      <w:rFonts w:cs="Times New Roman"/>
      <w:bCs/>
    </w:rPr>
  </w:style>
  <w:style w:type="character" w:styleId="affffd">
    <w:name w:val="Placeholder Text"/>
    <w:basedOn w:val="a3"/>
    <w:uiPriority w:val="99"/>
    <w:semiHidden/>
    <w:rsid w:val="00F62169"/>
    <w:rPr>
      <w:color w:val="808080"/>
    </w:rPr>
  </w:style>
  <w:style w:type="paragraph" w:customStyle="1" w:styleId="DecimalAligned">
    <w:name w:val="Decimal Aligned"/>
    <w:basedOn w:val="a2"/>
    <w:autoRedefine/>
    <w:uiPriority w:val="40"/>
    <w:qFormat/>
    <w:rsid w:val="004A31D9"/>
    <w:pPr>
      <w:tabs>
        <w:tab w:val="decimal" w:pos="360"/>
      </w:tabs>
      <w:topLinePunct w:val="0"/>
      <w:adjustRightInd/>
      <w:snapToGrid/>
      <w:spacing w:before="0" w:after="200" w:line="276" w:lineRule="auto"/>
      <w:ind w:left="0"/>
    </w:pPr>
    <w:rPr>
      <w:sz w:val="22"/>
      <w:szCs w:val="22"/>
    </w:rPr>
  </w:style>
  <w:style w:type="character" w:customStyle="1" w:styleId="af5">
    <w:name w:val="脚注文本 字符"/>
    <w:basedOn w:val="a3"/>
    <w:link w:val="af4"/>
    <w:uiPriority w:val="99"/>
    <w:rsid w:val="00A5245A"/>
    <w:rPr>
      <w:rFonts w:cs="Arial"/>
      <w:kern w:val="2"/>
      <w:sz w:val="18"/>
      <w:szCs w:val="18"/>
    </w:rPr>
  </w:style>
  <w:style w:type="character" w:styleId="affffe">
    <w:name w:val="Subtle Emphasis"/>
    <w:basedOn w:val="a3"/>
    <w:uiPriority w:val="19"/>
    <w:qFormat/>
    <w:rsid w:val="004A31D9"/>
    <w:rPr>
      <w:rFonts w:ascii="微软雅黑" w:eastAsia="微软雅黑" w:hAnsi="微软雅黑" w:cs="微软雅黑"/>
      <w:bCs w:val="0"/>
      <w:i/>
      <w:iCs/>
      <w:color w:val="808080" w:themeColor="text1" w:themeTint="7F"/>
      <w:szCs w:val="22"/>
      <w:lang w:eastAsia="zh-CN"/>
    </w:rPr>
  </w:style>
  <w:style w:type="table" w:styleId="2-5">
    <w:name w:val="Medium Shading 2 Accent 5"/>
    <w:basedOn w:val="a4"/>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2"/>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ff">
    <w:name w:val="图样式"/>
    <w:basedOn w:val="a2"/>
    <w:rsid w:val="00DD12E4"/>
    <w:pPr>
      <w:keepNext/>
      <w:topLinePunct w:val="0"/>
      <w:autoSpaceDE w:val="0"/>
      <w:autoSpaceDN w:val="0"/>
      <w:spacing w:before="0" w:after="0" w:line="360" w:lineRule="auto"/>
      <w:ind w:left="0"/>
      <w:jc w:val="center"/>
    </w:pPr>
    <w:rPr>
      <w:rFonts w:cs="Times New Roman"/>
    </w:rPr>
  </w:style>
  <w:style w:type="paragraph" w:customStyle="1" w:styleId="afffff0">
    <w:name w:val="微软雅黑"/>
    <w:basedOn w:val="a2"/>
    <w:link w:val="Char"/>
    <w:autoRedefine/>
    <w:rsid w:val="004A31D9"/>
    <w:pPr>
      <w:widowControl w:val="0"/>
      <w:topLinePunct w:val="0"/>
      <w:autoSpaceDE w:val="0"/>
      <w:autoSpaceDN w:val="0"/>
      <w:snapToGrid/>
      <w:spacing w:before="0" w:afterLines="50" w:line="320" w:lineRule="exact"/>
      <w:ind w:left="0" w:firstLine="420"/>
    </w:pPr>
    <w:rPr>
      <w:sz w:val="24"/>
      <w:szCs w:val="24"/>
    </w:rPr>
  </w:style>
  <w:style w:type="character" w:customStyle="1" w:styleId="Char">
    <w:name w:val="微软雅黑 Char"/>
    <w:basedOn w:val="a3"/>
    <w:link w:val="afffff0"/>
    <w:rsid w:val="004A31D9"/>
    <w:rPr>
      <w:rFonts w:ascii="微软雅黑" w:eastAsia="微软雅黑" w:hAnsi="微软雅黑" w:cs="微软雅黑"/>
      <w:sz w:val="24"/>
      <w:szCs w:val="24"/>
    </w:rPr>
  </w:style>
  <w:style w:type="paragraph" w:customStyle="1" w:styleId="05">
    <w:name w:val="样式 实验正文 + 段后: 0.5 行"/>
    <w:basedOn w:val="afffff0"/>
    <w:rsid w:val="00014276"/>
    <w:pPr>
      <w:spacing w:after="120"/>
    </w:pPr>
    <w:rPr>
      <w:rFonts w:cs="宋体"/>
      <w:szCs w:val="20"/>
    </w:rPr>
  </w:style>
  <w:style w:type="paragraph" w:customStyle="1" w:styleId="afffff1">
    <w:name w:val="表格"/>
    <w:next w:val="a2"/>
    <w:link w:val="Char0"/>
    <w:autoRedefine/>
    <w:rsid w:val="004A31D9"/>
    <w:pPr>
      <w:framePr w:wrap="around" w:vAnchor="text" w:hAnchor="margin" w:x="-34" w:y="1"/>
      <w:mirrorIndents/>
    </w:pPr>
    <w:rPr>
      <w:rFonts w:ascii="微软雅黑" w:eastAsia="微软雅黑" w:hAnsi="微软雅黑" w:cs="微软雅黑"/>
      <w:snapToGrid w:val="0"/>
      <w:szCs w:val="21"/>
    </w:rPr>
  </w:style>
  <w:style w:type="character" w:customStyle="1" w:styleId="Char0">
    <w:name w:val="表格 Char"/>
    <w:basedOn w:val="a3"/>
    <w:link w:val="afffff1"/>
    <w:rsid w:val="004A31D9"/>
    <w:rPr>
      <w:rFonts w:ascii="微软雅黑" w:eastAsia="微软雅黑" w:hAnsi="微软雅黑" w:cs="微软雅黑"/>
      <w:snapToGrid w:val="0"/>
      <w:szCs w:val="21"/>
    </w:rPr>
  </w:style>
  <w:style w:type="character" w:customStyle="1" w:styleId="afffff2">
    <w:name w:val="样式 蓝色"/>
    <w:basedOn w:val="a3"/>
    <w:semiHidden/>
    <w:rsid w:val="00D9006B"/>
    <w:rPr>
      <w:color w:val="0000FF"/>
    </w:rPr>
  </w:style>
  <w:style w:type="character" w:customStyle="1" w:styleId="afffff3">
    <w:name w:val="样式 倾斜 蓝色"/>
    <w:basedOn w:val="a3"/>
    <w:semiHidden/>
    <w:rsid w:val="00D9006B"/>
    <w:rPr>
      <w:i/>
      <w:iCs/>
      <w:color w:val="0000FF"/>
    </w:rPr>
  </w:style>
  <w:style w:type="paragraph" w:customStyle="1" w:styleId="Tab">
    <w:name w:val="正文+Tab"/>
    <w:basedOn w:val="a2"/>
    <w:rsid w:val="000145D8"/>
    <w:pPr>
      <w:ind w:left="420"/>
    </w:pPr>
    <w:rPr>
      <w:rFonts w:cs="宋体"/>
    </w:rPr>
  </w:style>
  <w:style w:type="character" w:customStyle="1" w:styleId="12">
    <w:name w:val="表格1 字符"/>
    <w:basedOn w:val="TableHeading0"/>
    <w:link w:val="11"/>
    <w:rsid w:val="002C2323"/>
    <w:rPr>
      <w:rFonts w:ascii="Book Antiqua" w:eastAsia="黑体" w:hAnsi="Book Antiqua" w:cs="Book Antiqua"/>
      <w:b/>
      <w:bCs/>
      <w:snapToGrid w:val="0"/>
      <w:sz w:val="21"/>
      <w:szCs w:val="21"/>
    </w:rPr>
  </w:style>
  <w:style w:type="paragraph" w:customStyle="1" w:styleId="afffff4">
    <w:name w:val="命令行"/>
    <w:basedOn w:val="a2"/>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rPr>
  </w:style>
  <w:style w:type="paragraph" w:customStyle="1" w:styleId="Command11">
    <w:name w:val="样式 Command + 左侧:  1 字符 右侧:  1 字符"/>
    <w:basedOn w:val="Command"/>
    <w:semiHidden/>
    <w:rsid w:val="00024836"/>
    <w:pPr>
      <w:ind w:left="2940"/>
    </w:pPr>
  </w:style>
  <w:style w:type="character" w:customStyle="1" w:styleId="afffff5">
    <w:name w:val="样式 正文 +"/>
    <w:basedOn w:val="a3"/>
    <w:rsid w:val="0070345E"/>
    <w:rPr>
      <w:rFonts w:ascii="FrutigerNext LT Regular" w:eastAsia="华文细黑" w:hAnsi="FrutigerNext LT Regular"/>
      <w:kern w:val="0"/>
    </w:rPr>
  </w:style>
  <w:style w:type="paragraph" w:styleId="TOC">
    <w:name w:val="TOC Heading"/>
    <w:basedOn w:val="1"/>
    <w:next w:val="a2"/>
    <w:autoRedefine/>
    <w:uiPriority w:val="39"/>
    <w:unhideWhenUsed/>
    <w:qFormat/>
    <w:rsid w:val="004A31D9"/>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0D0045"/>
    <w:pPr>
      <w:ind w:leftChars="270" w:left="270"/>
    </w:pPr>
    <w:rPr>
      <w:rFonts w:cs="宋体"/>
      <w:bCs w:val="0"/>
      <w:sz w:val="24"/>
      <w:szCs w:val="20"/>
    </w:rPr>
  </w:style>
  <w:style w:type="table" w:customStyle="1" w:styleId="V30">
    <w:name w:val="实验手册V3.0专用"/>
    <w:basedOn w:val="a4"/>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1">
    <w:name w:val="样式 Table Description + 居中"/>
    <w:basedOn w:val="TableDescription"/>
    <w:link w:val="TableDescription2"/>
    <w:rsid w:val="00F53ACE"/>
    <w:pPr>
      <w:ind w:leftChars="100" w:left="1281" w:rightChars="100" w:right="100"/>
      <w:jc w:val="center"/>
    </w:pPr>
    <w:rPr>
      <w:rFonts w:cs="宋体"/>
    </w:rPr>
  </w:style>
  <w:style w:type="character" w:customStyle="1" w:styleId="10">
    <w:name w:val="标题 1 字符"/>
    <w:aliases w:val="ALT+1 字符"/>
    <w:basedOn w:val="a3"/>
    <w:link w:val="1"/>
    <w:rsid w:val="00FC5DD0"/>
    <w:rPr>
      <w:rFonts w:ascii="Huawei Sans" w:eastAsia="方正兰亭黑简体" w:hAnsi="Huawei Sans" w:cs="微软雅黑"/>
      <w:b/>
      <w:bCs/>
      <w:sz w:val="44"/>
      <w:szCs w:val="44"/>
    </w:rPr>
  </w:style>
  <w:style w:type="paragraph" w:customStyle="1" w:styleId="afffff6">
    <w:name w:val="正文（首行不缩进）"/>
    <w:basedOn w:val="a2"/>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f7">
    <w:name w:val="List Paragraph"/>
    <w:basedOn w:val="a2"/>
    <w:link w:val="afffff8"/>
    <w:autoRedefine/>
    <w:uiPriority w:val="34"/>
    <w:qFormat/>
    <w:rsid w:val="004A31D9"/>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afffff8">
    <w:name w:val="列表段落 字符"/>
    <w:basedOn w:val="a3"/>
    <w:link w:val="afffff7"/>
    <w:uiPriority w:val="34"/>
    <w:rsid w:val="004A31D9"/>
    <w:rPr>
      <w:rFonts w:ascii="微软雅黑" w:eastAsia="微软雅黑" w:hAnsi="微软雅黑" w:cs="微软雅黑"/>
      <w:snapToGrid w:val="0"/>
      <w:sz w:val="22"/>
    </w:rPr>
  </w:style>
  <w:style w:type="paragraph" w:customStyle="1" w:styleId="-">
    <w:name w:val="前言正文-新"/>
    <w:basedOn w:val="a2"/>
    <w:rsid w:val="0020153C"/>
    <w:pPr>
      <w:widowControl w:val="0"/>
      <w:topLinePunct w:val="0"/>
      <w:autoSpaceDE w:val="0"/>
      <w:autoSpaceDN w:val="0"/>
      <w:snapToGrid/>
      <w:spacing w:beforeLines="50" w:before="156" w:afterLines="50" w:after="156" w:line="360" w:lineRule="auto"/>
      <w:ind w:left="0"/>
      <w:contextualSpacing/>
    </w:pPr>
    <w:rPr>
      <w:rFonts w:cs="宋体"/>
      <w:snapToGrid w:val="0"/>
    </w:rPr>
  </w:style>
  <w:style w:type="paragraph" w:customStyle="1" w:styleId="afffff9">
    <w:name w:val="表格题注"/>
    <w:next w:val="a2"/>
    <w:rsid w:val="0020153C"/>
    <w:pPr>
      <w:keepLines/>
      <w:spacing w:beforeLines="100"/>
      <w:ind w:left="1089" w:hanging="369"/>
      <w:jc w:val="center"/>
    </w:pPr>
    <w:rPr>
      <w:rFonts w:ascii="Arial" w:hAnsi="Arial"/>
      <w:sz w:val="18"/>
      <w:szCs w:val="18"/>
    </w:rPr>
  </w:style>
  <w:style w:type="paragraph" w:customStyle="1" w:styleId="afffffa">
    <w:name w:val="插图题注"/>
    <w:next w:val="a2"/>
    <w:rsid w:val="0020153C"/>
    <w:pPr>
      <w:spacing w:afterLines="100"/>
      <w:ind w:left="1089" w:hanging="369"/>
      <w:jc w:val="center"/>
    </w:pPr>
    <w:rPr>
      <w:rFonts w:ascii="Arial" w:hAnsi="Arial"/>
      <w:sz w:val="18"/>
      <w:szCs w:val="18"/>
    </w:rPr>
  </w:style>
  <w:style w:type="paragraph" w:customStyle="1" w:styleId="111">
    <w:name w:val="标题111"/>
    <w:basedOn w:val="2"/>
    <w:rsid w:val="0020153C"/>
    <w:pPr>
      <w:keepLines w:val="0"/>
      <w:numPr>
        <w:ilvl w:val="0"/>
        <w:numId w:val="15"/>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0">
    <w:name w:val="实验目标"/>
    <w:basedOn w:val="afffff7"/>
    <w:rsid w:val="0020153C"/>
    <w:pPr>
      <w:numPr>
        <w:numId w:val="16"/>
      </w:numPr>
      <w:spacing w:before="156" w:after="156"/>
      <w:ind w:leftChars="0" w:left="0" w:firstLineChars="0" w:firstLine="0"/>
    </w:pPr>
    <w:rPr>
      <w:rFonts w:cs="宋体"/>
      <w:color w:val="000000" w:themeColor="text1"/>
    </w:rPr>
  </w:style>
  <w:style w:type="paragraph" w:customStyle="1" w:styleId="-0">
    <w:name w:val="表格-实验环境说明"/>
    <w:basedOn w:val="afffff1"/>
    <w:rsid w:val="0020153C"/>
    <w:pPr>
      <w:framePr w:wrap="around"/>
      <w:spacing w:before="156" w:after="156"/>
      <w:jc w:val="center"/>
    </w:pPr>
    <w:rPr>
      <w:rFonts w:cs="宋体"/>
      <w:szCs w:val="20"/>
    </w:rPr>
  </w:style>
  <w:style w:type="character" w:customStyle="1" w:styleId="af0">
    <w:name w:val="页脚 字符"/>
    <w:basedOn w:val="a3"/>
    <w:link w:val="af"/>
    <w:uiPriority w:val="99"/>
    <w:rsid w:val="0020153C"/>
    <w:rPr>
      <w:rFonts w:ascii="FrutigerNext LT Regular" w:eastAsia="华文细黑" w:hAnsi="FrutigerNext LT Regular"/>
      <w:b/>
      <w:bCs/>
      <w:kern w:val="2"/>
      <w:sz w:val="2"/>
      <w:szCs w:val="2"/>
    </w:rPr>
  </w:style>
  <w:style w:type="paragraph" w:customStyle="1" w:styleId="1110">
    <w:name w:val="正文111"/>
    <w:basedOn w:val="a2"/>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rPr>
  </w:style>
  <w:style w:type="character" w:customStyle="1" w:styleId="111Char">
    <w:name w:val="正文111 Char"/>
    <w:basedOn w:val="a3"/>
    <w:link w:val="1110"/>
    <w:rsid w:val="008619CD"/>
    <w:rPr>
      <w:rFonts w:ascii="微软雅黑" w:eastAsia="微软雅黑" w:hAnsi="微软雅黑"/>
      <w:bCs/>
      <w:snapToGrid w:val="0"/>
      <w:sz w:val="21"/>
    </w:rPr>
  </w:style>
  <w:style w:type="paragraph" w:customStyle="1" w:styleId="1e">
    <w:name w:val="1.正文"/>
    <w:basedOn w:val="a2"/>
    <w:link w:val="1f"/>
    <w:autoRedefine/>
    <w:qFormat/>
    <w:rsid w:val="00A85E85"/>
    <w:pPr>
      <w:topLinePunct w:val="0"/>
      <w:adjustRightInd/>
      <w:ind w:left="1021"/>
    </w:pPr>
    <w:rPr>
      <w:rFonts w:ascii="Huawei Sans" w:eastAsia="方正兰亭黑简体" w:hAnsi="Huawei Sans"/>
      <w:sz w:val="21"/>
    </w:rPr>
  </w:style>
  <w:style w:type="paragraph" w:customStyle="1" w:styleId="F1EN">
    <w:name w:val="F1正文EN"/>
    <w:basedOn w:val="a2"/>
    <w:link w:val="F1EN0"/>
    <w:rsid w:val="00EF0B3B"/>
    <w:rPr>
      <w:rFonts w:eastAsia="FrutigerNext LT Regular"/>
    </w:rPr>
  </w:style>
  <w:style w:type="character" w:customStyle="1" w:styleId="1f">
    <w:name w:val="1.正文 字符"/>
    <w:basedOn w:val="a3"/>
    <w:link w:val="1e"/>
    <w:qFormat/>
    <w:rsid w:val="00A85E85"/>
    <w:rPr>
      <w:rFonts w:ascii="Huawei Sans" w:eastAsia="方正兰亭黑简体" w:hAnsi="Huawei Sans" w:cs="微软雅黑"/>
      <w:sz w:val="21"/>
    </w:rPr>
  </w:style>
  <w:style w:type="paragraph" w:customStyle="1" w:styleId="2f5">
    <w:name w:val="2.命令"/>
    <w:basedOn w:val="a2"/>
    <w:link w:val="2f6"/>
    <w:autoRedefine/>
    <w:qFormat/>
    <w:rsid w:val="00254FAD"/>
    <w:pPr>
      <w:spacing w:before="40" w:after="40"/>
      <w:ind w:left="1021"/>
    </w:pPr>
    <w:rPr>
      <w:rFonts w:ascii="Huawei Sans" w:eastAsia="方正兰亭黑简体" w:hAnsi="Huawei Sans" w:cs="Courier New"/>
      <w:sz w:val="18"/>
      <w:szCs w:val="18"/>
      <w:lang w:eastAsia="en-US"/>
    </w:rPr>
  </w:style>
  <w:style w:type="character" w:customStyle="1" w:styleId="F1EN0">
    <w:name w:val="F1正文EN 字符"/>
    <w:basedOn w:val="a3"/>
    <w:link w:val="F1EN"/>
    <w:rsid w:val="00EF0B3B"/>
    <w:rPr>
      <w:rFonts w:ascii="FrutigerNext LT Regular" w:eastAsia="FrutigerNext LT Regular" w:hAnsi="FrutigerNext LT Regular" w:cs="Arial"/>
      <w:kern w:val="2"/>
      <w:sz w:val="21"/>
      <w:szCs w:val="21"/>
    </w:rPr>
  </w:style>
  <w:style w:type="character" w:customStyle="1" w:styleId="2f6">
    <w:name w:val="2.命令 字符"/>
    <w:basedOn w:val="a3"/>
    <w:link w:val="2f5"/>
    <w:rsid w:val="00254FAD"/>
    <w:rPr>
      <w:rFonts w:ascii="Huawei Sans" w:eastAsia="方正兰亭黑简体" w:hAnsi="Huawei Sans" w:cs="Courier New"/>
      <w:sz w:val="18"/>
      <w:szCs w:val="18"/>
      <w:lang w:eastAsia="en-US"/>
    </w:rPr>
  </w:style>
  <w:style w:type="paragraph" w:customStyle="1" w:styleId="30">
    <w:name w:val="3.步骤"/>
    <w:basedOn w:val="a2"/>
    <w:link w:val="3f3"/>
    <w:autoRedefine/>
    <w:qFormat/>
    <w:rsid w:val="00A85E85"/>
    <w:pPr>
      <w:numPr>
        <w:ilvl w:val="5"/>
        <w:numId w:val="4"/>
      </w:numPr>
      <w:spacing w:before="160" w:after="160"/>
      <w:outlineLvl w:val="3"/>
    </w:pPr>
    <w:rPr>
      <w:rFonts w:ascii="Huawei Sans" w:eastAsia="方正兰亭黑简体" w:hAnsi="Huawei Sans"/>
      <w:sz w:val="21"/>
    </w:rPr>
  </w:style>
  <w:style w:type="paragraph" w:customStyle="1" w:styleId="4a">
    <w:name w:val="4.任务"/>
    <w:basedOn w:val="ItemList"/>
    <w:link w:val="4b"/>
    <w:autoRedefine/>
    <w:qFormat/>
    <w:rsid w:val="00FC5DD0"/>
    <w:pPr>
      <w:ind w:left="1446"/>
    </w:pPr>
    <w:rPr>
      <w:rFonts w:ascii="Huawei Sans" w:eastAsia="方正兰亭黑简体" w:hAnsi="Huawei Sans" w:cs="微软雅黑"/>
    </w:rPr>
  </w:style>
  <w:style w:type="character" w:customStyle="1" w:styleId="Step0">
    <w:name w:val="Step 字符"/>
    <w:basedOn w:val="a3"/>
    <w:link w:val="Step"/>
    <w:rsid w:val="004F1A3D"/>
    <w:rPr>
      <w:rFonts w:ascii="FrutigerNext LT Regular" w:eastAsia="华文细黑" w:hAnsi="FrutigerNext LT Regular" w:cs="Arial"/>
      <w:snapToGrid w:val="0"/>
      <w:sz w:val="21"/>
      <w:szCs w:val="21"/>
    </w:rPr>
  </w:style>
  <w:style w:type="paragraph" w:customStyle="1" w:styleId="5a">
    <w:name w:val="5.表格文字"/>
    <w:basedOn w:val="TableText"/>
    <w:link w:val="5b"/>
    <w:autoRedefine/>
    <w:qFormat/>
    <w:rsid w:val="00FC5DD0"/>
    <w:pPr>
      <w:autoSpaceDE w:val="0"/>
      <w:autoSpaceDN w:val="0"/>
    </w:pPr>
    <w:rPr>
      <w:rFonts w:ascii="Huawei Sans" w:eastAsia="方正兰亭黑简体" w:hAnsi="Huawei Sans"/>
      <w:sz w:val="21"/>
    </w:rPr>
  </w:style>
  <w:style w:type="character" w:customStyle="1" w:styleId="ItemList0">
    <w:name w:val="Item List 字符"/>
    <w:basedOn w:val="a3"/>
    <w:link w:val="ItemList"/>
    <w:rsid w:val="00FA0954"/>
    <w:rPr>
      <w:rFonts w:ascii="FrutigerNext LT Regular" w:eastAsia="华文细黑" w:hAnsi="FrutigerNext LT Regular" w:cs="Arial"/>
      <w:kern w:val="2"/>
      <w:sz w:val="21"/>
      <w:szCs w:val="21"/>
    </w:rPr>
  </w:style>
  <w:style w:type="character" w:customStyle="1" w:styleId="4b">
    <w:name w:val="4.任务 字符"/>
    <w:basedOn w:val="ItemList0"/>
    <w:link w:val="4a"/>
    <w:rsid w:val="00FC5DD0"/>
    <w:rPr>
      <w:rFonts w:ascii="Huawei Sans" w:eastAsia="方正兰亭黑简体" w:hAnsi="Huawei Sans" w:cs="微软雅黑"/>
      <w:kern w:val="2"/>
      <w:sz w:val="21"/>
      <w:szCs w:val="21"/>
    </w:rPr>
  </w:style>
  <w:style w:type="character" w:customStyle="1" w:styleId="TableText0">
    <w:name w:val="Table Text 字符"/>
    <w:basedOn w:val="a3"/>
    <w:link w:val="TableText"/>
    <w:rsid w:val="00FA0954"/>
    <w:rPr>
      <w:rFonts w:ascii="FrutigerNext LT Regular" w:eastAsia="华文细黑" w:hAnsi="FrutigerNext LT Regular" w:cs="Arial"/>
      <w:snapToGrid w:val="0"/>
      <w:sz w:val="21"/>
      <w:szCs w:val="21"/>
    </w:rPr>
  </w:style>
  <w:style w:type="character" w:customStyle="1" w:styleId="5b">
    <w:name w:val="5.表格文字 字符"/>
    <w:basedOn w:val="TableText0"/>
    <w:link w:val="5a"/>
    <w:rsid w:val="00FC5DD0"/>
    <w:rPr>
      <w:rFonts w:ascii="Huawei Sans" w:eastAsia="方正兰亭黑简体" w:hAnsi="Huawei Sans" w:cs="微软雅黑"/>
      <w:snapToGrid w:val="0"/>
      <w:sz w:val="21"/>
      <w:szCs w:val="21"/>
    </w:rPr>
  </w:style>
  <w:style w:type="paragraph" w:customStyle="1" w:styleId="64">
    <w:name w:val="6.前言"/>
    <w:basedOn w:val="Heading1NoNumber"/>
    <w:link w:val="65"/>
    <w:autoRedefine/>
    <w:qFormat/>
    <w:rsid w:val="00FC5DD0"/>
  </w:style>
  <w:style w:type="paragraph" w:customStyle="1" w:styleId="74">
    <w:name w:val="7.简介标题"/>
    <w:basedOn w:val="a2"/>
    <w:link w:val="75"/>
    <w:autoRedefine/>
    <w:qFormat/>
    <w:rsid w:val="00FC5DD0"/>
    <w:rPr>
      <w:rFonts w:ascii="Huawei Sans" w:eastAsia="方正兰亭黑简体" w:hAnsi="Huawei Sans"/>
    </w:rPr>
  </w:style>
  <w:style w:type="character" w:customStyle="1" w:styleId="Heading1NoNumber0">
    <w:name w:val="Heading1 No Number 字符"/>
    <w:basedOn w:val="10"/>
    <w:link w:val="Heading1NoNumber"/>
    <w:rsid w:val="00EA31D3"/>
    <w:rPr>
      <w:rFonts w:ascii="Arial Unicode MS" w:eastAsia="黑体" w:hAnsi="Arial Unicode MS" w:cs="Book Antiqua"/>
      <w:b/>
      <w:bCs/>
      <w:kern w:val="2"/>
      <w:sz w:val="44"/>
      <w:szCs w:val="44"/>
    </w:rPr>
  </w:style>
  <w:style w:type="character" w:customStyle="1" w:styleId="65">
    <w:name w:val="6.前言 字符"/>
    <w:basedOn w:val="Heading1NoNumber0"/>
    <w:link w:val="64"/>
    <w:rsid w:val="00FC5DD0"/>
    <w:rPr>
      <w:rFonts w:ascii="Huawei Sans" w:eastAsia="方正兰亭黑简体" w:hAnsi="Huawei Sans" w:cs="微软雅黑"/>
      <w:b/>
      <w:bCs/>
      <w:kern w:val="2"/>
      <w:sz w:val="44"/>
      <w:szCs w:val="44"/>
    </w:rPr>
  </w:style>
  <w:style w:type="paragraph" w:customStyle="1" w:styleId="84">
    <w:name w:val="8.前言标题"/>
    <w:basedOn w:val="1e"/>
    <w:link w:val="85"/>
    <w:autoRedefine/>
    <w:qFormat/>
    <w:rsid w:val="00FC5DD0"/>
    <w:rPr>
      <w:noProof/>
    </w:rPr>
  </w:style>
  <w:style w:type="character" w:customStyle="1" w:styleId="20">
    <w:name w:val="标题 2 字符"/>
    <w:aliases w:val="ALT+2 字符"/>
    <w:basedOn w:val="a3"/>
    <w:link w:val="2"/>
    <w:rsid w:val="00FC5DD0"/>
    <w:rPr>
      <w:rFonts w:ascii="Huawei Sans" w:eastAsia="方正兰亭黑简体" w:hAnsi="Huawei Sans" w:cs="Book Antiqua"/>
      <w:bCs/>
      <w:noProof/>
      <w:sz w:val="36"/>
      <w:szCs w:val="36"/>
      <w:lang w:eastAsia="en-US"/>
    </w:rPr>
  </w:style>
  <w:style w:type="character" w:customStyle="1" w:styleId="Heading2NoNumber0">
    <w:name w:val="Heading2 No Number 字符"/>
    <w:basedOn w:val="20"/>
    <w:link w:val="Heading2NoNumber"/>
    <w:rsid w:val="00EA31D3"/>
    <w:rPr>
      <w:rFonts w:ascii="Arial Unicode MS" w:eastAsia="黑体" w:hAnsi="Arial Unicode MS" w:cs="Book Antiqua"/>
      <w:bCs/>
      <w:noProof/>
      <w:sz w:val="36"/>
      <w:szCs w:val="36"/>
      <w:lang w:eastAsia="en-US"/>
    </w:rPr>
  </w:style>
  <w:style w:type="character" w:customStyle="1" w:styleId="75">
    <w:name w:val="7.简介标题 字符"/>
    <w:basedOn w:val="Heading2NoNumber0"/>
    <w:link w:val="74"/>
    <w:rsid w:val="00FC5DD0"/>
    <w:rPr>
      <w:rFonts w:ascii="Huawei Sans" w:eastAsia="方正兰亭黑简体" w:hAnsi="Huawei Sans" w:cs="微软雅黑"/>
      <w:bCs w:val="0"/>
      <w:noProof/>
      <w:sz w:val="36"/>
      <w:szCs w:val="36"/>
      <w:lang w:eastAsia="en-US"/>
    </w:rPr>
  </w:style>
  <w:style w:type="character" w:customStyle="1" w:styleId="31">
    <w:name w:val="标题 3 字符"/>
    <w:aliases w:val="ALT+3 字符"/>
    <w:basedOn w:val="a3"/>
    <w:link w:val="3"/>
    <w:rsid w:val="009D4127"/>
    <w:rPr>
      <w:rFonts w:ascii="Huawei Sans" w:eastAsia="方正兰亭黑简体" w:hAnsi="Huawei Sans" w:cs="微软雅黑"/>
      <w:noProof/>
      <w:sz w:val="32"/>
      <w:szCs w:val="32"/>
    </w:rPr>
  </w:style>
  <w:style w:type="character" w:customStyle="1" w:styleId="Heading3NoNumber0">
    <w:name w:val="Heading3 No Number 字符"/>
    <w:basedOn w:val="31"/>
    <w:link w:val="Heading3NoNumber"/>
    <w:rsid w:val="00EA31D3"/>
    <w:rPr>
      <w:rFonts w:ascii="Arial Unicode MS" w:eastAsia="黑体" w:hAnsi="Arial Unicode MS" w:cs="Book Antiqua"/>
      <w:noProof/>
      <w:sz w:val="26"/>
      <w:szCs w:val="32"/>
    </w:rPr>
  </w:style>
  <w:style w:type="character" w:customStyle="1" w:styleId="85">
    <w:name w:val="8.前言标题 字符"/>
    <w:basedOn w:val="Heading3NoNumber0"/>
    <w:link w:val="84"/>
    <w:rsid w:val="00FC5DD0"/>
    <w:rPr>
      <w:rFonts w:ascii="Huawei Sans" w:eastAsia="方正兰亭黑简体" w:hAnsi="Huawei Sans" w:cs="微软雅黑"/>
      <w:noProof/>
      <w:sz w:val="21"/>
      <w:szCs w:val="32"/>
    </w:rPr>
  </w:style>
  <w:style w:type="table" w:customStyle="1" w:styleId="afffffb">
    <w:name w:val="表格样式"/>
    <w:basedOn w:val="a4"/>
    <w:uiPriority w:val="99"/>
    <w:rsid w:val="00E75EA5"/>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b"/>
    <w:rsid w:val="00896E8D"/>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3f3">
    <w:name w:val="3.步骤 字符"/>
    <w:basedOn w:val="a3"/>
    <w:link w:val="30"/>
    <w:qFormat/>
    <w:rsid w:val="00A85E85"/>
    <w:rPr>
      <w:rFonts w:ascii="Huawei Sans" w:eastAsia="方正兰亭黑简体" w:hAnsi="Huawei Sans" w:cs="微软雅黑"/>
      <w:sz w:val="21"/>
    </w:rPr>
  </w:style>
  <w:style w:type="paragraph" w:customStyle="1" w:styleId="50">
    <w:name w:val="5.表格标题"/>
    <w:basedOn w:val="a2"/>
    <w:link w:val="5c"/>
    <w:autoRedefine/>
    <w:qFormat/>
    <w:rsid w:val="00FC5DD0"/>
    <w:pPr>
      <w:keepNext/>
      <w:numPr>
        <w:ilvl w:val="8"/>
        <w:numId w:val="4"/>
      </w:numPr>
      <w:topLinePunct w:val="0"/>
      <w:spacing w:before="160" w:line="240" w:lineRule="auto"/>
      <w:ind w:left="1021"/>
      <w:jc w:val="center"/>
    </w:pPr>
    <w:rPr>
      <w:rFonts w:ascii="Huawei Sans" w:eastAsia="方正兰亭黑简体" w:hAnsi="Huawei Sans"/>
      <w:b/>
      <w:spacing w:val="-4"/>
      <w:sz w:val="24"/>
      <w:szCs w:val="24"/>
    </w:rPr>
  </w:style>
  <w:style w:type="paragraph" w:customStyle="1" w:styleId="9">
    <w:name w:val="9.图片标题"/>
    <w:basedOn w:val="a2"/>
    <w:link w:val="93"/>
    <w:autoRedefine/>
    <w:qFormat/>
    <w:rsid w:val="00FC5DD0"/>
    <w:pPr>
      <w:keepNext/>
      <w:numPr>
        <w:ilvl w:val="7"/>
        <w:numId w:val="4"/>
      </w:numPr>
      <w:topLinePunct w:val="0"/>
      <w:spacing w:after="160" w:line="240" w:lineRule="auto"/>
      <w:ind w:left="1021"/>
      <w:jc w:val="center"/>
    </w:pPr>
    <w:rPr>
      <w:rFonts w:ascii="Huawei Sans" w:eastAsia="方正兰亭黑简体" w:hAnsi="Huawei Sans"/>
      <w:b/>
      <w:spacing w:val="-4"/>
      <w:sz w:val="24"/>
      <w:szCs w:val="24"/>
    </w:rPr>
  </w:style>
  <w:style w:type="character" w:customStyle="1" w:styleId="93">
    <w:name w:val="9.图片标题 字符"/>
    <w:basedOn w:val="a3"/>
    <w:link w:val="9"/>
    <w:rsid w:val="00FC5DD0"/>
    <w:rPr>
      <w:rFonts w:ascii="Huawei Sans" w:eastAsia="方正兰亭黑简体" w:hAnsi="Huawei Sans" w:cs="微软雅黑"/>
      <w:b/>
      <w:spacing w:val="-4"/>
      <w:sz w:val="24"/>
      <w:szCs w:val="24"/>
    </w:rPr>
  </w:style>
  <w:style w:type="character" w:customStyle="1" w:styleId="5c">
    <w:name w:val="5.表格标题 字符"/>
    <w:basedOn w:val="a3"/>
    <w:link w:val="50"/>
    <w:rsid w:val="00FC5DD0"/>
    <w:rPr>
      <w:rFonts w:ascii="Huawei Sans" w:eastAsia="方正兰亭黑简体" w:hAnsi="Huawei Sans" w:cs="微软雅黑"/>
      <w:b/>
      <w:spacing w:val="-4"/>
      <w:sz w:val="24"/>
      <w:szCs w:val="24"/>
    </w:rPr>
  </w:style>
  <w:style w:type="paragraph" w:styleId="afffffc">
    <w:name w:val="No Spacing"/>
    <w:uiPriority w:val="1"/>
    <w:qFormat/>
    <w:rsid w:val="004A31D9"/>
    <w:pPr>
      <w:topLinePunct/>
      <w:adjustRightInd w:val="0"/>
      <w:snapToGrid w:val="0"/>
      <w:ind w:left="1134"/>
    </w:pPr>
    <w:rPr>
      <w:rFonts w:ascii="微软雅黑" w:eastAsia="微软雅黑" w:hAnsi="微软雅黑" w:cs="微软雅黑"/>
    </w:rPr>
  </w:style>
  <w:style w:type="character" w:styleId="afffffd">
    <w:name w:val="Intense Emphasis"/>
    <w:basedOn w:val="a3"/>
    <w:uiPriority w:val="21"/>
    <w:qFormat/>
    <w:rsid w:val="004A31D9"/>
    <w:rPr>
      <w:rFonts w:ascii="微软雅黑" w:eastAsia="微软雅黑" w:hAnsi="微软雅黑" w:cs="微软雅黑"/>
      <w:i/>
      <w:iCs/>
      <w:color w:val="4F81BD" w:themeColor="accent1"/>
    </w:rPr>
  </w:style>
  <w:style w:type="paragraph" w:styleId="afffffe">
    <w:name w:val="Quote"/>
    <w:basedOn w:val="a2"/>
    <w:next w:val="a2"/>
    <w:link w:val="affffff"/>
    <w:uiPriority w:val="29"/>
    <w:qFormat/>
    <w:rsid w:val="004A31D9"/>
    <w:pPr>
      <w:spacing w:before="200" w:after="160"/>
      <w:ind w:left="864" w:right="864"/>
      <w:jc w:val="center"/>
    </w:pPr>
    <w:rPr>
      <w:i/>
      <w:iCs/>
      <w:color w:val="404040" w:themeColor="text1" w:themeTint="BF"/>
    </w:rPr>
  </w:style>
  <w:style w:type="character" w:customStyle="1" w:styleId="affffff">
    <w:name w:val="引用 字符"/>
    <w:basedOn w:val="a3"/>
    <w:link w:val="afffffe"/>
    <w:uiPriority w:val="29"/>
    <w:rsid w:val="004A31D9"/>
    <w:rPr>
      <w:rFonts w:ascii="微软雅黑" w:eastAsia="微软雅黑" w:hAnsi="微软雅黑" w:cs="微软雅黑"/>
      <w:i/>
      <w:iCs/>
      <w:color w:val="404040" w:themeColor="text1" w:themeTint="BF"/>
    </w:rPr>
  </w:style>
  <w:style w:type="paragraph" w:styleId="affffff0">
    <w:name w:val="Intense Quote"/>
    <w:basedOn w:val="a2"/>
    <w:next w:val="a2"/>
    <w:link w:val="affffff1"/>
    <w:autoRedefine/>
    <w:uiPriority w:val="30"/>
    <w:qFormat/>
    <w:rsid w:val="004A31D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f1">
    <w:name w:val="明显引用 字符"/>
    <w:basedOn w:val="a3"/>
    <w:link w:val="affffff0"/>
    <w:uiPriority w:val="30"/>
    <w:rsid w:val="004A31D9"/>
    <w:rPr>
      <w:rFonts w:ascii="微软雅黑" w:eastAsia="微软雅黑" w:hAnsi="微软雅黑" w:cs="微软雅黑"/>
      <w:i/>
      <w:iCs/>
      <w:color w:val="4F81BD" w:themeColor="accent1"/>
    </w:rPr>
  </w:style>
  <w:style w:type="character" w:styleId="affffff2">
    <w:name w:val="Subtle Reference"/>
    <w:basedOn w:val="a3"/>
    <w:uiPriority w:val="31"/>
    <w:qFormat/>
    <w:rsid w:val="004A31D9"/>
    <w:rPr>
      <w:rFonts w:ascii="微软雅黑" w:eastAsia="微软雅黑" w:hAnsi="微软雅黑" w:cs="微软雅黑"/>
      <w:smallCaps/>
      <w:color w:val="5A5A5A" w:themeColor="text1" w:themeTint="A5"/>
    </w:rPr>
  </w:style>
  <w:style w:type="character" w:styleId="affffff3">
    <w:name w:val="Intense Reference"/>
    <w:basedOn w:val="a3"/>
    <w:uiPriority w:val="32"/>
    <w:qFormat/>
    <w:rsid w:val="004A31D9"/>
    <w:rPr>
      <w:rFonts w:ascii="微软雅黑" w:eastAsia="微软雅黑" w:hAnsi="微软雅黑" w:cs="微软雅黑"/>
      <w:b/>
      <w:bCs/>
      <w:smallCaps/>
      <w:color w:val="4F81BD" w:themeColor="accent1"/>
      <w:spacing w:val="5"/>
    </w:rPr>
  </w:style>
  <w:style w:type="character" w:styleId="affffff4">
    <w:name w:val="Book Title"/>
    <w:basedOn w:val="a3"/>
    <w:uiPriority w:val="33"/>
    <w:qFormat/>
    <w:rsid w:val="004A31D9"/>
    <w:rPr>
      <w:rFonts w:ascii="微软雅黑" w:eastAsia="微软雅黑" w:hAnsi="微软雅黑" w:cs="微软雅黑"/>
      <w:b/>
      <w:bCs/>
      <w:i/>
      <w:iCs/>
      <w:spacing w:val="5"/>
    </w:rPr>
  </w:style>
  <w:style w:type="paragraph" w:customStyle="1" w:styleId="Cover-">
    <w:name w:val="Cover-宋体+罗马+正文"/>
    <w:basedOn w:val="a2"/>
    <w:link w:val="Cover-Char"/>
    <w:rsid w:val="004237DC"/>
    <w:pPr>
      <w:widowControl w:val="0"/>
      <w:topLinePunct w:val="0"/>
      <w:autoSpaceDE w:val="0"/>
      <w:autoSpaceDN w:val="0"/>
      <w:snapToGrid/>
      <w:spacing w:before="0" w:afterLines="50" w:line="320" w:lineRule="exact"/>
      <w:ind w:left="0" w:firstLine="420"/>
    </w:pPr>
    <w:rPr>
      <w:rFonts w:ascii="HuaweiSans-Regular" w:eastAsia="方正兰亭黑简体" w:hAnsi="HuaweiSans-Regular" w:cs="Arial"/>
      <w:sz w:val="24"/>
      <w:szCs w:val="24"/>
    </w:rPr>
  </w:style>
  <w:style w:type="character" w:customStyle="1" w:styleId="Cover-Char">
    <w:name w:val="Cover-宋体+罗马+正文 Char"/>
    <w:basedOn w:val="a3"/>
    <w:link w:val="Cover-"/>
    <w:rsid w:val="004237DC"/>
    <w:rPr>
      <w:rFonts w:ascii="HuaweiSans-Regular" w:eastAsia="方正兰亭黑简体" w:hAnsi="HuaweiSans-Regular" w:cs="Arial"/>
      <w:sz w:val="24"/>
      <w:szCs w:val="24"/>
    </w:rPr>
  </w:style>
  <w:style w:type="character" w:customStyle="1" w:styleId="FigureDescription0">
    <w:name w:val="Figure Description 字符"/>
    <w:basedOn w:val="a3"/>
    <w:link w:val="FigureDescription"/>
    <w:rsid w:val="004237DC"/>
    <w:rPr>
      <w:rFonts w:eastAsia="黑体" w:cs="Arial"/>
      <w:spacing w:val="-4"/>
      <w:kern w:val="2"/>
      <w:sz w:val="21"/>
      <w:szCs w:val="21"/>
    </w:rPr>
  </w:style>
  <w:style w:type="character" w:customStyle="1" w:styleId="TableDescription0">
    <w:name w:val="Table Description 字符"/>
    <w:basedOn w:val="a3"/>
    <w:link w:val="TableDescription"/>
    <w:rsid w:val="004237DC"/>
    <w:rPr>
      <w:rFonts w:ascii="微软雅黑" w:eastAsia="黑体" w:hAnsi="微软雅黑" w:cs="微软雅黑"/>
      <w:spacing w:val="-4"/>
    </w:rPr>
  </w:style>
  <w:style w:type="character" w:customStyle="1" w:styleId="TableDescription2">
    <w:name w:val="样式 Table Description + 居中 字符"/>
    <w:basedOn w:val="TableDescription0"/>
    <w:link w:val="TableDescription1"/>
    <w:rsid w:val="004237DC"/>
    <w:rPr>
      <w:rFonts w:ascii="微软雅黑" w:eastAsia="黑体" w:hAnsi="微软雅黑" w:cs="宋体"/>
      <w:spacing w:val="-4"/>
    </w:rPr>
  </w:style>
  <w:style w:type="character" w:customStyle="1" w:styleId="41">
    <w:name w:val="标题 4 字符"/>
    <w:aliases w:val="ALT+4 字符"/>
    <w:basedOn w:val="a3"/>
    <w:link w:val="4"/>
    <w:rsid w:val="004237DC"/>
    <w:rPr>
      <w:rFonts w:ascii="Huawei Sans" w:eastAsia="方正兰亭黑简体" w:hAnsi="Huawei Sans" w:cs="微软雅黑"/>
      <w:noProof/>
      <w:sz w:val="28"/>
      <w:szCs w:val="28"/>
    </w:rPr>
  </w:style>
  <w:style w:type="character" w:customStyle="1" w:styleId="52">
    <w:name w:val="标题 5 字符"/>
    <w:aliases w:val="ALT+5 字符"/>
    <w:basedOn w:val="a3"/>
    <w:link w:val="5"/>
    <w:rsid w:val="004237DC"/>
    <w:rPr>
      <w:rFonts w:ascii="Huawei Sans" w:eastAsia="方正兰亭黑简体" w:hAnsi="Huawei Sans" w:cs="微软雅黑"/>
      <w:noProof/>
      <w:sz w:val="24"/>
      <w:szCs w:val="24"/>
    </w:rPr>
  </w:style>
  <w:style w:type="character" w:customStyle="1" w:styleId="60">
    <w:name w:val="标题 6 字符"/>
    <w:basedOn w:val="a3"/>
    <w:link w:val="6"/>
    <w:semiHidden/>
    <w:rsid w:val="004237DC"/>
    <w:rPr>
      <w:rFonts w:ascii="Arial" w:eastAsia="黑体" w:hAnsi="Arial"/>
      <w:b/>
      <w:bCs/>
    </w:rPr>
  </w:style>
  <w:style w:type="character" w:customStyle="1" w:styleId="70">
    <w:name w:val="标题 7 字符"/>
    <w:basedOn w:val="a3"/>
    <w:link w:val="7"/>
    <w:rsid w:val="004237DC"/>
    <w:rPr>
      <w:rFonts w:ascii="Huawei Sans" w:eastAsia="方正兰亭黑简体" w:hAnsi="Huawei Sans" w:cs="微软雅黑"/>
      <w:b/>
      <w:sz w:val="44"/>
      <w:szCs w:val="44"/>
    </w:rPr>
  </w:style>
  <w:style w:type="character" w:customStyle="1" w:styleId="80">
    <w:name w:val="标题 8 字符"/>
    <w:basedOn w:val="a3"/>
    <w:link w:val="8"/>
    <w:rsid w:val="004237DC"/>
    <w:rPr>
      <w:rFonts w:ascii="Huawei Sans" w:eastAsia="方正兰亭黑简体" w:hAnsi="Huawei Sans"/>
      <w:bCs/>
      <w:noProof/>
      <w:sz w:val="36"/>
      <w:szCs w:val="36"/>
      <w:lang w:eastAsia="en-US"/>
    </w:rPr>
  </w:style>
  <w:style w:type="character" w:customStyle="1" w:styleId="91">
    <w:name w:val="标题 9 字符"/>
    <w:basedOn w:val="a3"/>
    <w:link w:val="90"/>
    <w:rsid w:val="004237DC"/>
    <w:rPr>
      <w:rFonts w:ascii="Huawei Sans" w:eastAsia="方正兰亭黑简体" w:hAnsi="Huawei Sans"/>
      <w:noProof/>
      <w:sz w:val="32"/>
      <w:szCs w:val="32"/>
    </w:rPr>
  </w:style>
  <w:style w:type="character" w:customStyle="1" w:styleId="aa">
    <w:name w:val="标题 字符"/>
    <w:basedOn w:val="a3"/>
    <w:link w:val="a9"/>
    <w:rsid w:val="004237DC"/>
    <w:rPr>
      <w:rFonts w:ascii="Arial" w:eastAsia="微软雅黑" w:hAnsi="Arial" w:cs="微软雅黑"/>
      <w:b/>
      <w:bCs/>
      <w:sz w:val="32"/>
      <w:szCs w:val="32"/>
    </w:rPr>
  </w:style>
  <w:style w:type="character" w:customStyle="1" w:styleId="ae">
    <w:name w:val="文档结构图 字符"/>
    <w:basedOn w:val="a3"/>
    <w:link w:val="ad"/>
    <w:semiHidden/>
    <w:rsid w:val="004237DC"/>
    <w:rPr>
      <w:rFonts w:ascii="微软雅黑" w:eastAsia="微软雅黑" w:hAnsi="微软雅黑" w:cs="微软雅黑"/>
      <w:shd w:val="clear" w:color="auto" w:fill="000080"/>
    </w:rPr>
  </w:style>
  <w:style w:type="character" w:customStyle="1" w:styleId="af3">
    <w:name w:val="宏文本 字符"/>
    <w:basedOn w:val="a3"/>
    <w:link w:val="af2"/>
    <w:semiHidden/>
    <w:rsid w:val="004237DC"/>
    <w:rPr>
      <w:rFonts w:ascii="Courier New" w:hAnsi="Courier New" w:cs="Courier New"/>
      <w:kern w:val="2"/>
      <w:sz w:val="24"/>
      <w:szCs w:val="24"/>
    </w:rPr>
  </w:style>
  <w:style w:type="character" w:customStyle="1" w:styleId="af8">
    <w:name w:val="批注框文本 字符"/>
    <w:basedOn w:val="a3"/>
    <w:link w:val="af7"/>
    <w:semiHidden/>
    <w:rsid w:val="004237DC"/>
    <w:rPr>
      <w:rFonts w:ascii="微软雅黑" w:eastAsia="微软雅黑" w:hAnsi="微软雅黑" w:cs="微软雅黑"/>
      <w:sz w:val="18"/>
      <w:szCs w:val="18"/>
    </w:rPr>
  </w:style>
  <w:style w:type="character" w:customStyle="1" w:styleId="afa">
    <w:name w:val="批注文字 字符"/>
    <w:basedOn w:val="a3"/>
    <w:link w:val="af9"/>
    <w:rsid w:val="004237DC"/>
    <w:rPr>
      <w:rFonts w:ascii="微软雅黑" w:eastAsia="微软雅黑" w:hAnsi="微软雅黑" w:cs="微软雅黑"/>
    </w:rPr>
  </w:style>
  <w:style w:type="character" w:customStyle="1" w:styleId="afd">
    <w:name w:val="批注主题 字符"/>
    <w:basedOn w:val="afa"/>
    <w:link w:val="afc"/>
    <w:semiHidden/>
    <w:rsid w:val="004237DC"/>
    <w:rPr>
      <w:rFonts w:ascii="微软雅黑" w:eastAsia="微软雅黑" w:hAnsi="微软雅黑" w:cs="微软雅黑"/>
      <w:b/>
      <w:bCs/>
    </w:rPr>
  </w:style>
  <w:style w:type="character" w:customStyle="1" w:styleId="aff1">
    <w:name w:val="尾注文本 字符"/>
    <w:basedOn w:val="a3"/>
    <w:link w:val="aff0"/>
    <w:semiHidden/>
    <w:rsid w:val="004237DC"/>
    <w:rPr>
      <w:rFonts w:ascii="微软雅黑" w:eastAsia="微软雅黑" w:hAnsi="微软雅黑" w:cs="微软雅黑"/>
    </w:rPr>
  </w:style>
  <w:style w:type="character" w:customStyle="1" w:styleId="HTML3">
    <w:name w:val="HTML 地址 字符"/>
    <w:basedOn w:val="a3"/>
    <w:link w:val="HTML2"/>
    <w:semiHidden/>
    <w:rsid w:val="004237DC"/>
    <w:rPr>
      <w:rFonts w:ascii="微软雅黑" w:eastAsia="微软雅黑" w:hAnsi="微软雅黑" w:cs="微软雅黑"/>
      <w:i/>
      <w:iCs/>
    </w:rPr>
  </w:style>
  <w:style w:type="character" w:customStyle="1" w:styleId="HTMLa">
    <w:name w:val="HTML 预设格式 字符"/>
    <w:basedOn w:val="a3"/>
    <w:link w:val="HTML9"/>
    <w:uiPriority w:val="99"/>
    <w:semiHidden/>
    <w:rsid w:val="004237DC"/>
    <w:rPr>
      <w:rFonts w:ascii="Courier New" w:eastAsia="微软雅黑" w:hAnsi="Courier New" w:cs="Courier New"/>
    </w:rPr>
  </w:style>
  <w:style w:type="character" w:customStyle="1" w:styleId="aff7">
    <w:name w:val="称呼 字符"/>
    <w:basedOn w:val="a3"/>
    <w:link w:val="aff6"/>
    <w:semiHidden/>
    <w:rsid w:val="004237DC"/>
    <w:rPr>
      <w:rFonts w:ascii="微软雅黑" w:eastAsia="微软雅黑" w:hAnsi="微软雅黑" w:cs="微软雅黑"/>
    </w:rPr>
  </w:style>
  <w:style w:type="character" w:customStyle="1" w:styleId="aff9">
    <w:name w:val="纯文本 字符"/>
    <w:basedOn w:val="a3"/>
    <w:link w:val="aff8"/>
    <w:semiHidden/>
    <w:rsid w:val="004237DC"/>
    <w:rPr>
      <w:rFonts w:ascii="宋体" w:eastAsia="微软雅黑" w:hAnsi="Courier New" w:cs="Courier New"/>
    </w:rPr>
  </w:style>
  <w:style w:type="character" w:customStyle="1" w:styleId="affc">
    <w:name w:val="电子邮件签名 字符"/>
    <w:basedOn w:val="a3"/>
    <w:link w:val="affb"/>
    <w:semiHidden/>
    <w:rsid w:val="004237DC"/>
    <w:rPr>
      <w:rFonts w:ascii="微软雅黑" w:eastAsia="微软雅黑" w:hAnsi="微软雅黑" w:cs="微软雅黑"/>
    </w:rPr>
  </w:style>
  <w:style w:type="character" w:customStyle="1" w:styleId="affe">
    <w:name w:val="副标题 字符"/>
    <w:basedOn w:val="a3"/>
    <w:link w:val="affd"/>
    <w:rsid w:val="004237DC"/>
    <w:rPr>
      <w:rFonts w:ascii="Arial" w:eastAsia="微软雅黑" w:hAnsi="Arial" w:cs="微软雅黑"/>
      <w:b/>
      <w:bCs/>
      <w:kern w:val="28"/>
      <w:sz w:val="32"/>
      <w:szCs w:val="32"/>
    </w:rPr>
  </w:style>
  <w:style w:type="character" w:customStyle="1" w:styleId="afff1">
    <w:name w:val="结束语 字符"/>
    <w:basedOn w:val="a3"/>
    <w:link w:val="afff0"/>
    <w:semiHidden/>
    <w:rsid w:val="004237DC"/>
    <w:rPr>
      <w:rFonts w:ascii="微软雅黑" w:eastAsia="微软雅黑" w:hAnsi="微软雅黑" w:cs="微软雅黑"/>
    </w:rPr>
  </w:style>
  <w:style w:type="character" w:customStyle="1" w:styleId="afff8">
    <w:name w:val="签名 字符"/>
    <w:basedOn w:val="a3"/>
    <w:link w:val="afff7"/>
    <w:semiHidden/>
    <w:rsid w:val="004237DC"/>
    <w:rPr>
      <w:rFonts w:ascii="微软雅黑" w:eastAsia="微软雅黑" w:hAnsi="微软雅黑" w:cs="微软雅黑"/>
    </w:rPr>
  </w:style>
  <w:style w:type="character" w:customStyle="1" w:styleId="afffb">
    <w:name w:val="日期 字符"/>
    <w:basedOn w:val="a3"/>
    <w:link w:val="afffa"/>
    <w:semiHidden/>
    <w:rsid w:val="004237DC"/>
    <w:rPr>
      <w:rFonts w:ascii="微软雅黑" w:eastAsia="微软雅黑" w:hAnsi="微软雅黑" w:cs="微软雅黑"/>
    </w:rPr>
  </w:style>
  <w:style w:type="character" w:customStyle="1" w:styleId="affff">
    <w:name w:val="信息标题 字符"/>
    <w:basedOn w:val="a3"/>
    <w:link w:val="afffe"/>
    <w:semiHidden/>
    <w:rsid w:val="004237DC"/>
    <w:rPr>
      <w:rFonts w:ascii="Arial" w:eastAsia="微软雅黑" w:hAnsi="Arial" w:cs="微软雅黑"/>
      <w:shd w:val="pct20" w:color="auto" w:fill="auto"/>
    </w:rPr>
  </w:style>
  <w:style w:type="character" w:customStyle="1" w:styleId="affff5">
    <w:name w:val="正文文本 字符"/>
    <w:basedOn w:val="a3"/>
    <w:link w:val="affff4"/>
    <w:semiHidden/>
    <w:rsid w:val="004237DC"/>
    <w:rPr>
      <w:rFonts w:ascii="微软雅黑" w:eastAsia="微软雅黑" w:hAnsi="微软雅黑" w:cs="微软雅黑"/>
    </w:rPr>
  </w:style>
  <w:style w:type="character" w:customStyle="1" w:styleId="affff7">
    <w:name w:val="正文文本首行缩进 字符"/>
    <w:basedOn w:val="affff5"/>
    <w:link w:val="affff6"/>
    <w:semiHidden/>
    <w:rsid w:val="004237DC"/>
    <w:rPr>
      <w:rFonts w:ascii="微软雅黑" w:eastAsia="微软雅黑" w:hAnsi="微软雅黑" w:cs="微软雅黑"/>
    </w:rPr>
  </w:style>
  <w:style w:type="character" w:customStyle="1" w:styleId="affff9">
    <w:name w:val="正文文本缩进 字符"/>
    <w:basedOn w:val="a3"/>
    <w:link w:val="affff8"/>
    <w:semiHidden/>
    <w:rsid w:val="004237DC"/>
    <w:rPr>
      <w:rFonts w:ascii="微软雅黑" w:eastAsia="微软雅黑" w:hAnsi="微软雅黑" w:cs="微软雅黑"/>
    </w:rPr>
  </w:style>
  <w:style w:type="character" w:customStyle="1" w:styleId="2f0">
    <w:name w:val="正文文本首行缩进 2 字符"/>
    <w:basedOn w:val="affff9"/>
    <w:link w:val="2f"/>
    <w:semiHidden/>
    <w:rsid w:val="004237DC"/>
    <w:rPr>
      <w:rFonts w:ascii="微软雅黑" w:eastAsia="微软雅黑" w:hAnsi="微软雅黑" w:cs="微软雅黑"/>
    </w:rPr>
  </w:style>
  <w:style w:type="character" w:customStyle="1" w:styleId="2f2">
    <w:name w:val="正文文本 2 字符"/>
    <w:basedOn w:val="a3"/>
    <w:link w:val="2f1"/>
    <w:semiHidden/>
    <w:rsid w:val="004237DC"/>
    <w:rPr>
      <w:rFonts w:ascii="微软雅黑" w:eastAsia="微软雅黑" w:hAnsi="微软雅黑" w:cs="微软雅黑"/>
    </w:rPr>
  </w:style>
  <w:style w:type="character" w:customStyle="1" w:styleId="3f0">
    <w:name w:val="正文文本 3 字符"/>
    <w:basedOn w:val="a3"/>
    <w:link w:val="3f"/>
    <w:semiHidden/>
    <w:rsid w:val="004237DC"/>
    <w:rPr>
      <w:rFonts w:ascii="微软雅黑" w:eastAsia="微软雅黑" w:hAnsi="微软雅黑" w:cs="微软雅黑"/>
      <w:sz w:val="16"/>
      <w:szCs w:val="16"/>
    </w:rPr>
  </w:style>
  <w:style w:type="character" w:customStyle="1" w:styleId="2f4">
    <w:name w:val="正文文本缩进 2 字符"/>
    <w:basedOn w:val="a3"/>
    <w:link w:val="2f3"/>
    <w:semiHidden/>
    <w:rsid w:val="004237DC"/>
    <w:rPr>
      <w:rFonts w:ascii="微软雅黑" w:eastAsia="微软雅黑" w:hAnsi="微软雅黑" w:cs="微软雅黑"/>
    </w:rPr>
  </w:style>
  <w:style w:type="character" w:customStyle="1" w:styleId="3f2">
    <w:name w:val="正文文本缩进 3 字符"/>
    <w:basedOn w:val="a3"/>
    <w:link w:val="3f1"/>
    <w:semiHidden/>
    <w:rsid w:val="004237DC"/>
    <w:rPr>
      <w:rFonts w:ascii="微软雅黑" w:eastAsia="微软雅黑" w:hAnsi="微软雅黑" w:cs="微软雅黑"/>
      <w:sz w:val="16"/>
      <w:szCs w:val="16"/>
    </w:rPr>
  </w:style>
  <w:style w:type="character" w:customStyle="1" w:styleId="affffc">
    <w:name w:val="注释标题 字符"/>
    <w:basedOn w:val="a3"/>
    <w:link w:val="affffb"/>
    <w:semiHidden/>
    <w:rsid w:val="004237DC"/>
    <w:rPr>
      <w:rFonts w:ascii="微软雅黑" w:eastAsia="微软雅黑" w:hAnsi="微软雅黑" w:cs="微软雅黑"/>
    </w:rPr>
  </w:style>
  <w:style w:type="paragraph" w:customStyle="1" w:styleId="affffff5">
    <w:name w:val="边框代码"/>
    <w:basedOn w:val="1e"/>
    <w:link w:val="Char1"/>
    <w:qFormat/>
    <w:rsid w:val="006A0A2D"/>
    <w:pPr>
      <w:pBdr>
        <w:top w:val="single" w:sz="8" w:space="2" w:color="auto"/>
        <w:left w:val="single" w:sz="8" w:space="4" w:color="auto"/>
        <w:bottom w:val="single" w:sz="8" w:space="1" w:color="auto"/>
        <w:right w:val="single" w:sz="8" w:space="4" w:color="auto"/>
      </w:pBdr>
      <w:shd w:val="clear" w:color="auto" w:fill="D9D9D9" w:themeFill="background1" w:themeFillShade="D9"/>
      <w:topLinePunct/>
      <w:adjustRightInd w:val="0"/>
      <w:spacing w:before="40" w:after="40"/>
    </w:pPr>
    <w:rPr>
      <w:rFonts w:cs="Huawei Sans"/>
      <w:color w:val="000000"/>
      <w:spacing w:val="-4"/>
      <w:kern w:val="2"/>
      <w:sz w:val="18"/>
      <w:szCs w:val="21"/>
    </w:rPr>
  </w:style>
  <w:style w:type="character" w:customStyle="1" w:styleId="Char1">
    <w:name w:val="边框代码 Char"/>
    <w:basedOn w:val="93"/>
    <w:link w:val="affffff5"/>
    <w:rsid w:val="006A0A2D"/>
    <w:rPr>
      <w:rFonts w:ascii="Huawei Sans" w:eastAsia="方正兰亭黑简体" w:hAnsi="Huawei Sans" w:cs="Huawei Sans"/>
      <w:b w:val="0"/>
      <w:color w:val="000000"/>
      <w:spacing w:val="-4"/>
      <w:kern w:val="2"/>
      <w:sz w:val="18"/>
      <w:szCs w:val="21"/>
      <w:shd w:val="clear" w:color="auto" w:fill="D9D9D9" w:themeFill="background1" w:themeFillShade="D9"/>
    </w:rPr>
  </w:style>
  <w:style w:type="character" w:customStyle="1" w:styleId="fontstyle01">
    <w:name w:val="fontstyle01"/>
    <w:basedOn w:val="a3"/>
    <w:rsid w:val="004237DC"/>
    <w:rPr>
      <w:rFonts w:ascii="TimesNewRomanPSMT" w:eastAsia="TimesNewRomanPSMT" w:hint="eastAsia"/>
      <w:b w:val="0"/>
      <w:bCs w:val="0"/>
      <w:i w:val="0"/>
      <w:iCs w:val="0"/>
      <w:color w:val="000000"/>
      <w:sz w:val="22"/>
      <w:szCs w:val="22"/>
    </w:rPr>
  </w:style>
  <w:style w:type="character" w:customStyle="1" w:styleId="fontstyle21">
    <w:name w:val="fontstyle21"/>
    <w:basedOn w:val="a3"/>
    <w:rsid w:val="004237DC"/>
    <w:rPr>
      <w:rFonts w:ascii="宋体" w:eastAsia="宋体" w:hAnsi="宋体" w:hint="eastAsia"/>
      <w:b w:val="0"/>
      <w:bCs w:val="0"/>
      <w:i w:val="0"/>
      <w:iCs w:val="0"/>
      <w:color w:val="000000"/>
      <w:sz w:val="22"/>
      <w:szCs w:val="22"/>
    </w:rPr>
  </w:style>
  <w:style w:type="character" w:customStyle="1" w:styleId="fontstyle11">
    <w:name w:val="fontstyle11"/>
    <w:basedOn w:val="a3"/>
    <w:rsid w:val="004237DC"/>
    <w:rPr>
      <w:rFonts w:ascii="宋体" w:eastAsia="宋体" w:hAnsi="宋体" w:hint="eastAsia"/>
      <w:b w:val="0"/>
      <w:bCs w:val="0"/>
      <w:i w:val="0"/>
      <w:iCs w:val="0"/>
      <w:color w:val="000000"/>
      <w:sz w:val="22"/>
      <w:szCs w:val="22"/>
    </w:rPr>
  </w:style>
  <w:style w:type="character" w:customStyle="1" w:styleId="fontstyle31">
    <w:name w:val="fontstyle31"/>
    <w:basedOn w:val="a3"/>
    <w:rsid w:val="004237DC"/>
    <w:rPr>
      <w:rFonts w:ascii="宋体" w:eastAsia="宋体" w:hAnsi="宋体" w:hint="eastAsia"/>
      <w:b w:val="0"/>
      <w:bCs w:val="0"/>
      <w:i w:val="0"/>
      <w:iCs w:val="0"/>
      <w:color w:val="000000"/>
      <w:sz w:val="22"/>
      <w:szCs w:val="22"/>
    </w:rPr>
  </w:style>
  <w:style w:type="character" w:customStyle="1" w:styleId="fontstyle41">
    <w:name w:val="fontstyle41"/>
    <w:basedOn w:val="a3"/>
    <w:rsid w:val="004237DC"/>
    <w:rPr>
      <w:rFonts w:ascii="Wingdings-Regular" w:hAnsi="Wingdings-Regular" w:hint="default"/>
      <w:b w:val="0"/>
      <w:bCs w:val="0"/>
      <w:i w:val="0"/>
      <w:iCs w:val="0"/>
      <w:color w:val="000000"/>
      <w:sz w:val="22"/>
      <w:szCs w:val="22"/>
    </w:rPr>
  </w:style>
  <w:style w:type="character" w:customStyle="1" w:styleId="3Char">
    <w:name w:val="3.步骤 Char"/>
    <w:basedOn w:val="Step0"/>
    <w:rsid w:val="004237DC"/>
    <w:rPr>
      <w:rFonts w:ascii="微软雅黑" w:eastAsia="微软雅黑" w:hAnsi="微软雅黑" w:cs="微软雅黑"/>
      <w:snapToGrid w:val="0"/>
      <w:kern w:val="0"/>
      <w:sz w:val="32"/>
      <w:szCs w:val="32"/>
    </w:rPr>
  </w:style>
  <w:style w:type="paragraph" w:customStyle="1" w:styleId="renwu">
    <w:name w:val="renwu"/>
    <w:basedOn w:val="4a"/>
    <w:link w:val="renwuChar"/>
    <w:qFormat/>
    <w:rsid w:val="004237DC"/>
    <w:pPr>
      <w:numPr>
        <w:numId w:val="0"/>
      </w:numPr>
      <w:tabs>
        <w:tab w:val="num" w:pos="425"/>
      </w:tabs>
      <w:ind w:left="1446" w:hanging="425"/>
    </w:pPr>
  </w:style>
  <w:style w:type="character" w:customStyle="1" w:styleId="renwuChar">
    <w:name w:val="renwu Char"/>
    <w:basedOn w:val="4b"/>
    <w:link w:val="renwu"/>
    <w:rsid w:val="004237DC"/>
    <w:rPr>
      <w:rFonts w:ascii="Huawei Sans" w:eastAsia="方正兰亭黑简体" w:hAnsi="Huawei Sans" w:cs="微软雅黑"/>
      <w:kern w:val="2"/>
      <w:sz w:val="21"/>
      <w:szCs w:val="21"/>
    </w:rPr>
  </w:style>
  <w:style w:type="character" w:styleId="affffff6">
    <w:name w:val="Unresolved Mention"/>
    <w:basedOn w:val="a3"/>
    <w:uiPriority w:val="99"/>
    <w:semiHidden/>
    <w:unhideWhenUsed/>
    <w:rsid w:val="005848D6"/>
    <w:rPr>
      <w:color w:val="605E5C"/>
      <w:shd w:val="clear" w:color="auto" w:fill="E1DFDD"/>
    </w:rPr>
  </w:style>
  <w:style w:type="paragraph" w:styleId="affffff7">
    <w:name w:val="Revision"/>
    <w:hidden/>
    <w:uiPriority w:val="99"/>
    <w:semiHidden/>
    <w:rsid w:val="000916FB"/>
    <w:rPr>
      <w:rFonts w:ascii="微软雅黑" w:eastAsia="微软雅黑" w:hAnsi="微软雅黑" w:cs="微软雅黑"/>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15102884">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02841266">
      <w:bodyDiv w:val="1"/>
      <w:marLeft w:val="0"/>
      <w:marRight w:val="0"/>
      <w:marTop w:val="0"/>
      <w:marBottom w:val="0"/>
      <w:divBdr>
        <w:top w:val="none" w:sz="0" w:space="0" w:color="auto"/>
        <w:left w:val="none" w:sz="0" w:space="0" w:color="auto"/>
        <w:bottom w:val="none" w:sz="0" w:space="0" w:color="auto"/>
        <w:right w:val="none" w:sz="0" w:space="0" w:color="auto"/>
      </w:divBdr>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hyperlink" Target="https://www.oracle.com/java/technologies/downloads/" TargetMode="External"/><Relationship Id="rId79" Type="http://schemas.openxmlformats.org/officeDocument/2006/relationships/image" Target="media/image66.png"/><Relationship Id="rId5" Type="http://schemas.openxmlformats.org/officeDocument/2006/relationships/customXml" Target="../customXml/item4.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4.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dbs-download.obs.cn-north-1.myhuaweicloud.com/rds/GaussDB_opengauss_client_tools.zip" TargetMode="External"/><Relationship Id="rId76" Type="http://schemas.openxmlformats.org/officeDocument/2006/relationships/image" Target="media/image63.png"/><Relationship Id="rId7" Type="http://schemas.openxmlformats.org/officeDocument/2006/relationships/styles" Target="styles.xml"/><Relationship Id="rId71" Type="http://schemas.openxmlformats.org/officeDocument/2006/relationships/image" Target="media/image59.png"/><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D7D905-E2AE-4379-91E5-B62BCFCA4D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4.xml><?xml version="1.0" encoding="utf-8"?>
<ds:datastoreItem xmlns:ds="http://schemas.openxmlformats.org/officeDocument/2006/customXml" ds:itemID="{A9018422-CB2B-4EEE-9BB8-034394669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客户文档模板.dotm</Template>
  <TotalTime>2772</TotalTime>
  <Pages>48</Pages>
  <Words>4338</Words>
  <Characters>24730</Characters>
  <Application>Microsoft Office Word</Application>
  <DocSecurity>0</DocSecurity>
  <Lines>206</Lines>
  <Paragraphs>58</Paragraphs>
  <ScaleCrop>false</ScaleCrop>
  <Company>Huawei Technologies Co.,Ltd.</Company>
  <LinksUpToDate>false</LinksUpToDate>
  <CharactersWithSpaces>29010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zhanglinyan</cp:lastModifiedBy>
  <cp:revision>602</cp:revision>
  <cp:lastPrinted>2016-11-21T02:33:00Z</cp:lastPrinted>
  <dcterms:created xsi:type="dcterms:W3CDTF">2020-08-12T09:10:00Z</dcterms:created>
  <dcterms:modified xsi:type="dcterms:W3CDTF">2021-11-25T06:23:00Z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(3)srKJ9Pe6kXqqWLTQ0Vmm6h6sjVrdbee7hUvJol+QI/Rhs2beF1wc4VGAlsLjlKgmfNlopVFo
LNzLxt6D2/Shyykmz115ane27qJZMbLiZkkuf0+qHSwTz25yRr+zWlVjoZc5585pfjj2IUWH
/mBzZCmKlaS7AQ+/Odfg1usAyG2n2RUunWe2RhKB/h6gh4L+YdgRoLbY17la9Th2PGrA3rqS
JYQQaVIOsDy48nB51Q</vt:lpwstr>
  </property>
  <property fmtid="{D5CDD505-2E9C-101B-9397-08002B2CF9AE}" pid="15" name="_2015_ms_pID_7253431">
    <vt:lpwstr>0PiCFhzCkdt8rOJgFE72KjTRFmVrX2ZFqfn0ammwPiO7gbfkVXlpf2
B6LHbMazSHmnLM+owDGbXN97cyk5Nycq5Cf0eRY50pkHeyOzJbCQ6USMrCoBQbadmUrvD9Hb
yTtAcslCgDKSxjsuJ0VH1+iH/UZZga+FeNp8XGlgxUs8eOyMFqLEIVAflupkN2Gz+ukHWEiL
W+s/Dq5T1n5CFj2AYVl9BiwQGWM/4kvGY17+</vt:lpwstr>
  </property>
  <property fmtid="{D5CDD505-2E9C-101B-9397-08002B2CF9AE}" pid="16" name="ContentTypeId">
    <vt:lpwstr>0x010100CC226774B8D87F4D92D9D1F6859ED44E</vt:lpwstr>
  </property>
  <property fmtid="{D5CDD505-2E9C-101B-9397-08002B2CF9AE}" pid="17" name="_2015_ms_pID_7253432">
    <vt:lpwstr>dg==</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1620355671</vt:lpwstr>
  </property>
</Properties>
</file>